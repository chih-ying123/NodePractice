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宋体" w:eastAsia="宋体" w:hAnsi="宋体" w:cs="宋体"/>
          <w:color w:val="262626" w:themeColor="text1" w:themeTint="D9"/>
          <w:sz w:val="17"/>
          <w:szCs w:val="20"/>
        </w:rPr>
        <w:id w:val="-297618214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caps/>
          <w:color w:val="auto"/>
          <w:sz w:val="24"/>
          <w:szCs w:val="24"/>
        </w:rPr>
      </w:sdtEndPr>
      <w:sdtContent>
        <w:tbl>
          <w:tblPr>
            <w:tblpPr w:leftFromText="187" w:rightFromText="187" w:vertAnchor="page" w:horzAnchor="margin" w:tblpXSpec="center" w:tblpY="3061"/>
            <w:tblW w:w="4000" w:type="pct"/>
            <w:tblBorders>
              <w:left w:val="single" w:sz="12" w:space="0" w:color="14141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06"/>
          </w:tblGrid>
          <w:tr w:rsidR="00610AD2" w14:paraId="71D46A4F" w14:textId="77777777" w:rsidTr="00610AD2">
            <w:sdt>
              <w:sdtPr>
                <w:rPr>
                  <w:rFonts w:ascii="宋体" w:eastAsia="宋体" w:hAnsi="宋体" w:cs="宋体"/>
                  <w:color w:val="262626" w:themeColor="text1" w:themeTint="D9"/>
                  <w:sz w:val="17"/>
                  <w:szCs w:val="20"/>
                </w:rPr>
                <w:alias w:val="公司"/>
                <w:id w:val="13406915"/>
                <w:placeholder>
                  <w:docPart w:val="EFA8E56A011147B8B4673E70DBAFE28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Verdana" w:eastAsia="Arial Unicode MS" w:hAnsi="Verdana" w:cs="Arial Unicode MS"/>
                  <w:b/>
                  <w:color w:val="3E3E3E" w:themeColor="background2" w:themeShade="40"/>
                  <w:sz w:val="28"/>
                  <w:szCs w:val="28"/>
                </w:rPr>
              </w:sdtEndPr>
              <w:sdtContent>
                <w:tc>
                  <w:tcPr>
                    <w:tcW w:w="770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8117C26" w14:textId="77777777" w:rsidR="00610AD2" w:rsidRDefault="00EC7297" w:rsidP="00610AD2">
                    <w:pPr>
                      <w:pStyle w:val="ad"/>
                      <w:rPr>
                        <w:color w:val="0E0E0E" w:themeColor="accent1" w:themeShade="BF"/>
                        <w:sz w:val="24"/>
                      </w:rPr>
                    </w:pPr>
                    <w:r>
                      <w:rPr>
                        <w:rFonts w:ascii="宋体" w:eastAsia="宋体" w:hAnsi="宋体" w:cs="宋体"/>
                        <w:color w:val="262626" w:themeColor="text1" w:themeTint="D9"/>
                        <w:sz w:val="17"/>
                        <w:szCs w:val="20"/>
                      </w:rPr>
                      <w:t>BIG GAMING</w:t>
                    </w:r>
                  </w:p>
                </w:tc>
              </w:sdtContent>
            </w:sdt>
          </w:tr>
          <w:tr w:rsidR="00610AD2" w14:paraId="6A672EA5" w14:textId="77777777" w:rsidTr="00610AD2">
            <w:tc>
              <w:tcPr>
                <w:tcW w:w="7706" w:type="dxa"/>
              </w:tcPr>
              <w:sdt>
                <w:sdtPr>
                  <w:rPr>
                    <w:rFonts w:ascii="Arial" w:eastAsia="黑体" w:hAnsi="Arial" w:cs="Arial"/>
                    <w:color w:val="7030A0"/>
                    <w:sz w:val="88"/>
                    <w:szCs w:val="88"/>
                  </w:rPr>
                  <w:alias w:val="标题"/>
                  <w:id w:val="13406919"/>
                  <w:placeholder>
                    <w:docPart w:val="2A86700EF52B46FC89E9957AACCCC26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CFF54DA" w14:textId="77777777" w:rsidR="00610AD2" w:rsidRDefault="00EC7297" w:rsidP="00610AD2">
                    <w:pPr>
                      <w:pStyle w:val="a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41414" w:themeColor="accent1"/>
                        <w:sz w:val="88"/>
                        <w:szCs w:val="88"/>
                      </w:rPr>
                    </w:pPr>
                    <w:r>
                      <w:rPr>
                        <w:rFonts w:ascii="Arial" w:eastAsia="黑体" w:hAnsi="Arial" w:cs="Arial"/>
                        <w:color w:val="7030A0"/>
                        <w:sz w:val="88"/>
                        <w:szCs w:val="88"/>
                      </w:rPr>
                      <w:t>BG</w:t>
                    </w:r>
                    <w:r>
                      <w:rPr>
                        <w:rFonts w:ascii="Arial" w:eastAsia="黑体" w:hAnsi="Arial" w:cs="Arial"/>
                        <w:color w:val="7030A0"/>
                        <w:sz w:val="88"/>
                        <w:szCs w:val="88"/>
                      </w:rPr>
                      <w:t>平台</w:t>
                    </w:r>
                    <w:r>
                      <w:rPr>
                        <w:rFonts w:ascii="Arial" w:eastAsia="黑体" w:hAnsi="Arial" w:cs="Arial"/>
                        <w:color w:val="7030A0"/>
                        <w:sz w:val="88"/>
                        <w:szCs w:val="88"/>
                      </w:rPr>
                      <w:t>API</w:t>
                    </w:r>
                    <w:r>
                      <w:rPr>
                        <w:rFonts w:ascii="Arial" w:eastAsia="黑体" w:hAnsi="Arial" w:cs="Arial"/>
                        <w:color w:val="7030A0"/>
                        <w:sz w:val="88"/>
                        <w:szCs w:val="88"/>
                      </w:rPr>
                      <w:t>文档</w:t>
                    </w:r>
                  </w:p>
                </w:sdtContent>
              </w:sdt>
            </w:tc>
          </w:tr>
          <w:tr w:rsidR="00610AD2" w14:paraId="1B33CEED" w14:textId="77777777" w:rsidTr="00610AD2">
            <w:sdt>
              <w:sdtPr>
                <w:rPr>
                  <w:rFonts w:ascii="微软雅黑 Light" w:eastAsia="微软雅黑 Light" w:hAnsi="微软雅黑 Light" w:hint="eastAsia"/>
                  <w:color w:val="0E0E0E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71FB53D106884C91B86D9C70B462EA8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70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756F19" w14:textId="77777777" w:rsidR="00610AD2" w:rsidRDefault="00EC7297" w:rsidP="00610AD2">
                    <w:pPr>
                      <w:pStyle w:val="ad"/>
                      <w:rPr>
                        <w:color w:val="0E0E0E" w:themeColor="accent1" w:themeShade="BF"/>
                        <w:sz w:val="24"/>
                      </w:rPr>
                    </w:pPr>
                    <w:r>
                      <w:rPr>
                        <w:rFonts w:ascii="微软雅黑 Light" w:eastAsia="微软雅黑 Light" w:hAnsi="微软雅黑 Light" w:hint="eastAsia"/>
                        <w:color w:val="0E0E0E" w:themeColor="accent1" w:themeShade="BF"/>
                        <w:sz w:val="24"/>
                        <w:szCs w:val="24"/>
                      </w:rPr>
                      <w:t>仅供BG开放平台客户内部使用</w:t>
                    </w:r>
                  </w:p>
                </w:tc>
              </w:sdtContent>
            </w:sdt>
          </w:tr>
        </w:tbl>
        <w:p w14:paraId="2D962075" w14:textId="77777777" w:rsidR="00C23303" w:rsidRDefault="00C23303">
          <w:pPr>
            <w:rPr>
              <w:rFonts w:ascii="微软雅黑" w:eastAsia="微软雅黑" w:hAnsi="微软雅黑"/>
            </w:rPr>
          </w:pPr>
        </w:p>
        <w:tbl>
          <w:tblPr>
            <w:tblpPr w:leftFromText="187" w:rightFromText="187" w:vertAnchor="page" w:horzAnchor="margin" w:tblpXSpec="center" w:tblpY="12973"/>
            <w:tblW w:w="4261" w:type="pct"/>
            <w:tblLook w:val="04A0" w:firstRow="1" w:lastRow="0" w:firstColumn="1" w:lastColumn="0" w:noHBand="0" w:noVBand="1"/>
          </w:tblPr>
          <w:tblGrid>
            <w:gridCol w:w="8222"/>
          </w:tblGrid>
          <w:tr w:rsidR="00416C7A" w14:paraId="75A7F8BC" w14:textId="77777777" w:rsidTr="00574538">
            <w:trPr>
              <w:trHeight w:val="172"/>
            </w:trPr>
            <w:tc>
              <w:tcPr>
                <w:tcW w:w="822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367F17B" w14:textId="6A31106C" w:rsidR="00416C7A" w:rsidRDefault="007A10E8" w:rsidP="00574538">
                <w:pPr>
                  <w:pStyle w:val="ad"/>
                  <w:jc w:val="center"/>
                  <w:rPr>
                    <w:color w:val="141414" w:themeColor="accent1"/>
                  </w:rPr>
                </w:pPr>
                <w:sdt>
                  <w:sdtPr>
                    <w:rPr>
                      <w:rFonts w:ascii="Verdana" w:hAnsi="Verdana" w:cs="Arial"/>
                      <w:color w:val="141414" w:themeColor="accent1"/>
                      <w:sz w:val="28"/>
                      <w:szCs w:val="28"/>
                    </w:rPr>
                    <w:alias w:val="作者"/>
                    <w:id w:val="13406928"/>
                    <w:placeholder>
                      <w:docPart w:val="C8227E84BBFB43288526D5031775444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AC2D1F">
                      <w:rPr>
                        <w:rFonts w:ascii="Verdana" w:hAnsi="Verdana" w:cs="Arial"/>
                        <w:color w:val="141414" w:themeColor="accent1"/>
                        <w:sz w:val="28"/>
                        <w:szCs w:val="28"/>
                      </w:rPr>
                      <w:t>Copyright © 2017 - 2019</w:t>
                    </w:r>
                    <w:r w:rsidR="00EC7297">
                      <w:rPr>
                        <w:rFonts w:ascii="Verdana" w:hAnsi="Verdana" w:cs="Arial"/>
                        <w:color w:val="141414" w:themeColor="accent1"/>
                        <w:sz w:val="28"/>
                        <w:szCs w:val="28"/>
                      </w:rPr>
                      <w:t xml:space="preserve"> BG Group. All rights reserved.</w:t>
                    </w:r>
                  </w:sdtContent>
                </w:sdt>
              </w:p>
            </w:tc>
          </w:tr>
        </w:tbl>
        <w:p w14:paraId="47FE4AA5" w14:textId="77777777" w:rsidR="00C23303" w:rsidRDefault="003648FA">
          <w:pPr>
            <w:rPr>
              <w:rFonts w:ascii="微软雅黑" w:eastAsia="微软雅黑" w:hAnsi="微软雅黑"/>
            </w:rPr>
          </w:pPr>
          <w:r w:rsidRPr="003648FA">
            <w:rPr>
              <w:rFonts w:ascii="微软雅黑" w:eastAsia="微软雅黑" w:hAnsi="微软雅黑"/>
              <w:noProof/>
            </w:rPr>
            <w:drawing>
              <wp:anchor distT="0" distB="0" distL="114300" distR="114300" simplePos="0" relativeHeight="251658240" behindDoc="0" locked="0" layoutInCell="1" allowOverlap="1" wp14:anchorId="0A2F3A5B" wp14:editId="50DE7D70">
                <wp:simplePos x="0" y="0"/>
                <wp:positionH relativeFrom="margin">
                  <wp:align>center</wp:align>
                </wp:positionH>
                <wp:positionV relativeFrom="paragraph">
                  <wp:posOffset>3881120</wp:posOffset>
                </wp:positionV>
                <wp:extent cx="2055593" cy="1701306"/>
                <wp:effectExtent l="0" t="0" r="0" b="0"/>
                <wp:wrapNone/>
                <wp:docPr id="1" name="图片 1" descr="C:\Users\sky\Google 云端硬盘\UI 设计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ky\Google 云端硬盘\UI 设计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5593" cy="1701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16C7A">
            <w:rPr>
              <w:rFonts w:ascii="微软雅黑" w:eastAsia="微软雅黑" w:hAnsi="微软雅黑"/>
            </w:rPr>
            <w:t xml:space="preserve"> </w:t>
          </w:r>
          <w:r w:rsidR="00C23303">
            <w:rPr>
              <w:rFonts w:ascii="微软雅黑" w:eastAsia="微软雅黑" w:hAnsi="微软雅黑"/>
            </w:rPr>
            <w:br w:type="page"/>
          </w:r>
        </w:p>
        <w:p w14:paraId="018269A5" w14:textId="77777777" w:rsidR="00C23303" w:rsidRDefault="007A10E8" w:rsidP="00C23303">
          <w:pPr>
            <w:rPr>
              <w:rFonts w:ascii="微软雅黑" w:eastAsia="微软雅黑" w:hAnsi="微软雅黑"/>
              <w:caps/>
            </w:rPr>
          </w:pPr>
        </w:p>
      </w:sdtContent>
    </w:sdt>
    <w:p w14:paraId="031BA048" w14:textId="77777777" w:rsidR="00552EAF" w:rsidRPr="00B06BFC" w:rsidRDefault="00B910F2" w:rsidP="00183962">
      <w:pPr>
        <w:pStyle w:val="ae"/>
        <w:spacing w:beforeLines="0" w:before="0" w:after="240"/>
      </w:pPr>
      <w:bookmarkStart w:id="0" w:name="_Toc498118039"/>
      <w:bookmarkStart w:id="1" w:name="_Toc498118228"/>
      <w:bookmarkStart w:id="2" w:name="_Toc498122625"/>
      <w:bookmarkStart w:id="3" w:name="_Toc29317656"/>
      <w:r>
        <w:rPr>
          <w:rFonts w:hint="eastAsia"/>
        </w:rPr>
        <w:t>版本记录</w:t>
      </w:r>
      <w:bookmarkEnd w:id="0"/>
      <w:bookmarkEnd w:id="1"/>
      <w:bookmarkEnd w:id="2"/>
      <w:bookmarkEnd w:id="3"/>
    </w:p>
    <w:tbl>
      <w:tblPr>
        <w:tblStyle w:val="aa"/>
        <w:tblW w:w="5000" w:type="pct"/>
        <w:tblLook w:val="04A0" w:firstRow="1" w:lastRow="0" w:firstColumn="1" w:lastColumn="0" w:noHBand="0" w:noVBand="1"/>
        <w:tblDescription w:val="任务列表"/>
      </w:tblPr>
      <w:tblGrid>
        <w:gridCol w:w="1696"/>
        <w:gridCol w:w="1133"/>
        <w:gridCol w:w="5388"/>
        <w:gridCol w:w="1421"/>
      </w:tblGrid>
      <w:tr w:rsidR="00552EAF" w:rsidRPr="00F2062F" w14:paraId="31FDBF64" w14:textId="77777777" w:rsidTr="00F20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  <w:tblHeader/>
        </w:trPr>
        <w:tc>
          <w:tcPr>
            <w:tcW w:w="880" w:type="pct"/>
            <w:vAlign w:val="center"/>
          </w:tcPr>
          <w:p w14:paraId="55E0AC9E" w14:textId="77777777" w:rsidR="00552EAF" w:rsidRPr="00F2062F" w:rsidRDefault="00AD2614" w:rsidP="00AD2614">
            <w:pPr>
              <w:rPr>
                <w:rFonts w:ascii="黑体" w:eastAsia="黑体" w:hAnsi="黑体"/>
                <w:b w:val="0"/>
              </w:rPr>
            </w:pPr>
            <w:r w:rsidRPr="00F2062F">
              <w:rPr>
                <w:rFonts w:ascii="黑体" w:eastAsia="黑体" w:hAnsi="黑体"/>
                <w:b w:val="0"/>
                <w:lang w:val="zh-CN"/>
              </w:rPr>
              <w:t>日期</w:t>
            </w:r>
          </w:p>
        </w:tc>
        <w:tc>
          <w:tcPr>
            <w:tcW w:w="588" w:type="pct"/>
            <w:vAlign w:val="center"/>
          </w:tcPr>
          <w:p w14:paraId="274B1329" w14:textId="77777777" w:rsidR="00552EAF" w:rsidRPr="00F2062F" w:rsidRDefault="00AD2614" w:rsidP="00AD2614">
            <w:pPr>
              <w:rPr>
                <w:rFonts w:ascii="黑体" w:eastAsia="黑体" w:hAnsi="黑体"/>
                <w:b w:val="0"/>
              </w:rPr>
            </w:pPr>
            <w:r w:rsidRPr="00F2062F">
              <w:rPr>
                <w:rFonts w:ascii="黑体" w:eastAsia="黑体" w:hAnsi="黑体"/>
                <w:b w:val="0"/>
                <w:lang w:val="zh-CN"/>
              </w:rPr>
              <w:t>版本</w:t>
            </w:r>
          </w:p>
        </w:tc>
        <w:tc>
          <w:tcPr>
            <w:tcW w:w="2795" w:type="pct"/>
            <w:vAlign w:val="center"/>
          </w:tcPr>
          <w:p w14:paraId="062ACA63" w14:textId="77777777" w:rsidR="00552EAF" w:rsidRPr="00F2062F" w:rsidRDefault="00AD2614" w:rsidP="008073F9">
            <w:pPr>
              <w:rPr>
                <w:rFonts w:ascii="黑体" w:eastAsia="黑体" w:hAnsi="黑体"/>
                <w:b w:val="0"/>
              </w:rPr>
            </w:pPr>
            <w:r w:rsidRPr="00F2062F">
              <w:rPr>
                <w:rFonts w:ascii="黑体" w:eastAsia="黑体" w:hAnsi="黑体"/>
                <w:b w:val="0"/>
                <w:lang w:val="zh-CN"/>
              </w:rPr>
              <w:t>描述</w:t>
            </w:r>
          </w:p>
        </w:tc>
        <w:tc>
          <w:tcPr>
            <w:tcW w:w="737" w:type="pct"/>
            <w:vAlign w:val="center"/>
          </w:tcPr>
          <w:p w14:paraId="32A2FE2C" w14:textId="77777777" w:rsidR="00552EAF" w:rsidRPr="00F2062F" w:rsidRDefault="00AD2614" w:rsidP="00AD2614">
            <w:pPr>
              <w:rPr>
                <w:rFonts w:ascii="黑体" w:eastAsia="黑体" w:hAnsi="黑体"/>
                <w:b w:val="0"/>
              </w:rPr>
            </w:pPr>
            <w:r w:rsidRPr="00F2062F">
              <w:rPr>
                <w:rFonts w:ascii="黑体" w:eastAsia="黑体" w:hAnsi="黑体"/>
                <w:b w:val="0"/>
                <w:lang w:val="zh-CN"/>
              </w:rPr>
              <w:t>作者</w:t>
            </w:r>
          </w:p>
        </w:tc>
      </w:tr>
      <w:tr w:rsidR="00552EAF" w:rsidRPr="00111875" w14:paraId="698D50AD" w14:textId="77777777" w:rsidTr="00F2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6EA43E42" w14:textId="77777777" w:rsidR="00552EAF" w:rsidRPr="00111875" w:rsidRDefault="00AD2614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</w:t>
            </w:r>
            <w:r>
              <w:rPr>
                <w:rFonts w:ascii="微软雅黑" w:eastAsia="微软雅黑" w:hAnsi="微软雅黑"/>
              </w:rPr>
              <w:t>11-10</w:t>
            </w:r>
          </w:p>
        </w:tc>
        <w:tc>
          <w:tcPr>
            <w:tcW w:w="588" w:type="pct"/>
            <w:vAlign w:val="center"/>
          </w:tcPr>
          <w:p w14:paraId="2DF56F80" w14:textId="77777777" w:rsidR="00552EAF" w:rsidRPr="00111875" w:rsidRDefault="00AD2614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>0</w:t>
            </w:r>
            <w:r w:rsidR="001F3C61"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2795" w:type="pct"/>
            <w:vAlign w:val="center"/>
          </w:tcPr>
          <w:p w14:paraId="3BC34F5A" w14:textId="77777777" w:rsidR="00552EAF" w:rsidRPr="00111875" w:rsidRDefault="00AD2614" w:rsidP="00944A0B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API文档重新修订</w:t>
            </w:r>
          </w:p>
        </w:tc>
        <w:tc>
          <w:tcPr>
            <w:tcW w:w="737" w:type="pct"/>
            <w:vAlign w:val="center"/>
          </w:tcPr>
          <w:p w14:paraId="4EC7FEF8" w14:textId="77777777" w:rsidR="00552EAF" w:rsidRPr="005B1E44" w:rsidRDefault="00AD2614" w:rsidP="00944A0B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5B1E44"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2A436F" w:rsidRPr="00183962" w14:paraId="2920DABD" w14:textId="77777777" w:rsidTr="00F20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6D5CDBDB" w14:textId="77777777" w:rsidR="002A436F" w:rsidRPr="00111875" w:rsidRDefault="002A436F" w:rsidP="002A436F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017-12-24</w:t>
            </w:r>
          </w:p>
        </w:tc>
        <w:tc>
          <w:tcPr>
            <w:tcW w:w="588" w:type="pct"/>
            <w:vAlign w:val="center"/>
          </w:tcPr>
          <w:p w14:paraId="1E6B46B0" w14:textId="77777777" w:rsidR="002A436F" w:rsidRPr="00111875" w:rsidRDefault="002A436F" w:rsidP="002A436F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>1</w:t>
            </w:r>
            <w:r w:rsidR="001F3C61"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2795" w:type="pct"/>
            <w:vAlign w:val="center"/>
          </w:tcPr>
          <w:p w14:paraId="14839798" w14:textId="77777777" w:rsidR="002A436F" w:rsidRPr="00183962" w:rsidRDefault="002A436F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修正捕鱼、电子游戏相关的签名摘要</w:t>
            </w:r>
          </w:p>
        </w:tc>
        <w:tc>
          <w:tcPr>
            <w:tcW w:w="737" w:type="pct"/>
            <w:vAlign w:val="center"/>
          </w:tcPr>
          <w:p w14:paraId="175B6AE7" w14:textId="77777777" w:rsidR="002A436F" w:rsidRPr="00183962" w:rsidRDefault="002A436F" w:rsidP="002A436F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AD2614" w:rsidRPr="00183962" w14:paraId="050FDC3C" w14:textId="77777777" w:rsidTr="00F2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6C744EB0" w14:textId="77777777" w:rsidR="00AD2614" w:rsidRPr="00111875" w:rsidRDefault="004A1F61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2017-12-27</w:t>
            </w:r>
          </w:p>
        </w:tc>
        <w:tc>
          <w:tcPr>
            <w:tcW w:w="588" w:type="pct"/>
            <w:vAlign w:val="center"/>
          </w:tcPr>
          <w:p w14:paraId="44FBA176" w14:textId="77777777" w:rsidR="00AD2614" w:rsidRPr="00111875" w:rsidRDefault="004A1F61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2.2</w:t>
            </w:r>
            <w:r w:rsidR="001F3C61"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2795" w:type="pct"/>
            <w:vAlign w:val="center"/>
          </w:tcPr>
          <w:p w14:paraId="046DF886" w14:textId="77777777" w:rsidR="00AD2614" w:rsidRPr="00183962" w:rsidRDefault="004A1F61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免转结算接口增加原下注金额</w:t>
            </w:r>
            <w:r w:rsidRPr="00183962">
              <w:rPr>
                <w:rFonts w:ascii="微软雅黑" w:eastAsia="微软雅黑" w:hAnsi="微软雅黑" w:hint="eastAsia"/>
                <w:color w:val="404040" w:themeColor="text1" w:themeTint="BF"/>
                <w:sz w:val="20"/>
              </w:rPr>
              <w:t>字段(orderAmount</w:t>
            </w: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)</w:t>
            </w:r>
          </w:p>
        </w:tc>
        <w:tc>
          <w:tcPr>
            <w:tcW w:w="737" w:type="pct"/>
            <w:vAlign w:val="center"/>
          </w:tcPr>
          <w:p w14:paraId="09E3D931" w14:textId="77777777" w:rsidR="00AD2614" w:rsidRPr="00183962" w:rsidRDefault="004A1F61" w:rsidP="00944A0B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AD2614" w:rsidRPr="00183962" w14:paraId="67785D87" w14:textId="77777777" w:rsidTr="00F20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4C809C73" w14:textId="77777777" w:rsidR="00AD2614" w:rsidRPr="00111875" w:rsidRDefault="00006B88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2018-01-18</w:t>
            </w:r>
          </w:p>
        </w:tc>
        <w:tc>
          <w:tcPr>
            <w:tcW w:w="588" w:type="pct"/>
            <w:vAlign w:val="center"/>
          </w:tcPr>
          <w:p w14:paraId="7CFEB985" w14:textId="77777777" w:rsidR="00AD2614" w:rsidRPr="00111875" w:rsidRDefault="00006B88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2.2.1</w:t>
            </w:r>
          </w:p>
        </w:tc>
        <w:tc>
          <w:tcPr>
            <w:tcW w:w="2795" w:type="pct"/>
            <w:vAlign w:val="center"/>
          </w:tcPr>
          <w:p w14:paraId="53202A09" w14:textId="77777777" w:rsidR="00AD2614" w:rsidRPr="00183962" w:rsidRDefault="00006B88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免转注单状态查询签名摘要修改、去掉</w:t>
            </w:r>
            <w:r w:rsidRPr="00183962">
              <w:rPr>
                <w:rFonts w:ascii="微软雅黑" w:eastAsia="微软雅黑" w:hAnsi="微软雅黑" w:hint="eastAsia"/>
                <w:color w:val="404040" w:themeColor="text1" w:themeTint="BF"/>
                <w:sz w:val="20"/>
              </w:rPr>
              <w:t>loginId参数</w:t>
            </w:r>
          </w:p>
        </w:tc>
        <w:tc>
          <w:tcPr>
            <w:tcW w:w="737" w:type="pct"/>
            <w:vAlign w:val="center"/>
          </w:tcPr>
          <w:p w14:paraId="13F98BE4" w14:textId="77777777" w:rsidR="00AD2614" w:rsidRPr="00183962" w:rsidRDefault="00006B88" w:rsidP="00944A0B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AD2614" w:rsidRPr="00183962" w14:paraId="1E866716" w14:textId="77777777" w:rsidTr="00F2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0FA8EAA0" w14:textId="77777777" w:rsidR="00AD2614" w:rsidRPr="00111875" w:rsidRDefault="00F05EE8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2018-01-30</w:t>
            </w:r>
          </w:p>
        </w:tc>
        <w:tc>
          <w:tcPr>
            <w:tcW w:w="588" w:type="pct"/>
            <w:vAlign w:val="center"/>
          </w:tcPr>
          <w:p w14:paraId="5E3DA2C9" w14:textId="77777777" w:rsidR="00AD2614" w:rsidRPr="00111875" w:rsidRDefault="00F05EE8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2.2.2</w:t>
            </w:r>
          </w:p>
        </w:tc>
        <w:tc>
          <w:tcPr>
            <w:tcW w:w="2795" w:type="pct"/>
            <w:vAlign w:val="center"/>
          </w:tcPr>
          <w:p w14:paraId="7D9AEEBA" w14:textId="77777777" w:rsidR="00AD2614" w:rsidRPr="00183962" w:rsidRDefault="00F05EE8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BG视讯获取游戏链接地址开放界面控制之高级功能</w:t>
            </w:r>
          </w:p>
        </w:tc>
        <w:tc>
          <w:tcPr>
            <w:tcW w:w="737" w:type="pct"/>
            <w:vAlign w:val="center"/>
          </w:tcPr>
          <w:p w14:paraId="3BC5637C" w14:textId="77777777" w:rsidR="00AD2614" w:rsidRPr="00183962" w:rsidRDefault="00F05EE8" w:rsidP="00944A0B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AD2614" w:rsidRPr="00183962" w14:paraId="3C492AA9" w14:textId="77777777" w:rsidTr="00F20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252D8512" w14:textId="77777777" w:rsidR="00AD2614" w:rsidRPr="00111875" w:rsidRDefault="005B1E44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</w:t>
            </w:r>
            <w:r>
              <w:rPr>
                <w:rFonts w:ascii="微软雅黑" w:eastAsia="微软雅黑" w:hAnsi="微软雅黑"/>
              </w:rPr>
              <w:t>01-31</w:t>
            </w:r>
          </w:p>
        </w:tc>
        <w:tc>
          <w:tcPr>
            <w:tcW w:w="588" w:type="pct"/>
            <w:vAlign w:val="center"/>
          </w:tcPr>
          <w:p w14:paraId="5E56C15A" w14:textId="77777777" w:rsidR="00AD2614" w:rsidRPr="00111875" w:rsidRDefault="005B1E44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>2.3</w:t>
            </w:r>
          </w:p>
        </w:tc>
        <w:tc>
          <w:tcPr>
            <w:tcW w:w="2795" w:type="pct"/>
            <w:vAlign w:val="center"/>
          </w:tcPr>
          <w:p w14:paraId="41449447" w14:textId="77777777" w:rsidR="00AD2614" w:rsidRPr="00183962" w:rsidRDefault="005B1E44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增加</w:t>
            </w:r>
            <w:r w:rsidRPr="00183962">
              <w:rPr>
                <w:rFonts w:ascii="微软雅黑" w:eastAsia="微软雅黑" w:hAnsi="微软雅黑" w:hint="eastAsia"/>
                <w:color w:val="404040" w:themeColor="text1" w:themeTint="BF"/>
                <w:sz w:val="20"/>
              </w:rPr>
              <w:t>2018年新春福袋活动相关的三个接口</w:t>
            </w:r>
          </w:p>
        </w:tc>
        <w:tc>
          <w:tcPr>
            <w:tcW w:w="737" w:type="pct"/>
            <w:vAlign w:val="center"/>
          </w:tcPr>
          <w:p w14:paraId="7EF947EC" w14:textId="77777777" w:rsidR="00AD2614" w:rsidRPr="00183962" w:rsidRDefault="005B1E44" w:rsidP="00944A0B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AD2614" w:rsidRPr="00183962" w14:paraId="38B8CCC7" w14:textId="77777777" w:rsidTr="00F2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5DF66E08" w14:textId="77777777" w:rsidR="00AD2614" w:rsidRPr="00111875" w:rsidRDefault="00B32EE5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018-03-15</w:t>
            </w:r>
          </w:p>
        </w:tc>
        <w:tc>
          <w:tcPr>
            <w:tcW w:w="588" w:type="pct"/>
            <w:vAlign w:val="center"/>
          </w:tcPr>
          <w:p w14:paraId="51E8248A" w14:textId="77777777" w:rsidR="00AD2614" w:rsidRPr="00111875" w:rsidRDefault="00B32EE5" w:rsidP="00B32EE5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>2.4</w:t>
            </w:r>
          </w:p>
        </w:tc>
        <w:tc>
          <w:tcPr>
            <w:tcW w:w="2795" w:type="pct"/>
            <w:vAlign w:val="center"/>
          </w:tcPr>
          <w:p w14:paraId="51CE90BB" w14:textId="77777777" w:rsidR="00AD2614" w:rsidRPr="00183962" w:rsidRDefault="00B32EE5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增加BG电游试玩接口</w:t>
            </w:r>
          </w:p>
        </w:tc>
        <w:tc>
          <w:tcPr>
            <w:tcW w:w="737" w:type="pct"/>
            <w:vAlign w:val="center"/>
          </w:tcPr>
          <w:p w14:paraId="7C934486" w14:textId="77777777" w:rsidR="00AD2614" w:rsidRPr="00183962" w:rsidRDefault="00B32EE5" w:rsidP="00944A0B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AD2614" w:rsidRPr="00183962" w14:paraId="3AF9349B" w14:textId="77777777" w:rsidTr="00F20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2494D120" w14:textId="77777777" w:rsidR="00AD2614" w:rsidRPr="00111875" w:rsidRDefault="00C41313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2018-03-27</w:t>
            </w:r>
          </w:p>
        </w:tc>
        <w:tc>
          <w:tcPr>
            <w:tcW w:w="588" w:type="pct"/>
            <w:vAlign w:val="center"/>
          </w:tcPr>
          <w:p w14:paraId="7C278280" w14:textId="77777777" w:rsidR="00AD2614" w:rsidRPr="00111875" w:rsidRDefault="00C41313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2.3</w:t>
            </w:r>
            <w:r w:rsidR="001F3C61"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2795" w:type="pct"/>
            <w:vAlign w:val="center"/>
          </w:tcPr>
          <w:p w14:paraId="12C66C74" w14:textId="77777777" w:rsidR="00AD2614" w:rsidRPr="00183962" w:rsidRDefault="00C41313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增加BG彩票相关接口</w:t>
            </w:r>
          </w:p>
        </w:tc>
        <w:tc>
          <w:tcPr>
            <w:tcW w:w="737" w:type="pct"/>
            <w:vAlign w:val="center"/>
          </w:tcPr>
          <w:p w14:paraId="613B4CAB" w14:textId="77777777" w:rsidR="00AD2614" w:rsidRPr="00183962" w:rsidRDefault="00C41313" w:rsidP="00944A0B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 w:hint="eastAsia"/>
                <w:sz w:val="21"/>
                <w:szCs w:val="21"/>
              </w:rPr>
              <w:t>BG TEAM</w:t>
            </w:r>
          </w:p>
        </w:tc>
      </w:tr>
      <w:tr w:rsidR="00AD2614" w:rsidRPr="00183962" w14:paraId="70AAD67A" w14:textId="77777777" w:rsidTr="00F2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0563FB26" w14:textId="77777777" w:rsidR="00552EAF" w:rsidRPr="00111875" w:rsidRDefault="007F416C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2018-03-28</w:t>
            </w:r>
          </w:p>
        </w:tc>
        <w:tc>
          <w:tcPr>
            <w:tcW w:w="588" w:type="pct"/>
            <w:vAlign w:val="center"/>
          </w:tcPr>
          <w:p w14:paraId="67A6964D" w14:textId="77777777" w:rsidR="00552EAF" w:rsidRPr="00111875" w:rsidRDefault="007F416C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2.3.1</w:t>
            </w:r>
          </w:p>
        </w:tc>
        <w:tc>
          <w:tcPr>
            <w:tcW w:w="2795" w:type="pct"/>
            <w:vAlign w:val="center"/>
          </w:tcPr>
          <w:p w14:paraId="7CE0FC55" w14:textId="77777777" w:rsidR="00552EAF" w:rsidRPr="00183962" w:rsidRDefault="007F416C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完善部分未定义的字段说明</w:t>
            </w:r>
          </w:p>
        </w:tc>
        <w:tc>
          <w:tcPr>
            <w:tcW w:w="737" w:type="pct"/>
            <w:vAlign w:val="center"/>
          </w:tcPr>
          <w:p w14:paraId="5E3D4C74" w14:textId="77777777" w:rsidR="00552EAF" w:rsidRPr="00183962" w:rsidRDefault="007F416C" w:rsidP="00944A0B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 w:hint="eastAsia"/>
                <w:sz w:val="21"/>
                <w:szCs w:val="21"/>
              </w:rPr>
              <w:t>BG TEAM</w:t>
            </w:r>
          </w:p>
        </w:tc>
      </w:tr>
      <w:tr w:rsidR="00AD2614" w:rsidRPr="00183962" w14:paraId="0857A2A8" w14:textId="77777777" w:rsidTr="00F20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64F30C71" w14:textId="77777777" w:rsidR="00552EAF" w:rsidRPr="00111875" w:rsidRDefault="00B077C4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018-06-06</w:t>
            </w:r>
          </w:p>
        </w:tc>
        <w:tc>
          <w:tcPr>
            <w:tcW w:w="588" w:type="pct"/>
            <w:vAlign w:val="center"/>
          </w:tcPr>
          <w:p w14:paraId="5B312A49" w14:textId="77777777" w:rsidR="00552EAF" w:rsidRPr="00111875" w:rsidRDefault="00B077C4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>3.3</w:t>
            </w:r>
          </w:p>
        </w:tc>
        <w:tc>
          <w:tcPr>
            <w:tcW w:w="2795" w:type="pct"/>
            <w:vAlign w:val="center"/>
          </w:tcPr>
          <w:p w14:paraId="08300731" w14:textId="77777777" w:rsidR="00552EAF" w:rsidRPr="00183962" w:rsidRDefault="00B077C4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添加注单统计接口</w:t>
            </w:r>
          </w:p>
        </w:tc>
        <w:tc>
          <w:tcPr>
            <w:tcW w:w="737" w:type="pct"/>
            <w:vAlign w:val="center"/>
          </w:tcPr>
          <w:p w14:paraId="3590A005" w14:textId="77777777" w:rsidR="00552EAF" w:rsidRPr="00183962" w:rsidRDefault="00B077C4" w:rsidP="00944A0B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 w:hint="eastAsia"/>
                <w:sz w:val="21"/>
                <w:szCs w:val="21"/>
              </w:rPr>
              <w:t>B</w:t>
            </w:r>
            <w:r w:rsidRPr="00183962">
              <w:rPr>
                <w:rFonts w:ascii="Verdana" w:eastAsia="微软雅黑" w:hAnsi="Verdana"/>
                <w:sz w:val="21"/>
                <w:szCs w:val="21"/>
              </w:rPr>
              <w:t>G TEAM</w:t>
            </w:r>
          </w:p>
        </w:tc>
      </w:tr>
      <w:tr w:rsidR="00AD2614" w:rsidRPr="00183962" w14:paraId="0877F943" w14:textId="77777777" w:rsidTr="00F2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2507BB68" w14:textId="77777777" w:rsidR="00552EAF" w:rsidRPr="00111875" w:rsidRDefault="00DF572B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018-06-13</w:t>
            </w:r>
          </w:p>
        </w:tc>
        <w:tc>
          <w:tcPr>
            <w:tcW w:w="588" w:type="pct"/>
            <w:vAlign w:val="center"/>
          </w:tcPr>
          <w:p w14:paraId="34AD5D59" w14:textId="77777777" w:rsidR="00552EAF" w:rsidRPr="00111875" w:rsidRDefault="00DF572B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.3.4</w:t>
            </w:r>
          </w:p>
        </w:tc>
        <w:tc>
          <w:tcPr>
            <w:tcW w:w="2795" w:type="pct"/>
            <w:vAlign w:val="center"/>
          </w:tcPr>
          <w:p w14:paraId="79E2EDA1" w14:textId="77777777" w:rsidR="00552EAF" w:rsidRPr="00183962" w:rsidRDefault="00DF572B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添加注单详情查询接口</w:t>
            </w:r>
          </w:p>
        </w:tc>
        <w:tc>
          <w:tcPr>
            <w:tcW w:w="737" w:type="pct"/>
            <w:vAlign w:val="center"/>
          </w:tcPr>
          <w:p w14:paraId="11C33293" w14:textId="77777777" w:rsidR="00552EAF" w:rsidRPr="00183962" w:rsidRDefault="00DF572B" w:rsidP="00944A0B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 w:hint="eastAsia"/>
                <w:sz w:val="21"/>
                <w:szCs w:val="21"/>
              </w:rPr>
              <w:t>B</w:t>
            </w:r>
            <w:r w:rsidRPr="00183962">
              <w:rPr>
                <w:rFonts w:ascii="Verdana" w:eastAsia="微软雅黑" w:hAnsi="Verdana"/>
                <w:sz w:val="21"/>
                <w:szCs w:val="21"/>
              </w:rPr>
              <w:t>G TEAM</w:t>
            </w:r>
          </w:p>
        </w:tc>
      </w:tr>
      <w:tr w:rsidR="00AD2614" w:rsidRPr="00183962" w14:paraId="4D4B95BF" w14:textId="77777777" w:rsidTr="00F20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7DA23A3B" w14:textId="77777777" w:rsidR="00552EAF" w:rsidRPr="00111875" w:rsidRDefault="00466D80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018-06-16</w:t>
            </w:r>
          </w:p>
        </w:tc>
        <w:tc>
          <w:tcPr>
            <w:tcW w:w="588" w:type="pct"/>
            <w:vAlign w:val="center"/>
          </w:tcPr>
          <w:p w14:paraId="53A0E0CB" w14:textId="77777777" w:rsidR="00552EAF" w:rsidRPr="00111875" w:rsidRDefault="00466D80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>3.5</w:t>
            </w:r>
          </w:p>
        </w:tc>
        <w:tc>
          <w:tcPr>
            <w:tcW w:w="2795" w:type="pct"/>
            <w:vAlign w:val="center"/>
          </w:tcPr>
          <w:p w14:paraId="5DDCB338" w14:textId="77777777" w:rsidR="00552EAF" w:rsidRPr="00183962" w:rsidRDefault="00466D80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添加按用户统计</w:t>
            </w:r>
            <w:r w:rsidR="006E0918"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BG视讯</w:t>
            </w: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注单的接口</w:t>
            </w:r>
          </w:p>
        </w:tc>
        <w:tc>
          <w:tcPr>
            <w:tcW w:w="737" w:type="pct"/>
            <w:vAlign w:val="center"/>
          </w:tcPr>
          <w:p w14:paraId="76D465A0" w14:textId="77777777" w:rsidR="00552EAF" w:rsidRPr="00183962" w:rsidRDefault="00466D80" w:rsidP="00944A0B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 w:hint="eastAsia"/>
                <w:sz w:val="21"/>
                <w:szCs w:val="21"/>
              </w:rPr>
              <w:t>B</w:t>
            </w:r>
            <w:r w:rsidRPr="00183962">
              <w:rPr>
                <w:rFonts w:ascii="Verdana" w:eastAsia="微软雅黑" w:hAnsi="Verdana"/>
                <w:sz w:val="21"/>
                <w:szCs w:val="21"/>
              </w:rPr>
              <w:t>G TEAM</w:t>
            </w:r>
          </w:p>
        </w:tc>
      </w:tr>
      <w:tr w:rsidR="00AD2614" w:rsidRPr="00183962" w14:paraId="58E8D415" w14:textId="77777777" w:rsidTr="00F2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67BCAC82" w14:textId="77777777" w:rsidR="00552EAF" w:rsidRPr="00111875" w:rsidRDefault="006E0918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018-07-05</w:t>
            </w:r>
          </w:p>
        </w:tc>
        <w:tc>
          <w:tcPr>
            <w:tcW w:w="588" w:type="pct"/>
            <w:vAlign w:val="center"/>
          </w:tcPr>
          <w:p w14:paraId="4C32D530" w14:textId="77777777" w:rsidR="00552EAF" w:rsidRPr="00111875" w:rsidRDefault="006E0918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.3.5</w:t>
            </w:r>
          </w:p>
        </w:tc>
        <w:tc>
          <w:tcPr>
            <w:tcW w:w="2795" w:type="pct"/>
            <w:vAlign w:val="center"/>
          </w:tcPr>
          <w:p w14:paraId="552963BC" w14:textId="77777777" w:rsidR="00552EAF" w:rsidRPr="00183962" w:rsidRDefault="006E0918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添加按用户统计BG捕鱼和BG 电游注单的接口</w:t>
            </w:r>
          </w:p>
        </w:tc>
        <w:tc>
          <w:tcPr>
            <w:tcW w:w="737" w:type="pct"/>
            <w:vAlign w:val="center"/>
          </w:tcPr>
          <w:p w14:paraId="2FE40036" w14:textId="77777777" w:rsidR="00552EAF" w:rsidRPr="00183962" w:rsidRDefault="006E0918" w:rsidP="00944A0B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AD2614" w:rsidRPr="00183962" w14:paraId="228B60E4" w14:textId="77777777" w:rsidTr="00F20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771D19DE" w14:textId="77777777" w:rsidR="00552EAF" w:rsidRPr="00111875" w:rsidRDefault="00E83F05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018-07-25</w:t>
            </w:r>
          </w:p>
        </w:tc>
        <w:tc>
          <w:tcPr>
            <w:tcW w:w="588" w:type="pct"/>
            <w:vAlign w:val="center"/>
          </w:tcPr>
          <w:p w14:paraId="32765D99" w14:textId="77777777" w:rsidR="00552EAF" w:rsidRPr="00111875" w:rsidRDefault="00E83F05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.3.</w:t>
            </w:r>
            <w:r w:rsidR="001F3C61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795" w:type="pct"/>
            <w:vAlign w:val="center"/>
          </w:tcPr>
          <w:p w14:paraId="01F18B7B" w14:textId="77777777" w:rsidR="00552EAF" w:rsidRPr="00183962" w:rsidRDefault="001F3C61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 w:hint="eastAsia"/>
                <w:color w:val="404040" w:themeColor="text1" w:themeTint="BF"/>
                <w:sz w:val="20"/>
              </w:rPr>
              <w:t>添加B</w:t>
            </w: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G视讯和BG 电游跳过大厅直接进入游戏的方法</w:t>
            </w:r>
          </w:p>
        </w:tc>
        <w:tc>
          <w:tcPr>
            <w:tcW w:w="737" w:type="pct"/>
            <w:vAlign w:val="center"/>
          </w:tcPr>
          <w:p w14:paraId="2A809972" w14:textId="77777777" w:rsidR="00552EAF" w:rsidRPr="00183962" w:rsidRDefault="001F3C61" w:rsidP="00944A0B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 w:hint="eastAsia"/>
                <w:sz w:val="21"/>
                <w:szCs w:val="21"/>
              </w:rPr>
              <w:t>B</w:t>
            </w:r>
            <w:r w:rsidRPr="00183962">
              <w:rPr>
                <w:rFonts w:ascii="Verdana" w:eastAsia="微软雅黑" w:hAnsi="Verdana"/>
                <w:sz w:val="21"/>
                <w:szCs w:val="21"/>
              </w:rPr>
              <w:t>G TEAM</w:t>
            </w:r>
          </w:p>
        </w:tc>
      </w:tr>
      <w:tr w:rsidR="00AD2614" w:rsidRPr="00183962" w14:paraId="292A0BA0" w14:textId="77777777" w:rsidTr="00F2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5810D754" w14:textId="77777777" w:rsidR="00552EAF" w:rsidRPr="00111875" w:rsidRDefault="004C34FA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="000E0E6D">
              <w:rPr>
                <w:rFonts w:ascii="微软雅黑" w:eastAsia="微软雅黑" w:hAnsi="微软雅黑"/>
              </w:rPr>
              <w:t>018-07-28</w:t>
            </w:r>
          </w:p>
        </w:tc>
        <w:tc>
          <w:tcPr>
            <w:tcW w:w="588" w:type="pct"/>
            <w:vAlign w:val="center"/>
          </w:tcPr>
          <w:p w14:paraId="19219CD1" w14:textId="77777777" w:rsidR="00552EAF" w:rsidRPr="00111875" w:rsidRDefault="004C34FA" w:rsidP="00944A0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.3.8</w:t>
            </w:r>
          </w:p>
        </w:tc>
        <w:tc>
          <w:tcPr>
            <w:tcW w:w="2795" w:type="pct"/>
            <w:vAlign w:val="center"/>
          </w:tcPr>
          <w:p w14:paraId="3989B599" w14:textId="77777777" w:rsidR="00552EAF" w:rsidRPr="00183962" w:rsidRDefault="004C34FA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添加异常注单查询接口并更新彩票彩种ID列表</w:t>
            </w:r>
          </w:p>
        </w:tc>
        <w:tc>
          <w:tcPr>
            <w:tcW w:w="737" w:type="pct"/>
            <w:vAlign w:val="center"/>
          </w:tcPr>
          <w:p w14:paraId="730886D8" w14:textId="77777777" w:rsidR="00552EAF" w:rsidRPr="00183962" w:rsidRDefault="004C34FA" w:rsidP="00944A0B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4C34FA" w:rsidRPr="00183962" w14:paraId="348C0ECA" w14:textId="77777777" w:rsidTr="00F20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4D0CB60B" w14:textId="77777777" w:rsidR="004C34FA" w:rsidRDefault="00840248" w:rsidP="00183962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018-08-17</w:t>
            </w:r>
          </w:p>
        </w:tc>
        <w:tc>
          <w:tcPr>
            <w:tcW w:w="588" w:type="pct"/>
            <w:vAlign w:val="center"/>
          </w:tcPr>
          <w:p w14:paraId="7BB09152" w14:textId="77777777" w:rsidR="004C34FA" w:rsidRDefault="00840248" w:rsidP="00183962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.3.9</w:t>
            </w:r>
          </w:p>
        </w:tc>
        <w:tc>
          <w:tcPr>
            <w:tcW w:w="2795" w:type="pct"/>
            <w:vAlign w:val="center"/>
          </w:tcPr>
          <w:p w14:paraId="3FC3E203" w14:textId="77777777" w:rsidR="004C34FA" w:rsidRPr="00183962" w:rsidRDefault="00840248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修正BG视讯异常注单查询接口</w:t>
            </w:r>
          </w:p>
        </w:tc>
        <w:tc>
          <w:tcPr>
            <w:tcW w:w="737" w:type="pct"/>
            <w:vAlign w:val="center"/>
          </w:tcPr>
          <w:p w14:paraId="58C2643B" w14:textId="77777777" w:rsidR="004C34FA" w:rsidRPr="00183962" w:rsidRDefault="00840248" w:rsidP="00183962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 w:hint="eastAsia"/>
                <w:sz w:val="21"/>
                <w:szCs w:val="21"/>
              </w:rPr>
              <w:t>B</w:t>
            </w:r>
            <w:r w:rsidRPr="00183962">
              <w:rPr>
                <w:rFonts w:ascii="Verdana" w:eastAsia="微软雅黑" w:hAnsi="Verdana"/>
                <w:sz w:val="21"/>
                <w:szCs w:val="21"/>
              </w:rPr>
              <w:t>G TEAM</w:t>
            </w:r>
          </w:p>
        </w:tc>
      </w:tr>
      <w:tr w:rsidR="004C34FA" w:rsidRPr="00183962" w14:paraId="1D2E4FCD" w14:textId="77777777" w:rsidTr="00F2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7C202FAC" w14:textId="77777777" w:rsidR="004C34FA" w:rsidRDefault="007E1B32" w:rsidP="00183962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018-09-12</w:t>
            </w:r>
          </w:p>
        </w:tc>
        <w:tc>
          <w:tcPr>
            <w:tcW w:w="588" w:type="pct"/>
            <w:vAlign w:val="center"/>
          </w:tcPr>
          <w:p w14:paraId="79D1E6F2" w14:textId="77777777" w:rsidR="004C34FA" w:rsidRDefault="007E1B32" w:rsidP="00183962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.4.0</w:t>
            </w:r>
          </w:p>
        </w:tc>
        <w:tc>
          <w:tcPr>
            <w:tcW w:w="2795" w:type="pct"/>
            <w:vAlign w:val="center"/>
          </w:tcPr>
          <w:p w14:paraId="0495CFB9" w14:textId="77777777" w:rsidR="004C34FA" w:rsidRPr="00183962" w:rsidRDefault="007E1B32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添加BG捕鱼的</w:t>
            </w:r>
            <w:r w:rsidRPr="00183962">
              <w:rPr>
                <w:rFonts w:ascii="微软雅黑" w:eastAsia="微软雅黑" w:hAnsi="微软雅黑" w:hint="eastAsia"/>
                <w:color w:val="404040" w:themeColor="text1" w:themeTint="BF"/>
                <w:sz w:val="20"/>
              </w:rPr>
              <w:t>J</w:t>
            </w: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P预抽相关的功能</w:t>
            </w:r>
          </w:p>
        </w:tc>
        <w:tc>
          <w:tcPr>
            <w:tcW w:w="737" w:type="pct"/>
            <w:vAlign w:val="center"/>
          </w:tcPr>
          <w:p w14:paraId="024E9ECA" w14:textId="77777777" w:rsidR="004C34FA" w:rsidRPr="00183962" w:rsidRDefault="007E1B32" w:rsidP="00183962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4C34FA" w:rsidRPr="00183962" w14:paraId="60BABC79" w14:textId="77777777" w:rsidTr="00F20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14B82998" w14:textId="77777777" w:rsidR="004C34FA" w:rsidRDefault="00700FC6" w:rsidP="00183962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018-10-17</w:t>
            </w:r>
          </w:p>
        </w:tc>
        <w:tc>
          <w:tcPr>
            <w:tcW w:w="588" w:type="pct"/>
            <w:vAlign w:val="center"/>
          </w:tcPr>
          <w:p w14:paraId="78206696" w14:textId="77777777" w:rsidR="004C34FA" w:rsidRDefault="00700FC6" w:rsidP="00183962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>4.1</w:t>
            </w:r>
          </w:p>
        </w:tc>
        <w:tc>
          <w:tcPr>
            <w:tcW w:w="2795" w:type="pct"/>
            <w:vAlign w:val="center"/>
          </w:tcPr>
          <w:p w14:paraId="0E0C7571" w14:textId="77777777" w:rsidR="004C34FA" w:rsidRPr="00183962" w:rsidRDefault="00700FC6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BG 电游增加</w:t>
            </w:r>
            <w:r w:rsidRPr="00183962">
              <w:rPr>
                <w:rFonts w:ascii="微软雅黑" w:eastAsia="微软雅黑" w:hAnsi="微软雅黑" w:hint="eastAsia"/>
                <w:color w:val="404040" w:themeColor="text1" w:themeTint="BF"/>
                <w:sz w:val="20"/>
              </w:rPr>
              <w:t>3款新游戏</w:t>
            </w:r>
          </w:p>
        </w:tc>
        <w:tc>
          <w:tcPr>
            <w:tcW w:w="737" w:type="pct"/>
            <w:vAlign w:val="center"/>
          </w:tcPr>
          <w:p w14:paraId="0F0227BA" w14:textId="77777777" w:rsidR="004C34FA" w:rsidRPr="00183962" w:rsidRDefault="00700FC6" w:rsidP="00183962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4C34FA" w:rsidRPr="00183962" w14:paraId="55933914" w14:textId="77777777" w:rsidTr="00F2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76DD46BE" w14:textId="77777777" w:rsidR="004C34FA" w:rsidRDefault="00183962" w:rsidP="00183962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="002F5979">
              <w:rPr>
                <w:rFonts w:ascii="微软雅黑" w:eastAsia="微软雅黑" w:hAnsi="微软雅黑"/>
              </w:rPr>
              <w:t>018-12-10</w:t>
            </w:r>
          </w:p>
        </w:tc>
        <w:tc>
          <w:tcPr>
            <w:tcW w:w="588" w:type="pct"/>
            <w:vAlign w:val="center"/>
          </w:tcPr>
          <w:p w14:paraId="21EFF098" w14:textId="77777777" w:rsidR="004C34FA" w:rsidRDefault="00183962" w:rsidP="00183962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>4.2</w:t>
            </w:r>
          </w:p>
        </w:tc>
        <w:tc>
          <w:tcPr>
            <w:tcW w:w="2795" w:type="pct"/>
            <w:vAlign w:val="center"/>
          </w:tcPr>
          <w:p w14:paraId="0CEDBD94" w14:textId="77777777" w:rsidR="004C34FA" w:rsidRPr="00183962" w:rsidRDefault="00183962" w:rsidP="00183962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18396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BG新彩票接口更新</w:t>
            </w:r>
            <w:r w:rsidR="00421F2A">
              <w:rPr>
                <w:rFonts w:ascii="微软雅黑" w:eastAsia="微软雅黑" w:hAnsi="微软雅黑" w:hint="eastAsia"/>
                <w:color w:val="404040" w:themeColor="text1" w:themeTint="BF"/>
                <w:sz w:val="20"/>
              </w:rPr>
              <w:t>/BG</w:t>
            </w:r>
            <w:r w:rsidR="00421F2A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捕鱼添加多语言支持</w:t>
            </w:r>
          </w:p>
        </w:tc>
        <w:tc>
          <w:tcPr>
            <w:tcW w:w="737" w:type="pct"/>
            <w:vAlign w:val="center"/>
          </w:tcPr>
          <w:p w14:paraId="178E9FC0" w14:textId="77777777" w:rsidR="004C34FA" w:rsidRPr="00183962" w:rsidRDefault="00183962" w:rsidP="00183962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183962">
              <w:rPr>
                <w:rFonts w:ascii="Verdana" w:eastAsia="微软雅黑" w:hAnsi="Verdana" w:hint="eastAsia"/>
                <w:sz w:val="21"/>
                <w:szCs w:val="21"/>
              </w:rPr>
              <w:t>B</w:t>
            </w:r>
            <w:r w:rsidRPr="00183962">
              <w:rPr>
                <w:rFonts w:ascii="Verdana" w:eastAsia="微软雅黑" w:hAnsi="Verdana"/>
                <w:sz w:val="21"/>
                <w:szCs w:val="21"/>
              </w:rPr>
              <w:t>G TEAM</w:t>
            </w:r>
          </w:p>
        </w:tc>
      </w:tr>
      <w:tr w:rsidR="00183962" w:rsidRPr="002C44B4" w14:paraId="7F8A54A0" w14:textId="77777777" w:rsidTr="00F20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0C01942D" w14:textId="7A5F2FA6" w:rsidR="00183962" w:rsidRDefault="00166F51" w:rsidP="002C44B4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2019-03-11</w:t>
            </w:r>
          </w:p>
        </w:tc>
        <w:tc>
          <w:tcPr>
            <w:tcW w:w="588" w:type="pct"/>
            <w:vAlign w:val="center"/>
          </w:tcPr>
          <w:p w14:paraId="339E4902" w14:textId="584DAEA9" w:rsidR="00183962" w:rsidRDefault="00166F51" w:rsidP="002C44B4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2.4.3</w:t>
            </w:r>
          </w:p>
        </w:tc>
        <w:tc>
          <w:tcPr>
            <w:tcW w:w="2795" w:type="pct"/>
            <w:vAlign w:val="center"/>
          </w:tcPr>
          <w:p w14:paraId="5A639037" w14:textId="65DAE540" w:rsidR="00183962" w:rsidRPr="002C44B4" w:rsidRDefault="00166F51" w:rsidP="002C44B4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2C44B4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更新彩种ID</w:t>
            </w:r>
          </w:p>
        </w:tc>
        <w:tc>
          <w:tcPr>
            <w:tcW w:w="737" w:type="pct"/>
            <w:vAlign w:val="center"/>
          </w:tcPr>
          <w:p w14:paraId="38A07A8D" w14:textId="1CC2572E" w:rsidR="00183962" w:rsidRPr="002C44B4" w:rsidRDefault="00166F51" w:rsidP="002C44B4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2C44B4"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183962" w:rsidRPr="00183962" w14:paraId="73C82C9C" w14:textId="77777777" w:rsidTr="00F2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78DD836B" w14:textId="26644AF0" w:rsidR="00183962" w:rsidRPr="00B73E3E" w:rsidRDefault="00A51799" w:rsidP="00B73E3E">
            <w:pPr>
              <w:spacing w:before="0"/>
              <w:rPr>
                <w:rFonts w:ascii="微软雅黑" w:eastAsia="微软雅黑" w:hAnsi="微软雅黑"/>
              </w:rPr>
            </w:pPr>
            <w:r w:rsidRPr="00B73E3E">
              <w:rPr>
                <w:rFonts w:ascii="微软雅黑" w:eastAsia="微软雅黑" w:hAnsi="微软雅黑" w:hint="eastAsia"/>
              </w:rPr>
              <w:t>20</w:t>
            </w:r>
            <w:r w:rsidRPr="00B73E3E">
              <w:rPr>
                <w:rFonts w:ascii="微软雅黑" w:eastAsia="微软雅黑" w:hAnsi="微软雅黑"/>
              </w:rPr>
              <w:t>19-03-19</w:t>
            </w:r>
          </w:p>
        </w:tc>
        <w:tc>
          <w:tcPr>
            <w:tcW w:w="588" w:type="pct"/>
            <w:vAlign w:val="center"/>
          </w:tcPr>
          <w:p w14:paraId="6507A577" w14:textId="4809B5C6" w:rsidR="00183962" w:rsidRDefault="00A51799" w:rsidP="00A51799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.4.4</w:t>
            </w:r>
          </w:p>
        </w:tc>
        <w:tc>
          <w:tcPr>
            <w:tcW w:w="2795" w:type="pct"/>
            <w:vAlign w:val="center"/>
          </w:tcPr>
          <w:p w14:paraId="7163C156" w14:textId="4AB3C594" w:rsidR="00183962" w:rsidRPr="00A51799" w:rsidRDefault="00A51799" w:rsidP="00A51799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A51799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更新捕鱼升级记录和红包记录采集接口</w:t>
            </w:r>
            <w:r w:rsidR="00185575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以及西游捕鱼</w:t>
            </w:r>
          </w:p>
        </w:tc>
        <w:tc>
          <w:tcPr>
            <w:tcW w:w="737" w:type="pct"/>
            <w:vAlign w:val="center"/>
          </w:tcPr>
          <w:p w14:paraId="1AFCEACB" w14:textId="12C3EBDE" w:rsidR="00183962" w:rsidRPr="00183962" w:rsidRDefault="00A51799" w:rsidP="00A51799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183962" w:rsidRPr="00F2062F" w14:paraId="1716ED09" w14:textId="77777777" w:rsidTr="00F20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616445B8" w14:textId="259CC11C" w:rsidR="00183962" w:rsidRDefault="005C5FB1" w:rsidP="00F2062F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019-05-22</w:t>
            </w:r>
          </w:p>
        </w:tc>
        <w:tc>
          <w:tcPr>
            <w:tcW w:w="588" w:type="pct"/>
            <w:vAlign w:val="center"/>
          </w:tcPr>
          <w:p w14:paraId="5ED39728" w14:textId="7D7966F2" w:rsidR="00183962" w:rsidRDefault="005C5FB1" w:rsidP="00F2062F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.4.5</w:t>
            </w:r>
          </w:p>
        </w:tc>
        <w:tc>
          <w:tcPr>
            <w:tcW w:w="2795" w:type="pct"/>
            <w:vAlign w:val="center"/>
          </w:tcPr>
          <w:p w14:paraId="765AC846" w14:textId="451604BB" w:rsidR="00183962" w:rsidRPr="00F2062F" w:rsidRDefault="005C5FB1" w:rsidP="00F2062F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F2062F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BG捕鱼相关接口增加</w:t>
            </w:r>
            <w:r w:rsidRPr="00F2062F">
              <w:rPr>
                <w:rFonts w:ascii="微软雅黑" w:eastAsia="微软雅黑" w:hAnsi="微软雅黑" w:hint="eastAsia"/>
                <w:color w:val="404040" w:themeColor="text1" w:themeTint="BF"/>
                <w:sz w:val="20"/>
              </w:rPr>
              <w:t>g</w:t>
            </w:r>
            <w:r w:rsidRPr="00F2062F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ameType字段</w:t>
            </w:r>
          </w:p>
        </w:tc>
        <w:tc>
          <w:tcPr>
            <w:tcW w:w="737" w:type="pct"/>
            <w:vAlign w:val="center"/>
          </w:tcPr>
          <w:p w14:paraId="13C2111B" w14:textId="6FC29F67" w:rsidR="00183962" w:rsidRPr="00F2062F" w:rsidRDefault="005C5FB1" w:rsidP="00F2062F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F2062F"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183962" w:rsidRPr="00D9253B" w14:paraId="09B6EDBB" w14:textId="77777777" w:rsidTr="00F2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65903CE5" w14:textId="6944CBA0" w:rsidR="00183962" w:rsidRDefault="00D9253B" w:rsidP="00D9253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</w:t>
            </w:r>
            <w:r w:rsidR="00AC2D1F">
              <w:rPr>
                <w:rFonts w:ascii="微软雅黑" w:eastAsia="微软雅黑" w:hAnsi="微软雅黑"/>
              </w:rPr>
              <w:t>06-0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88" w:type="pct"/>
            <w:vAlign w:val="center"/>
          </w:tcPr>
          <w:p w14:paraId="697D1A18" w14:textId="06C71128" w:rsidR="00183962" w:rsidRDefault="00D9253B" w:rsidP="00D9253B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.4.6</w:t>
            </w:r>
          </w:p>
        </w:tc>
        <w:tc>
          <w:tcPr>
            <w:tcW w:w="2795" w:type="pct"/>
            <w:vAlign w:val="center"/>
          </w:tcPr>
          <w:p w14:paraId="7F5F030D" w14:textId="2061F6D0" w:rsidR="00183962" w:rsidRPr="00D9253B" w:rsidRDefault="00D9253B" w:rsidP="00D9253B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D9253B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增加『获取注单详情地址』的方法</w:t>
            </w:r>
          </w:p>
        </w:tc>
        <w:tc>
          <w:tcPr>
            <w:tcW w:w="737" w:type="pct"/>
            <w:vAlign w:val="center"/>
          </w:tcPr>
          <w:p w14:paraId="7B04FEFB" w14:textId="3A5AA736" w:rsidR="00183962" w:rsidRPr="00D9253B" w:rsidRDefault="00D9253B" w:rsidP="00D9253B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D9253B"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F2062F" w:rsidRPr="00F2062F" w14:paraId="2C495706" w14:textId="77777777" w:rsidTr="00F20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46E702FB" w14:textId="37E8EC5C" w:rsidR="00F2062F" w:rsidRDefault="00F2062F" w:rsidP="00F2062F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019-07-17</w:t>
            </w:r>
          </w:p>
        </w:tc>
        <w:tc>
          <w:tcPr>
            <w:tcW w:w="588" w:type="pct"/>
            <w:vAlign w:val="center"/>
          </w:tcPr>
          <w:p w14:paraId="276A3944" w14:textId="47AC1902" w:rsidR="00F2062F" w:rsidRDefault="00F2062F" w:rsidP="00F2062F">
            <w:pPr>
              <w:spacing w:befor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.4.7</w:t>
            </w:r>
          </w:p>
        </w:tc>
        <w:tc>
          <w:tcPr>
            <w:tcW w:w="2795" w:type="pct"/>
            <w:vAlign w:val="center"/>
          </w:tcPr>
          <w:p w14:paraId="3123B6A0" w14:textId="1B684795" w:rsidR="00F2062F" w:rsidRPr="00F2062F" w:rsidRDefault="00F2062F" w:rsidP="00F2062F">
            <w:pPr>
              <w:spacing w:before="0"/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F2062F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增加视讯限红盘口、竞彩</w:t>
            </w: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和</w:t>
            </w:r>
            <w:r w:rsidRPr="00F2062F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BG捕鱼的</w:t>
            </w:r>
            <w:r w:rsidRPr="00F2062F">
              <w:rPr>
                <w:rFonts w:ascii="微软雅黑" w:eastAsia="微软雅黑" w:hAnsi="微软雅黑" w:hint="eastAsia"/>
                <w:color w:val="404040" w:themeColor="text1" w:themeTint="BF"/>
                <w:sz w:val="20"/>
              </w:rPr>
              <w:t>l</w:t>
            </w:r>
            <w:r w:rsidRPr="00F2062F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inecode控制</w:t>
            </w:r>
          </w:p>
        </w:tc>
        <w:tc>
          <w:tcPr>
            <w:tcW w:w="737" w:type="pct"/>
            <w:vAlign w:val="center"/>
          </w:tcPr>
          <w:p w14:paraId="4221F88F" w14:textId="0140F1C2" w:rsidR="00F2062F" w:rsidRPr="00F2062F" w:rsidRDefault="00F2062F" w:rsidP="00F2062F">
            <w:pPr>
              <w:spacing w:before="0"/>
              <w:rPr>
                <w:rFonts w:ascii="Verdana" w:eastAsia="微软雅黑" w:hAnsi="Verdana"/>
                <w:sz w:val="21"/>
                <w:szCs w:val="21"/>
              </w:rPr>
            </w:pPr>
            <w:r w:rsidRPr="00F2062F">
              <w:rPr>
                <w:rFonts w:ascii="Verdana" w:eastAsia="微软雅黑" w:hAnsi="Verdana"/>
                <w:sz w:val="21"/>
                <w:szCs w:val="21"/>
              </w:rPr>
              <w:t>BG TEAM</w:t>
            </w:r>
          </w:p>
        </w:tc>
      </w:tr>
      <w:tr w:rsidR="003B25FD" w:rsidRPr="00F2062F" w14:paraId="4EDF658F" w14:textId="77777777" w:rsidTr="00F2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tcW w:w="880" w:type="pct"/>
            <w:vAlign w:val="center"/>
          </w:tcPr>
          <w:p w14:paraId="0E4EBFC8" w14:textId="3CFB4AF0" w:rsidR="003B25FD" w:rsidRDefault="003B25FD" w:rsidP="00F206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/>
              </w:rPr>
              <w:t>19-12-04</w:t>
            </w:r>
          </w:p>
        </w:tc>
        <w:tc>
          <w:tcPr>
            <w:tcW w:w="588" w:type="pct"/>
            <w:vAlign w:val="center"/>
          </w:tcPr>
          <w:p w14:paraId="7E201BA5" w14:textId="7D4291B1" w:rsidR="003B25FD" w:rsidRDefault="003B25FD" w:rsidP="00F206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>4.8</w:t>
            </w:r>
          </w:p>
        </w:tc>
        <w:tc>
          <w:tcPr>
            <w:tcW w:w="2795" w:type="pct"/>
            <w:vAlign w:val="center"/>
          </w:tcPr>
          <w:p w14:paraId="30D17E6E" w14:textId="045524F0" w:rsidR="003B25FD" w:rsidRPr="00F2062F" w:rsidRDefault="003B25FD" w:rsidP="003B25FD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整合BG捕鱼和BG棋牌的相关接口</w:t>
            </w:r>
          </w:p>
        </w:tc>
        <w:tc>
          <w:tcPr>
            <w:tcW w:w="737" w:type="pct"/>
            <w:vAlign w:val="center"/>
          </w:tcPr>
          <w:p w14:paraId="6FEC149B" w14:textId="1218FD8F" w:rsidR="003B25FD" w:rsidRPr="00F2062F" w:rsidRDefault="003B25FD" w:rsidP="00F2062F">
            <w:pPr>
              <w:rPr>
                <w:rFonts w:ascii="Verdana" w:eastAsia="微软雅黑" w:hAnsi="Verdana"/>
                <w:sz w:val="21"/>
                <w:szCs w:val="21"/>
              </w:rPr>
            </w:pPr>
            <w:r>
              <w:rPr>
                <w:rFonts w:ascii="Verdana" w:eastAsia="微软雅黑" w:hAnsi="Verdana" w:hint="eastAsia"/>
                <w:sz w:val="21"/>
                <w:szCs w:val="21"/>
              </w:rPr>
              <w:t>B</w:t>
            </w:r>
            <w:r>
              <w:rPr>
                <w:rFonts w:ascii="Verdana" w:eastAsia="微软雅黑" w:hAnsi="Verdana"/>
                <w:sz w:val="21"/>
                <w:szCs w:val="21"/>
              </w:rPr>
              <w:t>G TEAM</w:t>
            </w:r>
          </w:p>
        </w:tc>
      </w:tr>
    </w:tbl>
    <w:p w14:paraId="49CACCDD" w14:textId="77777777" w:rsidR="00783BED" w:rsidRDefault="00783B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04222164" w14:textId="77777777" w:rsidR="00552EAF" w:rsidRPr="00B06BFC" w:rsidRDefault="00610AD2" w:rsidP="00B06BFC">
      <w:pPr>
        <w:pStyle w:val="ae"/>
        <w:spacing w:before="240" w:after="240"/>
      </w:pPr>
      <w:bookmarkStart w:id="4" w:name="_Toc498118040"/>
      <w:bookmarkStart w:id="5" w:name="_Toc498118229"/>
      <w:bookmarkStart w:id="6" w:name="_Toc498122626"/>
      <w:bookmarkStart w:id="7" w:name="_Toc29317657"/>
      <w:r>
        <w:lastRenderedPageBreak/>
        <w:t>目录</w:t>
      </w:r>
      <w:bookmarkEnd w:id="4"/>
      <w:bookmarkEnd w:id="5"/>
      <w:bookmarkEnd w:id="6"/>
      <w:bookmarkEnd w:id="7"/>
    </w:p>
    <w:sdt>
      <w:sdtPr>
        <w:rPr>
          <w:lang w:val="zh-CN"/>
        </w:rPr>
        <w:id w:val="-186750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6533A" w14:textId="77777777" w:rsidR="009F1CDF" w:rsidRDefault="00F70E84">
          <w:pPr>
            <w:pStyle w:val="10"/>
            <w:tabs>
              <w:tab w:val="right" w:leader="dot" w:pos="9638"/>
            </w:tabs>
            <w:rPr>
              <w:rFonts w:eastAsiaTheme="minorEastAsia" w:cstheme="minorBidi"/>
              <w:noProof/>
              <w:color w:val="auto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17656" w:history="1">
            <w:r w:rsidR="009F1CDF" w:rsidRPr="00387D21">
              <w:rPr>
                <w:rStyle w:val="af4"/>
                <w:rFonts w:hint="eastAsia"/>
                <w:noProof/>
              </w:rPr>
              <w:t>版本记录</w:t>
            </w:r>
            <w:r w:rsidR="009F1CDF">
              <w:rPr>
                <w:noProof/>
                <w:webHidden/>
              </w:rPr>
              <w:tab/>
            </w:r>
            <w:r w:rsidR="009F1CDF">
              <w:rPr>
                <w:noProof/>
                <w:webHidden/>
              </w:rPr>
              <w:fldChar w:fldCharType="begin"/>
            </w:r>
            <w:r w:rsidR="009F1CDF">
              <w:rPr>
                <w:noProof/>
                <w:webHidden/>
              </w:rPr>
              <w:instrText xml:space="preserve"> PAGEREF _Toc29317656 \h </w:instrText>
            </w:r>
            <w:r w:rsidR="009F1CDF">
              <w:rPr>
                <w:noProof/>
                <w:webHidden/>
              </w:rPr>
            </w:r>
            <w:r w:rsidR="009F1CDF">
              <w:rPr>
                <w:noProof/>
                <w:webHidden/>
              </w:rPr>
              <w:fldChar w:fldCharType="separate"/>
            </w:r>
            <w:r w:rsidR="009F1CDF">
              <w:rPr>
                <w:noProof/>
                <w:webHidden/>
              </w:rPr>
              <w:t>1</w:t>
            </w:r>
            <w:r w:rsidR="009F1CDF">
              <w:rPr>
                <w:noProof/>
                <w:webHidden/>
              </w:rPr>
              <w:fldChar w:fldCharType="end"/>
            </w:r>
          </w:hyperlink>
        </w:p>
        <w:p w14:paraId="71C39283" w14:textId="77777777" w:rsidR="009F1CDF" w:rsidRDefault="009F1CDF">
          <w:pPr>
            <w:pStyle w:val="10"/>
            <w:tabs>
              <w:tab w:val="right" w:leader="dot" w:pos="9638"/>
            </w:tabs>
            <w:rPr>
              <w:rFonts w:eastAsiaTheme="minorEastAsia" w:cstheme="minorBidi"/>
              <w:noProof/>
              <w:color w:val="auto"/>
              <w:kern w:val="2"/>
              <w:sz w:val="21"/>
            </w:rPr>
          </w:pPr>
          <w:hyperlink w:anchor="_Toc29317657" w:history="1">
            <w:r w:rsidRPr="00387D21">
              <w:rPr>
                <w:rStyle w:val="af4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9F80" w14:textId="77777777" w:rsidR="009F1CDF" w:rsidRDefault="009F1CDF">
          <w:pPr>
            <w:pStyle w:val="10"/>
            <w:tabs>
              <w:tab w:val="right" w:leader="dot" w:pos="9638"/>
            </w:tabs>
            <w:rPr>
              <w:rFonts w:eastAsiaTheme="minorEastAsia" w:cstheme="minorBidi"/>
              <w:noProof/>
              <w:color w:val="auto"/>
              <w:kern w:val="2"/>
              <w:sz w:val="21"/>
            </w:rPr>
          </w:pPr>
          <w:hyperlink w:anchor="_Toc29317658" w:history="1">
            <w:r w:rsidRPr="00387D21">
              <w:rPr>
                <w:rStyle w:val="af4"/>
                <w:rFonts w:hint="eastAsia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F1B3" w14:textId="77777777" w:rsidR="009F1CDF" w:rsidRDefault="009F1CDF">
          <w:pPr>
            <w:pStyle w:val="10"/>
            <w:tabs>
              <w:tab w:val="right" w:leader="dot" w:pos="9638"/>
            </w:tabs>
            <w:rPr>
              <w:rFonts w:eastAsiaTheme="minorEastAsia" w:cstheme="minorBidi"/>
              <w:noProof/>
              <w:color w:val="auto"/>
              <w:kern w:val="2"/>
              <w:sz w:val="21"/>
            </w:rPr>
          </w:pPr>
          <w:hyperlink w:anchor="_Toc29317659" w:history="1">
            <w:r w:rsidRPr="00387D21">
              <w:rPr>
                <w:rStyle w:val="af4"/>
                <w:rFonts w:hint="eastAsia"/>
                <w:noProof/>
              </w:rPr>
              <w:t>协议约定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5824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60" w:history="1">
            <w:r w:rsidRPr="00387D21">
              <w:rPr>
                <w:rStyle w:val="af4"/>
                <w:rFonts w:hint="eastAsia"/>
                <w:noProof/>
              </w:rPr>
              <w:t>业务规范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1725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61" w:history="1">
            <w:r w:rsidRPr="00387D21">
              <w:rPr>
                <w:rStyle w:val="af4"/>
                <w:rFonts w:hint="eastAsia"/>
                <w:noProof/>
              </w:rPr>
              <w:t>通讯规范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DDE0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62" w:history="1">
            <w:r w:rsidRPr="00387D21">
              <w:rPr>
                <w:rStyle w:val="af4"/>
                <w:rFonts w:hint="eastAsia"/>
                <w:noProof/>
              </w:rPr>
              <w:t>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C8BE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63" w:history="1">
            <w:r w:rsidRPr="00387D21">
              <w:rPr>
                <w:rStyle w:val="af4"/>
                <w:rFonts w:hint="eastAsia"/>
                <w:noProof/>
              </w:rPr>
              <w:t>错误定义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104B" w14:textId="77777777" w:rsidR="009F1CDF" w:rsidRDefault="009F1CDF">
          <w:pPr>
            <w:pStyle w:val="10"/>
            <w:tabs>
              <w:tab w:val="right" w:leader="dot" w:pos="9638"/>
            </w:tabs>
            <w:rPr>
              <w:rFonts w:eastAsiaTheme="minorEastAsia" w:cstheme="minorBidi"/>
              <w:noProof/>
              <w:color w:val="auto"/>
              <w:kern w:val="2"/>
              <w:sz w:val="21"/>
            </w:rPr>
          </w:pPr>
          <w:hyperlink w:anchor="_Toc29317664" w:history="1">
            <w:r w:rsidRPr="00387D21">
              <w:rPr>
                <w:rStyle w:val="af4"/>
                <w:rFonts w:hint="eastAsia"/>
                <w:noProof/>
              </w:rPr>
              <w:t>公共接口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DCF9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65" w:history="1">
            <w:r w:rsidRPr="00387D21">
              <w:rPr>
                <w:rStyle w:val="af4"/>
                <w:rFonts w:hint="eastAsia"/>
                <w:noProof/>
              </w:rPr>
              <w:t>创建代理账号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FA20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66" w:history="1">
            <w:r w:rsidRPr="00387D21">
              <w:rPr>
                <w:rStyle w:val="af4"/>
                <w:rFonts w:hint="eastAsia"/>
                <w:noProof/>
              </w:rPr>
              <w:t>创建会员账号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63E9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67" w:history="1">
            <w:r w:rsidRPr="00387D21">
              <w:rPr>
                <w:rStyle w:val="af4"/>
                <w:rFonts w:hint="eastAsia"/>
                <w:noProof/>
              </w:rPr>
              <w:t>查询会员信息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A3A8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68" w:history="1">
            <w:r w:rsidRPr="00387D21">
              <w:rPr>
                <w:rStyle w:val="af4"/>
                <w:rFonts w:hint="eastAsia"/>
                <w:noProof/>
              </w:rPr>
              <w:t>启用会员账号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3ED8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69" w:history="1">
            <w:r w:rsidRPr="00387D21">
              <w:rPr>
                <w:rStyle w:val="af4"/>
                <w:rFonts w:hint="eastAsia"/>
                <w:noProof/>
              </w:rPr>
              <w:t>停用会员账号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C400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70" w:history="1">
            <w:r w:rsidRPr="00387D21">
              <w:rPr>
                <w:rStyle w:val="af4"/>
                <w:rFonts w:hint="eastAsia"/>
                <w:noProof/>
              </w:rPr>
              <w:t>查询账户余额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248C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71" w:history="1">
            <w:r w:rsidRPr="00387D21">
              <w:rPr>
                <w:rStyle w:val="af4"/>
                <w:rFonts w:hint="eastAsia"/>
                <w:noProof/>
              </w:rPr>
              <w:t>额度转换记录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BBBD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72" w:history="1">
            <w:r w:rsidRPr="00387D21">
              <w:rPr>
                <w:rStyle w:val="af4"/>
                <w:rFonts w:hint="eastAsia"/>
                <w:noProof/>
              </w:rPr>
              <w:t>额度转换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3A4B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73" w:history="1">
            <w:r w:rsidRPr="00387D21">
              <w:rPr>
                <w:rStyle w:val="af4"/>
                <w:rFonts w:hint="eastAsia"/>
                <w:noProof/>
              </w:rPr>
              <w:t>注单统计结果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3A2A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74" w:history="1">
            <w:r w:rsidRPr="00387D21">
              <w:rPr>
                <w:rStyle w:val="af4"/>
                <w:rFonts w:hint="eastAsia"/>
                <w:noProof/>
              </w:rPr>
              <w:t>会员登出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6542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75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强制用户退出游戏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3C2B" w14:textId="77777777" w:rsidR="009F1CDF" w:rsidRDefault="009F1CDF">
          <w:pPr>
            <w:pStyle w:val="10"/>
            <w:tabs>
              <w:tab w:val="right" w:leader="dot" w:pos="9638"/>
            </w:tabs>
            <w:rPr>
              <w:rFonts w:eastAsiaTheme="minorEastAsia" w:cstheme="minorBidi"/>
              <w:noProof/>
              <w:color w:val="auto"/>
              <w:kern w:val="2"/>
              <w:sz w:val="21"/>
            </w:rPr>
          </w:pPr>
          <w:hyperlink w:anchor="_Toc29317676" w:history="1">
            <w:r w:rsidRPr="00387D21">
              <w:rPr>
                <w:rStyle w:val="af4"/>
                <w:rFonts w:hint="eastAsia"/>
                <w:noProof/>
              </w:rPr>
              <w:t>视讯相关接口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F105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77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获取游戏试玩地址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3DE3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78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获取游戏链接地址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E49D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79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局查询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28E2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80" w:history="1">
            <w:r w:rsidRPr="00387D21">
              <w:rPr>
                <w:rStyle w:val="af4"/>
                <w:rFonts w:hint="eastAsia"/>
                <w:noProof/>
              </w:rPr>
              <w:t>注单查询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5BBE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81" w:history="1">
            <w:r w:rsidRPr="00387D21">
              <w:rPr>
                <w:rStyle w:val="af4"/>
                <w:rFonts w:hint="eastAsia"/>
                <w:noProof/>
              </w:rPr>
              <w:t>代理注单查询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423E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82" w:history="1">
            <w:r w:rsidRPr="00387D21">
              <w:rPr>
                <w:rStyle w:val="af4"/>
                <w:rFonts w:hint="eastAsia"/>
                <w:noProof/>
              </w:rPr>
              <w:t>异常注单查询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2389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83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注单详情查询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2FE89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84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获取注单详情地址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975A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85" w:history="1">
            <w:r w:rsidRPr="00387D21">
              <w:rPr>
                <w:rStyle w:val="af4"/>
                <w:rFonts w:hint="eastAsia"/>
                <w:noProof/>
              </w:rPr>
              <w:t>按会员统计注单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A1969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86" w:history="1">
            <w:r w:rsidRPr="00387D21">
              <w:rPr>
                <w:rStyle w:val="af4"/>
                <w:noProof/>
                <w:lang w:eastAsia="zh-Hans"/>
              </w:rPr>
              <w:t>[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小费</w:t>
            </w:r>
            <w:r w:rsidRPr="00387D21">
              <w:rPr>
                <w:rStyle w:val="af4"/>
                <w:noProof/>
                <w:lang w:eastAsia="zh-Hans"/>
              </w:rPr>
              <w:t xml:space="preserve">] 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查询明细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D9016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87" w:history="1">
            <w:r w:rsidRPr="00387D21">
              <w:rPr>
                <w:rStyle w:val="af4"/>
                <w:noProof/>
                <w:lang w:eastAsia="zh-Hans"/>
              </w:rPr>
              <w:t>[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小费</w:t>
            </w:r>
            <w:r w:rsidRPr="00387D21">
              <w:rPr>
                <w:rStyle w:val="af4"/>
                <w:noProof/>
                <w:lang w:eastAsia="zh-Hans"/>
              </w:rPr>
              <w:t xml:space="preserve">] 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按代理商查询明细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7CA4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88" w:history="1">
            <w:r w:rsidRPr="00387D21">
              <w:rPr>
                <w:rStyle w:val="af4"/>
                <w:noProof/>
                <w:lang w:eastAsia="zh-Hans"/>
              </w:rPr>
              <w:t>[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红包</w:t>
            </w:r>
            <w:r w:rsidRPr="00387D21">
              <w:rPr>
                <w:rStyle w:val="af4"/>
                <w:noProof/>
                <w:lang w:eastAsia="zh-Hans"/>
              </w:rPr>
              <w:t xml:space="preserve">] 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查询红包余额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7646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89" w:history="1">
            <w:r w:rsidRPr="00387D21">
              <w:rPr>
                <w:rStyle w:val="af4"/>
                <w:noProof/>
                <w:lang w:eastAsia="zh-Hans"/>
              </w:rPr>
              <w:t>[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红包</w:t>
            </w:r>
            <w:r w:rsidRPr="00387D21">
              <w:rPr>
                <w:rStyle w:val="af4"/>
                <w:noProof/>
                <w:lang w:eastAsia="zh-Hans"/>
              </w:rPr>
              <w:t xml:space="preserve">] 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中奖记录查询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14F9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90" w:history="1">
            <w:r w:rsidRPr="00387D21">
              <w:rPr>
                <w:rStyle w:val="af4"/>
                <w:noProof/>
                <w:lang w:eastAsia="zh-Hans"/>
              </w:rPr>
              <w:t>[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红包</w:t>
            </w:r>
            <w:r w:rsidRPr="00387D21">
              <w:rPr>
                <w:rStyle w:val="af4"/>
                <w:noProof/>
                <w:lang w:eastAsia="zh-Hans"/>
              </w:rPr>
              <w:t xml:space="preserve">] 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兑换记录查询</w:t>
            </w:r>
            <w:bookmarkStart w:id="8" w:name="_GoBack"/>
            <w:bookmarkEnd w:id="8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817B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91" w:history="1">
            <w:r w:rsidRPr="00387D21">
              <w:rPr>
                <w:rStyle w:val="af4"/>
                <w:noProof/>
                <w:lang w:eastAsia="zh-Hans"/>
              </w:rPr>
              <w:t>[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盘口</w:t>
            </w:r>
            <w:r w:rsidRPr="00387D21">
              <w:rPr>
                <w:rStyle w:val="af4"/>
                <w:noProof/>
                <w:lang w:eastAsia="zh-Hans"/>
              </w:rPr>
              <w:t xml:space="preserve">] 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查询投注限红盘口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60A2D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92" w:history="1">
            <w:r w:rsidRPr="00387D21">
              <w:rPr>
                <w:rStyle w:val="af4"/>
                <w:noProof/>
                <w:lang w:eastAsia="zh-Hans"/>
              </w:rPr>
              <w:t>[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盘口</w:t>
            </w:r>
            <w:r w:rsidRPr="00387D21">
              <w:rPr>
                <w:rStyle w:val="af4"/>
                <w:noProof/>
                <w:lang w:eastAsia="zh-Hans"/>
              </w:rPr>
              <w:t xml:space="preserve">] 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修改投注限红盘口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268E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93" w:history="1">
            <w:r w:rsidRPr="00387D21">
              <w:rPr>
                <w:rStyle w:val="af4"/>
                <w:noProof/>
                <w:lang w:eastAsia="zh-Hans"/>
              </w:rPr>
              <w:t>[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盘口</w:t>
            </w:r>
            <w:r w:rsidRPr="00387D21">
              <w:rPr>
                <w:rStyle w:val="af4"/>
                <w:noProof/>
                <w:lang w:eastAsia="zh-Hans"/>
              </w:rPr>
              <w:t xml:space="preserve">] </w:t>
            </w:r>
            <w:r w:rsidRPr="00387D21">
              <w:rPr>
                <w:rStyle w:val="af4"/>
                <w:rFonts w:hint="eastAsia"/>
                <w:noProof/>
                <w:lang w:eastAsia="zh-Hans"/>
              </w:rPr>
              <w:t>获取限红盘口列表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0275" w14:textId="77777777" w:rsidR="009F1CDF" w:rsidRDefault="009F1CDF">
          <w:pPr>
            <w:pStyle w:val="10"/>
            <w:tabs>
              <w:tab w:val="right" w:leader="dot" w:pos="9638"/>
            </w:tabs>
            <w:rPr>
              <w:rFonts w:eastAsiaTheme="minorEastAsia" w:cstheme="minorBidi"/>
              <w:noProof/>
              <w:color w:val="auto"/>
              <w:kern w:val="2"/>
              <w:sz w:val="21"/>
            </w:rPr>
          </w:pPr>
          <w:hyperlink w:anchor="_Toc29317694" w:history="1">
            <w:r w:rsidRPr="00387D21">
              <w:rPr>
                <w:rStyle w:val="af4"/>
                <w:rFonts w:hint="eastAsia"/>
                <w:noProof/>
              </w:rPr>
              <w:t>彩票相关接口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8196B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95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获取游戏试玩地址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12AF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96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获取游戏链接地址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DA44F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97" w:history="1">
            <w:r w:rsidRPr="00387D21">
              <w:rPr>
                <w:rStyle w:val="af4"/>
                <w:rFonts w:hint="eastAsia"/>
                <w:noProof/>
              </w:rPr>
              <w:t>注单查询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3148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698" w:history="1">
            <w:r w:rsidRPr="00387D21">
              <w:rPr>
                <w:rStyle w:val="af4"/>
                <w:rFonts w:hint="eastAsia"/>
                <w:noProof/>
              </w:rPr>
              <w:t>按会员统计注单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750B" w14:textId="77777777" w:rsidR="009F1CDF" w:rsidRDefault="009F1CDF">
          <w:pPr>
            <w:pStyle w:val="10"/>
            <w:tabs>
              <w:tab w:val="right" w:leader="dot" w:pos="9638"/>
            </w:tabs>
            <w:rPr>
              <w:rFonts w:eastAsiaTheme="minorEastAsia" w:cstheme="minorBidi"/>
              <w:noProof/>
              <w:color w:val="auto"/>
              <w:kern w:val="2"/>
              <w:sz w:val="21"/>
            </w:rPr>
          </w:pPr>
          <w:hyperlink w:anchor="_Toc29317699" w:history="1">
            <w:r w:rsidRPr="00387D21">
              <w:rPr>
                <w:rStyle w:val="af4"/>
                <w:rFonts w:hint="eastAsia"/>
                <w:noProof/>
              </w:rPr>
              <w:t>竞彩相关接口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F152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00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获取游戏试玩地址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DE30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01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获取游戏链接地址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939C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02" w:history="1">
            <w:r w:rsidRPr="00387D21">
              <w:rPr>
                <w:rStyle w:val="af4"/>
                <w:rFonts w:hint="eastAsia"/>
                <w:noProof/>
              </w:rPr>
              <w:t>注单查询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75AD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03" w:history="1">
            <w:r w:rsidRPr="00387D21">
              <w:rPr>
                <w:rStyle w:val="af4"/>
                <w:rFonts w:hint="eastAsia"/>
                <w:noProof/>
              </w:rPr>
              <w:t>按会员统计注单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5BEA" w14:textId="77777777" w:rsidR="009F1CDF" w:rsidRDefault="009F1CDF">
          <w:pPr>
            <w:pStyle w:val="10"/>
            <w:tabs>
              <w:tab w:val="right" w:leader="dot" w:pos="9638"/>
            </w:tabs>
            <w:rPr>
              <w:rFonts w:eastAsiaTheme="minorEastAsia" w:cstheme="minorBidi"/>
              <w:noProof/>
              <w:color w:val="auto"/>
              <w:kern w:val="2"/>
              <w:sz w:val="21"/>
            </w:rPr>
          </w:pPr>
          <w:hyperlink w:anchor="_Toc29317704" w:history="1">
            <w:r w:rsidRPr="00387D21">
              <w:rPr>
                <w:rStyle w:val="af4"/>
                <w:rFonts w:hint="eastAsia"/>
                <w:noProof/>
              </w:rPr>
              <w:t>捕鱼</w:t>
            </w:r>
            <w:r w:rsidRPr="00387D21">
              <w:rPr>
                <w:rStyle w:val="af4"/>
                <w:noProof/>
              </w:rPr>
              <w:t>/</w:t>
            </w:r>
            <w:r w:rsidRPr="00387D21">
              <w:rPr>
                <w:rStyle w:val="af4"/>
                <w:rFonts w:hint="eastAsia"/>
                <w:noProof/>
              </w:rPr>
              <w:t>棋牌相关接口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19B0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05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获取游戏试玩地址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748A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06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获取游戏链接地址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B8DC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07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注单查询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AAF6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08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代理注单查询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6D71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09" w:history="1">
            <w:r w:rsidRPr="00387D21">
              <w:rPr>
                <w:rStyle w:val="af4"/>
                <w:rFonts w:hint="eastAsia"/>
                <w:noProof/>
              </w:rPr>
              <w:t>按会员统计注单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6C3B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10" w:history="1">
            <w:r w:rsidRPr="00387D21">
              <w:rPr>
                <w:rStyle w:val="af4"/>
                <w:rFonts w:hint="eastAsia"/>
                <w:noProof/>
              </w:rPr>
              <w:t>查询红包中奖记录</w:t>
            </w:r>
            <w:r w:rsidRPr="00387D21">
              <w:rPr>
                <w:rStyle w:val="af4"/>
                <w:noProof/>
              </w:rPr>
              <w:t>(</w:t>
            </w:r>
            <w:r w:rsidRPr="00387D21">
              <w:rPr>
                <w:rStyle w:val="af4"/>
                <w:rFonts w:hint="eastAsia"/>
                <w:noProof/>
              </w:rPr>
              <w:t>捕鱼</w:t>
            </w:r>
            <w:r w:rsidRPr="00387D21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E7A8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11" w:history="1">
            <w:r w:rsidRPr="00387D21">
              <w:rPr>
                <w:rStyle w:val="af4"/>
                <w:rFonts w:hint="eastAsia"/>
                <w:noProof/>
              </w:rPr>
              <w:t>查询会员等级记录</w:t>
            </w:r>
            <w:r w:rsidRPr="00387D21">
              <w:rPr>
                <w:rStyle w:val="af4"/>
                <w:noProof/>
              </w:rPr>
              <w:t>(</w:t>
            </w:r>
            <w:r w:rsidRPr="00387D21">
              <w:rPr>
                <w:rStyle w:val="af4"/>
                <w:rFonts w:hint="eastAsia"/>
                <w:noProof/>
              </w:rPr>
              <w:t>捕鱼</w:t>
            </w:r>
            <w:r w:rsidRPr="00387D21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D1CD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12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获取注单详情地址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8109" w14:textId="77777777" w:rsidR="009F1CDF" w:rsidRDefault="009F1CDF">
          <w:pPr>
            <w:pStyle w:val="10"/>
            <w:tabs>
              <w:tab w:val="right" w:leader="dot" w:pos="9638"/>
            </w:tabs>
            <w:rPr>
              <w:rFonts w:eastAsiaTheme="minorEastAsia" w:cstheme="minorBidi"/>
              <w:noProof/>
              <w:color w:val="auto"/>
              <w:kern w:val="2"/>
              <w:sz w:val="21"/>
            </w:rPr>
          </w:pPr>
          <w:hyperlink w:anchor="_Toc29317713" w:history="1">
            <w:r w:rsidRPr="00387D21">
              <w:rPr>
                <w:rStyle w:val="af4"/>
                <w:rFonts w:hint="eastAsia"/>
                <w:noProof/>
              </w:rPr>
              <w:t>电游相关接口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30EC3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14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获取游戏试玩地址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162D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15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获取游戏链接地址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6CD3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16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注单查询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8C881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17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代理注单查询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ABFE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18" w:history="1">
            <w:r w:rsidRPr="00387D21">
              <w:rPr>
                <w:rStyle w:val="af4"/>
                <w:rFonts w:hint="eastAsia"/>
                <w:noProof/>
              </w:rPr>
              <w:t>按会员统计注单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12C8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19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获取注单详情地址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3E87" w14:textId="77777777" w:rsidR="009F1CDF" w:rsidRDefault="009F1CDF">
          <w:pPr>
            <w:pStyle w:val="10"/>
            <w:tabs>
              <w:tab w:val="right" w:leader="dot" w:pos="9638"/>
            </w:tabs>
            <w:rPr>
              <w:rFonts w:eastAsiaTheme="minorEastAsia" w:cstheme="minorBidi"/>
              <w:noProof/>
              <w:color w:val="auto"/>
              <w:kern w:val="2"/>
              <w:sz w:val="21"/>
            </w:rPr>
          </w:pPr>
          <w:hyperlink w:anchor="_Toc29317720" w:history="1">
            <w:r w:rsidRPr="00387D21">
              <w:rPr>
                <w:rStyle w:val="af4"/>
                <w:rFonts w:hint="eastAsia"/>
                <w:noProof/>
              </w:rPr>
              <w:t>免转钱包接口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F798A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21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余额查询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7B52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22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下注扣款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F0F9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23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注单结算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67C8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24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转入转出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C5014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25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注单状态查询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E2D1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26" w:history="1">
            <w:r w:rsidRPr="00387D21">
              <w:rPr>
                <w:rStyle w:val="af4"/>
                <w:rFonts w:hint="eastAsia"/>
                <w:noProof/>
                <w:lang w:eastAsia="zh-Hans"/>
              </w:rPr>
              <w:t>服务状态检查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20D57" w14:textId="77777777" w:rsidR="009F1CDF" w:rsidRDefault="009F1CDF">
          <w:pPr>
            <w:pStyle w:val="10"/>
            <w:tabs>
              <w:tab w:val="right" w:leader="dot" w:pos="9638"/>
            </w:tabs>
            <w:rPr>
              <w:rFonts w:eastAsiaTheme="minorEastAsia" w:cstheme="minorBidi"/>
              <w:noProof/>
              <w:color w:val="auto"/>
              <w:kern w:val="2"/>
              <w:sz w:val="21"/>
            </w:rPr>
          </w:pPr>
          <w:hyperlink w:anchor="_Toc29317727" w:history="1">
            <w:r w:rsidRPr="00387D21">
              <w:rPr>
                <w:rStyle w:val="af4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C343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28" w:history="1">
            <w:r w:rsidRPr="00387D21">
              <w:rPr>
                <w:rStyle w:val="af4"/>
                <w:rFonts w:hint="eastAsia"/>
                <w:noProof/>
              </w:rPr>
              <w:t>常用类别</w:t>
            </w:r>
            <w:r w:rsidRPr="00387D21">
              <w:rPr>
                <w:rStyle w:val="af4"/>
                <w:noProof/>
              </w:rPr>
              <w:t>/</w:t>
            </w:r>
            <w:r w:rsidRPr="00387D21">
              <w:rPr>
                <w:rStyle w:val="af4"/>
                <w:rFonts w:hint="eastAsia"/>
                <w:noProof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D9BB6" w14:textId="77777777" w:rsidR="009F1CDF" w:rsidRDefault="009F1CDF">
          <w:pPr>
            <w:pStyle w:val="30"/>
            <w:tabs>
              <w:tab w:val="right" w:leader="dot" w:pos="9638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29317729" w:history="1">
            <w:r w:rsidRPr="00387D21">
              <w:rPr>
                <w:rStyle w:val="af4"/>
                <w:rFonts w:hint="eastAsia"/>
                <w:noProof/>
              </w:rPr>
              <w:t>错误代码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DBBE" w14:textId="77777777" w:rsidR="00F70E84" w:rsidRDefault="00F70E84" w:rsidP="00F70E84">
          <w:pPr>
            <w:pStyle w:val="10"/>
            <w:tabs>
              <w:tab w:val="right" w:leader="dot" w:pos="9638"/>
            </w:tabs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381FA36" w14:textId="77777777" w:rsidR="00783BED" w:rsidRDefault="00783BED" w:rsidP="00783BED">
      <w:pPr>
        <w:pStyle w:val="ad"/>
      </w:pPr>
    </w:p>
    <w:p w14:paraId="0C68E2EE" w14:textId="77777777" w:rsidR="00783BED" w:rsidRDefault="00783BED" w:rsidP="00783BED">
      <w:pPr>
        <w:pStyle w:val="ad"/>
      </w:pPr>
    </w:p>
    <w:p w14:paraId="2ED67ADC" w14:textId="77777777" w:rsidR="002C0BDE" w:rsidRDefault="002C0BDE">
      <w:pPr>
        <w:rPr>
          <w:sz w:val="22"/>
          <w:szCs w:val="22"/>
        </w:rPr>
      </w:pPr>
      <w:r>
        <w:br w:type="page"/>
      </w:r>
    </w:p>
    <w:p w14:paraId="75341ED0" w14:textId="77777777" w:rsidR="005363B7" w:rsidRDefault="005363B7" w:rsidP="00704708">
      <w:pPr>
        <w:pStyle w:val="af1"/>
        <w:spacing w:after="240"/>
        <w:sectPr w:rsidR="005363B7" w:rsidSect="008967E9">
          <w:pgSz w:w="12240" w:h="15840"/>
          <w:pgMar w:top="1008" w:right="1296" w:bottom="864" w:left="1296" w:header="720" w:footer="431" w:gutter="0"/>
          <w:pgNumType w:start="0"/>
          <w:cols w:space="720"/>
          <w:docGrid w:linePitch="360"/>
        </w:sectPr>
      </w:pPr>
    </w:p>
    <w:p w14:paraId="6B8F0A0B" w14:textId="77777777" w:rsidR="00D47822" w:rsidRPr="00704708" w:rsidRDefault="002C0BDE" w:rsidP="00704708">
      <w:pPr>
        <w:pStyle w:val="af1"/>
        <w:spacing w:after="240"/>
        <w:rPr>
          <w:color w:val="141414" w:themeColor="accent1"/>
        </w:rPr>
      </w:pPr>
      <w:bookmarkStart w:id="9" w:name="_Toc29317658"/>
      <w:r>
        <w:lastRenderedPageBreak/>
        <w:t>概要</w:t>
      </w:r>
      <w:bookmarkEnd w:id="9"/>
    </w:p>
    <w:p w14:paraId="69814B31" w14:textId="77777777" w:rsidR="008073F9" w:rsidRDefault="002C0BDE" w:rsidP="00D47822">
      <w:pPr>
        <w:pStyle w:val="ad"/>
        <w:spacing w:line="288" w:lineRule="auto"/>
        <w:ind w:firstLineChars="200" w:firstLine="360"/>
        <w:rPr>
          <w:rFonts w:ascii="Microsoft YaHei UI" w:eastAsia="Microsoft YaHei UI" w:hAnsi="Microsoft YaHei UI Light" w:cs="Arial Unicode MS"/>
          <w:color w:val="595959" w:themeColor="text1" w:themeTint="A6"/>
          <w:sz w:val="18"/>
          <w:szCs w:val="18"/>
        </w:rPr>
      </w:pPr>
      <w:r w:rsidRPr="008073F9"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本文档主要叙述BG</w:t>
      </w:r>
      <w:r w:rsidR="006C7279"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游戏</w:t>
      </w:r>
      <w:r w:rsidRPr="008073F9"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平台服务器与运营商服务器</w:t>
      </w:r>
      <w:r w:rsidR="008073F9" w:rsidRPr="008073F9"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之间的数据通讯协议及规范，双方的软件在此基础上达到业务互通互联以及</w:t>
      </w:r>
      <w:r w:rsidRPr="008073F9"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数据高性能、高安全性进行交换与共享的目的。</w:t>
      </w:r>
    </w:p>
    <w:p w14:paraId="202E991A" w14:textId="77777777" w:rsidR="002E522D" w:rsidRPr="002E522D" w:rsidRDefault="002E522D" w:rsidP="002E522D">
      <w:pPr>
        <w:pStyle w:val="ad"/>
        <w:spacing w:line="288" w:lineRule="auto"/>
        <w:ind w:firstLineChars="200" w:firstLine="360"/>
        <w:rPr>
          <w:rFonts w:ascii="Microsoft YaHei UI" w:eastAsia="Microsoft YaHei UI" w:hAnsi="Microsoft YaHei UI Light" w:cs="Arial Unicode MS"/>
          <w:color w:val="595959" w:themeColor="text1" w:themeTint="A6"/>
          <w:sz w:val="18"/>
          <w:szCs w:val="18"/>
        </w:rPr>
      </w:pPr>
      <w:r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接入端在请求服务时，需参照接口定义</w:t>
      </w:r>
      <w:r w:rsidRPr="002E522D"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组织相应的</w:t>
      </w:r>
      <w:r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请求参数</w:t>
      </w:r>
      <w:r w:rsidRPr="002E522D"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，通过HTTP POST</w:t>
      </w:r>
      <w:r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方式提交</w:t>
      </w:r>
      <w:r w:rsidRPr="002E522D"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至服务器端，服务器端通过约定以特定分隔符将字符串解析为对应参数，处理完成后，将结果</w:t>
      </w:r>
      <w:r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回传到</w:t>
      </w:r>
      <w:r w:rsidR="00FE1D69"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调用方</w:t>
      </w:r>
      <w:r w:rsidRPr="002E522D"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。（HTTP链接</w:t>
      </w:r>
      <w:r w:rsidR="006C7279"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须</w:t>
      </w:r>
      <w:r w:rsidRPr="002E522D">
        <w:rPr>
          <w:rFonts w:ascii="Microsoft YaHei UI" w:eastAsia="Microsoft YaHei UI" w:hAnsi="Microsoft YaHei UI Light" w:cs="Arial Unicode MS" w:hint="eastAsia"/>
          <w:color w:val="595959" w:themeColor="text1" w:themeTint="A6"/>
          <w:sz w:val="18"/>
          <w:szCs w:val="18"/>
        </w:rPr>
        <w:t>控制在100个以内）</w:t>
      </w:r>
    </w:p>
    <w:p w14:paraId="36B44F6A" w14:textId="77777777" w:rsidR="00FE1D69" w:rsidRPr="002E522D" w:rsidRDefault="00FE1D69" w:rsidP="002E522D">
      <w:pPr>
        <w:pStyle w:val="ad"/>
        <w:spacing w:line="288" w:lineRule="auto"/>
        <w:ind w:firstLineChars="200" w:firstLine="360"/>
        <w:rPr>
          <w:rFonts w:ascii="Microsoft YaHei UI" w:eastAsia="Microsoft YaHei UI" w:hAnsi="Microsoft YaHei UI Light" w:cs="Arial Unicode MS"/>
          <w:color w:val="595959" w:themeColor="text1" w:themeTint="A6"/>
          <w:sz w:val="18"/>
          <w:szCs w:val="18"/>
        </w:rPr>
      </w:pPr>
    </w:p>
    <w:p w14:paraId="3E576E99" w14:textId="77777777" w:rsidR="008073F9" w:rsidRDefault="008073F9">
      <w:pPr>
        <w:rPr>
          <w:rFonts w:ascii="Microsoft YaHei UI Light" w:eastAsia="Microsoft YaHei UI Light" w:hAnsi="Microsoft YaHei UI Light" w:cs="Arial Unicode MS"/>
          <w:sz w:val="18"/>
          <w:szCs w:val="18"/>
        </w:rPr>
      </w:pPr>
      <w:r>
        <w:rPr>
          <w:rFonts w:ascii="Microsoft YaHei UI Light" w:eastAsia="Microsoft YaHei UI Light" w:hAnsi="Microsoft YaHei UI Light" w:cs="Arial Unicode MS"/>
          <w:sz w:val="18"/>
          <w:szCs w:val="18"/>
        </w:rPr>
        <w:br w:type="page"/>
      </w:r>
    </w:p>
    <w:p w14:paraId="3B3ABC4C" w14:textId="77777777" w:rsidR="008073F9" w:rsidRDefault="008073F9" w:rsidP="008073F9">
      <w:pPr>
        <w:pStyle w:val="af1"/>
        <w:spacing w:after="240"/>
      </w:pPr>
      <w:bookmarkStart w:id="10" w:name="_Toc29317659"/>
      <w:r w:rsidRPr="008073F9">
        <w:rPr>
          <w:rFonts w:hint="eastAsia"/>
        </w:rPr>
        <w:lastRenderedPageBreak/>
        <w:t>协议约定</w:t>
      </w:r>
      <w:bookmarkEnd w:id="10"/>
    </w:p>
    <w:p w14:paraId="57568BD8" w14:textId="77777777" w:rsidR="00D47822" w:rsidRDefault="00D47822" w:rsidP="00D47822">
      <w:pPr>
        <w:pStyle w:val="af2"/>
        <w:ind w:left="480" w:right="240"/>
      </w:pPr>
      <w:bookmarkStart w:id="11" w:name="_Toc29317660"/>
      <w:r>
        <w:t>业务规范</w:t>
      </w:r>
      <w:bookmarkEnd w:id="11"/>
    </w:p>
    <w:p w14:paraId="2E3FCE50" w14:textId="77777777" w:rsidR="00574538" w:rsidRPr="00D47822" w:rsidRDefault="00574538" w:rsidP="00574538">
      <w:pPr>
        <w:pStyle w:val="af3"/>
        <w:ind w:left="480" w:firstLine="360"/>
      </w:pPr>
      <w:r w:rsidRPr="00D47822">
        <w:rPr>
          <w:rFonts w:hint="eastAsia"/>
        </w:rPr>
        <w:t>每个接入的运营商会在BG平台内部分配一个唯一的标记ID</w:t>
      </w:r>
      <w:r>
        <w:rPr>
          <w:rFonts w:hint="eastAsia"/>
        </w:rPr>
        <w:t>，统一约定为</w:t>
      </w:r>
      <w:r w:rsidRPr="00D47822">
        <w:rPr>
          <w:rFonts w:hint="eastAsia"/>
        </w:rPr>
        <w:t>厅代码（</w:t>
      </w:r>
      <w:r>
        <w:t>sn</w:t>
      </w:r>
      <w:r>
        <w:rPr>
          <w:rFonts w:hint="eastAsia"/>
        </w:rPr>
        <w:t>）。每个运营商可以将用户进行分组，一个用户分组称之</w:t>
      </w:r>
      <w:r w:rsidRPr="00D47822">
        <w:rPr>
          <w:rFonts w:hint="eastAsia"/>
        </w:rPr>
        <w:t>为代理（AGENT）。运营商的用户一定属于一个代理。运营商有一个默认代理，如果不指定用户的代理，用户会归属到默认代理</w:t>
      </w:r>
      <w:r>
        <w:rPr>
          <w:rFonts w:hint="eastAsia"/>
        </w:rPr>
        <w:t>名</w:t>
      </w:r>
      <w:r w:rsidRPr="00D47822">
        <w:rPr>
          <w:rFonts w:hint="eastAsia"/>
        </w:rPr>
        <w:t>下。</w:t>
      </w:r>
    </w:p>
    <w:p w14:paraId="60DA9BAB" w14:textId="77777777" w:rsidR="00574538" w:rsidRDefault="00574538" w:rsidP="00574538">
      <w:pPr>
        <w:pStyle w:val="af3"/>
        <w:ind w:left="480" w:firstLine="360"/>
      </w:pPr>
      <w:r w:rsidRPr="00D47822">
        <w:rPr>
          <w:rFonts w:hint="eastAsia"/>
        </w:rPr>
        <w:t>运营商和代理都存在</w:t>
      </w:r>
      <w:r>
        <w:rPr>
          <w:rFonts w:hint="eastAsia"/>
        </w:rPr>
        <w:t>授信</w:t>
      </w:r>
      <w:r w:rsidRPr="00D47822">
        <w:rPr>
          <w:rFonts w:hint="eastAsia"/>
        </w:rPr>
        <w:t>额度</w:t>
      </w:r>
      <w:r>
        <w:rPr>
          <w:rFonts w:hint="eastAsia"/>
        </w:rPr>
        <w:t>限制。当运营商或代理的授信额度超出限额时，请与客服联系及时充值额度，</w:t>
      </w:r>
      <w:r w:rsidRPr="00D47822">
        <w:t>货币默认为人民币（RMB）。</w:t>
      </w:r>
    </w:p>
    <w:p w14:paraId="3D92C956" w14:textId="77777777" w:rsidR="00FE1D69" w:rsidRPr="00FE1D69" w:rsidRDefault="00FE1D69" w:rsidP="00FE1D69">
      <w:pPr>
        <w:pStyle w:val="af3"/>
        <w:spacing w:after="0"/>
        <w:ind w:left="480" w:firstLine="360"/>
      </w:pPr>
      <w:r w:rsidRPr="002E522D">
        <w:rPr>
          <w:rFonts w:hint="eastAsia"/>
        </w:rPr>
        <w:t>在通讯过程中，为保证数据的正确性</w:t>
      </w:r>
      <w:r>
        <w:rPr>
          <w:rFonts w:hint="eastAsia"/>
        </w:rPr>
        <w:t>和提高程序性能，通讯过程中数据类型与字符串之间的转换按下表规范:</w:t>
      </w:r>
    </w:p>
    <w:tbl>
      <w:tblPr>
        <w:tblStyle w:val="a7"/>
        <w:tblW w:w="8363" w:type="dxa"/>
        <w:tblInd w:w="846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134"/>
        <w:gridCol w:w="1984"/>
        <w:gridCol w:w="5245"/>
      </w:tblGrid>
      <w:tr w:rsidR="003648FA" w14:paraId="3EE98E74" w14:textId="77777777" w:rsidTr="00430071">
        <w:trPr>
          <w:trHeight w:val="454"/>
        </w:trPr>
        <w:tc>
          <w:tcPr>
            <w:tcW w:w="1134" w:type="dxa"/>
            <w:shd w:val="clear" w:color="auto" w:fill="DEE7EC"/>
            <w:vAlign w:val="center"/>
          </w:tcPr>
          <w:p w14:paraId="4342B664" w14:textId="77777777" w:rsidR="003648FA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t>数据类型</w:t>
            </w:r>
          </w:p>
        </w:tc>
        <w:tc>
          <w:tcPr>
            <w:tcW w:w="1984" w:type="dxa"/>
            <w:shd w:val="clear" w:color="auto" w:fill="DEE7EC"/>
            <w:vAlign w:val="center"/>
          </w:tcPr>
          <w:p w14:paraId="715C0579" w14:textId="77777777" w:rsidR="003648FA" w:rsidRDefault="003648FA" w:rsidP="00944A0B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类型定义</w:t>
            </w:r>
          </w:p>
        </w:tc>
        <w:tc>
          <w:tcPr>
            <w:tcW w:w="5245" w:type="dxa"/>
            <w:shd w:val="clear" w:color="auto" w:fill="DEE7EC"/>
            <w:vAlign w:val="center"/>
          </w:tcPr>
          <w:p w14:paraId="724AE96A" w14:textId="77777777" w:rsidR="003648FA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取值范围</w:t>
            </w:r>
          </w:p>
        </w:tc>
      </w:tr>
      <w:tr w:rsidR="003648FA" w14:paraId="2C2E5BB3" w14:textId="77777777" w:rsidTr="00430071">
        <w:trPr>
          <w:trHeight w:val="454"/>
        </w:trPr>
        <w:tc>
          <w:tcPr>
            <w:tcW w:w="1134" w:type="dxa"/>
            <w:vAlign w:val="center"/>
          </w:tcPr>
          <w:p w14:paraId="210AD73A" w14:textId="77777777" w:rsidR="003648FA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t>boolean</w:t>
            </w:r>
          </w:p>
        </w:tc>
        <w:tc>
          <w:tcPr>
            <w:tcW w:w="1984" w:type="dxa"/>
            <w:vAlign w:val="center"/>
          </w:tcPr>
          <w:p w14:paraId="37EF92CE" w14:textId="77777777" w:rsidR="003648FA" w:rsidRDefault="003648FA" w:rsidP="00944A0B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布尔值</w:t>
            </w:r>
          </w:p>
        </w:tc>
        <w:tc>
          <w:tcPr>
            <w:tcW w:w="5245" w:type="dxa"/>
            <w:vAlign w:val="center"/>
          </w:tcPr>
          <w:p w14:paraId="7CDFAE4B" w14:textId="77777777" w:rsidR="003648FA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t>true/false</w:t>
            </w:r>
          </w:p>
        </w:tc>
      </w:tr>
      <w:tr w:rsidR="003648FA" w14:paraId="2401C505" w14:textId="77777777" w:rsidTr="00430071">
        <w:trPr>
          <w:trHeight w:val="454"/>
        </w:trPr>
        <w:tc>
          <w:tcPr>
            <w:tcW w:w="1134" w:type="dxa"/>
            <w:vAlign w:val="center"/>
          </w:tcPr>
          <w:p w14:paraId="09809D99" w14:textId="77777777" w:rsidR="003648FA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t>byte</w:t>
            </w:r>
          </w:p>
        </w:tc>
        <w:tc>
          <w:tcPr>
            <w:tcW w:w="1984" w:type="dxa"/>
            <w:vAlign w:val="center"/>
          </w:tcPr>
          <w:p w14:paraId="262AB992" w14:textId="77777777" w:rsidR="003648FA" w:rsidRDefault="003648FA" w:rsidP="00944A0B">
            <w:pPr>
              <w:pStyle w:val="af6"/>
              <w:spacing w:after="0"/>
              <w:ind w:leftChars="0" w:left="0"/>
            </w:pPr>
            <w:r>
              <w:t>8位有符号整数</w:t>
            </w:r>
          </w:p>
        </w:tc>
        <w:tc>
          <w:tcPr>
            <w:tcW w:w="5245" w:type="dxa"/>
            <w:vAlign w:val="center"/>
          </w:tcPr>
          <w:p w14:paraId="501DD85A" w14:textId="77777777" w:rsidR="003648FA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 xml:space="preserve">-128 </w:t>
            </w:r>
            <w:r>
              <w:t>~</w:t>
            </w:r>
            <w:r>
              <w:rPr>
                <w:rFonts w:hint="eastAsia"/>
              </w:rPr>
              <w:t xml:space="preserve"> 127</w:t>
            </w:r>
          </w:p>
        </w:tc>
      </w:tr>
      <w:tr w:rsidR="003648FA" w14:paraId="63C1F36C" w14:textId="77777777" w:rsidTr="00430071">
        <w:trPr>
          <w:trHeight w:val="454"/>
        </w:trPr>
        <w:tc>
          <w:tcPr>
            <w:tcW w:w="1134" w:type="dxa"/>
            <w:vAlign w:val="center"/>
          </w:tcPr>
          <w:p w14:paraId="72F01FDD" w14:textId="77777777" w:rsidR="003648FA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t>short</w:t>
            </w:r>
          </w:p>
        </w:tc>
        <w:tc>
          <w:tcPr>
            <w:tcW w:w="1984" w:type="dxa"/>
            <w:vAlign w:val="center"/>
          </w:tcPr>
          <w:p w14:paraId="01035355" w14:textId="77777777" w:rsidR="003648FA" w:rsidRDefault="003648FA" w:rsidP="00944A0B">
            <w:pPr>
              <w:pStyle w:val="af6"/>
              <w:spacing w:after="0"/>
              <w:ind w:leftChars="0" w:left="0"/>
            </w:pPr>
            <w:r>
              <w:t>16位有符号整数</w:t>
            </w:r>
          </w:p>
        </w:tc>
        <w:tc>
          <w:tcPr>
            <w:tcW w:w="5245" w:type="dxa"/>
            <w:vAlign w:val="center"/>
          </w:tcPr>
          <w:p w14:paraId="77A082AC" w14:textId="77777777" w:rsidR="003648FA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-</w:t>
            </w:r>
            <w:r>
              <w:t>32768 ~ 32767</w:t>
            </w:r>
          </w:p>
        </w:tc>
      </w:tr>
      <w:tr w:rsidR="003648FA" w14:paraId="74B1054C" w14:textId="77777777" w:rsidTr="00430071">
        <w:trPr>
          <w:trHeight w:val="454"/>
        </w:trPr>
        <w:tc>
          <w:tcPr>
            <w:tcW w:w="1134" w:type="dxa"/>
            <w:vAlign w:val="center"/>
          </w:tcPr>
          <w:p w14:paraId="22A4740B" w14:textId="77777777" w:rsidR="003648FA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t>int</w:t>
            </w:r>
          </w:p>
        </w:tc>
        <w:tc>
          <w:tcPr>
            <w:tcW w:w="1984" w:type="dxa"/>
            <w:vAlign w:val="center"/>
          </w:tcPr>
          <w:p w14:paraId="1A047C80" w14:textId="77777777" w:rsidR="003648FA" w:rsidRDefault="003648FA" w:rsidP="00944A0B">
            <w:pPr>
              <w:pStyle w:val="af6"/>
              <w:spacing w:after="0"/>
              <w:ind w:leftChars="0" w:left="0"/>
            </w:pPr>
            <w:r>
              <w:t>32位有符号整数</w:t>
            </w:r>
          </w:p>
        </w:tc>
        <w:tc>
          <w:tcPr>
            <w:tcW w:w="5245" w:type="dxa"/>
            <w:vAlign w:val="center"/>
          </w:tcPr>
          <w:p w14:paraId="3928FE50" w14:textId="77777777" w:rsidR="003648FA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-</w:t>
            </w:r>
            <w:r>
              <w:t>2</w:t>
            </w:r>
            <w:r w:rsidRPr="003648FA">
              <w:rPr>
                <w:vertAlign w:val="superscript"/>
              </w:rPr>
              <w:t>31</w:t>
            </w:r>
            <w:r w:rsidRPr="003648FA">
              <w:t xml:space="preserve"> ~ 2</w:t>
            </w:r>
            <w:r>
              <w:rPr>
                <w:vertAlign w:val="superscript"/>
              </w:rPr>
              <w:t>31</w:t>
            </w:r>
            <w:r w:rsidRPr="003648FA">
              <w:t>-1</w:t>
            </w:r>
          </w:p>
        </w:tc>
      </w:tr>
      <w:tr w:rsidR="003648FA" w14:paraId="264B40F2" w14:textId="77777777" w:rsidTr="00430071">
        <w:trPr>
          <w:trHeight w:val="454"/>
        </w:trPr>
        <w:tc>
          <w:tcPr>
            <w:tcW w:w="1134" w:type="dxa"/>
            <w:vAlign w:val="center"/>
          </w:tcPr>
          <w:p w14:paraId="46252454" w14:textId="77777777" w:rsidR="003648FA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t>long</w:t>
            </w:r>
          </w:p>
        </w:tc>
        <w:tc>
          <w:tcPr>
            <w:tcW w:w="1984" w:type="dxa"/>
            <w:vAlign w:val="center"/>
          </w:tcPr>
          <w:p w14:paraId="19EF7DC3" w14:textId="77777777" w:rsidR="003648FA" w:rsidRDefault="003648FA" w:rsidP="00944A0B">
            <w:pPr>
              <w:pStyle w:val="af6"/>
              <w:spacing w:after="0"/>
              <w:ind w:leftChars="0" w:left="0"/>
            </w:pPr>
            <w:r>
              <w:t>64位有符号整数</w:t>
            </w:r>
          </w:p>
        </w:tc>
        <w:tc>
          <w:tcPr>
            <w:tcW w:w="5245" w:type="dxa"/>
            <w:vAlign w:val="center"/>
          </w:tcPr>
          <w:p w14:paraId="13B8741D" w14:textId="77777777" w:rsidR="003648FA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-</w:t>
            </w:r>
            <w:r>
              <w:t>2</w:t>
            </w:r>
            <w:r w:rsidRPr="003648FA">
              <w:rPr>
                <w:vertAlign w:val="superscript"/>
              </w:rPr>
              <w:t>63</w:t>
            </w:r>
            <w:r>
              <w:t xml:space="preserve"> ~ 2</w:t>
            </w:r>
            <w:r w:rsidRPr="003648FA">
              <w:rPr>
                <w:vertAlign w:val="superscript"/>
              </w:rPr>
              <w:t>63</w:t>
            </w:r>
            <w:r>
              <w:t>-1</w:t>
            </w:r>
          </w:p>
        </w:tc>
      </w:tr>
      <w:tr w:rsidR="003648FA" w14:paraId="47E5D78A" w14:textId="77777777" w:rsidTr="00430071">
        <w:trPr>
          <w:trHeight w:val="454"/>
        </w:trPr>
        <w:tc>
          <w:tcPr>
            <w:tcW w:w="1134" w:type="dxa"/>
            <w:vAlign w:val="center"/>
          </w:tcPr>
          <w:p w14:paraId="30075789" w14:textId="77777777" w:rsidR="003648FA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t>float</w:t>
            </w:r>
          </w:p>
        </w:tc>
        <w:tc>
          <w:tcPr>
            <w:tcW w:w="1984" w:type="dxa"/>
            <w:vAlign w:val="center"/>
          </w:tcPr>
          <w:p w14:paraId="24B5F185" w14:textId="77777777" w:rsidR="003648FA" w:rsidRDefault="003648FA" w:rsidP="00944A0B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32位浮点数</w:t>
            </w:r>
          </w:p>
        </w:tc>
        <w:tc>
          <w:tcPr>
            <w:tcW w:w="5245" w:type="dxa"/>
            <w:vAlign w:val="center"/>
          </w:tcPr>
          <w:p w14:paraId="72FF517B" w14:textId="77777777" w:rsidR="003648FA" w:rsidRPr="000D05FD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1.4E-45 ~ 3.4028235E38</w:t>
            </w:r>
          </w:p>
        </w:tc>
      </w:tr>
      <w:tr w:rsidR="003648FA" w14:paraId="0730ACE7" w14:textId="77777777" w:rsidTr="00430071">
        <w:trPr>
          <w:trHeight w:val="454"/>
        </w:trPr>
        <w:tc>
          <w:tcPr>
            <w:tcW w:w="1134" w:type="dxa"/>
            <w:vAlign w:val="center"/>
          </w:tcPr>
          <w:p w14:paraId="578AACB6" w14:textId="77777777" w:rsidR="003648FA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t>double</w:t>
            </w:r>
          </w:p>
        </w:tc>
        <w:tc>
          <w:tcPr>
            <w:tcW w:w="1984" w:type="dxa"/>
            <w:vAlign w:val="center"/>
          </w:tcPr>
          <w:p w14:paraId="7E10AB50" w14:textId="77777777" w:rsidR="003648FA" w:rsidRDefault="003648FA" w:rsidP="00944A0B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64位浮点数</w:t>
            </w:r>
          </w:p>
        </w:tc>
        <w:tc>
          <w:tcPr>
            <w:tcW w:w="5245" w:type="dxa"/>
            <w:vAlign w:val="center"/>
          </w:tcPr>
          <w:p w14:paraId="60891D2A" w14:textId="77777777" w:rsidR="003648FA" w:rsidRPr="000D05FD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4.9E-324 ~ 1.797693134862315</w:t>
            </w:r>
            <w:r>
              <w:t>7E308</w:t>
            </w:r>
          </w:p>
        </w:tc>
      </w:tr>
      <w:tr w:rsidR="003648FA" w14:paraId="52B3EA13" w14:textId="77777777" w:rsidTr="00430071">
        <w:trPr>
          <w:trHeight w:val="454"/>
        </w:trPr>
        <w:tc>
          <w:tcPr>
            <w:tcW w:w="1134" w:type="dxa"/>
            <w:vAlign w:val="center"/>
          </w:tcPr>
          <w:p w14:paraId="7165C8D2" w14:textId="77777777" w:rsidR="003648FA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t>char</w:t>
            </w:r>
          </w:p>
        </w:tc>
        <w:tc>
          <w:tcPr>
            <w:tcW w:w="1984" w:type="dxa"/>
            <w:vAlign w:val="center"/>
          </w:tcPr>
          <w:p w14:paraId="68D61540" w14:textId="77777777" w:rsidR="003648FA" w:rsidRDefault="003648FA" w:rsidP="00944A0B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16位Unicode字符</w:t>
            </w:r>
          </w:p>
        </w:tc>
        <w:tc>
          <w:tcPr>
            <w:tcW w:w="5245" w:type="dxa"/>
            <w:vAlign w:val="center"/>
          </w:tcPr>
          <w:p w14:paraId="77FA26EA" w14:textId="77777777" w:rsidR="003648FA" w:rsidRPr="000D05FD" w:rsidRDefault="003648FA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不适用</w:t>
            </w:r>
          </w:p>
        </w:tc>
      </w:tr>
    </w:tbl>
    <w:p w14:paraId="5B27B989" w14:textId="77777777" w:rsidR="00FE1D69" w:rsidRPr="00D47822" w:rsidRDefault="00FE1D69" w:rsidP="00704708">
      <w:pPr>
        <w:pStyle w:val="af3"/>
        <w:ind w:left="480" w:firstLine="360"/>
      </w:pPr>
    </w:p>
    <w:p w14:paraId="1E05A66C" w14:textId="77777777" w:rsidR="00D47822" w:rsidRPr="00D47822" w:rsidRDefault="00D47822" w:rsidP="00D47822">
      <w:pPr>
        <w:pStyle w:val="ad"/>
      </w:pPr>
    </w:p>
    <w:p w14:paraId="59CE350E" w14:textId="77777777" w:rsidR="00FE1D69" w:rsidRDefault="00FE1D69">
      <w:pPr>
        <w:rPr>
          <w:rFonts w:eastAsia="Microsoft YaHei UI"/>
          <w:bCs/>
          <w:color w:val="9E3D22"/>
          <w:sz w:val="28"/>
          <w:szCs w:val="32"/>
        </w:rPr>
      </w:pPr>
      <w:r>
        <w:br w:type="page"/>
      </w:r>
    </w:p>
    <w:p w14:paraId="56D64049" w14:textId="77777777" w:rsidR="00D47822" w:rsidRDefault="00D47822" w:rsidP="00D47822">
      <w:pPr>
        <w:pStyle w:val="af2"/>
        <w:ind w:left="480" w:right="240"/>
      </w:pPr>
      <w:bookmarkStart w:id="12" w:name="_Toc29317661"/>
      <w:r>
        <w:lastRenderedPageBreak/>
        <w:t>通讯规范</w:t>
      </w:r>
      <w:bookmarkEnd w:id="12"/>
    </w:p>
    <w:p w14:paraId="746D276E" w14:textId="77777777" w:rsidR="00E44F70" w:rsidRPr="001F3C74" w:rsidRDefault="00704708" w:rsidP="001F3C74">
      <w:pPr>
        <w:pStyle w:val="af5"/>
        <w:ind w:left="960" w:right="240"/>
      </w:pPr>
      <w:r w:rsidRPr="001F3C74">
        <w:rPr>
          <w:rFonts w:hint="eastAsia"/>
        </w:rPr>
        <w:t>接口协议</w:t>
      </w:r>
    </w:p>
    <w:p w14:paraId="1A8E8AEB" w14:textId="77777777" w:rsidR="00E44F70" w:rsidRDefault="00E44F70" w:rsidP="007B1BE9">
      <w:pPr>
        <w:pStyle w:val="af3"/>
        <w:ind w:left="480" w:firstLineChars="285" w:firstLine="513"/>
      </w:pPr>
      <w:r w:rsidRPr="00E44F70">
        <w:rPr>
          <w:rFonts w:hint="eastAsia"/>
        </w:rPr>
        <w:t>遵守JSON-RPC协议2.0</w:t>
      </w:r>
    </w:p>
    <w:p w14:paraId="697418D5" w14:textId="77777777" w:rsidR="00E44F70" w:rsidRPr="00E44F70" w:rsidRDefault="00E44F70" w:rsidP="007B1BE9">
      <w:pPr>
        <w:pStyle w:val="af3"/>
        <w:ind w:left="480" w:firstLineChars="285" w:firstLine="513"/>
      </w:pPr>
      <w:r w:rsidRPr="00E44F70">
        <w:rPr>
          <w:rFonts w:hint="eastAsia"/>
        </w:rPr>
        <w:t>接入API访问地址另外提供，请与商务联系获取API</w:t>
      </w:r>
      <w:r>
        <w:rPr>
          <w:rFonts w:hint="eastAsia"/>
        </w:rPr>
        <w:t>地址和其他配置信息</w:t>
      </w:r>
    </w:p>
    <w:p w14:paraId="25E99DD0" w14:textId="77777777" w:rsidR="004B341E" w:rsidRDefault="004B341E" w:rsidP="001F3C74">
      <w:pPr>
        <w:pStyle w:val="af5"/>
        <w:ind w:left="960" w:right="240"/>
      </w:pPr>
      <w:r>
        <w:t>接口标准</w:t>
      </w:r>
    </w:p>
    <w:p w14:paraId="0E5806C3" w14:textId="77777777" w:rsidR="004B341E" w:rsidRDefault="004B341E" w:rsidP="003928FA">
      <w:pPr>
        <w:pStyle w:val="af6"/>
        <w:ind w:left="960"/>
      </w:pPr>
      <w:r>
        <w:rPr>
          <w:rFonts w:hint="eastAsia"/>
        </w:rPr>
        <w:t>数据协议: json-rpc protocol 2.0</w:t>
      </w:r>
    </w:p>
    <w:p w14:paraId="62082447" w14:textId="77777777" w:rsidR="004B341E" w:rsidRDefault="004B341E" w:rsidP="003928FA">
      <w:pPr>
        <w:pStyle w:val="af6"/>
        <w:ind w:left="960"/>
      </w:pPr>
      <w:r>
        <w:t>编码要求</w:t>
      </w:r>
      <w:r>
        <w:rPr>
          <w:rFonts w:hint="eastAsia"/>
        </w:rPr>
        <w:t>: UTF-8</w:t>
      </w:r>
    </w:p>
    <w:p w14:paraId="6D64B5E5" w14:textId="77777777" w:rsidR="003928FA" w:rsidRDefault="004B341E" w:rsidP="003928FA">
      <w:pPr>
        <w:pStyle w:val="af6"/>
        <w:ind w:left="960"/>
      </w:pPr>
      <w:r>
        <w:t>支持</w:t>
      </w:r>
      <w:r>
        <w:rPr>
          <w:rFonts w:hint="eastAsia"/>
        </w:rPr>
        <w:t>http头: application/json和application/x</w:t>
      </w:r>
      <w:r w:rsidR="00C2641E">
        <w:t>-</w:t>
      </w:r>
      <w:r>
        <w:rPr>
          <w:rFonts w:hint="eastAsia"/>
        </w:rPr>
        <w:t>www-form-urlencoded</w:t>
      </w:r>
    </w:p>
    <w:p w14:paraId="4BA306EE" w14:textId="77777777" w:rsidR="004B341E" w:rsidRDefault="004B341E" w:rsidP="003928FA">
      <w:pPr>
        <w:pStyle w:val="af6"/>
        <w:ind w:left="960"/>
      </w:pPr>
      <w:r>
        <w:rPr>
          <w:rFonts w:hint="eastAsia"/>
        </w:rPr>
        <w:t>(两种post数据表达式不一样，</w:t>
      </w:r>
      <w:r w:rsidR="00264A96">
        <w:rPr>
          <w:rFonts w:hint="eastAsia"/>
        </w:rPr>
        <w:t>请参见示例代码</w:t>
      </w:r>
      <w:r>
        <w:rPr>
          <w:rFonts w:hint="eastAsia"/>
        </w:rPr>
        <w:t>)</w:t>
      </w:r>
    </w:p>
    <w:p w14:paraId="484DB24D" w14:textId="77777777" w:rsidR="00E44F70" w:rsidRDefault="00E44F70" w:rsidP="001F3C74">
      <w:pPr>
        <w:pStyle w:val="af5"/>
        <w:ind w:left="960" w:right="240"/>
      </w:pPr>
      <w:r>
        <w:t>安全</w:t>
      </w:r>
      <w:r w:rsidR="00C2641E">
        <w:t>密钥</w:t>
      </w:r>
    </w:p>
    <w:p w14:paraId="67BE05A4" w14:textId="77777777" w:rsidR="003928FA" w:rsidRPr="00C2641E" w:rsidRDefault="00C2641E" w:rsidP="003928FA">
      <w:pPr>
        <w:pStyle w:val="af6"/>
        <w:ind w:left="960"/>
      </w:pPr>
      <w:r>
        <w:rPr>
          <w:rFonts w:hint="eastAsia"/>
        </w:rPr>
        <w:t>运营</w:t>
      </w:r>
      <w:r w:rsidR="003928FA">
        <w:rPr>
          <w:rFonts w:hint="eastAsia"/>
        </w:rPr>
        <w:t xml:space="preserve">商密钥: </w:t>
      </w:r>
      <w:r w:rsidR="003928FA" w:rsidRPr="003928FA">
        <w:rPr>
          <w:rFonts w:hint="eastAsia"/>
          <w:b/>
        </w:rPr>
        <w:t>secretKey</w:t>
      </w:r>
      <w:r w:rsidRPr="00C2641E">
        <w:t>，</w:t>
      </w:r>
      <w:r w:rsidR="00D50A77">
        <w:t>或称为</w:t>
      </w:r>
      <w:r w:rsidR="00944666">
        <w:t>API密钥</w:t>
      </w:r>
      <w:r w:rsidR="00944666">
        <w:rPr>
          <w:rFonts w:hint="eastAsia"/>
        </w:rPr>
        <w:t>/</w:t>
      </w:r>
      <w:r w:rsidR="00D50A77">
        <w:t>运营商身份识别码，</w:t>
      </w:r>
      <w:r w:rsidR="003928FA" w:rsidRPr="00C2641E">
        <w:t>包含在《</w:t>
      </w:r>
      <w:r w:rsidR="003928FA" w:rsidRPr="00C2641E">
        <w:rPr>
          <w:rFonts w:hint="eastAsia"/>
        </w:rPr>
        <w:t>BG</w:t>
      </w:r>
      <w:r w:rsidR="00574538">
        <w:rPr>
          <w:rFonts w:hint="eastAsia"/>
        </w:rPr>
        <w:t xml:space="preserve"> </w:t>
      </w:r>
      <w:r w:rsidR="003928FA" w:rsidRPr="00C2641E">
        <w:rPr>
          <w:rFonts w:hint="eastAsia"/>
        </w:rPr>
        <w:t>API代理商资料表单》</w:t>
      </w:r>
      <w:r w:rsidR="003928FA" w:rsidRPr="00C2641E">
        <w:t>中</w:t>
      </w:r>
    </w:p>
    <w:p w14:paraId="7FEB6454" w14:textId="77777777" w:rsidR="003928FA" w:rsidRPr="00C2641E" w:rsidRDefault="003928FA" w:rsidP="003928FA">
      <w:pPr>
        <w:pStyle w:val="af6"/>
        <w:ind w:left="960"/>
      </w:pPr>
      <w:r>
        <w:rPr>
          <w:rFonts w:hint="eastAsia"/>
        </w:rPr>
        <w:t>代理</w:t>
      </w:r>
      <w:r w:rsidR="00D50A77">
        <w:rPr>
          <w:rFonts w:hint="eastAsia"/>
        </w:rPr>
        <w:t>商</w:t>
      </w:r>
      <w:r>
        <w:rPr>
          <w:rFonts w:hint="eastAsia"/>
        </w:rPr>
        <w:t xml:space="preserve">密钥: </w:t>
      </w:r>
      <w:r w:rsidRPr="003928FA">
        <w:rPr>
          <w:rFonts w:hint="eastAsia"/>
          <w:b/>
        </w:rPr>
        <w:t>secretCode</w:t>
      </w:r>
      <w:r w:rsidR="00C2641E" w:rsidRPr="00C2641E">
        <w:rPr>
          <w:rFonts w:hint="eastAsia"/>
        </w:rPr>
        <w:t>，</w:t>
      </w:r>
      <w:r w:rsidR="00C2641E">
        <w:rPr>
          <w:rFonts w:hint="eastAsia"/>
        </w:rPr>
        <w:t>secretCode=</w:t>
      </w:r>
      <w:r w:rsidR="00C2641E" w:rsidRPr="00C2641E">
        <w:t>base64(sha1(</w:t>
      </w:r>
      <w:r w:rsidR="00C2641E">
        <w:t>password</w:t>
      </w:r>
      <w:r w:rsidR="00C2641E" w:rsidRPr="00C2641E">
        <w:t>))</w:t>
      </w:r>
      <w:r w:rsidR="00C2641E">
        <w:t>，</w:t>
      </w:r>
      <w:r w:rsidR="00C2641E">
        <w:rPr>
          <w:rFonts w:hint="eastAsia"/>
        </w:rPr>
        <w:t>password</w:t>
      </w:r>
      <w:r w:rsidR="00574538">
        <w:rPr>
          <w:rFonts w:hint="eastAsia"/>
        </w:rPr>
        <w:t>为代理</w:t>
      </w:r>
      <w:r w:rsidR="00C2641E">
        <w:rPr>
          <w:rFonts w:hint="eastAsia"/>
        </w:rPr>
        <w:t>账号的密码</w:t>
      </w:r>
    </w:p>
    <w:p w14:paraId="0474DF1C" w14:textId="77777777" w:rsidR="00E44F70" w:rsidRPr="00E44F70" w:rsidRDefault="00D71233" w:rsidP="001F3C74">
      <w:pPr>
        <w:pStyle w:val="af5"/>
        <w:ind w:left="960" w:right="240"/>
      </w:pPr>
      <w:r>
        <w:t>摘要</w:t>
      </w:r>
      <w:r w:rsidR="00E44F70">
        <w:t>算法</w:t>
      </w:r>
    </w:p>
    <w:p w14:paraId="129FDA90" w14:textId="77777777" w:rsidR="00AD2327" w:rsidRDefault="00D71233" w:rsidP="00C2641E">
      <w:pPr>
        <w:pStyle w:val="af6"/>
        <w:ind w:left="960"/>
      </w:pPr>
      <w:r>
        <w:t>本文档</w:t>
      </w:r>
      <w:r w:rsidR="00C2641E">
        <w:t>涉及两种方式的</w:t>
      </w:r>
      <w:r>
        <w:t>签名摘要</w:t>
      </w:r>
      <w:r w:rsidR="00C2641E">
        <w:t>，分别称之为</w:t>
      </w:r>
      <w:r w:rsidR="00C2641E">
        <w:rPr>
          <w:rFonts w:hint="eastAsia"/>
        </w:rPr>
        <w:t>sign和</w:t>
      </w:r>
      <w:r w:rsidR="00C2641E" w:rsidRPr="00C2641E">
        <w:t>digest</w:t>
      </w:r>
    </w:p>
    <w:p w14:paraId="1990924B" w14:textId="77777777" w:rsidR="00D47822" w:rsidRDefault="00AD2327" w:rsidP="00D50A77">
      <w:pPr>
        <w:pStyle w:val="af6"/>
        <w:ind w:left="960"/>
        <w:rPr>
          <w:sz w:val="28"/>
          <w:szCs w:val="32"/>
        </w:rPr>
      </w:pPr>
      <w:r>
        <w:t>签名摘要采用MD5算法</w:t>
      </w:r>
      <w:r w:rsidR="00D50A77">
        <w:t>生成</w:t>
      </w:r>
      <w:r>
        <w:t>，主要形式为</w:t>
      </w:r>
      <w:r w:rsidR="00C2641E">
        <w:rPr>
          <w:rFonts w:hint="eastAsia"/>
        </w:rPr>
        <w:t>:</w:t>
      </w:r>
      <w:r>
        <w:t xml:space="preserve"> md5(random+</w:t>
      </w:r>
      <w:r w:rsidR="00D50A77">
        <w:t>交易相关明文字段+安全密钥</w:t>
      </w:r>
      <w:r w:rsidR="00D50A77">
        <w:rPr>
          <w:rFonts w:hint="eastAsia"/>
        </w:rPr>
        <w:t>)</w:t>
      </w:r>
      <w:r w:rsidR="00D50A77">
        <w:t>，</w:t>
      </w:r>
      <w:r w:rsidR="001000F7">
        <w:t>random</w:t>
      </w:r>
      <w:r w:rsidR="00D50A77">
        <w:t>为随机</w:t>
      </w:r>
      <w:r w:rsidR="001000F7">
        <w:t>字符串，建议使用UUID，</w:t>
      </w:r>
      <w:r w:rsidR="00D50A77">
        <w:rPr>
          <w:rFonts w:hint="eastAsia"/>
        </w:rPr>
        <w:t>摘要中使用哪些交易相关字段(可能为多个字段的组合)以及具体是使用运营商密钥还是代理商密钥，请参见对应接口的摘要说明</w:t>
      </w:r>
    </w:p>
    <w:p w14:paraId="5A4901C4" w14:textId="77777777" w:rsidR="00EA6579" w:rsidRDefault="00EA6579"/>
    <w:p w14:paraId="3DD590B9" w14:textId="77777777" w:rsidR="0054106D" w:rsidRDefault="0054106D">
      <w:pPr>
        <w:rPr>
          <w:rFonts w:eastAsia="Microsoft YaHei UI"/>
          <w:bCs/>
          <w:color w:val="9E3D22"/>
          <w:sz w:val="28"/>
          <w:szCs w:val="32"/>
        </w:rPr>
      </w:pPr>
      <w:r>
        <w:br w:type="page"/>
      </w:r>
    </w:p>
    <w:p w14:paraId="451DDEDA" w14:textId="77777777" w:rsidR="00241380" w:rsidRDefault="00241380" w:rsidP="00EA6579">
      <w:pPr>
        <w:pStyle w:val="af2"/>
        <w:ind w:left="480" w:right="240"/>
      </w:pPr>
      <w:bookmarkStart w:id="13" w:name="_Toc29317662"/>
      <w:r>
        <w:lastRenderedPageBreak/>
        <w:t>接口示例</w:t>
      </w:r>
      <w:bookmarkEnd w:id="13"/>
    </w:p>
    <w:p w14:paraId="25FB1C46" w14:textId="77777777" w:rsidR="006300E5" w:rsidRDefault="006300E5" w:rsidP="00004EA1">
      <w:pPr>
        <w:pStyle w:val="af7"/>
        <w:ind w:left="462"/>
      </w:pPr>
      <w:r>
        <w:t>以下示例用于创建会员账号</w:t>
      </w:r>
    </w:p>
    <w:tbl>
      <w:tblPr>
        <w:tblStyle w:val="a7"/>
        <w:tblW w:w="0" w:type="auto"/>
        <w:tblInd w:w="457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36"/>
      </w:tblGrid>
      <w:tr w:rsidR="006300E5" w14:paraId="437FA829" w14:textId="77777777" w:rsidTr="00004EA1">
        <w:tc>
          <w:tcPr>
            <w:tcW w:w="9036" w:type="dxa"/>
            <w:shd w:val="clear" w:color="auto" w:fill="F9F9F9"/>
          </w:tcPr>
          <w:p w14:paraId="2D78836C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String agentPassword = "demoAgentPassword";</w:t>
            </w:r>
          </w:p>
          <w:p w14:paraId="03567F7C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String secretCode = HashUtil.sha1Base64(agentPassword);</w:t>
            </w:r>
          </w:p>
          <w:p w14:paraId="286562D5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</w:p>
          <w:p w14:paraId="548D545A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String id = UUID.randomUUID().toString();</w:t>
            </w:r>
          </w:p>
          <w:p w14:paraId="4CE9EBC4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</w:p>
          <w:p w14:paraId="4506ADB2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String random = id;</w:t>
            </w:r>
          </w:p>
          <w:p w14:paraId="2C426A4B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 xml:space="preserve">String sn = "am00";  </w:t>
            </w:r>
          </w:p>
          <w:p w14:paraId="0AF496EA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String loginId = "demoUser777";</w:t>
            </w:r>
          </w:p>
          <w:p w14:paraId="644E566A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 xml:space="preserve">String agentLoginId = "demoAgent007"; // </w:t>
            </w: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对应</w:t>
            </w: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testCreateAgent</w:t>
            </w: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方法的</w:t>
            </w: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loginId;</w:t>
            </w:r>
          </w:p>
          <w:p w14:paraId="2C55FE52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String nickname = "xiaoHongMao";</w:t>
            </w:r>
          </w:p>
          <w:p w14:paraId="7A0A5325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String digest = HashUtil.md5Hex(random + sn + secretCode);</w:t>
            </w:r>
          </w:p>
          <w:p w14:paraId="7924BDF4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 xml:space="preserve"> </w:t>
            </w:r>
          </w:p>
          <w:p w14:paraId="1198423D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Map&lt;String, Object&gt; params = new HashMap&lt;String, Object&gt;();</w:t>
            </w:r>
          </w:p>
          <w:p w14:paraId="1931D6BC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params.put("random", random);</w:t>
            </w:r>
          </w:p>
          <w:p w14:paraId="2807A318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params.put("sn", sn);</w:t>
            </w:r>
          </w:p>
          <w:p w14:paraId="48089D6B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params.put("loginId", loginId);</w:t>
            </w:r>
          </w:p>
          <w:p w14:paraId="0D8BF993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params.put("agentLoginId", agentLoginId);</w:t>
            </w:r>
          </w:p>
          <w:p w14:paraId="4DF23EDD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params.put("nickname", nickname);</w:t>
            </w:r>
          </w:p>
          <w:p w14:paraId="6162828B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 xml:space="preserve">params.put("digest", digest); </w:t>
            </w:r>
          </w:p>
          <w:p w14:paraId="1B36FBAB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</w:p>
          <w:p w14:paraId="27619B8D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String method = "open.agent.create";</w:t>
            </w:r>
          </w:p>
          <w:p w14:paraId="66992E30" w14:textId="36C0F848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String url = "http://am.bgvip55.com/</w:t>
            </w:r>
            <w:r w:rsidR="00321B94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open-</w:t>
            </w: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cloud/api/" + method;</w:t>
            </w:r>
          </w:p>
          <w:p w14:paraId="1D8DC999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</w:p>
          <w:p w14:paraId="637BA41C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Map&lt;String, Object&gt; postData = new HashMap&lt;String, Object&gt;();</w:t>
            </w:r>
          </w:p>
          <w:p w14:paraId="1953A27C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postData.put("id", id);</w:t>
            </w:r>
          </w:p>
          <w:p w14:paraId="388D407F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postData.put("method", method);</w:t>
            </w:r>
          </w:p>
          <w:p w14:paraId="1DF00CA0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postData.put("params", params);</w:t>
            </w:r>
          </w:p>
          <w:p w14:paraId="1D210A5A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postData.put("jsonrpc", "2.0");</w:t>
            </w:r>
          </w:p>
          <w:p w14:paraId="1796E954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</w:p>
          <w:p w14:paraId="1381EBB3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String str = JsonUtil.toJson(postData);</w:t>
            </w:r>
          </w:p>
          <w:p w14:paraId="7A3BDDA2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String content = "json=" + str;</w:t>
            </w:r>
          </w:p>
          <w:p w14:paraId="65B2851D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String response = HttpClientUtil.post(url, content);</w:t>
            </w:r>
          </w:p>
          <w:p w14:paraId="0CA98DB8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  <w:r w:rsidRPr="009D1F01"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  <w:t>System.out.println(response);</w:t>
            </w:r>
          </w:p>
          <w:p w14:paraId="5FAE79B3" w14:textId="77777777" w:rsidR="006300E5" w:rsidRPr="009D1F01" w:rsidRDefault="006300E5" w:rsidP="006300E5">
            <w:pPr>
              <w:rPr>
                <w:rFonts w:ascii="Verdana" w:hAnsi="Verdana"/>
                <w:color w:val="3E3E3E" w:themeColor="background2" w:themeShade="40"/>
                <w:sz w:val="16"/>
                <w:szCs w:val="16"/>
              </w:rPr>
            </w:pPr>
          </w:p>
        </w:tc>
      </w:tr>
    </w:tbl>
    <w:p w14:paraId="13630876" w14:textId="77777777" w:rsidR="00241380" w:rsidRDefault="00241380">
      <w:pPr>
        <w:rPr>
          <w:rFonts w:eastAsia="Microsoft YaHei UI"/>
          <w:bCs/>
          <w:color w:val="9E3D22"/>
          <w:sz w:val="28"/>
          <w:szCs w:val="32"/>
        </w:rPr>
      </w:pPr>
      <w:r>
        <w:br w:type="page"/>
      </w:r>
    </w:p>
    <w:p w14:paraId="594848FE" w14:textId="77777777" w:rsidR="00EA6579" w:rsidRDefault="00241380" w:rsidP="00EA6579">
      <w:pPr>
        <w:pStyle w:val="af2"/>
        <w:ind w:left="480" w:right="240"/>
      </w:pPr>
      <w:bookmarkStart w:id="14" w:name="_Toc29317663"/>
      <w:r>
        <w:rPr>
          <w:rFonts w:hint="eastAsia"/>
        </w:rPr>
        <w:lastRenderedPageBreak/>
        <w:t>错误定义</w:t>
      </w:r>
      <w:bookmarkEnd w:id="14"/>
    </w:p>
    <w:p w14:paraId="452525F8" w14:textId="77777777" w:rsidR="006300E5" w:rsidRPr="00004EA1" w:rsidRDefault="006300E5" w:rsidP="00004EA1">
      <w:pPr>
        <w:pStyle w:val="af7"/>
        <w:ind w:left="462"/>
      </w:pPr>
      <w:r w:rsidRPr="006300E5">
        <w:rPr>
          <w:rFonts w:hint="eastAsia"/>
        </w:rPr>
        <w:t>正常的响应</w:t>
      </w:r>
    </w:p>
    <w:tbl>
      <w:tblPr>
        <w:tblStyle w:val="a7"/>
        <w:tblW w:w="0" w:type="auto"/>
        <w:tblInd w:w="471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22"/>
      </w:tblGrid>
      <w:tr w:rsidR="006300E5" w14:paraId="6EC0A992" w14:textId="77777777" w:rsidTr="00004EA1">
        <w:trPr>
          <w:trHeight w:val="499"/>
        </w:trPr>
        <w:tc>
          <w:tcPr>
            <w:tcW w:w="9022" w:type="dxa"/>
            <w:shd w:val="clear" w:color="auto" w:fill="F9F9F9"/>
            <w:vAlign w:val="center"/>
          </w:tcPr>
          <w:p w14:paraId="3D2E71F0" w14:textId="77777777" w:rsidR="006300E5" w:rsidRPr="006300E5" w:rsidRDefault="006300E5" w:rsidP="006300E5">
            <w:pPr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</w:pPr>
            <w:r w:rsidRPr="006300E5"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  <w:t>{</w:t>
            </w:r>
          </w:p>
          <w:p w14:paraId="39D5CBAB" w14:textId="77777777" w:rsidR="006300E5" w:rsidRPr="006300E5" w:rsidRDefault="006300E5" w:rsidP="006300E5">
            <w:pPr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</w:pPr>
            <w:r w:rsidRPr="006300E5"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  <w:t xml:space="preserve">    "id": "2342msn",</w:t>
            </w:r>
          </w:p>
          <w:p w14:paraId="59F343E6" w14:textId="77777777" w:rsidR="006300E5" w:rsidRPr="006300E5" w:rsidRDefault="006300E5" w:rsidP="006300E5">
            <w:pPr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</w:pPr>
            <w:r w:rsidRPr="006300E5"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  <w:t xml:space="preserve">    "result": {</w:t>
            </w:r>
          </w:p>
          <w:p w14:paraId="6480B428" w14:textId="77777777" w:rsidR="006300E5" w:rsidRPr="006300E5" w:rsidRDefault="006300E5" w:rsidP="006300E5">
            <w:pPr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</w:pPr>
            <w:r w:rsidRPr="006300E5"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  <w:t xml:space="preserve">        "success": true,</w:t>
            </w:r>
          </w:p>
          <w:p w14:paraId="388C480F" w14:textId="77777777" w:rsidR="006300E5" w:rsidRPr="006300E5" w:rsidRDefault="006300E5" w:rsidP="006300E5">
            <w:pPr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</w:pPr>
            <w:r w:rsidRPr="006300E5"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  <w:t xml:space="preserve">        "userId": 10,</w:t>
            </w:r>
          </w:p>
          <w:p w14:paraId="78B54601" w14:textId="77777777" w:rsidR="006300E5" w:rsidRPr="006300E5" w:rsidRDefault="006300E5" w:rsidP="006300E5">
            <w:pPr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</w:pPr>
            <w:r w:rsidRPr="006300E5"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  <w:t xml:space="preserve">        "nickname": "demo",</w:t>
            </w:r>
          </w:p>
          <w:p w14:paraId="5D4B9D68" w14:textId="77777777" w:rsidR="006300E5" w:rsidRPr="006300E5" w:rsidRDefault="006300E5" w:rsidP="006300E5">
            <w:pPr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</w:pPr>
            <w:r w:rsidRPr="006300E5"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  <w:t xml:space="preserve">        "regType": 1</w:t>
            </w:r>
          </w:p>
          <w:p w14:paraId="38E2812A" w14:textId="77777777" w:rsidR="006300E5" w:rsidRPr="006300E5" w:rsidRDefault="006300E5" w:rsidP="006300E5">
            <w:pPr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</w:pPr>
            <w:r w:rsidRPr="006300E5"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  <w:t xml:space="preserve">    },</w:t>
            </w:r>
          </w:p>
          <w:p w14:paraId="6481EEB0" w14:textId="77777777" w:rsidR="006300E5" w:rsidRPr="006300E5" w:rsidRDefault="006300E5" w:rsidP="006300E5">
            <w:pPr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</w:pPr>
            <w:r w:rsidRPr="006300E5"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  <w:t xml:space="preserve">    "error": null,</w:t>
            </w:r>
          </w:p>
          <w:p w14:paraId="67AECC3F" w14:textId="77777777" w:rsidR="006300E5" w:rsidRPr="006300E5" w:rsidRDefault="006300E5" w:rsidP="006300E5">
            <w:pPr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</w:pPr>
            <w:r w:rsidRPr="006300E5">
              <w:rPr>
                <w:rFonts w:ascii="Arial" w:eastAsia="Microsoft YaHei UI Light" w:hAnsi="Arial" w:cs="Arial"/>
                <w:color w:val="404040" w:themeColor="text1" w:themeTint="BF"/>
                <w:sz w:val="18"/>
                <w:szCs w:val="18"/>
                <w:lang w:eastAsia="zh-Hans"/>
              </w:rPr>
              <w:t xml:space="preserve">    "jsonrpc": "2.0"</w:t>
            </w:r>
          </w:p>
          <w:p w14:paraId="37DE85D2" w14:textId="77777777" w:rsidR="006300E5" w:rsidRPr="006300E5" w:rsidRDefault="006300E5" w:rsidP="006300E5">
            <w:pPr>
              <w:pStyle w:val="af9"/>
              <w:spacing w:beforeLines="0" w:before="0"/>
              <w:ind w:leftChars="0" w:left="0"/>
              <w:jc w:val="both"/>
              <w:rPr>
                <w:rFonts w:ascii="Arial" w:hAnsi="Arial" w:cs="Arial"/>
              </w:rPr>
            </w:pPr>
            <w:r w:rsidRPr="006300E5">
              <w:rPr>
                <w:rFonts w:ascii="Arial" w:hAnsi="Arial" w:cs="Arial"/>
                <w:lang w:eastAsia="zh-Hans"/>
              </w:rPr>
              <w:t xml:space="preserve">} </w:t>
            </w:r>
          </w:p>
        </w:tc>
      </w:tr>
    </w:tbl>
    <w:p w14:paraId="70362F89" w14:textId="77777777" w:rsidR="006300E5" w:rsidRPr="006300E5" w:rsidRDefault="006300E5" w:rsidP="006300E5">
      <w:pPr>
        <w:pStyle w:val="af9"/>
        <w:spacing w:before="120"/>
        <w:ind w:left="528"/>
        <w:rPr>
          <w:lang w:eastAsia="zh-Hans"/>
        </w:rPr>
      </w:pPr>
      <w:r>
        <w:rPr>
          <w:lang w:eastAsia="zh-Hans"/>
        </w:rPr>
        <w:t>当接口成功返回时，</w:t>
      </w:r>
      <w:r>
        <w:rPr>
          <w:rFonts w:hint="eastAsia"/>
          <w:lang w:eastAsia="zh-Hans"/>
        </w:rPr>
        <w:t>error</w:t>
      </w:r>
      <w:r>
        <w:rPr>
          <w:rFonts w:hint="eastAsia"/>
          <w:lang w:eastAsia="zh-Hans"/>
        </w:rPr>
        <w:t>参数为</w:t>
      </w:r>
      <w:r>
        <w:rPr>
          <w:rFonts w:hint="eastAsia"/>
          <w:lang w:eastAsia="zh-Hans"/>
        </w:rPr>
        <w:t>null</w:t>
      </w:r>
    </w:p>
    <w:p w14:paraId="69CA9161" w14:textId="77777777" w:rsidR="006300E5" w:rsidRPr="00004EA1" w:rsidRDefault="006300E5" w:rsidP="00004EA1">
      <w:pPr>
        <w:pStyle w:val="af7"/>
        <w:ind w:left="462"/>
      </w:pPr>
      <w:r w:rsidRPr="006300E5">
        <w:rPr>
          <w:rFonts w:hint="eastAsia"/>
        </w:rPr>
        <w:t>发生错误的响应</w:t>
      </w:r>
    </w:p>
    <w:tbl>
      <w:tblPr>
        <w:tblStyle w:val="a7"/>
        <w:tblW w:w="0" w:type="auto"/>
        <w:tblInd w:w="471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22"/>
      </w:tblGrid>
      <w:tr w:rsidR="006300E5" w14:paraId="7C72373B" w14:textId="77777777" w:rsidTr="00004EA1">
        <w:trPr>
          <w:trHeight w:val="499"/>
        </w:trPr>
        <w:tc>
          <w:tcPr>
            <w:tcW w:w="9022" w:type="dxa"/>
            <w:shd w:val="clear" w:color="auto" w:fill="F9F9F9"/>
            <w:vAlign w:val="center"/>
          </w:tcPr>
          <w:p w14:paraId="1B3824C3" w14:textId="77777777" w:rsidR="006300E5" w:rsidRPr="00004EA1" w:rsidRDefault="006300E5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>{</w:t>
            </w:r>
          </w:p>
          <w:p w14:paraId="53E6FD3E" w14:textId="77777777" w:rsidR="006300E5" w:rsidRPr="00004EA1" w:rsidRDefault="006300E5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 xml:space="preserve">    "id": "2342msn ",</w:t>
            </w:r>
          </w:p>
          <w:p w14:paraId="5F8E1A66" w14:textId="77777777" w:rsidR="006300E5" w:rsidRPr="00004EA1" w:rsidRDefault="006300E5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 xml:space="preserve">    "error": {</w:t>
            </w:r>
          </w:p>
          <w:p w14:paraId="6997A3F4" w14:textId="77777777" w:rsidR="006300E5" w:rsidRPr="00004EA1" w:rsidRDefault="006300E5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 xml:space="preserve">        "code": "2206",</w:t>
            </w:r>
          </w:p>
          <w:p w14:paraId="7979ACDE" w14:textId="77777777" w:rsidR="006300E5" w:rsidRPr="00004EA1" w:rsidRDefault="006300E5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 xml:space="preserve">        "sn": "demo",</w:t>
            </w:r>
          </w:p>
          <w:p w14:paraId="4BE9A9B3" w14:textId="77777777" w:rsidR="006300E5" w:rsidRPr="00004EA1" w:rsidRDefault="006300E5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rPr>
                <w:rFonts w:hint="eastAsia"/>
              </w:rPr>
              <w:t xml:space="preserve">        "message": "</w:t>
            </w:r>
            <w:r w:rsidRPr="00004EA1">
              <w:rPr>
                <w:rFonts w:hint="eastAsia"/>
              </w:rPr>
              <w:t>登录名</w:t>
            </w:r>
            <w:r w:rsidRPr="00004EA1">
              <w:rPr>
                <w:rFonts w:hint="eastAsia"/>
              </w:rPr>
              <w:t>(loginId)</w:t>
            </w:r>
            <w:r w:rsidRPr="00004EA1">
              <w:rPr>
                <w:rFonts w:hint="eastAsia"/>
              </w:rPr>
              <w:t>已存在</w:t>
            </w:r>
            <w:r w:rsidRPr="00004EA1">
              <w:rPr>
                <w:rFonts w:hint="eastAsia"/>
              </w:rPr>
              <w:t>,</w:t>
            </w:r>
            <w:r w:rsidRPr="00004EA1">
              <w:rPr>
                <w:rFonts w:hint="eastAsia"/>
              </w:rPr>
              <w:t>注册用户失败</w:t>
            </w:r>
            <w:r w:rsidRPr="00004EA1">
              <w:rPr>
                <w:rFonts w:hint="eastAsia"/>
              </w:rPr>
              <w:t>",</w:t>
            </w:r>
          </w:p>
          <w:p w14:paraId="5E2004FA" w14:textId="77777777" w:rsidR="006300E5" w:rsidRPr="00004EA1" w:rsidRDefault="006300E5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 xml:space="preserve">        "reason": "xxx",</w:t>
            </w:r>
          </w:p>
          <w:p w14:paraId="0D6BD991" w14:textId="77777777" w:rsidR="006300E5" w:rsidRPr="00004EA1" w:rsidRDefault="006300E5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 xml:space="preserve">        "action": null</w:t>
            </w:r>
          </w:p>
          <w:p w14:paraId="7D8654FB" w14:textId="77777777" w:rsidR="006300E5" w:rsidRPr="00004EA1" w:rsidRDefault="006300E5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 xml:space="preserve">    },</w:t>
            </w:r>
          </w:p>
          <w:p w14:paraId="25772210" w14:textId="77777777" w:rsidR="006300E5" w:rsidRPr="00004EA1" w:rsidRDefault="006300E5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 xml:space="preserve">    "detail": {</w:t>
            </w:r>
          </w:p>
          <w:p w14:paraId="66628379" w14:textId="77777777" w:rsidR="006300E5" w:rsidRPr="00004EA1" w:rsidRDefault="006300E5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 xml:space="preserve">        "cxt": "/user-api",</w:t>
            </w:r>
          </w:p>
          <w:p w14:paraId="6C5A939E" w14:textId="77777777" w:rsidR="006300E5" w:rsidRPr="00004EA1" w:rsidRDefault="006300E5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 xml:space="preserve">        "method": "open.user.create",</w:t>
            </w:r>
          </w:p>
          <w:p w14:paraId="69DE0C5B" w14:textId="77777777" w:rsidR="006300E5" w:rsidRPr="00004EA1" w:rsidRDefault="006300E5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 xml:space="preserve">        "elapsed": 4,</w:t>
            </w:r>
          </w:p>
          <w:p w14:paraId="068CF7EC" w14:textId="77777777" w:rsidR="006300E5" w:rsidRPr="00004EA1" w:rsidRDefault="006300E5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 xml:space="preserve">        "result": null</w:t>
            </w:r>
          </w:p>
          <w:p w14:paraId="690FCBAF" w14:textId="77777777" w:rsidR="006300E5" w:rsidRPr="00004EA1" w:rsidRDefault="00004EA1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 xml:space="preserve">    </w:t>
            </w:r>
            <w:r w:rsidR="006300E5" w:rsidRPr="00004EA1">
              <w:t>}</w:t>
            </w:r>
          </w:p>
          <w:p w14:paraId="1E05E632" w14:textId="77777777" w:rsidR="006300E5" w:rsidRPr="00004EA1" w:rsidRDefault="00004EA1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 xml:space="preserve">    </w:t>
            </w:r>
            <w:r w:rsidR="006300E5" w:rsidRPr="00004EA1">
              <w:t>"jsonrpc": "2.0",</w:t>
            </w:r>
          </w:p>
          <w:p w14:paraId="635CDC09" w14:textId="77777777" w:rsidR="006300E5" w:rsidRPr="00004EA1" w:rsidRDefault="006300E5" w:rsidP="00004EA1">
            <w:pPr>
              <w:pStyle w:val="af7"/>
              <w:pBdr>
                <w:bottom w:val="none" w:sz="0" w:space="0" w:color="auto"/>
              </w:pBdr>
              <w:ind w:left="462"/>
            </w:pPr>
            <w:r w:rsidRPr="00004EA1">
              <w:t>}</w:t>
            </w:r>
          </w:p>
        </w:tc>
      </w:tr>
    </w:tbl>
    <w:p w14:paraId="44BDDD33" w14:textId="77777777" w:rsidR="00241380" w:rsidRDefault="006300E5" w:rsidP="006300E5">
      <w:pPr>
        <w:pStyle w:val="af9"/>
        <w:spacing w:before="120"/>
        <w:ind w:left="528"/>
        <w:rPr>
          <w:lang w:eastAsia="zh-Hans"/>
        </w:rPr>
      </w:pPr>
      <w:r>
        <w:rPr>
          <w:lang w:eastAsia="zh-Hans"/>
        </w:rPr>
        <w:t>当前口调用返回异常时，</w:t>
      </w:r>
      <w:r>
        <w:rPr>
          <w:rFonts w:hint="eastAsia"/>
          <w:lang w:eastAsia="zh-Hans"/>
        </w:rPr>
        <w:t>error</w:t>
      </w:r>
      <w:r>
        <w:rPr>
          <w:rFonts w:hint="eastAsia"/>
          <w:lang w:eastAsia="zh-Hans"/>
        </w:rPr>
        <w:t>参数包含具体的错误代码和错误信息</w:t>
      </w:r>
      <w:r w:rsidR="00EA6579">
        <w:rPr>
          <w:lang w:eastAsia="zh-Hans"/>
        </w:rPr>
        <w:br w:type="page"/>
      </w:r>
    </w:p>
    <w:p w14:paraId="42DBD6A7" w14:textId="77777777" w:rsidR="008073F9" w:rsidRDefault="00C23303" w:rsidP="008073F9">
      <w:pPr>
        <w:pStyle w:val="af1"/>
        <w:spacing w:after="240"/>
      </w:pPr>
      <w:bookmarkStart w:id="15" w:name="_Toc29317664"/>
      <w:r>
        <w:rPr>
          <w:rFonts w:hint="eastAsia"/>
        </w:rPr>
        <w:lastRenderedPageBreak/>
        <w:t>公共</w:t>
      </w:r>
      <w:r w:rsidR="008073F9">
        <w:rPr>
          <w:rFonts w:hint="eastAsia"/>
        </w:rPr>
        <w:t>接口</w:t>
      </w:r>
      <w:bookmarkEnd w:id="15"/>
    </w:p>
    <w:p w14:paraId="06C69871" w14:textId="77777777" w:rsidR="00C8426D" w:rsidRDefault="00C8426D" w:rsidP="00C8426D">
      <w:pPr>
        <w:pStyle w:val="af2"/>
        <w:ind w:left="480" w:right="240"/>
      </w:pPr>
      <w:bookmarkStart w:id="16" w:name="_Toc29317665"/>
      <w:r>
        <w:rPr>
          <w:rFonts w:hint="eastAsia"/>
        </w:rPr>
        <w:t>创建代理</w:t>
      </w:r>
      <w:r w:rsidR="00C23303">
        <w:rPr>
          <w:rFonts w:hint="eastAsia"/>
        </w:rPr>
        <w:t>账号</w:t>
      </w:r>
      <w:bookmarkEnd w:id="16"/>
    </w:p>
    <w:p w14:paraId="0BD2DD61" w14:textId="77777777" w:rsidR="0092766E" w:rsidRPr="0092766E" w:rsidRDefault="0092766E" w:rsidP="007C28E3">
      <w:pPr>
        <w:pStyle w:val="af7"/>
        <w:ind w:left="504" w:right="240"/>
        <w:rPr>
          <w:color w:val="7030A0"/>
        </w:rPr>
      </w:pPr>
      <w:r w:rsidRPr="0092766E">
        <w:rPr>
          <w:color w:val="7030A0"/>
        </w:rPr>
        <w:t>同一</w:t>
      </w:r>
      <w:r w:rsidRPr="0092766E">
        <w:rPr>
          <w:color w:val="7030A0"/>
        </w:rPr>
        <w:t>SN</w:t>
      </w:r>
      <w:r w:rsidRPr="0092766E">
        <w:rPr>
          <w:color w:val="7030A0"/>
        </w:rPr>
        <w:t>允许注册多个代理帐号，所有玩家</w:t>
      </w:r>
      <w:r w:rsidRPr="0092766E">
        <w:rPr>
          <w:rFonts w:hint="eastAsia"/>
          <w:color w:val="7030A0"/>
        </w:rPr>
        <w:t>(</w:t>
      </w:r>
      <w:r w:rsidRPr="0092766E">
        <w:rPr>
          <w:rFonts w:hint="eastAsia"/>
          <w:color w:val="7030A0"/>
        </w:rPr>
        <w:t>会员帐号</w:t>
      </w:r>
      <w:r w:rsidRPr="0092766E">
        <w:rPr>
          <w:rFonts w:hint="eastAsia"/>
          <w:color w:val="7030A0"/>
        </w:rPr>
        <w:t>)</w:t>
      </w:r>
      <w:r w:rsidRPr="0092766E">
        <w:rPr>
          <w:rFonts w:hint="eastAsia"/>
          <w:color w:val="7030A0"/>
        </w:rPr>
        <w:t>必须注册到指定代理名下，为了方便</w:t>
      </w:r>
      <w:r w:rsidRPr="0092766E">
        <w:rPr>
          <w:rFonts w:hint="eastAsia"/>
          <w:color w:val="7030A0"/>
        </w:rPr>
        <w:t>A</w:t>
      </w:r>
      <w:r w:rsidRPr="0092766E">
        <w:rPr>
          <w:color w:val="7030A0"/>
        </w:rPr>
        <w:t>PI</w:t>
      </w:r>
      <w:r w:rsidRPr="0092766E">
        <w:rPr>
          <w:color w:val="7030A0"/>
        </w:rPr>
        <w:t>厅进行管理</w:t>
      </w:r>
      <w:r w:rsidRPr="0092766E">
        <w:rPr>
          <w:rFonts w:hint="eastAsia"/>
          <w:color w:val="7030A0"/>
        </w:rPr>
        <w:t>，我们建议将所有玩家注册到同一个代理帐号名下</w:t>
      </w:r>
    </w:p>
    <w:p w14:paraId="338379CD" w14:textId="77777777" w:rsidR="00C23303" w:rsidRDefault="00C23303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55E483B7" w14:textId="77777777" w:rsidR="0006365A" w:rsidRDefault="0006365A" w:rsidP="00944A0B">
      <w:pPr>
        <w:pStyle w:val="af6"/>
        <w:spacing w:before="200" w:after="120"/>
        <w:ind w:leftChars="200" w:left="480"/>
        <w:rPr>
          <w:rStyle w:val="af8"/>
        </w:rPr>
      </w:pPr>
      <w:r w:rsidRPr="0006365A">
        <w:rPr>
          <w:rStyle w:val="af8"/>
        </w:rPr>
        <w:t>open.agent.create</w:t>
      </w:r>
    </w:p>
    <w:p w14:paraId="3A9DDFF1" w14:textId="77777777" w:rsidR="00C16A20" w:rsidRPr="00944A0B" w:rsidRDefault="00C16A20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8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429"/>
        <w:gridCol w:w="992"/>
        <w:gridCol w:w="851"/>
        <w:gridCol w:w="709"/>
        <w:gridCol w:w="5103"/>
      </w:tblGrid>
      <w:tr w:rsidR="000D05FD" w14:paraId="50808AA9" w14:textId="77777777" w:rsidTr="00944A0B">
        <w:trPr>
          <w:trHeight w:val="454"/>
        </w:trPr>
        <w:tc>
          <w:tcPr>
            <w:tcW w:w="1429" w:type="dxa"/>
            <w:shd w:val="clear" w:color="auto" w:fill="DEE7EC"/>
            <w:vAlign w:val="center"/>
          </w:tcPr>
          <w:p w14:paraId="55A4FFEF" w14:textId="77777777" w:rsidR="00C16A20" w:rsidRDefault="004113D7" w:rsidP="00737AD5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35FB566E" w14:textId="77777777" w:rsidR="00C16A20" w:rsidRDefault="00C16A20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62F954D" w14:textId="77777777" w:rsidR="00C16A20" w:rsidRDefault="00C16A20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6A7F6E8E" w14:textId="77777777" w:rsidR="00C16A20" w:rsidRDefault="00C16A20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35C137A5" w14:textId="77777777" w:rsidR="00C16A20" w:rsidRDefault="00C16A20" w:rsidP="00737AD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0D05FD" w14:paraId="1F6ED1B1" w14:textId="77777777" w:rsidTr="00944A0B">
        <w:trPr>
          <w:trHeight w:val="454"/>
        </w:trPr>
        <w:tc>
          <w:tcPr>
            <w:tcW w:w="1429" w:type="dxa"/>
            <w:vAlign w:val="center"/>
          </w:tcPr>
          <w:p w14:paraId="6E544770" w14:textId="77777777" w:rsidR="00737AD5" w:rsidRDefault="00737AD5" w:rsidP="00737AD5">
            <w:pPr>
              <w:pStyle w:val="af6"/>
              <w:spacing w:after="0"/>
              <w:ind w:leftChars="0" w:left="0"/>
              <w:jc w:val="both"/>
            </w:pPr>
            <w:r>
              <w:t>r</w:t>
            </w:r>
            <w:r w:rsidR="00C16A20">
              <w:t>andom</w:t>
            </w:r>
          </w:p>
        </w:tc>
        <w:tc>
          <w:tcPr>
            <w:tcW w:w="992" w:type="dxa"/>
            <w:vAlign w:val="center"/>
          </w:tcPr>
          <w:p w14:paraId="32458FEB" w14:textId="77777777" w:rsidR="00C16A20" w:rsidRDefault="0084442C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14:paraId="31AF0A81" w14:textId="77777777" w:rsidR="00C16A20" w:rsidRDefault="0084442C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2332D26E" w14:textId="77777777" w:rsidR="00C16A20" w:rsidRDefault="0084442C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6FBF7816" w14:textId="77777777" w:rsidR="00C16A20" w:rsidRDefault="0084442C" w:rsidP="00737AD5">
            <w:pPr>
              <w:pStyle w:val="af6"/>
              <w:spacing w:after="0"/>
              <w:ind w:leftChars="0" w:left="0"/>
              <w:jc w:val="both"/>
            </w:pPr>
            <w:r>
              <w:t>随机字符串</w:t>
            </w:r>
            <w:r w:rsidR="00284A85">
              <w:t>，建议使用</w:t>
            </w:r>
            <w:r>
              <w:t>UUID</w:t>
            </w:r>
          </w:p>
        </w:tc>
      </w:tr>
      <w:tr w:rsidR="000D05FD" w14:paraId="029D2B63" w14:textId="77777777" w:rsidTr="00944A0B">
        <w:trPr>
          <w:trHeight w:val="454"/>
        </w:trPr>
        <w:tc>
          <w:tcPr>
            <w:tcW w:w="1429" w:type="dxa"/>
            <w:vAlign w:val="center"/>
          </w:tcPr>
          <w:p w14:paraId="796F23C7" w14:textId="77777777" w:rsidR="00C16A20" w:rsidRDefault="00737AD5" w:rsidP="00737AD5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 w:rsidR="0084442C">
              <w:t>ign</w:t>
            </w:r>
          </w:p>
        </w:tc>
        <w:tc>
          <w:tcPr>
            <w:tcW w:w="992" w:type="dxa"/>
            <w:vAlign w:val="center"/>
          </w:tcPr>
          <w:p w14:paraId="37BC7724" w14:textId="77777777" w:rsidR="00C16A20" w:rsidRDefault="0084442C" w:rsidP="00737AD5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54335EA4" w14:textId="77777777" w:rsidR="00C16A20" w:rsidRDefault="0084442C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51C2AD1E" w14:textId="77777777" w:rsidR="00C16A20" w:rsidRDefault="0084442C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3478352F" w14:textId="77777777" w:rsidR="00C16A20" w:rsidRDefault="00D50A77" w:rsidP="00737AD5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0D05FD" w:rsidRPr="000D05FD">
              <w:rPr>
                <w:rFonts w:hint="eastAsia"/>
              </w:rPr>
              <w:t>sign=md5(random+sn+loginId+secretKey)</w:t>
            </w:r>
          </w:p>
        </w:tc>
      </w:tr>
      <w:tr w:rsidR="000D05FD" w14:paraId="53FAD59F" w14:textId="77777777" w:rsidTr="00944A0B">
        <w:trPr>
          <w:trHeight w:val="454"/>
        </w:trPr>
        <w:tc>
          <w:tcPr>
            <w:tcW w:w="1429" w:type="dxa"/>
            <w:vAlign w:val="center"/>
          </w:tcPr>
          <w:p w14:paraId="62962A3D" w14:textId="77777777" w:rsidR="00C16A20" w:rsidRDefault="0084442C" w:rsidP="00737AD5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35DF459F" w14:textId="77777777" w:rsidR="00C16A20" w:rsidRDefault="000D05FD" w:rsidP="00737AD5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517EBEFA" w14:textId="77777777" w:rsidR="00C16A20" w:rsidRDefault="000D05FD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06714AF9" w14:textId="77777777" w:rsidR="00C16A20" w:rsidRDefault="000D05FD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4355F73E" w14:textId="77777777" w:rsidR="00C16A20" w:rsidRDefault="000D05FD" w:rsidP="00737AD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0D05FD" w14:paraId="3822A808" w14:textId="77777777" w:rsidTr="00944A0B">
        <w:trPr>
          <w:trHeight w:val="454"/>
        </w:trPr>
        <w:tc>
          <w:tcPr>
            <w:tcW w:w="1429" w:type="dxa"/>
            <w:vAlign w:val="center"/>
          </w:tcPr>
          <w:p w14:paraId="58E21545" w14:textId="77777777" w:rsidR="00C16A20" w:rsidRDefault="0084442C" w:rsidP="00737AD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loginId</w:t>
            </w:r>
          </w:p>
        </w:tc>
        <w:tc>
          <w:tcPr>
            <w:tcW w:w="992" w:type="dxa"/>
            <w:vAlign w:val="center"/>
          </w:tcPr>
          <w:p w14:paraId="7456D01B" w14:textId="77777777" w:rsidR="00C16A20" w:rsidRDefault="000D05FD" w:rsidP="00737AD5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417A860F" w14:textId="0F699EC3" w:rsidR="00C16A20" w:rsidRDefault="001B0F09" w:rsidP="00737AD5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1475B6CF" w14:textId="77777777" w:rsidR="00C16A20" w:rsidRDefault="000D05FD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02F2D003" w14:textId="77777777" w:rsidR="00C16A20" w:rsidRDefault="000D05FD" w:rsidP="00737AD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代理登录ID</w:t>
            </w:r>
          </w:p>
        </w:tc>
      </w:tr>
      <w:tr w:rsidR="000D05FD" w14:paraId="6E0A54B8" w14:textId="77777777" w:rsidTr="00944A0B">
        <w:trPr>
          <w:trHeight w:val="454"/>
        </w:trPr>
        <w:tc>
          <w:tcPr>
            <w:tcW w:w="1429" w:type="dxa"/>
            <w:vAlign w:val="center"/>
          </w:tcPr>
          <w:p w14:paraId="24950371" w14:textId="77777777" w:rsidR="0084442C" w:rsidRDefault="0084442C" w:rsidP="00737AD5">
            <w:pPr>
              <w:pStyle w:val="af6"/>
              <w:spacing w:after="0"/>
              <w:ind w:leftChars="0" w:left="0"/>
              <w:jc w:val="both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992" w:type="dxa"/>
            <w:vAlign w:val="center"/>
          </w:tcPr>
          <w:p w14:paraId="03B1C9F1" w14:textId="77777777" w:rsidR="0084442C" w:rsidRDefault="000D05FD" w:rsidP="00737AD5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569CC564" w14:textId="77777777" w:rsidR="0084442C" w:rsidRDefault="000D05FD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709" w:type="dxa"/>
            <w:vAlign w:val="center"/>
          </w:tcPr>
          <w:p w14:paraId="574D78ED" w14:textId="77777777" w:rsidR="0084442C" w:rsidRDefault="000D05FD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5224EFA4" w14:textId="77777777" w:rsidR="0084442C" w:rsidRDefault="000D05FD" w:rsidP="00737AD5">
            <w:pPr>
              <w:pStyle w:val="af6"/>
              <w:spacing w:after="0"/>
              <w:ind w:leftChars="0" w:left="0"/>
              <w:jc w:val="both"/>
            </w:pPr>
            <w:r w:rsidRPr="000D05FD">
              <w:rPr>
                <w:rFonts w:hint="eastAsia"/>
              </w:rPr>
              <w:t>代理登录密码, length(password)值范围：[16, 128]</w:t>
            </w:r>
          </w:p>
        </w:tc>
      </w:tr>
      <w:tr w:rsidR="00D4470B" w14:paraId="3B21AEC0" w14:textId="77777777" w:rsidTr="00944A0B">
        <w:trPr>
          <w:trHeight w:val="454"/>
        </w:trPr>
        <w:tc>
          <w:tcPr>
            <w:tcW w:w="1429" w:type="dxa"/>
            <w:vAlign w:val="center"/>
          </w:tcPr>
          <w:p w14:paraId="439491B0" w14:textId="31F20DD6" w:rsidR="00D4470B" w:rsidRDefault="00D4470B" w:rsidP="00737AD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f</w:t>
            </w:r>
            <w:r>
              <w:t>romIp</w:t>
            </w:r>
          </w:p>
        </w:tc>
        <w:tc>
          <w:tcPr>
            <w:tcW w:w="992" w:type="dxa"/>
            <w:vAlign w:val="center"/>
          </w:tcPr>
          <w:p w14:paraId="35A5D2FF" w14:textId="1B48A6C9" w:rsidR="00D4470B" w:rsidRDefault="00D4470B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vAlign w:val="center"/>
          </w:tcPr>
          <w:p w14:paraId="359C541C" w14:textId="4077B705" w:rsidR="00D4470B" w:rsidRDefault="00D4470B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  <w:vAlign w:val="center"/>
          </w:tcPr>
          <w:p w14:paraId="495376FC" w14:textId="07DCD55D" w:rsidR="00D4470B" w:rsidRDefault="00D4470B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vAlign w:val="center"/>
          </w:tcPr>
          <w:p w14:paraId="22087FF5" w14:textId="3DF20CF4" w:rsidR="00D4470B" w:rsidRPr="000D05FD" w:rsidRDefault="00D4470B" w:rsidP="00737AD5">
            <w:pPr>
              <w:pStyle w:val="af6"/>
              <w:spacing w:after="0"/>
              <w:ind w:leftChars="0" w:left="0"/>
              <w:jc w:val="both"/>
            </w:pPr>
            <w:r>
              <w:t>客户端的真实IP地址</w:t>
            </w:r>
          </w:p>
        </w:tc>
      </w:tr>
    </w:tbl>
    <w:p w14:paraId="1D611780" w14:textId="77777777" w:rsidR="00944A0B" w:rsidRDefault="00944A0B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30CF3855" w14:textId="77777777" w:rsidR="000D05FD" w:rsidRPr="00944A0B" w:rsidRDefault="000D05FD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4113D7" w14:paraId="2126CC41" w14:textId="77777777" w:rsidTr="00944A0B">
        <w:trPr>
          <w:trHeight w:hRule="exact" w:val="454"/>
        </w:trPr>
        <w:tc>
          <w:tcPr>
            <w:tcW w:w="1353" w:type="dxa"/>
            <w:shd w:val="clear" w:color="auto" w:fill="DEE7EC"/>
            <w:vAlign w:val="center"/>
          </w:tcPr>
          <w:p w14:paraId="18B0DC83" w14:textId="77777777" w:rsidR="004113D7" w:rsidRDefault="004113D7" w:rsidP="00737AD5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540859F1" w14:textId="77777777" w:rsidR="004113D7" w:rsidRDefault="004113D7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5F6F4FE9" w14:textId="77777777" w:rsidR="004113D7" w:rsidRDefault="004113D7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4C5983EC" w14:textId="77777777" w:rsidR="004113D7" w:rsidRDefault="004113D7" w:rsidP="00737AD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4113D7" w14:paraId="04850D00" w14:textId="77777777" w:rsidTr="00944A0B">
        <w:trPr>
          <w:trHeight w:hRule="exact" w:val="454"/>
        </w:trPr>
        <w:tc>
          <w:tcPr>
            <w:tcW w:w="1353" w:type="dxa"/>
            <w:vAlign w:val="center"/>
          </w:tcPr>
          <w:p w14:paraId="68769315" w14:textId="77777777" w:rsidR="004113D7" w:rsidRDefault="004113D7" w:rsidP="00737AD5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27F572AF" w14:textId="77777777" w:rsidR="004113D7" w:rsidRDefault="004113D7" w:rsidP="00737AD5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851" w:type="dxa"/>
            <w:vAlign w:val="center"/>
          </w:tcPr>
          <w:p w14:paraId="0E3D6630" w14:textId="77777777" w:rsidR="004113D7" w:rsidRDefault="004113D7" w:rsidP="00737AD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5812" w:type="dxa"/>
            <w:vAlign w:val="center"/>
          </w:tcPr>
          <w:p w14:paraId="64860545" w14:textId="77777777" w:rsidR="004113D7" w:rsidRDefault="004113D7" w:rsidP="00737AD5">
            <w:pPr>
              <w:pStyle w:val="af6"/>
              <w:spacing w:after="0"/>
              <w:ind w:leftChars="0" w:left="0"/>
              <w:jc w:val="both"/>
            </w:pPr>
            <w:r>
              <w:t>返回系统分配的代理ID</w:t>
            </w:r>
          </w:p>
        </w:tc>
      </w:tr>
    </w:tbl>
    <w:p w14:paraId="7F505FCF" w14:textId="77777777" w:rsidR="00134772" w:rsidRDefault="00134772" w:rsidP="00134772">
      <w:pPr>
        <w:pStyle w:val="af9"/>
        <w:spacing w:before="120"/>
        <w:ind w:left="528"/>
      </w:pP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通过我方</w:t>
      </w:r>
      <w:r w:rsidR="00284A85">
        <w:rPr>
          <w:rFonts w:hint="eastAsia"/>
        </w:rPr>
        <w:t>提供的</w:t>
      </w:r>
      <w:r>
        <w:rPr>
          <w:rFonts w:hint="eastAsia"/>
        </w:rPr>
        <w:t>管理后台亦可创建代理账号</w:t>
      </w:r>
    </w:p>
    <w:p w14:paraId="49788BD9" w14:textId="77777777" w:rsidR="00BB42F4" w:rsidRPr="00944A0B" w:rsidRDefault="00A752CF" w:rsidP="00944A0B">
      <w:pPr>
        <w:pStyle w:val="af7"/>
        <w:ind w:left="504" w:right="240"/>
      </w:pPr>
      <w:r w:rsidRPr="00944A0B">
        <w:t>post</w:t>
      </w:r>
      <w:r w:rsidR="00BB42F4"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BB42F4" w14:paraId="51A957D2" w14:textId="77777777" w:rsidTr="00944A0B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3099E338" w14:textId="77777777" w:rsidR="00655BF0" w:rsidRPr="004A1F61" w:rsidRDefault="00655BF0" w:rsidP="004A1F61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4A1F61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1AAE9797" w14:textId="77777777" w:rsidR="00655BF0" w:rsidRPr="006C7279" w:rsidRDefault="00655BF0" w:rsidP="00737AD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4A1F61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4A1F61">
              <w:rPr>
                <w:rFonts w:ascii="Courier New" w:eastAsia="宋体" w:hAnsi="Courier New" w:cs="Courier New"/>
                <w:color w:val="auto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4A1F61">
              <w:rPr>
                <w:rFonts w:ascii="Courier New" w:eastAsia="宋体" w:hAnsi="Courier New" w:cs="Courier New"/>
                <w:color w:val="4E9A06"/>
              </w:rPr>
              <w:t>"2342msn"</w:t>
            </w:r>
            <w:r w:rsidR="004A1F61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36FA30D5" w14:textId="77777777" w:rsidR="00655BF0" w:rsidRPr="006C7279" w:rsidRDefault="00655BF0" w:rsidP="00737AD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4A1F61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4A1F61">
              <w:rPr>
                <w:rFonts w:ascii="Courier New" w:eastAsia="宋体" w:hAnsi="Courier New" w:cs="Courier New"/>
                <w:color w:val="auto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4A1F61">
              <w:rPr>
                <w:rFonts w:ascii="Courier New" w:eastAsia="宋体" w:hAnsi="Courier New" w:cs="Courier New"/>
                <w:color w:val="4E9A06"/>
              </w:rPr>
              <w:t>"open.</w:t>
            </w:r>
            <w:r w:rsidR="00465032">
              <w:rPr>
                <w:rFonts w:ascii="Courier New" w:eastAsia="宋体" w:hAnsi="Courier New" w:cs="Courier New"/>
                <w:color w:val="4E9A06"/>
              </w:rPr>
              <w:t>agent</w:t>
            </w:r>
            <w:r w:rsidRPr="004A1F61">
              <w:rPr>
                <w:rFonts w:ascii="Courier New" w:eastAsia="宋体" w:hAnsi="Courier New" w:cs="Courier New"/>
                <w:color w:val="4E9A06"/>
              </w:rPr>
              <w:t>.create"</w:t>
            </w:r>
            <w:r w:rsidR="004A1F61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37301EF7" w14:textId="77777777" w:rsidR="00655BF0" w:rsidRPr="006C7279" w:rsidRDefault="00655BF0" w:rsidP="00737AD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4A1F61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4A1F61">
              <w:rPr>
                <w:rFonts w:ascii="Courier New" w:eastAsia="宋体" w:hAnsi="Courier New" w:cs="Courier New"/>
                <w:color w:val="auto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4A1F61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4C20BD6D" w14:textId="77777777" w:rsidR="00655BF0" w:rsidRPr="006C7279" w:rsidRDefault="00655BF0" w:rsidP="00737AD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4A1F61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4A1F61">
              <w:rPr>
                <w:rFonts w:ascii="Courier New" w:eastAsia="宋体" w:hAnsi="Courier New" w:cs="Courier New"/>
                <w:color w:val="auto"/>
              </w:rPr>
              <w:t>:</w:t>
            </w:r>
            <w:r w:rsidRPr="004A1F61">
              <w:rPr>
                <w:rFonts w:ascii="Courier New" w:eastAsia="宋体" w:hAnsi="Courier New" w:cs="Courier New"/>
                <w:color w:val="4E9A06"/>
              </w:rPr>
              <w:t xml:space="preserve"> "659c24ba"</w:t>
            </w:r>
            <w:r w:rsidR="004A1F61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1F0FD451" w14:textId="77777777" w:rsidR="00655BF0" w:rsidRPr="006C7279" w:rsidRDefault="00655BF0" w:rsidP="00737AD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4A1F61">
              <w:rPr>
                <w:rFonts w:ascii="Courier New" w:eastAsia="宋体" w:hAnsi="Courier New" w:cs="Courier New"/>
                <w:color w:val="204A87"/>
              </w:rPr>
              <w:t>"sign"</w:t>
            </w:r>
            <w:r w:rsidRPr="004A1F61">
              <w:rPr>
                <w:rFonts w:ascii="Courier New" w:eastAsia="宋体" w:hAnsi="Courier New" w:cs="Courier New"/>
                <w:color w:val="auto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4A1F61">
              <w:rPr>
                <w:rFonts w:ascii="Courier New" w:eastAsia="宋体" w:hAnsi="Courier New" w:cs="Courier New"/>
                <w:color w:val="4E9A06"/>
              </w:rPr>
              <w:t>"xxx"</w:t>
            </w:r>
            <w:r w:rsidR="004A1F61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3D50F979" w14:textId="77777777" w:rsidR="00655BF0" w:rsidRPr="006C7279" w:rsidRDefault="00655BF0" w:rsidP="00737AD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4A1F61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4A1F61">
              <w:rPr>
                <w:rFonts w:ascii="Courier New" w:eastAsia="宋体" w:hAnsi="Courier New" w:cs="Courier New"/>
                <w:color w:val="auto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4A1F61">
              <w:rPr>
                <w:rFonts w:ascii="Courier New" w:eastAsia="宋体" w:hAnsi="Courier New" w:cs="Courier New"/>
                <w:color w:val="4E9A06"/>
              </w:rPr>
              <w:t>"am00"</w:t>
            </w:r>
            <w:r w:rsidR="004A1F61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667F6CD3" w14:textId="77777777" w:rsidR="00655BF0" w:rsidRPr="006C7279" w:rsidRDefault="00655BF0" w:rsidP="00737AD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4A1F61">
              <w:rPr>
                <w:rFonts w:ascii="Courier New" w:eastAsia="宋体" w:hAnsi="Courier New" w:cs="Courier New"/>
                <w:color w:val="204A87"/>
              </w:rPr>
              <w:t>"loginId"</w:t>
            </w:r>
            <w:r w:rsidRPr="004A1F61">
              <w:rPr>
                <w:rFonts w:ascii="Courier New" w:eastAsia="宋体" w:hAnsi="Courier New" w:cs="Courier New"/>
                <w:color w:val="auto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4A1F61">
              <w:rPr>
                <w:rFonts w:ascii="Courier New" w:eastAsia="宋体" w:hAnsi="Courier New" w:cs="Courier New"/>
                <w:color w:val="4E9A06"/>
              </w:rPr>
              <w:t>"test"</w:t>
            </w:r>
            <w:r w:rsidR="004A1F61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417EBAA3" w14:textId="77777777" w:rsidR="00655BF0" w:rsidRDefault="00655BF0" w:rsidP="00737AD5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hAnsi="Courier New" w:cs="Courier New"/>
                <w:color w:val="000000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4A1F61">
              <w:rPr>
                <w:rFonts w:ascii="Courier New" w:eastAsia="宋体" w:hAnsi="Courier New" w:cs="Courier New"/>
                <w:color w:val="204A87"/>
              </w:rPr>
              <w:t>"password"</w:t>
            </w:r>
            <w:r w:rsidRPr="004A1F61">
              <w:rPr>
                <w:rFonts w:ascii="Courier New" w:eastAsia="宋体" w:hAnsi="Courier New" w:cs="Courier New"/>
                <w:color w:val="auto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4A1F61">
              <w:rPr>
                <w:rFonts w:ascii="Courier New" w:eastAsia="宋体" w:hAnsi="Courier New" w:cs="Courier New"/>
                <w:color w:val="4E9A06"/>
              </w:rPr>
              <w:t>"123456"</w:t>
            </w:r>
            <w:r w:rsidR="004A1F61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09E7C103" w14:textId="0600FF11" w:rsidR="00D4470B" w:rsidRPr="00D4470B" w:rsidRDefault="00D4470B" w:rsidP="00D4470B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hAnsi="Courier New" w:cs="Courier New"/>
                <w:color w:val="000000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4A1F61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fromIp</w:t>
            </w:r>
            <w:r w:rsidRPr="004A1F61">
              <w:rPr>
                <w:rFonts w:ascii="Courier New" w:eastAsia="宋体" w:hAnsi="Courier New" w:cs="Courier New"/>
                <w:color w:val="204A87"/>
              </w:rPr>
              <w:t>"</w:t>
            </w:r>
            <w:r w:rsidRPr="004A1F61">
              <w:rPr>
                <w:rFonts w:ascii="Courier New" w:eastAsia="宋体" w:hAnsi="Courier New" w:cs="Courier New"/>
                <w:color w:val="auto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4A1F61">
              <w:rPr>
                <w:rFonts w:ascii="Courier New" w:eastAsia="宋体" w:hAnsi="Courier New" w:cs="Courier New"/>
                <w:color w:val="4E9A06"/>
              </w:rPr>
              <w:t>"</w:t>
            </w:r>
            <w:r>
              <w:rPr>
                <w:rFonts w:ascii="Courier New" w:eastAsia="宋体" w:hAnsi="Courier New" w:cs="Courier New"/>
                <w:color w:val="4E9A06"/>
              </w:rPr>
              <w:t>8.8.8.8”</w:t>
            </w:r>
          </w:p>
          <w:p w14:paraId="35CACCD7" w14:textId="6F45E2F3" w:rsidR="00655BF0" w:rsidRPr="006C7279" w:rsidRDefault="00655BF0" w:rsidP="00D4470B">
            <w:pPr>
              <w:shd w:val="clear" w:color="auto" w:fill="FFFFFF"/>
              <w:tabs>
                <w:tab w:val="left" w:pos="364"/>
                <w:tab w:val="left" w:pos="789"/>
              </w:tabs>
              <w:ind w:firstLine="270"/>
              <w:rPr>
                <w:rFonts w:ascii="Arial" w:hAnsi="Arial" w:cs="Arial"/>
                <w:color w:val="800080"/>
                <w:lang w:eastAsia="zh-Hans"/>
              </w:rPr>
            </w:pPr>
            <w:r w:rsidRPr="004A1F61">
              <w:rPr>
                <w:rFonts w:ascii="Courier New" w:hAnsi="Courier New" w:cs="Courier New"/>
                <w:color w:val="729FCF"/>
                <w:shd w:val="clear" w:color="auto" w:fill="FFFFFF"/>
              </w:rPr>
              <w:t>}</w:t>
            </w:r>
            <w:r w:rsidRPr="004A1F61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402134D7" w14:textId="10CCB3F8" w:rsidR="00655BF0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55BF0" w:rsidRPr="004A1F61">
              <w:rPr>
                <w:rFonts w:ascii="Courier New" w:eastAsia="宋体" w:hAnsi="Courier New" w:cs="Courier New"/>
                <w:color w:val="204A87"/>
              </w:rPr>
              <w:t>jsonrpc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55BF0" w:rsidRPr="004A1F61">
              <w:rPr>
                <w:rFonts w:ascii="Courier New" w:eastAsia="宋体" w:hAnsi="Courier New" w:cs="Courier New"/>
                <w:color w:val="auto"/>
              </w:rPr>
              <w:t>:</w:t>
            </w:r>
            <w:r w:rsidR="00655BF0"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655BF0" w:rsidRPr="004A1F61">
              <w:rPr>
                <w:rFonts w:ascii="Courier New" w:eastAsia="宋体" w:hAnsi="Courier New" w:cs="Courier New"/>
                <w:color w:val="4E9A06"/>
              </w:rPr>
              <w:t>2.0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54F4E2B0" w14:textId="77777777" w:rsidR="00BB42F4" w:rsidRPr="006C7279" w:rsidRDefault="00655BF0" w:rsidP="004A1F61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hAnsi="Arial" w:cs="Arial"/>
                <w:color w:val="800080"/>
                <w:lang w:eastAsia="zh-Hans"/>
              </w:rPr>
            </w:pPr>
            <w:r w:rsidRPr="004A1F61">
              <w:rPr>
                <w:rFonts w:ascii="Courier New" w:hAnsi="Courier New" w:cs="Courier New"/>
                <w:color w:val="729FCF"/>
                <w:shd w:val="clear" w:color="auto" w:fill="FFFFFF"/>
              </w:rPr>
              <w:t>}</w:t>
            </w:r>
          </w:p>
        </w:tc>
      </w:tr>
    </w:tbl>
    <w:p w14:paraId="689B03FB" w14:textId="77777777" w:rsidR="00BB42F4" w:rsidRPr="00BB42F4" w:rsidRDefault="00BB42F4" w:rsidP="00134772">
      <w:pPr>
        <w:pStyle w:val="af9"/>
        <w:spacing w:before="120"/>
        <w:ind w:left="528"/>
        <w:rPr>
          <w:lang w:eastAsia="zh-Hans"/>
        </w:rPr>
      </w:pPr>
    </w:p>
    <w:p w14:paraId="1DF49538" w14:textId="77777777" w:rsidR="00416C7A" w:rsidRDefault="00416C7A">
      <w:pPr>
        <w:rPr>
          <w:rFonts w:eastAsia="Microsoft YaHei UI"/>
          <w:bCs/>
          <w:color w:val="9E3D22"/>
          <w:sz w:val="28"/>
          <w:szCs w:val="32"/>
        </w:rPr>
      </w:pPr>
      <w:r>
        <w:br w:type="page"/>
      </w:r>
    </w:p>
    <w:p w14:paraId="4B0D4170" w14:textId="77777777" w:rsidR="00C8426D" w:rsidRDefault="00134772" w:rsidP="00C8426D">
      <w:pPr>
        <w:pStyle w:val="af2"/>
        <w:ind w:left="480" w:right="240"/>
      </w:pPr>
      <w:bookmarkStart w:id="17" w:name="_Toc29317666"/>
      <w:r>
        <w:lastRenderedPageBreak/>
        <w:t>创建会员</w:t>
      </w:r>
      <w:r>
        <w:rPr>
          <w:rFonts w:hint="eastAsia"/>
        </w:rPr>
        <w:t>账号</w:t>
      </w:r>
      <w:bookmarkEnd w:id="17"/>
    </w:p>
    <w:p w14:paraId="56943316" w14:textId="77777777" w:rsidR="00284A85" w:rsidRDefault="00284A85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0E78C530" w14:textId="77777777" w:rsidR="00284A85" w:rsidRDefault="00284A85" w:rsidP="00944A0B">
      <w:pPr>
        <w:pStyle w:val="af6"/>
        <w:spacing w:before="200" w:after="120"/>
        <w:ind w:leftChars="200" w:left="480"/>
        <w:rPr>
          <w:rStyle w:val="af8"/>
        </w:rPr>
      </w:pPr>
      <w:r w:rsidRPr="0006365A">
        <w:rPr>
          <w:rStyle w:val="af8"/>
        </w:rPr>
        <w:t>open.</w:t>
      </w:r>
      <w:r>
        <w:rPr>
          <w:rStyle w:val="af8"/>
        </w:rPr>
        <w:t>user</w:t>
      </w:r>
      <w:r w:rsidRPr="0006365A">
        <w:rPr>
          <w:rStyle w:val="af8"/>
        </w:rPr>
        <w:t>.create</w:t>
      </w:r>
    </w:p>
    <w:p w14:paraId="4A316F05" w14:textId="77777777" w:rsidR="00284A85" w:rsidRPr="00944A0B" w:rsidRDefault="00284A85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423"/>
        <w:gridCol w:w="983"/>
        <w:gridCol w:w="840"/>
        <w:gridCol w:w="699"/>
        <w:gridCol w:w="5049"/>
      </w:tblGrid>
      <w:tr w:rsidR="00284A85" w14:paraId="19929DE4" w14:textId="77777777" w:rsidTr="00944A0B">
        <w:trPr>
          <w:trHeight w:val="454"/>
        </w:trPr>
        <w:tc>
          <w:tcPr>
            <w:tcW w:w="1423" w:type="dxa"/>
            <w:shd w:val="clear" w:color="auto" w:fill="DEE7EC"/>
            <w:vAlign w:val="center"/>
          </w:tcPr>
          <w:p w14:paraId="657CEF93" w14:textId="77777777" w:rsidR="00284A85" w:rsidRDefault="00284A85" w:rsidP="00944A0B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83" w:type="dxa"/>
            <w:shd w:val="clear" w:color="auto" w:fill="DEE7EC"/>
            <w:vAlign w:val="center"/>
          </w:tcPr>
          <w:p w14:paraId="04FFD5AA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  <w:shd w:val="clear" w:color="auto" w:fill="DEE7EC"/>
            <w:vAlign w:val="center"/>
          </w:tcPr>
          <w:p w14:paraId="65B48684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99" w:type="dxa"/>
            <w:shd w:val="clear" w:color="auto" w:fill="DEE7EC"/>
            <w:vAlign w:val="center"/>
          </w:tcPr>
          <w:p w14:paraId="599952CA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049" w:type="dxa"/>
            <w:shd w:val="clear" w:color="auto" w:fill="DEE7EC"/>
            <w:vAlign w:val="center"/>
          </w:tcPr>
          <w:p w14:paraId="6A09EB3E" w14:textId="77777777" w:rsidR="00284A85" w:rsidRDefault="00284A85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284A85" w14:paraId="43E302F3" w14:textId="77777777" w:rsidTr="00944A0B">
        <w:trPr>
          <w:trHeight w:val="454"/>
        </w:trPr>
        <w:tc>
          <w:tcPr>
            <w:tcW w:w="1423" w:type="dxa"/>
            <w:vAlign w:val="center"/>
          </w:tcPr>
          <w:p w14:paraId="28BFEAAD" w14:textId="77777777" w:rsidR="00284A85" w:rsidRDefault="00284A85" w:rsidP="00944A0B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83" w:type="dxa"/>
            <w:vAlign w:val="center"/>
          </w:tcPr>
          <w:p w14:paraId="659AC730" w14:textId="77777777" w:rsidR="00284A85" w:rsidRPr="00F02D08" w:rsidRDefault="00284A85" w:rsidP="00944A0B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840" w:type="dxa"/>
            <w:vAlign w:val="center"/>
          </w:tcPr>
          <w:p w14:paraId="7DD85C31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99" w:type="dxa"/>
            <w:vAlign w:val="center"/>
          </w:tcPr>
          <w:p w14:paraId="7055C93F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049" w:type="dxa"/>
            <w:vAlign w:val="center"/>
          </w:tcPr>
          <w:p w14:paraId="2616630F" w14:textId="77777777" w:rsidR="00284A85" w:rsidRDefault="00284A85" w:rsidP="00944A0B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284A85" w14:paraId="278C742F" w14:textId="77777777" w:rsidTr="00944A0B">
        <w:trPr>
          <w:trHeight w:val="454"/>
        </w:trPr>
        <w:tc>
          <w:tcPr>
            <w:tcW w:w="1423" w:type="dxa"/>
            <w:vAlign w:val="center"/>
          </w:tcPr>
          <w:p w14:paraId="76F50F92" w14:textId="77777777" w:rsidR="00284A85" w:rsidRDefault="00284A85" w:rsidP="00944A0B">
            <w:pPr>
              <w:pStyle w:val="af6"/>
              <w:spacing w:after="0"/>
              <w:ind w:leftChars="0" w:left="0"/>
              <w:jc w:val="both"/>
            </w:pPr>
            <w:r>
              <w:t>digest</w:t>
            </w:r>
          </w:p>
        </w:tc>
        <w:tc>
          <w:tcPr>
            <w:tcW w:w="983" w:type="dxa"/>
            <w:vAlign w:val="center"/>
          </w:tcPr>
          <w:p w14:paraId="32635870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0" w:type="dxa"/>
            <w:vAlign w:val="center"/>
          </w:tcPr>
          <w:p w14:paraId="28449908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99" w:type="dxa"/>
            <w:vAlign w:val="center"/>
          </w:tcPr>
          <w:p w14:paraId="6AAF814D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049" w:type="dxa"/>
            <w:vAlign w:val="center"/>
          </w:tcPr>
          <w:p w14:paraId="6A00460E" w14:textId="77777777" w:rsidR="00284A85" w:rsidRDefault="00D50A77" w:rsidP="00944A0B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284A85">
              <w:t>digest=md5(random+sn+secretCode)</w:t>
            </w:r>
          </w:p>
        </w:tc>
      </w:tr>
      <w:tr w:rsidR="00284A85" w14:paraId="5E3EF716" w14:textId="77777777" w:rsidTr="00944A0B">
        <w:trPr>
          <w:trHeight w:val="454"/>
        </w:trPr>
        <w:tc>
          <w:tcPr>
            <w:tcW w:w="1423" w:type="dxa"/>
            <w:vAlign w:val="center"/>
          </w:tcPr>
          <w:p w14:paraId="5251F488" w14:textId="77777777" w:rsidR="00284A85" w:rsidRDefault="00284A85" w:rsidP="00944A0B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983" w:type="dxa"/>
            <w:vAlign w:val="center"/>
          </w:tcPr>
          <w:p w14:paraId="2D1EEDDC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0" w:type="dxa"/>
            <w:vAlign w:val="center"/>
          </w:tcPr>
          <w:p w14:paraId="1697CC58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699" w:type="dxa"/>
            <w:vAlign w:val="center"/>
          </w:tcPr>
          <w:p w14:paraId="58870104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049" w:type="dxa"/>
            <w:vAlign w:val="center"/>
          </w:tcPr>
          <w:p w14:paraId="4E3EE75F" w14:textId="77777777" w:rsidR="00284A85" w:rsidRDefault="00284A85" w:rsidP="00944A0B">
            <w:pPr>
              <w:pStyle w:val="af6"/>
              <w:spacing w:after="0"/>
              <w:ind w:leftChars="0" w:left="0"/>
              <w:jc w:val="both"/>
            </w:pPr>
            <w:r w:rsidRPr="00D47822">
              <w:rPr>
                <w:rFonts w:hint="eastAsia"/>
              </w:rPr>
              <w:t>厅代码</w:t>
            </w:r>
          </w:p>
        </w:tc>
      </w:tr>
      <w:tr w:rsidR="00284A85" w14:paraId="1EC0349E" w14:textId="77777777" w:rsidTr="00944A0B">
        <w:trPr>
          <w:trHeight w:val="454"/>
        </w:trPr>
        <w:tc>
          <w:tcPr>
            <w:tcW w:w="1423" w:type="dxa"/>
            <w:vAlign w:val="center"/>
          </w:tcPr>
          <w:p w14:paraId="3099DD16" w14:textId="77777777" w:rsidR="00284A85" w:rsidRDefault="00284A85" w:rsidP="00944A0B">
            <w:pPr>
              <w:pStyle w:val="af6"/>
              <w:spacing w:after="0"/>
              <w:ind w:leftChars="0" w:left="0"/>
              <w:jc w:val="both"/>
            </w:pPr>
            <w:r>
              <w:t>loginId</w:t>
            </w:r>
          </w:p>
        </w:tc>
        <w:tc>
          <w:tcPr>
            <w:tcW w:w="983" w:type="dxa"/>
            <w:vAlign w:val="center"/>
          </w:tcPr>
          <w:p w14:paraId="19C36385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0" w:type="dxa"/>
            <w:vAlign w:val="center"/>
          </w:tcPr>
          <w:p w14:paraId="77CDA693" w14:textId="2344E240" w:rsidR="00284A85" w:rsidRDefault="001B0F09" w:rsidP="00944A0B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699" w:type="dxa"/>
            <w:vAlign w:val="center"/>
          </w:tcPr>
          <w:p w14:paraId="277C5DA0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049" w:type="dxa"/>
            <w:vAlign w:val="center"/>
          </w:tcPr>
          <w:p w14:paraId="69207F4A" w14:textId="77777777" w:rsidR="00284A85" w:rsidRDefault="00284A85" w:rsidP="00944A0B">
            <w:pPr>
              <w:pStyle w:val="af6"/>
              <w:spacing w:after="0"/>
              <w:ind w:leftChars="0" w:left="0"/>
              <w:jc w:val="both"/>
            </w:pPr>
            <w:r>
              <w:t>登录ID</w:t>
            </w:r>
          </w:p>
        </w:tc>
      </w:tr>
      <w:tr w:rsidR="00284A85" w14:paraId="784DC91E" w14:textId="77777777" w:rsidTr="00944A0B">
        <w:trPr>
          <w:trHeight w:val="454"/>
        </w:trPr>
        <w:tc>
          <w:tcPr>
            <w:tcW w:w="1423" w:type="dxa"/>
            <w:vAlign w:val="center"/>
          </w:tcPr>
          <w:p w14:paraId="4EAF591B" w14:textId="77777777" w:rsidR="00284A85" w:rsidRDefault="00284A85" w:rsidP="00944A0B">
            <w:pPr>
              <w:pStyle w:val="af6"/>
              <w:spacing w:after="0"/>
              <w:ind w:leftChars="0" w:left="0"/>
              <w:jc w:val="both"/>
            </w:pPr>
            <w:r>
              <w:t>nickname</w:t>
            </w:r>
          </w:p>
        </w:tc>
        <w:tc>
          <w:tcPr>
            <w:tcW w:w="983" w:type="dxa"/>
            <w:vAlign w:val="center"/>
          </w:tcPr>
          <w:p w14:paraId="37FA3421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0" w:type="dxa"/>
            <w:vAlign w:val="center"/>
          </w:tcPr>
          <w:p w14:paraId="14AEAF3B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699" w:type="dxa"/>
            <w:vAlign w:val="center"/>
          </w:tcPr>
          <w:p w14:paraId="0C852ABA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49" w:type="dxa"/>
            <w:vAlign w:val="center"/>
          </w:tcPr>
          <w:p w14:paraId="6BC4CF33" w14:textId="77777777" w:rsidR="00284A85" w:rsidRDefault="00416C7A" w:rsidP="00944A0B">
            <w:pPr>
              <w:pStyle w:val="af6"/>
              <w:spacing w:after="0"/>
              <w:ind w:leftChars="0" w:left="0"/>
              <w:jc w:val="both"/>
            </w:pPr>
            <w:r>
              <w:t>会员昵称</w:t>
            </w:r>
          </w:p>
        </w:tc>
      </w:tr>
      <w:tr w:rsidR="00284A85" w14:paraId="08AE82C3" w14:textId="77777777" w:rsidTr="00944A0B">
        <w:trPr>
          <w:trHeight w:val="454"/>
        </w:trPr>
        <w:tc>
          <w:tcPr>
            <w:tcW w:w="1423" w:type="dxa"/>
            <w:vAlign w:val="center"/>
          </w:tcPr>
          <w:p w14:paraId="5B296BD3" w14:textId="77777777" w:rsidR="00284A85" w:rsidRDefault="00284A85" w:rsidP="00944A0B">
            <w:pPr>
              <w:pStyle w:val="af6"/>
              <w:spacing w:after="0"/>
              <w:ind w:leftChars="0" w:left="0"/>
              <w:jc w:val="both"/>
            </w:pPr>
            <w:r>
              <w:t>agentLoginId</w:t>
            </w:r>
          </w:p>
        </w:tc>
        <w:tc>
          <w:tcPr>
            <w:tcW w:w="983" w:type="dxa"/>
            <w:vAlign w:val="center"/>
          </w:tcPr>
          <w:p w14:paraId="5F1A5518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0" w:type="dxa"/>
            <w:vAlign w:val="center"/>
          </w:tcPr>
          <w:p w14:paraId="103F5296" w14:textId="6B7BEA52" w:rsidR="00284A85" w:rsidRDefault="001B0F09" w:rsidP="00944A0B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699" w:type="dxa"/>
            <w:vAlign w:val="center"/>
          </w:tcPr>
          <w:p w14:paraId="6850084D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049" w:type="dxa"/>
            <w:vAlign w:val="center"/>
          </w:tcPr>
          <w:p w14:paraId="615B5A92" w14:textId="77777777" w:rsidR="00284A85" w:rsidRDefault="00284A85" w:rsidP="00944A0B">
            <w:pPr>
              <w:pStyle w:val="af6"/>
              <w:spacing w:after="0"/>
              <w:ind w:leftChars="0" w:left="0"/>
              <w:jc w:val="both"/>
            </w:pPr>
            <w:r>
              <w:t>代理商账号，将会员账号创建到指定的代理名下</w:t>
            </w:r>
          </w:p>
        </w:tc>
      </w:tr>
      <w:tr w:rsidR="00D4470B" w14:paraId="0678E1C3" w14:textId="77777777" w:rsidTr="00944A0B">
        <w:trPr>
          <w:trHeight w:val="454"/>
        </w:trPr>
        <w:tc>
          <w:tcPr>
            <w:tcW w:w="1423" w:type="dxa"/>
            <w:vAlign w:val="center"/>
          </w:tcPr>
          <w:p w14:paraId="45469245" w14:textId="4FC8643C" w:rsidR="00D4470B" w:rsidRDefault="00D4470B" w:rsidP="00944A0B">
            <w:pPr>
              <w:pStyle w:val="af6"/>
              <w:spacing w:after="0"/>
              <w:ind w:leftChars="0" w:left="0"/>
              <w:jc w:val="both"/>
            </w:pPr>
            <w:r w:rsidRPr="00D4470B">
              <w:t>fromIp</w:t>
            </w:r>
          </w:p>
        </w:tc>
        <w:tc>
          <w:tcPr>
            <w:tcW w:w="983" w:type="dxa"/>
            <w:vAlign w:val="center"/>
          </w:tcPr>
          <w:p w14:paraId="3F66295F" w14:textId="59B742D4" w:rsidR="00D4470B" w:rsidRDefault="00D4470B" w:rsidP="00944A0B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0" w:type="dxa"/>
            <w:vAlign w:val="center"/>
          </w:tcPr>
          <w:p w14:paraId="4D4E0637" w14:textId="47CE71E8" w:rsidR="00D4470B" w:rsidRDefault="00D4470B" w:rsidP="00944A0B">
            <w:pPr>
              <w:pStyle w:val="af6"/>
              <w:spacing w:after="0"/>
              <w:ind w:leftChars="0" w:left="0"/>
              <w:jc w:val="center"/>
            </w:pPr>
            <w:r>
              <w:t>16</w:t>
            </w:r>
          </w:p>
        </w:tc>
        <w:tc>
          <w:tcPr>
            <w:tcW w:w="699" w:type="dxa"/>
            <w:vAlign w:val="center"/>
          </w:tcPr>
          <w:p w14:paraId="45514A9D" w14:textId="450657B9" w:rsidR="00D4470B" w:rsidRDefault="00D4470B" w:rsidP="00944A0B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49" w:type="dxa"/>
            <w:vAlign w:val="center"/>
          </w:tcPr>
          <w:p w14:paraId="5AA852AF" w14:textId="454AA220" w:rsidR="00D4470B" w:rsidRDefault="00D4470B" w:rsidP="00944A0B">
            <w:pPr>
              <w:pStyle w:val="af6"/>
              <w:spacing w:after="0"/>
              <w:ind w:leftChars="0" w:left="0"/>
              <w:jc w:val="both"/>
            </w:pPr>
            <w:r>
              <w:t>客户端的真实IP地址</w:t>
            </w:r>
          </w:p>
        </w:tc>
      </w:tr>
    </w:tbl>
    <w:p w14:paraId="29DB1FA6" w14:textId="77777777" w:rsidR="00944A0B" w:rsidRDefault="00944A0B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5659EE9B" w14:textId="77777777" w:rsidR="00284A85" w:rsidRPr="00944A0B" w:rsidRDefault="00284A85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8966" w:type="dxa"/>
        <w:tblInd w:w="527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314"/>
        <w:gridCol w:w="710"/>
        <w:gridCol w:w="702"/>
        <w:gridCol w:w="5543"/>
      </w:tblGrid>
      <w:tr w:rsidR="00416C7A" w14:paraId="7B39C868" w14:textId="77777777" w:rsidTr="00944A0B">
        <w:trPr>
          <w:trHeight w:val="366"/>
        </w:trPr>
        <w:tc>
          <w:tcPr>
            <w:tcW w:w="1878" w:type="dxa"/>
            <w:gridSpan w:val="2"/>
            <w:shd w:val="clear" w:color="auto" w:fill="DEE7EC"/>
            <w:vAlign w:val="center"/>
          </w:tcPr>
          <w:p w14:paraId="53239F34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710" w:type="dxa"/>
            <w:shd w:val="clear" w:color="auto" w:fill="DEE7EC"/>
            <w:vAlign w:val="center"/>
          </w:tcPr>
          <w:p w14:paraId="189F6124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355E4DFD" w14:textId="77777777" w:rsidR="00284A85" w:rsidRDefault="00284A85" w:rsidP="00944A0B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669" w:type="dxa"/>
            <w:shd w:val="clear" w:color="auto" w:fill="DEE7EC"/>
            <w:vAlign w:val="center"/>
          </w:tcPr>
          <w:p w14:paraId="7DE2A751" w14:textId="77777777" w:rsidR="00284A85" w:rsidRDefault="00284A85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416C7A" w14:paraId="7432E0B8" w14:textId="77777777" w:rsidTr="00944A0B">
        <w:trPr>
          <w:trHeight w:val="365"/>
        </w:trPr>
        <w:tc>
          <w:tcPr>
            <w:tcW w:w="557" w:type="dxa"/>
            <w:vMerge w:val="restart"/>
            <w:vAlign w:val="center"/>
          </w:tcPr>
          <w:p w14:paraId="72CA32E4" w14:textId="77777777" w:rsidR="00416C7A" w:rsidRDefault="00416C7A" w:rsidP="00944A0B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321" w:type="dxa"/>
            <w:vAlign w:val="center"/>
          </w:tcPr>
          <w:p w14:paraId="520F516F" w14:textId="77777777" w:rsidR="00416C7A" w:rsidRDefault="00416C7A" w:rsidP="00944A0B">
            <w:pPr>
              <w:pStyle w:val="af6"/>
              <w:spacing w:after="0"/>
              <w:ind w:leftChars="0" w:left="0"/>
              <w:jc w:val="both"/>
            </w:pPr>
            <w:r w:rsidRPr="00416C7A">
              <w:t>success</w:t>
            </w:r>
          </w:p>
        </w:tc>
        <w:tc>
          <w:tcPr>
            <w:tcW w:w="710" w:type="dxa"/>
            <w:vAlign w:val="center"/>
          </w:tcPr>
          <w:p w14:paraId="30B3EBDD" w14:textId="77777777" w:rsidR="00416C7A" w:rsidRDefault="00416C7A" w:rsidP="00944A0B">
            <w:pPr>
              <w:pStyle w:val="af6"/>
              <w:spacing w:after="0"/>
              <w:ind w:leftChars="0" w:left="0"/>
              <w:jc w:val="center"/>
            </w:pPr>
            <w:r>
              <w:t>bool</w:t>
            </w:r>
          </w:p>
        </w:tc>
        <w:tc>
          <w:tcPr>
            <w:tcW w:w="709" w:type="dxa"/>
            <w:vAlign w:val="center"/>
          </w:tcPr>
          <w:p w14:paraId="016C3D47" w14:textId="77777777" w:rsidR="00416C7A" w:rsidRDefault="00416C7A" w:rsidP="00944A0B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5669" w:type="dxa"/>
            <w:vAlign w:val="center"/>
          </w:tcPr>
          <w:p w14:paraId="307784EA" w14:textId="438868B5" w:rsidR="00416C7A" w:rsidRDefault="00416C7A" w:rsidP="00944A0B">
            <w:pPr>
              <w:pStyle w:val="af6"/>
              <w:spacing w:after="0"/>
              <w:ind w:leftChars="0" w:left="0"/>
              <w:jc w:val="both"/>
            </w:pPr>
            <w:r>
              <w:t xml:space="preserve">注册是否成功. </w:t>
            </w:r>
            <w:r w:rsidR="00D4470B">
              <w:t>T</w:t>
            </w:r>
            <w:r>
              <w:t>rue:成功; false:失败;</w:t>
            </w:r>
          </w:p>
        </w:tc>
      </w:tr>
      <w:tr w:rsidR="00416C7A" w14:paraId="04E1407F" w14:textId="77777777" w:rsidTr="00944A0B">
        <w:trPr>
          <w:trHeight w:val="365"/>
        </w:trPr>
        <w:tc>
          <w:tcPr>
            <w:tcW w:w="557" w:type="dxa"/>
            <w:vMerge/>
            <w:vAlign w:val="center"/>
          </w:tcPr>
          <w:p w14:paraId="5EE3E4C5" w14:textId="77777777" w:rsidR="00416C7A" w:rsidRDefault="00416C7A" w:rsidP="00944A0B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321" w:type="dxa"/>
            <w:vAlign w:val="center"/>
          </w:tcPr>
          <w:p w14:paraId="67CC4DC7" w14:textId="77777777" w:rsidR="00416C7A" w:rsidRDefault="00416C7A" w:rsidP="00944A0B">
            <w:pPr>
              <w:pStyle w:val="af6"/>
              <w:spacing w:after="0"/>
              <w:ind w:leftChars="0" w:left="0"/>
              <w:jc w:val="both"/>
            </w:pPr>
            <w:r>
              <w:t>userId</w:t>
            </w:r>
          </w:p>
        </w:tc>
        <w:tc>
          <w:tcPr>
            <w:tcW w:w="710" w:type="dxa"/>
            <w:vAlign w:val="center"/>
          </w:tcPr>
          <w:p w14:paraId="23D0C0EF" w14:textId="77777777" w:rsidR="00416C7A" w:rsidRDefault="00416C7A" w:rsidP="00944A0B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709" w:type="dxa"/>
            <w:vAlign w:val="center"/>
          </w:tcPr>
          <w:p w14:paraId="1A864B0C" w14:textId="77777777" w:rsidR="00416C7A" w:rsidRDefault="00416C7A" w:rsidP="00944A0B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5669" w:type="dxa"/>
            <w:vAlign w:val="center"/>
          </w:tcPr>
          <w:p w14:paraId="2CF9C402" w14:textId="77777777" w:rsidR="00416C7A" w:rsidRDefault="00416C7A" w:rsidP="00944A0B">
            <w:pPr>
              <w:pStyle w:val="af6"/>
              <w:spacing w:after="0"/>
              <w:ind w:leftChars="0" w:left="0"/>
              <w:jc w:val="both"/>
            </w:pPr>
            <w:r>
              <w:t>系统分配的内部ID</w:t>
            </w:r>
          </w:p>
        </w:tc>
      </w:tr>
      <w:tr w:rsidR="00416C7A" w14:paraId="088D5A9B" w14:textId="77777777" w:rsidTr="00944A0B">
        <w:trPr>
          <w:trHeight w:val="365"/>
        </w:trPr>
        <w:tc>
          <w:tcPr>
            <w:tcW w:w="557" w:type="dxa"/>
            <w:vMerge/>
            <w:vAlign w:val="center"/>
          </w:tcPr>
          <w:p w14:paraId="5073EB5A" w14:textId="77777777" w:rsidR="00416C7A" w:rsidRDefault="00416C7A" w:rsidP="00944A0B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321" w:type="dxa"/>
            <w:vAlign w:val="center"/>
          </w:tcPr>
          <w:p w14:paraId="0A18C3C6" w14:textId="77777777" w:rsidR="00416C7A" w:rsidRDefault="00416C7A" w:rsidP="00944A0B">
            <w:pPr>
              <w:pStyle w:val="af6"/>
              <w:spacing w:after="0"/>
              <w:ind w:leftChars="0" w:left="0"/>
              <w:jc w:val="both"/>
            </w:pPr>
            <w:r>
              <w:t>nickname</w:t>
            </w:r>
          </w:p>
        </w:tc>
        <w:tc>
          <w:tcPr>
            <w:tcW w:w="710" w:type="dxa"/>
            <w:vAlign w:val="center"/>
          </w:tcPr>
          <w:p w14:paraId="731B41DE" w14:textId="77777777" w:rsidR="00416C7A" w:rsidRDefault="00416C7A" w:rsidP="00944A0B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77BAD1AA" w14:textId="0C5936DA" w:rsidR="00416C7A" w:rsidRDefault="001B0F09" w:rsidP="00944A0B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669" w:type="dxa"/>
            <w:vAlign w:val="center"/>
          </w:tcPr>
          <w:p w14:paraId="550A55E0" w14:textId="77777777" w:rsidR="00416C7A" w:rsidRDefault="00416C7A" w:rsidP="00944A0B">
            <w:pPr>
              <w:pStyle w:val="af6"/>
              <w:spacing w:after="0"/>
              <w:ind w:leftChars="0" w:left="0"/>
              <w:jc w:val="both"/>
            </w:pPr>
            <w:r>
              <w:t>会员昵称</w:t>
            </w:r>
          </w:p>
        </w:tc>
      </w:tr>
      <w:tr w:rsidR="00416C7A" w14:paraId="0F21BF93" w14:textId="77777777" w:rsidTr="00944A0B">
        <w:trPr>
          <w:trHeight w:val="365"/>
        </w:trPr>
        <w:tc>
          <w:tcPr>
            <w:tcW w:w="557" w:type="dxa"/>
            <w:vMerge/>
            <w:vAlign w:val="center"/>
          </w:tcPr>
          <w:p w14:paraId="31D992D3" w14:textId="77777777" w:rsidR="00416C7A" w:rsidRDefault="00416C7A" w:rsidP="00944A0B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321" w:type="dxa"/>
            <w:vAlign w:val="center"/>
          </w:tcPr>
          <w:p w14:paraId="02E26A12" w14:textId="77777777" w:rsidR="00416C7A" w:rsidRDefault="00416C7A" w:rsidP="00944A0B">
            <w:pPr>
              <w:pStyle w:val="af6"/>
              <w:spacing w:after="0"/>
              <w:ind w:leftChars="0" w:left="0"/>
              <w:jc w:val="both"/>
            </w:pPr>
            <w:r>
              <w:t>regType</w:t>
            </w:r>
          </w:p>
        </w:tc>
        <w:tc>
          <w:tcPr>
            <w:tcW w:w="710" w:type="dxa"/>
            <w:vAlign w:val="center"/>
          </w:tcPr>
          <w:p w14:paraId="430BD79B" w14:textId="77777777" w:rsidR="00416C7A" w:rsidRDefault="00416C7A" w:rsidP="00944A0B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385B2F73" w14:textId="77777777" w:rsidR="00416C7A" w:rsidRDefault="00416C7A" w:rsidP="00944A0B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69" w:type="dxa"/>
            <w:vAlign w:val="center"/>
          </w:tcPr>
          <w:p w14:paraId="1D382CF7" w14:textId="77777777" w:rsidR="00416C7A" w:rsidRDefault="00416C7A" w:rsidP="00944A0B">
            <w:pPr>
              <w:pStyle w:val="af6"/>
              <w:spacing w:after="0"/>
              <w:ind w:leftChars="0" w:left="0"/>
              <w:jc w:val="both"/>
            </w:pPr>
            <w:r>
              <w:t>注册用户的类型</w:t>
            </w:r>
          </w:p>
        </w:tc>
      </w:tr>
    </w:tbl>
    <w:p w14:paraId="1CBF1497" w14:textId="77777777" w:rsidR="00416C7A" w:rsidRDefault="00416C7A" w:rsidP="00416C7A">
      <w:pPr>
        <w:pStyle w:val="af6"/>
        <w:ind w:left="960"/>
      </w:pPr>
    </w:p>
    <w:p w14:paraId="6985A272" w14:textId="77777777" w:rsidR="00A752CF" w:rsidRPr="00944A0B" w:rsidRDefault="00A752CF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527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8966"/>
      </w:tblGrid>
      <w:tr w:rsidR="00A752CF" w14:paraId="5CFB0243" w14:textId="77777777" w:rsidTr="00944A0B">
        <w:trPr>
          <w:trHeight w:val="499"/>
        </w:trPr>
        <w:tc>
          <w:tcPr>
            <w:tcW w:w="8966" w:type="dxa"/>
            <w:shd w:val="clear" w:color="auto" w:fill="F9F9F9"/>
            <w:vAlign w:val="center"/>
          </w:tcPr>
          <w:p w14:paraId="46B5D517" w14:textId="77777777" w:rsidR="00655BF0" w:rsidRPr="00545511" w:rsidRDefault="00655BF0" w:rsidP="00545511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545511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48BCBFDA" w14:textId="16504A26" w:rsidR="00655BF0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55BF0" w:rsidRPr="00545511">
              <w:rPr>
                <w:rFonts w:ascii="Courier New" w:eastAsia="宋体" w:hAnsi="Courier New" w:cs="Courier New"/>
                <w:color w:val="204A87"/>
              </w:rPr>
              <w:t>id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55BF0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3924BB" w:rsidRPr="004A1F61">
              <w:rPr>
                <w:rFonts w:ascii="Courier New" w:eastAsia="宋体" w:hAnsi="Courier New" w:cs="Courier New"/>
                <w:color w:val="4E9A06"/>
              </w:rPr>
              <w:t>2342msn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55BF0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C18E8A3" w14:textId="7DE92949" w:rsidR="00655BF0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55BF0" w:rsidRPr="00545511">
              <w:rPr>
                <w:rFonts w:ascii="Courier New" w:eastAsia="宋体" w:hAnsi="Courier New" w:cs="Courier New"/>
                <w:color w:val="204A87"/>
              </w:rPr>
              <w:t>method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55BF0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655BF0" w:rsidRPr="003924BB">
              <w:rPr>
                <w:rFonts w:ascii="Courier New" w:eastAsia="宋体" w:hAnsi="Courier New" w:cs="Courier New"/>
                <w:color w:val="4E9A06"/>
              </w:rPr>
              <w:t>open.user.create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55BF0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2A171E8" w14:textId="726E529B" w:rsidR="00655BF0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55BF0" w:rsidRPr="00545511">
              <w:rPr>
                <w:rFonts w:ascii="Courier New" w:eastAsia="宋体" w:hAnsi="Courier New" w:cs="Courier New"/>
                <w:color w:val="204A87"/>
              </w:rPr>
              <w:t>params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55BF0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655BF0" w:rsidRPr="00545511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769BB010" w14:textId="7B1118BC" w:rsidR="00655BF0" w:rsidRPr="006C7279" w:rsidRDefault="00655BF0" w:rsidP="00944A0B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545511">
              <w:rPr>
                <w:rFonts w:ascii="Courier New" w:eastAsia="宋体" w:hAnsi="Courier New" w:cs="Courier New"/>
                <w:color w:val="204A87"/>
              </w:rPr>
              <w:t>random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659c24ba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DBE4D66" w14:textId="4D7577CF" w:rsidR="00655BF0" w:rsidRPr="006C7279" w:rsidRDefault="00655BF0" w:rsidP="00944A0B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545511">
              <w:rPr>
                <w:rFonts w:ascii="Courier New" w:eastAsia="宋体" w:hAnsi="Courier New" w:cs="Courier New"/>
                <w:color w:val="204A87"/>
              </w:rPr>
              <w:t>digest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xxx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8AC1800" w14:textId="49C48D9C" w:rsidR="00655BF0" w:rsidRPr="006C7279" w:rsidRDefault="00655BF0" w:rsidP="00944A0B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545511">
              <w:rPr>
                <w:rFonts w:ascii="Courier New" w:eastAsia="宋体" w:hAnsi="Courier New" w:cs="Courier New"/>
                <w:color w:val="204A87"/>
              </w:rPr>
              <w:t>sn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am00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D217897" w14:textId="312FE023" w:rsidR="00655BF0" w:rsidRPr="006C7279" w:rsidRDefault="00655BF0" w:rsidP="00944A0B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545511">
              <w:rPr>
                <w:rFonts w:ascii="Courier New" w:eastAsia="宋体" w:hAnsi="Courier New" w:cs="Courier New"/>
                <w:color w:val="204A87"/>
              </w:rPr>
              <w:t>loginId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="009249CE" w:rsidRPr="003924BB">
              <w:rPr>
                <w:rFonts w:ascii="Courier New" w:eastAsia="宋体" w:hAnsi="Courier New" w:cs="Courier New"/>
                <w:color w:val="4E9A06"/>
              </w:rPr>
              <w:t>test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81C025D" w14:textId="31050DB9" w:rsidR="00655BF0" w:rsidRPr="006C7279" w:rsidRDefault="00655BF0" w:rsidP="00944A0B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545511">
              <w:rPr>
                <w:rFonts w:ascii="Courier New" w:eastAsia="宋体" w:hAnsi="Courier New" w:cs="Courier New"/>
                <w:color w:val="204A87"/>
              </w:rPr>
              <w:t>nickname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="009249CE" w:rsidRPr="003924BB">
              <w:rPr>
                <w:rFonts w:ascii="Courier New" w:eastAsia="宋体" w:hAnsi="Courier New" w:cs="Courier New"/>
                <w:color w:val="4E9A06"/>
              </w:rPr>
              <w:t>测试玩家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5936487" w14:textId="4F7B9BA9" w:rsidR="00655BF0" w:rsidRDefault="00655BF0" w:rsidP="00944A0B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4E9A06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545511">
              <w:rPr>
                <w:rFonts w:ascii="Courier New" w:eastAsia="宋体" w:hAnsi="Courier New" w:cs="Courier New"/>
                <w:color w:val="204A87"/>
              </w:rPr>
              <w:t>agentLoginId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D4470B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="009249CE" w:rsidRPr="003924BB">
              <w:rPr>
                <w:rFonts w:ascii="Courier New" w:eastAsia="宋体" w:hAnsi="Courier New" w:cs="Courier New"/>
                <w:color w:val="4E9A06"/>
              </w:rPr>
              <w:t>agent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，</w:t>
            </w:r>
          </w:p>
          <w:p w14:paraId="6ED402EB" w14:textId="69E184A5" w:rsidR="00D4470B" w:rsidRPr="006C7279" w:rsidRDefault="00D4470B" w:rsidP="00944A0B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>
              <w:rPr>
                <w:rFonts w:ascii="Courier New" w:eastAsia="宋体" w:hAnsi="Courier New" w:cs="Courier New"/>
                <w:color w:val="204A87"/>
              </w:rPr>
              <w:t>“fromIp”</w:t>
            </w:r>
            <w:r w:rsidRPr="00545511">
              <w:rPr>
                <w:rFonts w:ascii="Courier New" w:eastAsia="宋体" w:hAnsi="Courier New" w:cs="Courier New"/>
                <w:color w:val="204A87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>
              <w:rPr>
                <w:rFonts w:ascii="Courier New" w:eastAsia="宋体" w:hAnsi="Courier New" w:cs="Courier New"/>
                <w:color w:val="4E9A06"/>
              </w:rPr>
              <w:t>“8.8.8.8”</w:t>
            </w:r>
          </w:p>
          <w:p w14:paraId="12847878" w14:textId="0BAAAA40" w:rsidR="00655BF0" w:rsidRPr="006C7279" w:rsidRDefault="00655BF0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545511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F0E5CDF" w14:textId="3C2B9AEA" w:rsidR="00655BF0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55BF0" w:rsidRPr="00545511">
              <w:rPr>
                <w:rFonts w:ascii="Courier New" w:eastAsia="宋体" w:hAnsi="Courier New" w:cs="Courier New"/>
                <w:color w:val="204A87"/>
              </w:rPr>
              <w:t>jsonrpc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55BF0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655BF0" w:rsidRPr="003924BB">
              <w:rPr>
                <w:rFonts w:ascii="Courier New" w:eastAsia="宋体" w:hAnsi="Courier New" w:cs="Courier New"/>
                <w:color w:val="4E9A06"/>
              </w:rPr>
              <w:t>2.0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650DC993" w14:textId="77777777" w:rsidR="00A752CF" w:rsidRPr="006C7279" w:rsidRDefault="00655BF0" w:rsidP="00545511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hAnsi="Arial" w:cs="Arial"/>
                <w:color w:val="800080"/>
                <w:lang w:eastAsia="zh-Hans"/>
              </w:rPr>
            </w:pPr>
            <w:r w:rsidRPr="00545511">
              <w:rPr>
                <w:rFonts w:ascii="Courier New" w:hAnsi="Courier New" w:cs="Courier New"/>
                <w:color w:val="729FCF"/>
                <w:shd w:val="clear" w:color="auto" w:fill="FFFFFF"/>
              </w:rPr>
              <w:t>}</w:t>
            </w:r>
          </w:p>
        </w:tc>
      </w:tr>
    </w:tbl>
    <w:p w14:paraId="2492B9D4" w14:textId="77777777" w:rsidR="00416C7A" w:rsidRDefault="00416C7A" w:rsidP="00416C7A">
      <w:pPr>
        <w:pStyle w:val="af6"/>
        <w:ind w:left="960"/>
        <w:rPr>
          <w:color w:val="9E3D22"/>
          <w:sz w:val="28"/>
          <w:szCs w:val="32"/>
        </w:rPr>
      </w:pPr>
      <w:r>
        <w:br w:type="page"/>
      </w:r>
    </w:p>
    <w:p w14:paraId="2BEFCCAA" w14:textId="77777777" w:rsidR="00C8426D" w:rsidRDefault="00C8426D" w:rsidP="00C8426D">
      <w:pPr>
        <w:pStyle w:val="af2"/>
        <w:ind w:left="480" w:right="240"/>
      </w:pPr>
      <w:bookmarkStart w:id="18" w:name="_Toc29317667"/>
      <w:r>
        <w:rPr>
          <w:rFonts w:hint="eastAsia"/>
        </w:rPr>
        <w:lastRenderedPageBreak/>
        <w:t>查询会员信息</w:t>
      </w:r>
      <w:bookmarkEnd w:id="18"/>
    </w:p>
    <w:p w14:paraId="298B56A6" w14:textId="77777777" w:rsidR="00416C7A" w:rsidRDefault="00416C7A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6187DD51" w14:textId="77777777" w:rsidR="00416C7A" w:rsidRDefault="00416C7A" w:rsidP="00944A0B">
      <w:pPr>
        <w:pStyle w:val="af6"/>
        <w:spacing w:before="200" w:after="120"/>
        <w:ind w:leftChars="200" w:left="480"/>
        <w:rPr>
          <w:rStyle w:val="af8"/>
        </w:rPr>
      </w:pPr>
      <w:r w:rsidRPr="0006365A">
        <w:rPr>
          <w:rStyle w:val="af8"/>
        </w:rPr>
        <w:t>open.</w:t>
      </w:r>
      <w:r>
        <w:rPr>
          <w:rStyle w:val="af8"/>
        </w:rPr>
        <w:t>user</w:t>
      </w:r>
      <w:r w:rsidRPr="0006365A">
        <w:rPr>
          <w:rStyle w:val="af8"/>
        </w:rPr>
        <w:t>.</w:t>
      </w:r>
      <w:r>
        <w:rPr>
          <w:rStyle w:val="af8"/>
        </w:rPr>
        <w:t>get</w:t>
      </w:r>
    </w:p>
    <w:p w14:paraId="3442636A" w14:textId="77777777" w:rsidR="00416C7A" w:rsidRPr="00944A0B" w:rsidRDefault="00416C7A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416C7A" w14:paraId="5DD7C160" w14:textId="77777777" w:rsidTr="00004EA1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71EC9E11" w14:textId="77777777" w:rsidR="00416C7A" w:rsidRDefault="00416C7A" w:rsidP="00004EA1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1D78D3BC" w14:textId="77777777" w:rsidR="00416C7A" w:rsidRDefault="00416C7A" w:rsidP="00004EA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3F5F99F4" w14:textId="77777777" w:rsidR="00416C7A" w:rsidRDefault="00416C7A" w:rsidP="00004EA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51A20A7E" w14:textId="77777777" w:rsidR="00416C7A" w:rsidRDefault="00416C7A" w:rsidP="00004EA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50797058" w14:textId="77777777" w:rsidR="00416C7A" w:rsidRDefault="00416C7A" w:rsidP="00004EA1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416C7A" w14:paraId="16DD96F4" w14:textId="77777777" w:rsidTr="00004EA1">
        <w:trPr>
          <w:trHeight w:val="454"/>
        </w:trPr>
        <w:tc>
          <w:tcPr>
            <w:tcW w:w="1353" w:type="dxa"/>
            <w:vAlign w:val="center"/>
          </w:tcPr>
          <w:p w14:paraId="39225ECF" w14:textId="77777777" w:rsidR="00416C7A" w:rsidRDefault="00416C7A" w:rsidP="00004EA1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2" w:type="dxa"/>
            <w:vAlign w:val="center"/>
          </w:tcPr>
          <w:p w14:paraId="769C0A5B" w14:textId="77777777" w:rsidR="00416C7A" w:rsidRDefault="00FB6A7F" w:rsidP="00004EA1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5B46391F" w14:textId="77777777" w:rsidR="00416C7A" w:rsidRDefault="00FB6A7F" w:rsidP="00004EA1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300A420A" w14:textId="77777777" w:rsidR="00416C7A" w:rsidRDefault="00FB6A7F" w:rsidP="00004EA1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14944311" w14:textId="77777777" w:rsidR="00416C7A" w:rsidRDefault="00FB6A7F" w:rsidP="00004EA1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416C7A" w14:paraId="36F74F0B" w14:textId="77777777" w:rsidTr="00004EA1">
        <w:trPr>
          <w:trHeight w:val="454"/>
        </w:trPr>
        <w:tc>
          <w:tcPr>
            <w:tcW w:w="1353" w:type="dxa"/>
            <w:vAlign w:val="center"/>
          </w:tcPr>
          <w:p w14:paraId="4DF4D5D2" w14:textId="77777777" w:rsidR="00416C7A" w:rsidRDefault="00416C7A" w:rsidP="00004EA1">
            <w:pPr>
              <w:pStyle w:val="af6"/>
              <w:spacing w:after="0"/>
              <w:ind w:leftChars="0" w:left="0"/>
              <w:jc w:val="both"/>
            </w:pPr>
            <w:r>
              <w:t>digest</w:t>
            </w:r>
          </w:p>
        </w:tc>
        <w:tc>
          <w:tcPr>
            <w:tcW w:w="992" w:type="dxa"/>
            <w:vAlign w:val="center"/>
          </w:tcPr>
          <w:p w14:paraId="44BBC88F" w14:textId="77777777" w:rsidR="00416C7A" w:rsidRDefault="00FB6A7F" w:rsidP="00004EA1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7309E5AC" w14:textId="77777777" w:rsidR="00416C7A" w:rsidRDefault="00FB6A7F" w:rsidP="00004EA1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5DBCDB83" w14:textId="77777777" w:rsidR="00416C7A" w:rsidRDefault="00FB6A7F" w:rsidP="00004EA1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313E1D50" w14:textId="77777777" w:rsidR="00416C7A" w:rsidRDefault="00D50A77" w:rsidP="00004EA1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416C7A">
              <w:t>digest=md5(random+sn+loginId+secretCode)</w:t>
            </w:r>
          </w:p>
        </w:tc>
      </w:tr>
      <w:tr w:rsidR="00416C7A" w14:paraId="41AD330D" w14:textId="77777777" w:rsidTr="00004EA1">
        <w:trPr>
          <w:trHeight w:val="454"/>
        </w:trPr>
        <w:tc>
          <w:tcPr>
            <w:tcW w:w="1353" w:type="dxa"/>
            <w:vAlign w:val="center"/>
          </w:tcPr>
          <w:p w14:paraId="48A02FB0" w14:textId="77777777" w:rsidR="00416C7A" w:rsidRDefault="00416C7A" w:rsidP="00004EA1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992" w:type="dxa"/>
            <w:vAlign w:val="center"/>
          </w:tcPr>
          <w:p w14:paraId="445252D9" w14:textId="77777777" w:rsidR="00416C7A" w:rsidRDefault="00FB6A7F" w:rsidP="00004EA1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2541157E" w14:textId="77777777" w:rsidR="00416C7A" w:rsidRDefault="00FB6A7F" w:rsidP="00004EA1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4CE24143" w14:textId="77777777" w:rsidR="00416C7A" w:rsidRDefault="00FB6A7F" w:rsidP="00004EA1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1EEE93EA" w14:textId="77777777" w:rsidR="00416C7A" w:rsidRDefault="00416C7A" w:rsidP="00004EA1">
            <w:pPr>
              <w:pStyle w:val="af6"/>
              <w:spacing w:after="0"/>
              <w:ind w:leftChars="0" w:left="0"/>
              <w:jc w:val="both"/>
            </w:pPr>
            <w:r w:rsidRPr="00D47822">
              <w:rPr>
                <w:rFonts w:hint="eastAsia"/>
              </w:rPr>
              <w:t>厅代码</w:t>
            </w:r>
          </w:p>
        </w:tc>
      </w:tr>
      <w:tr w:rsidR="00416C7A" w14:paraId="3FACD6F5" w14:textId="77777777" w:rsidTr="00004EA1">
        <w:trPr>
          <w:trHeight w:val="454"/>
        </w:trPr>
        <w:tc>
          <w:tcPr>
            <w:tcW w:w="1353" w:type="dxa"/>
            <w:vAlign w:val="center"/>
          </w:tcPr>
          <w:p w14:paraId="2C8C58A9" w14:textId="77777777" w:rsidR="00416C7A" w:rsidRDefault="00416C7A" w:rsidP="00004EA1">
            <w:pPr>
              <w:pStyle w:val="af6"/>
              <w:spacing w:after="0"/>
              <w:ind w:leftChars="0" w:left="0"/>
              <w:jc w:val="both"/>
            </w:pPr>
            <w:r>
              <w:t>loginId</w:t>
            </w:r>
          </w:p>
        </w:tc>
        <w:tc>
          <w:tcPr>
            <w:tcW w:w="992" w:type="dxa"/>
            <w:vAlign w:val="center"/>
          </w:tcPr>
          <w:p w14:paraId="1F320431" w14:textId="77777777" w:rsidR="00416C7A" w:rsidRDefault="00FB6A7F" w:rsidP="00004EA1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5CD79980" w14:textId="79922F56" w:rsidR="00416C7A" w:rsidRDefault="001B0F09" w:rsidP="00004EA1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5628AB33" w14:textId="77777777" w:rsidR="00416C7A" w:rsidRDefault="00FB6A7F" w:rsidP="00004EA1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713CAC59" w14:textId="77777777" w:rsidR="00416C7A" w:rsidRDefault="00416C7A" w:rsidP="00004EA1">
            <w:pPr>
              <w:pStyle w:val="af6"/>
              <w:spacing w:after="0"/>
              <w:ind w:leftChars="0" w:left="0"/>
              <w:jc w:val="both"/>
            </w:pPr>
            <w:r>
              <w:t>用户登录ID</w:t>
            </w:r>
          </w:p>
        </w:tc>
      </w:tr>
    </w:tbl>
    <w:p w14:paraId="64BF3BF6" w14:textId="77777777" w:rsidR="00004EA1" w:rsidRDefault="00004EA1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176C26BC" w14:textId="77777777" w:rsidR="00416C7A" w:rsidRPr="00944A0B" w:rsidRDefault="00416C7A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2050"/>
        <w:gridCol w:w="986"/>
        <w:gridCol w:w="841"/>
        <w:gridCol w:w="4434"/>
      </w:tblGrid>
      <w:tr w:rsidR="00416C7A" w14:paraId="605C146A" w14:textId="77777777" w:rsidTr="00004EA1">
        <w:trPr>
          <w:trHeight w:val="454"/>
        </w:trPr>
        <w:tc>
          <w:tcPr>
            <w:tcW w:w="2641" w:type="dxa"/>
            <w:gridSpan w:val="2"/>
            <w:shd w:val="clear" w:color="auto" w:fill="DEE7EC"/>
            <w:vAlign w:val="center"/>
          </w:tcPr>
          <w:p w14:paraId="2B16B006" w14:textId="77777777" w:rsidR="00416C7A" w:rsidRDefault="00416C7A" w:rsidP="00004EA1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986" w:type="dxa"/>
            <w:shd w:val="clear" w:color="auto" w:fill="DEE7EC"/>
            <w:vAlign w:val="center"/>
          </w:tcPr>
          <w:p w14:paraId="206B92B9" w14:textId="77777777" w:rsidR="00416C7A" w:rsidRDefault="00416C7A" w:rsidP="00004EA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59E8940E" w14:textId="77777777" w:rsidR="00416C7A" w:rsidRDefault="00416C7A" w:rsidP="00004EA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531" w:type="dxa"/>
            <w:shd w:val="clear" w:color="auto" w:fill="DEE7EC"/>
            <w:vAlign w:val="center"/>
          </w:tcPr>
          <w:p w14:paraId="4A84B68D" w14:textId="77777777" w:rsidR="00416C7A" w:rsidRDefault="00416C7A" w:rsidP="00004EA1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FB6A7F" w14:paraId="5F77F13B" w14:textId="77777777" w:rsidTr="00004EA1">
        <w:trPr>
          <w:trHeight w:val="454"/>
        </w:trPr>
        <w:tc>
          <w:tcPr>
            <w:tcW w:w="591" w:type="dxa"/>
            <w:vMerge w:val="restart"/>
            <w:vAlign w:val="center"/>
          </w:tcPr>
          <w:p w14:paraId="47881481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2050" w:type="dxa"/>
            <w:vAlign w:val="center"/>
          </w:tcPr>
          <w:p w14:paraId="4A876537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sn</w:t>
            </w:r>
          </w:p>
        </w:tc>
        <w:tc>
          <w:tcPr>
            <w:tcW w:w="986" w:type="dxa"/>
            <w:vAlign w:val="center"/>
          </w:tcPr>
          <w:p w14:paraId="4742CC57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string</w:t>
            </w:r>
          </w:p>
        </w:tc>
        <w:tc>
          <w:tcPr>
            <w:tcW w:w="850" w:type="dxa"/>
            <w:vAlign w:val="center"/>
          </w:tcPr>
          <w:p w14:paraId="68A60BE1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4</w:t>
            </w:r>
          </w:p>
        </w:tc>
        <w:tc>
          <w:tcPr>
            <w:tcW w:w="4531" w:type="dxa"/>
            <w:vAlign w:val="center"/>
          </w:tcPr>
          <w:p w14:paraId="4522B49E" w14:textId="77777777" w:rsidR="00FB6A7F" w:rsidRPr="00FB6A7F" w:rsidRDefault="00E76BFA" w:rsidP="00004EA1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FB6A7F" w14:paraId="36D79D8F" w14:textId="77777777" w:rsidTr="00004EA1">
        <w:trPr>
          <w:trHeight w:val="454"/>
        </w:trPr>
        <w:tc>
          <w:tcPr>
            <w:tcW w:w="591" w:type="dxa"/>
            <w:vMerge/>
            <w:vAlign w:val="center"/>
          </w:tcPr>
          <w:p w14:paraId="176E4A7D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2050" w:type="dxa"/>
            <w:vAlign w:val="center"/>
          </w:tcPr>
          <w:p w14:paraId="7D2C6005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userId</w:t>
            </w:r>
          </w:p>
        </w:tc>
        <w:tc>
          <w:tcPr>
            <w:tcW w:w="986" w:type="dxa"/>
            <w:vAlign w:val="center"/>
          </w:tcPr>
          <w:p w14:paraId="2A6C8C04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long</w:t>
            </w:r>
          </w:p>
        </w:tc>
        <w:tc>
          <w:tcPr>
            <w:tcW w:w="850" w:type="dxa"/>
            <w:vAlign w:val="center"/>
          </w:tcPr>
          <w:p w14:paraId="21443405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32</w:t>
            </w:r>
          </w:p>
        </w:tc>
        <w:tc>
          <w:tcPr>
            <w:tcW w:w="4531" w:type="dxa"/>
            <w:vAlign w:val="center"/>
          </w:tcPr>
          <w:p w14:paraId="508C70FE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用户ID</w:t>
            </w:r>
          </w:p>
        </w:tc>
      </w:tr>
      <w:tr w:rsidR="00FB6A7F" w14:paraId="5B70FFF6" w14:textId="77777777" w:rsidTr="00004EA1">
        <w:trPr>
          <w:trHeight w:val="454"/>
        </w:trPr>
        <w:tc>
          <w:tcPr>
            <w:tcW w:w="591" w:type="dxa"/>
            <w:vMerge/>
            <w:vAlign w:val="center"/>
          </w:tcPr>
          <w:p w14:paraId="08C45643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2050" w:type="dxa"/>
            <w:vAlign w:val="center"/>
          </w:tcPr>
          <w:p w14:paraId="6F2DFD9C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name</w:t>
            </w:r>
          </w:p>
        </w:tc>
        <w:tc>
          <w:tcPr>
            <w:tcW w:w="986" w:type="dxa"/>
            <w:vAlign w:val="center"/>
          </w:tcPr>
          <w:p w14:paraId="52674F7E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string</w:t>
            </w:r>
          </w:p>
        </w:tc>
        <w:tc>
          <w:tcPr>
            <w:tcW w:w="850" w:type="dxa"/>
            <w:vAlign w:val="center"/>
          </w:tcPr>
          <w:p w14:paraId="60617E7F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64</w:t>
            </w:r>
          </w:p>
        </w:tc>
        <w:tc>
          <w:tcPr>
            <w:tcW w:w="4531" w:type="dxa"/>
            <w:vAlign w:val="center"/>
          </w:tcPr>
          <w:p w14:paraId="173EB34B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用户真名</w:t>
            </w:r>
          </w:p>
        </w:tc>
      </w:tr>
      <w:tr w:rsidR="00FB6A7F" w14:paraId="65291A4D" w14:textId="77777777" w:rsidTr="00004EA1">
        <w:trPr>
          <w:trHeight w:val="454"/>
        </w:trPr>
        <w:tc>
          <w:tcPr>
            <w:tcW w:w="591" w:type="dxa"/>
            <w:vMerge/>
            <w:vAlign w:val="center"/>
          </w:tcPr>
          <w:p w14:paraId="191877A8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2050" w:type="dxa"/>
            <w:vAlign w:val="center"/>
          </w:tcPr>
          <w:p w14:paraId="5AB32219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nickname</w:t>
            </w:r>
          </w:p>
        </w:tc>
        <w:tc>
          <w:tcPr>
            <w:tcW w:w="986" w:type="dxa"/>
            <w:vAlign w:val="center"/>
          </w:tcPr>
          <w:p w14:paraId="25301085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string</w:t>
            </w:r>
          </w:p>
        </w:tc>
        <w:tc>
          <w:tcPr>
            <w:tcW w:w="850" w:type="dxa"/>
            <w:vAlign w:val="center"/>
          </w:tcPr>
          <w:p w14:paraId="3FF68653" w14:textId="6270D22C" w:rsidR="00FB6A7F" w:rsidRPr="00FB6A7F" w:rsidRDefault="001B0F09" w:rsidP="00004EA1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4531" w:type="dxa"/>
            <w:vAlign w:val="center"/>
          </w:tcPr>
          <w:p w14:paraId="6F8BE6FB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昵称</w:t>
            </w:r>
          </w:p>
        </w:tc>
      </w:tr>
      <w:tr w:rsidR="00FB6A7F" w14:paraId="1F0B7503" w14:textId="77777777" w:rsidTr="00004EA1">
        <w:trPr>
          <w:trHeight w:val="454"/>
        </w:trPr>
        <w:tc>
          <w:tcPr>
            <w:tcW w:w="591" w:type="dxa"/>
            <w:vMerge/>
            <w:vAlign w:val="center"/>
          </w:tcPr>
          <w:p w14:paraId="74E2E432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2050" w:type="dxa"/>
            <w:vAlign w:val="center"/>
          </w:tcPr>
          <w:p w14:paraId="3F594567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regTime</w:t>
            </w:r>
          </w:p>
        </w:tc>
        <w:tc>
          <w:tcPr>
            <w:tcW w:w="986" w:type="dxa"/>
            <w:vAlign w:val="center"/>
          </w:tcPr>
          <w:p w14:paraId="5EC86858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string</w:t>
            </w:r>
          </w:p>
        </w:tc>
        <w:tc>
          <w:tcPr>
            <w:tcW w:w="850" w:type="dxa"/>
            <w:vAlign w:val="center"/>
          </w:tcPr>
          <w:p w14:paraId="4957CF56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64</w:t>
            </w:r>
          </w:p>
        </w:tc>
        <w:tc>
          <w:tcPr>
            <w:tcW w:w="4531" w:type="dxa"/>
            <w:vAlign w:val="center"/>
          </w:tcPr>
          <w:p w14:paraId="48B9E823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注册时间</w:t>
            </w:r>
          </w:p>
        </w:tc>
      </w:tr>
      <w:tr w:rsidR="00FB6A7F" w14:paraId="0549C049" w14:textId="77777777" w:rsidTr="00004EA1">
        <w:trPr>
          <w:trHeight w:val="454"/>
        </w:trPr>
        <w:tc>
          <w:tcPr>
            <w:tcW w:w="591" w:type="dxa"/>
            <w:vMerge/>
            <w:vAlign w:val="center"/>
          </w:tcPr>
          <w:p w14:paraId="1594B5F4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2050" w:type="dxa"/>
            <w:vAlign w:val="center"/>
          </w:tcPr>
          <w:p w14:paraId="05151E85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currency</w:t>
            </w:r>
          </w:p>
        </w:tc>
        <w:tc>
          <w:tcPr>
            <w:tcW w:w="986" w:type="dxa"/>
            <w:vAlign w:val="center"/>
          </w:tcPr>
          <w:p w14:paraId="164095BB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int</w:t>
            </w:r>
          </w:p>
        </w:tc>
        <w:tc>
          <w:tcPr>
            <w:tcW w:w="850" w:type="dxa"/>
            <w:vAlign w:val="center"/>
          </w:tcPr>
          <w:p w14:paraId="46BCF05D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1</w:t>
            </w:r>
          </w:p>
        </w:tc>
        <w:tc>
          <w:tcPr>
            <w:tcW w:w="4531" w:type="dxa"/>
            <w:vAlign w:val="center"/>
          </w:tcPr>
          <w:p w14:paraId="595DF9EC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币种ID</w:t>
            </w:r>
          </w:p>
        </w:tc>
      </w:tr>
      <w:tr w:rsidR="00FB6A7F" w14:paraId="4AECBB39" w14:textId="77777777" w:rsidTr="00004EA1">
        <w:trPr>
          <w:trHeight w:val="454"/>
        </w:trPr>
        <w:tc>
          <w:tcPr>
            <w:tcW w:w="591" w:type="dxa"/>
            <w:vMerge/>
            <w:vAlign w:val="center"/>
          </w:tcPr>
          <w:p w14:paraId="7962530F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2050" w:type="dxa"/>
            <w:vAlign w:val="center"/>
          </w:tcPr>
          <w:p w14:paraId="4C195C89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userStatus</w:t>
            </w:r>
          </w:p>
        </w:tc>
        <w:tc>
          <w:tcPr>
            <w:tcW w:w="986" w:type="dxa"/>
            <w:vAlign w:val="center"/>
          </w:tcPr>
          <w:p w14:paraId="03FFD7CE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int</w:t>
            </w:r>
          </w:p>
        </w:tc>
        <w:tc>
          <w:tcPr>
            <w:tcW w:w="850" w:type="dxa"/>
            <w:vAlign w:val="center"/>
          </w:tcPr>
          <w:p w14:paraId="090699C2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1</w:t>
            </w:r>
          </w:p>
        </w:tc>
        <w:tc>
          <w:tcPr>
            <w:tcW w:w="4531" w:type="dxa"/>
            <w:vAlign w:val="center"/>
          </w:tcPr>
          <w:p w14:paraId="5D45697D" w14:textId="77777777" w:rsidR="00FB6A7F" w:rsidRPr="00FB6A7F" w:rsidRDefault="007A10E8" w:rsidP="00004EA1">
            <w:pPr>
              <w:pStyle w:val="af6"/>
              <w:spacing w:after="0"/>
              <w:ind w:leftChars="0" w:left="0"/>
              <w:jc w:val="both"/>
            </w:pPr>
            <w:hyperlink w:anchor="用户状态" w:history="1">
              <w:r w:rsidR="00FB6A7F" w:rsidRPr="00200B15">
                <w:rPr>
                  <w:rStyle w:val="af4"/>
                  <w:rFonts w:ascii="Microsoft YaHei UI" w:hAnsi="Microsoft YaHei UI Light"/>
                </w:rPr>
                <w:t>用户状态</w:t>
              </w:r>
            </w:hyperlink>
          </w:p>
        </w:tc>
      </w:tr>
      <w:tr w:rsidR="00FB6A7F" w14:paraId="5E315AA6" w14:textId="77777777" w:rsidTr="00004EA1">
        <w:trPr>
          <w:trHeight w:val="454"/>
        </w:trPr>
        <w:tc>
          <w:tcPr>
            <w:tcW w:w="591" w:type="dxa"/>
            <w:vMerge/>
            <w:vAlign w:val="center"/>
          </w:tcPr>
          <w:p w14:paraId="76D7593D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2050" w:type="dxa"/>
            <w:vAlign w:val="center"/>
          </w:tcPr>
          <w:p w14:paraId="3E8769B4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memo</w:t>
            </w:r>
          </w:p>
        </w:tc>
        <w:tc>
          <w:tcPr>
            <w:tcW w:w="986" w:type="dxa"/>
            <w:vAlign w:val="center"/>
          </w:tcPr>
          <w:p w14:paraId="6BEEF1A2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string</w:t>
            </w:r>
          </w:p>
        </w:tc>
        <w:tc>
          <w:tcPr>
            <w:tcW w:w="850" w:type="dxa"/>
            <w:vAlign w:val="center"/>
          </w:tcPr>
          <w:p w14:paraId="48B8CC7C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255</w:t>
            </w:r>
          </w:p>
        </w:tc>
        <w:tc>
          <w:tcPr>
            <w:tcW w:w="4531" w:type="dxa"/>
            <w:vAlign w:val="center"/>
          </w:tcPr>
          <w:p w14:paraId="74899BF7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备注</w:t>
            </w:r>
          </w:p>
        </w:tc>
      </w:tr>
      <w:tr w:rsidR="00FB6A7F" w14:paraId="1257274F" w14:textId="77777777" w:rsidTr="00004EA1">
        <w:trPr>
          <w:trHeight w:val="454"/>
        </w:trPr>
        <w:tc>
          <w:tcPr>
            <w:tcW w:w="591" w:type="dxa"/>
            <w:vMerge/>
            <w:vAlign w:val="center"/>
          </w:tcPr>
          <w:p w14:paraId="266F7F54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2050" w:type="dxa"/>
            <w:vAlign w:val="center"/>
          </w:tcPr>
          <w:p w14:paraId="1E747802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loginId</w:t>
            </w:r>
          </w:p>
        </w:tc>
        <w:tc>
          <w:tcPr>
            <w:tcW w:w="986" w:type="dxa"/>
            <w:vAlign w:val="center"/>
          </w:tcPr>
          <w:p w14:paraId="752CAAEE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string</w:t>
            </w:r>
          </w:p>
        </w:tc>
        <w:tc>
          <w:tcPr>
            <w:tcW w:w="850" w:type="dxa"/>
            <w:vAlign w:val="center"/>
          </w:tcPr>
          <w:p w14:paraId="4DA6743B" w14:textId="49914B4A" w:rsidR="00FB6A7F" w:rsidRPr="00FB6A7F" w:rsidRDefault="001B0F09" w:rsidP="00004EA1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4531" w:type="dxa"/>
            <w:vAlign w:val="center"/>
          </w:tcPr>
          <w:p w14:paraId="05C5DA5F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登录ID</w:t>
            </w:r>
          </w:p>
        </w:tc>
      </w:tr>
      <w:tr w:rsidR="00FB6A7F" w14:paraId="176B9EF6" w14:textId="77777777" w:rsidTr="00004EA1">
        <w:trPr>
          <w:trHeight w:val="454"/>
        </w:trPr>
        <w:tc>
          <w:tcPr>
            <w:tcW w:w="591" w:type="dxa"/>
            <w:vMerge/>
            <w:vAlign w:val="center"/>
          </w:tcPr>
          <w:p w14:paraId="348BCF67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2050" w:type="dxa"/>
            <w:vAlign w:val="center"/>
          </w:tcPr>
          <w:p w14:paraId="72A063C1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status</w:t>
            </w:r>
          </w:p>
        </w:tc>
        <w:tc>
          <w:tcPr>
            <w:tcW w:w="986" w:type="dxa"/>
            <w:vAlign w:val="center"/>
          </w:tcPr>
          <w:p w14:paraId="0E1FCBF1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int</w:t>
            </w:r>
          </w:p>
        </w:tc>
        <w:tc>
          <w:tcPr>
            <w:tcW w:w="850" w:type="dxa"/>
            <w:vAlign w:val="center"/>
          </w:tcPr>
          <w:p w14:paraId="74DF9485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32</w:t>
            </w:r>
          </w:p>
        </w:tc>
        <w:tc>
          <w:tcPr>
            <w:tcW w:w="4531" w:type="dxa"/>
            <w:vAlign w:val="center"/>
          </w:tcPr>
          <w:p w14:paraId="4051A675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等同userStatus</w:t>
            </w:r>
          </w:p>
        </w:tc>
      </w:tr>
      <w:tr w:rsidR="00FB6A7F" w14:paraId="27889D02" w14:textId="77777777" w:rsidTr="00004EA1">
        <w:trPr>
          <w:trHeight w:val="454"/>
        </w:trPr>
        <w:tc>
          <w:tcPr>
            <w:tcW w:w="591" w:type="dxa"/>
            <w:vMerge/>
            <w:vAlign w:val="center"/>
          </w:tcPr>
          <w:p w14:paraId="16BE0FA6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2050" w:type="dxa"/>
            <w:vAlign w:val="center"/>
          </w:tcPr>
          <w:p w14:paraId="146B0356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regType</w:t>
            </w:r>
          </w:p>
        </w:tc>
        <w:tc>
          <w:tcPr>
            <w:tcW w:w="986" w:type="dxa"/>
            <w:vAlign w:val="center"/>
          </w:tcPr>
          <w:p w14:paraId="686BBE46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int</w:t>
            </w:r>
          </w:p>
        </w:tc>
        <w:tc>
          <w:tcPr>
            <w:tcW w:w="850" w:type="dxa"/>
            <w:vAlign w:val="center"/>
          </w:tcPr>
          <w:p w14:paraId="086F80F0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32</w:t>
            </w:r>
          </w:p>
        </w:tc>
        <w:tc>
          <w:tcPr>
            <w:tcW w:w="4531" w:type="dxa"/>
            <w:vAlign w:val="center"/>
          </w:tcPr>
          <w:p w14:paraId="38B2342E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注册类型</w:t>
            </w:r>
          </w:p>
        </w:tc>
      </w:tr>
      <w:tr w:rsidR="00FB6A7F" w14:paraId="4781CC75" w14:textId="77777777" w:rsidTr="00004EA1">
        <w:trPr>
          <w:trHeight w:val="454"/>
        </w:trPr>
        <w:tc>
          <w:tcPr>
            <w:tcW w:w="591" w:type="dxa"/>
            <w:vMerge/>
            <w:vAlign w:val="center"/>
          </w:tcPr>
          <w:p w14:paraId="3EFC1677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2050" w:type="dxa"/>
            <w:vAlign w:val="center"/>
          </w:tcPr>
          <w:p w14:paraId="67F6AAAB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regIp</w:t>
            </w:r>
          </w:p>
        </w:tc>
        <w:tc>
          <w:tcPr>
            <w:tcW w:w="986" w:type="dxa"/>
            <w:vAlign w:val="center"/>
          </w:tcPr>
          <w:p w14:paraId="7CFE6159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string</w:t>
            </w:r>
          </w:p>
        </w:tc>
        <w:tc>
          <w:tcPr>
            <w:tcW w:w="850" w:type="dxa"/>
            <w:vAlign w:val="center"/>
          </w:tcPr>
          <w:p w14:paraId="45E97D81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64</w:t>
            </w:r>
          </w:p>
        </w:tc>
        <w:tc>
          <w:tcPr>
            <w:tcW w:w="4531" w:type="dxa"/>
            <w:vAlign w:val="center"/>
          </w:tcPr>
          <w:p w14:paraId="2980A68A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注册IP</w:t>
            </w:r>
          </w:p>
        </w:tc>
      </w:tr>
      <w:tr w:rsidR="00FB6A7F" w14:paraId="2C6CE9F3" w14:textId="77777777" w:rsidTr="00004EA1">
        <w:trPr>
          <w:trHeight w:val="454"/>
        </w:trPr>
        <w:tc>
          <w:tcPr>
            <w:tcW w:w="591" w:type="dxa"/>
            <w:vMerge/>
            <w:vAlign w:val="center"/>
          </w:tcPr>
          <w:p w14:paraId="598D738D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2050" w:type="dxa"/>
            <w:vAlign w:val="center"/>
          </w:tcPr>
          <w:p w14:paraId="2296DA44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loginLastUpdateTime</w:t>
            </w:r>
          </w:p>
        </w:tc>
        <w:tc>
          <w:tcPr>
            <w:tcW w:w="986" w:type="dxa"/>
            <w:vAlign w:val="center"/>
          </w:tcPr>
          <w:p w14:paraId="104027B7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date</w:t>
            </w:r>
            <w:r>
              <w:t>time</w:t>
            </w:r>
          </w:p>
        </w:tc>
        <w:tc>
          <w:tcPr>
            <w:tcW w:w="850" w:type="dxa"/>
            <w:vAlign w:val="center"/>
          </w:tcPr>
          <w:p w14:paraId="08405620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255</w:t>
            </w:r>
          </w:p>
        </w:tc>
        <w:tc>
          <w:tcPr>
            <w:tcW w:w="4531" w:type="dxa"/>
            <w:vAlign w:val="center"/>
          </w:tcPr>
          <w:p w14:paraId="2734B768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最后登录时间</w:t>
            </w:r>
          </w:p>
        </w:tc>
      </w:tr>
      <w:tr w:rsidR="00FB6A7F" w14:paraId="45F77760" w14:textId="77777777" w:rsidTr="00004EA1">
        <w:trPr>
          <w:trHeight w:val="454"/>
        </w:trPr>
        <w:tc>
          <w:tcPr>
            <w:tcW w:w="591" w:type="dxa"/>
            <w:vMerge/>
            <w:vAlign w:val="center"/>
          </w:tcPr>
          <w:p w14:paraId="6957C898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2050" w:type="dxa"/>
            <w:vAlign w:val="center"/>
          </w:tcPr>
          <w:p w14:paraId="67B76DB2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loginIp</w:t>
            </w:r>
          </w:p>
        </w:tc>
        <w:tc>
          <w:tcPr>
            <w:tcW w:w="986" w:type="dxa"/>
            <w:vAlign w:val="center"/>
          </w:tcPr>
          <w:p w14:paraId="02F836E2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string</w:t>
            </w:r>
          </w:p>
        </w:tc>
        <w:tc>
          <w:tcPr>
            <w:tcW w:w="850" w:type="dxa"/>
            <w:vAlign w:val="center"/>
          </w:tcPr>
          <w:p w14:paraId="075E4130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64</w:t>
            </w:r>
          </w:p>
        </w:tc>
        <w:tc>
          <w:tcPr>
            <w:tcW w:w="4531" w:type="dxa"/>
            <w:vAlign w:val="center"/>
          </w:tcPr>
          <w:p w14:paraId="45F7940C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登录IP</w:t>
            </w:r>
          </w:p>
        </w:tc>
      </w:tr>
      <w:tr w:rsidR="00FB6A7F" w14:paraId="2B80014E" w14:textId="77777777" w:rsidTr="00004EA1">
        <w:trPr>
          <w:trHeight w:val="454"/>
        </w:trPr>
        <w:tc>
          <w:tcPr>
            <w:tcW w:w="591" w:type="dxa"/>
            <w:vMerge/>
            <w:vAlign w:val="center"/>
          </w:tcPr>
          <w:p w14:paraId="41AB856D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2050" w:type="dxa"/>
            <w:vAlign w:val="center"/>
          </w:tcPr>
          <w:p w14:paraId="6C2A817C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loginCount</w:t>
            </w:r>
          </w:p>
        </w:tc>
        <w:tc>
          <w:tcPr>
            <w:tcW w:w="986" w:type="dxa"/>
            <w:vAlign w:val="center"/>
          </w:tcPr>
          <w:p w14:paraId="35B6588D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int</w:t>
            </w:r>
          </w:p>
        </w:tc>
        <w:tc>
          <w:tcPr>
            <w:tcW w:w="850" w:type="dxa"/>
            <w:vAlign w:val="center"/>
          </w:tcPr>
          <w:p w14:paraId="2F6FDF48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32</w:t>
            </w:r>
          </w:p>
        </w:tc>
        <w:tc>
          <w:tcPr>
            <w:tcW w:w="4531" w:type="dxa"/>
            <w:vAlign w:val="center"/>
          </w:tcPr>
          <w:p w14:paraId="71D5A0A0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>
              <w:t>累计登录次数</w:t>
            </w:r>
          </w:p>
        </w:tc>
      </w:tr>
      <w:tr w:rsidR="00FB6A7F" w14:paraId="3FF7D3A8" w14:textId="77777777" w:rsidTr="00004EA1">
        <w:trPr>
          <w:trHeight w:val="454"/>
        </w:trPr>
        <w:tc>
          <w:tcPr>
            <w:tcW w:w="591" w:type="dxa"/>
            <w:vMerge/>
            <w:vAlign w:val="center"/>
          </w:tcPr>
          <w:p w14:paraId="68BEC574" w14:textId="77777777" w:rsidR="00FB6A7F" w:rsidRDefault="00FB6A7F" w:rsidP="00004EA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2050" w:type="dxa"/>
            <w:vAlign w:val="center"/>
          </w:tcPr>
          <w:p w14:paraId="79A9F537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 w:rsidRPr="00FB6A7F">
              <w:t>remark</w:t>
            </w:r>
          </w:p>
        </w:tc>
        <w:tc>
          <w:tcPr>
            <w:tcW w:w="986" w:type="dxa"/>
            <w:vAlign w:val="center"/>
          </w:tcPr>
          <w:p w14:paraId="08312569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string</w:t>
            </w:r>
          </w:p>
        </w:tc>
        <w:tc>
          <w:tcPr>
            <w:tcW w:w="850" w:type="dxa"/>
            <w:vAlign w:val="center"/>
          </w:tcPr>
          <w:p w14:paraId="6074EC4F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center"/>
            </w:pPr>
            <w:r w:rsidRPr="00FB6A7F">
              <w:t>255</w:t>
            </w:r>
          </w:p>
        </w:tc>
        <w:tc>
          <w:tcPr>
            <w:tcW w:w="4531" w:type="dxa"/>
            <w:vAlign w:val="center"/>
          </w:tcPr>
          <w:p w14:paraId="009A7143" w14:textId="77777777" w:rsidR="00FB6A7F" w:rsidRPr="00FB6A7F" w:rsidRDefault="00FB6A7F" w:rsidP="00004EA1">
            <w:pPr>
              <w:pStyle w:val="af6"/>
              <w:spacing w:after="0"/>
              <w:ind w:leftChars="0" w:left="0"/>
              <w:jc w:val="both"/>
            </w:pPr>
            <w:r>
              <w:t>BG</w:t>
            </w:r>
            <w:r w:rsidRPr="00FB6A7F">
              <w:t>后台</w:t>
            </w:r>
            <w:r>
              <w:rPr>
                <w:rFonts w:hint="eastAsia"/>
              </w:rPr>
              <w:t>针对该玩家的</w:t>
            </w:r>
            <w:r w:rsidRPr="00FB6A7F">
              <w:t>备注信息</w:t>
            </w:r>
          </w:p>
        </w:tc>
      </w:tr>
    </w:tbl>
    <w:p w14:paraId="217FB657" w14:textId="77777777" w:rsidR="00134772" w:rsidRDefault="00134772" w:rsidP="00416C7A">
      <w:pPr>
        <w:pStyle w:val="af6"/>
        <w:ind w:left="960"/>
      </w:pPr>
    </w:p>
    <w:p w14:paraId="3B82F289" w14:textId="77777777" w:rsidR="004A1F61" w:rsidRDefault="004A1F61" w:rsidP="00944A0B">
      <w:pPr>
        <w:pStyle w:val="af7"/>
        <w:ind w:left="504" w:right="240"/>
      </w:pPr>
    </w:p>
    <w:p w14:paraId="299F3DD3" w14:textId="77777777" w:rsidR="00A752CF" w:rsidRPr="00944A0B" w:rsidRDefault="00A752CF" w:rsidP="00944A0B">
      <w:pPr>
        <w:pStyle w:val="af7"/>
        <w:ind w:left="504" w:right="240"/>
      </w:pPr>
      <w:r w:rsidRPr="00944A0B">
        <w:lastRenderedPageBreak/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A752CF" w14:paraId="4AF20E0F" w14:textId="77777777" w:rsidTr="00004EA1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5D138923" w14:textId="77777777" w:rsidR="009249CE" w:rsidRPr="00545511" w:rsidRDefault="003052F6" w:rsidP="00545511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545511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5180FA7A" w14:textId="53A870C2" w:rsidR="009249CE" w:rsidRPr="006C7279" w:rsidRDefault="00D4470B" w:rsidP="00D4470B">
            <w:pPr>
              <w:pStyle w:val="af9"/>
              <w:spacing w:beforeLines="20" w:before="48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3052F6" w:rsidRPr="00545511">
              <w:rPr>
                <w:rFonts w:ascii="Courier New" w:eastAsia="宋体" w:hAnsi="Courier New" w:cs="Courier New"/>
                <w:color w:val="204A87"/>
              </w:rPr>
              <w:t>id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3052F6"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3052F6" w:rsidRPr="003924BB">
              <w:rPr>
                <w:rFonts w:ascii="Courier New" w:eastAsia="宋体" w:hAnsi="Courier New" w:cs="Courier New"/>
                <w:color w:val="4E9A06"/>
              </w:rPr>
              <w:t>001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3052F6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  <w:r>
              <w:rPr>
                <w:rFonts w:ascii="Arial" w:hAnsi="Arial" w:cs="Arial"/>
                <w:color w:val="800080"/>
                <w:lang w:eastAsia="zh-Hans"/>
              </w:rPr>
              <w:t>”</w:t>
            </w:r>
            <w:r w:rsidR="003052F6" w:rsidRPr="006C7279">
              <w:rPr>
                <w:rFonts w:ascii="Arial" w:hAnsi="Arial" w:cs="Arial"/>
                <w:color w:val="800080"/>
                <w:lang w:eastAsia="zh-Hans"/>
              </w:rPr>
              <w:t>method</w:t>
            </w:r>
            <w:r>
              <w:rPr>
                <w:rFonts w:ascii="Arial" w:hAnsi="Arial" w:cs="Arial"/>
                <w:color w:val="800080"/>
                <w:lang w:eastAsia="zh-Hans"/>
              </w:rPr>
              <w:t>”</w:t>
            </w:r>
            <w:r w:rsidR="003052F6"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3052F6" w:rsidRPr="003924BB">
              <w:rPr>
                <w:rFonts w:ascii="Courier New" w:eastAsia="宋体" w:hAnsi="Courier New" w:cs="Courier New"/>
                <w:color w:val="4E9A06"/>
              </w:rPr>
              <w:t>open.user.get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3052F6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C15F056" w14:textId="55D8C77E" w:rsidR="009249CE" w:rsidRPr="006C7279" w:rsidRDefault="00D4470B" w:rsidP="00D4470B">
            <w:pPr>
              <w:pStyle w:val="af9"/>
              <w:spacing w:beforeLines="20" w:before="48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3052F6" w:rsidRPr="00545511">
              <w:rPr>
                <w:rFonts w:ascii="Courier New" w:eastAsia="宋体" w:hAnsi="Courier New" w:cs="Courier New"/>
                <w:color w:val="204A87"/>
              </w:rPr>
              <w:t>params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3052F6" w:rsidRPr="006C7279">
              <w:rPr>
                <w:rFonts w:ascii="Arial" w:hAnsi="Arial" w:cs="Arial"/>
                <w:color w:val="800080"/>
                <w:lang w:eastAsia="zh-Hans"/>
              </w:rPr>
              <w:t>:{</w:t>
            </w:r>
            <w:r>
              <w:rPr>
                <w:rFonts w:ascii="Arial" w:hAnsi="Arial" w:cs="Arial"/>
                <w:color w:val="800080"/>
                <w:lang w:eastAsia="zh-Hans"/>
              </w:rPr>
              <w:t>“</w:t>
            </w:r>
            <w:r w:rsidR="003052F6" w:rsidRPr="006C7279">
              <w:rPr>
                <w:rFonts w:ascii="Arial" w:hAnsi="Arial" w:cs="Arial"/>
                <w:color w:val="800080"/>
                <w:lang w:eastAsia="zh-Hans"/>
              </w:rPr>
              <w:t>random</w:t>
            </w:r>
            <w:r>
              <w:rPr>
                <w:rFonts w:ascii="Arial" w:hAnsi="Arial" w:cs="Arial"/>
                <w:color w:val="800080"/>
                <w:lang w:eastAsia="zh-Hans"/>
              </w:rPr>
              <w:t>”</w:t>
            </w:r>
            <w:r w:rsidR="003052F6"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3052F6" w:rsidRPr="003924BB">
              <w:rPr>
                <w:rFonts w:ascii="Courier New" w:eastAsia="宋体" w:hAnsi="Courier New" w:cs="Courier New"/>
                <w:color w:val="4E9A06"/>
              </w:rPr>
              <w:t>659c24ba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3052F6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  <w:r>
              <w:rPr>
                <w:rFonts w:ascii="Arial" w:hAnsi="Arial" w:cs="Arial"/>
                <w:color w:val="800080"/>
                <w:lang w:eastAsia="zh-Hans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>digest</w:t>
            </w:r>
            <w:r>
              <w:rPr>
                <w:rFonts w:ascii="Arial" w:hAnsi="Arial" w:cs="Arial"/>
                <w:color w:val="800080"/>
                <w:lang w:eastAsia="zh-Hans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9249CE" w:rsidRPr="003924BB">
              <w:rPr>
                <w:rFonts w:ascii="Courier New" w:eastAsia="宋体" w:hAnsi="Courier New" w:cs="Courier New"/>
                <w:color w:val="4E9A06"/>
              </w:rPr>
              <w:t>xxx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  <w:r>
              <w:rPr>
                <w:rFonts w:ascii="Arial" w:hAnsi="Arial" w:cs="Arial"/>
                <w:color w:val="800080"/>
                <w:lang w:eastAsia="zh-Hans"/>
              </w:rPr>
              <w:t>”</w:t>
            </w:r>
            <w:r w:rsidR="003052F6" w:rsidRPr="006C7279">
              <w:rPr>
                <w:rFonts w:ascii="Arial" w:hAnsi="Arial" w:cs="Arial"/>
                <w:color w:val="800080"/>
                <w:lang w:eastAsia="zh-Hans"/>
              </w:rPr>
              <w:t>sn</w:t>
            </w:r>
            <w:r>
              <w:rPr>
                <w:rFonts w:ascii="Arial" w:hAnsi="Arial" w:cs="Arial"/>
                <w:color w:val="800080"/>
                <w:lang w:eastAsia="zh-Hans"/>
              </w:rPr>
              <w:t>”</w:t>
            </w:r>
            <w:r w:rsidR="003052F6"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3052F6" w:rsidRPr="003924BB">
              <w:rPr>
                <w:rFonts w:ascii="Courier New" w:eastAsia="宋体" w:hAnsi="Courier New" w:cs="Courier New"/>
                <w:color w:val="4E9A06"/>
              </w:rPr>
              <w:t>am00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  <w:r>
              <w:rPr>
                <w:rFonts w:ascii="Arial" w:hAnsi="Arial" w:cs="Arial"/>
                <w:color w:val="800080"/>
                <w:lang w:eastAsia="zh-Hans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>loginId</w:t>
            </w:r>
            <w:r>
              <w:rPr>
                <w:rFonts w:ascii="Arial" w:hAnsi="Arial" w:cs="Arial"/>
                <w:color w:val="800080"/>
                <w:lang w:eastAsia="zh-Hans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9249CE" w:rsidRPr="003924BB">
              <w:rPr>
                <w:rFonts w:ascii="Courier New" w:eastAsia="宋体" w:hAnsi="Courier New" w:cs="Courier New"/>
                <w:color w:val="4E9A06"/>
              </w:rPr>
              <w:t>test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3052F6" w:rsidRPr="006C7279">
              <w:rPr>
                <w:rFonts w:ascii="Arial" w:hAnsi="Arial" w:cs="Arial"/>
                <w:color w:val="800080"/>
                <w:lang w:eastAsia="zh-Hans"/>
              </w:rPr>
              <w:t>},</w:t>
            </w:r>
          </w:p>
          <w:p w14:paraId="50B20129" w14:textId="4EDD0294" w:rsidR="009249CE" w:rsidRPr="006C7279" w:rsidRDefault="00D4470B" w:rsidP="006C7279">
            <w:pPr>
              <w:pStyle w:val="af9"/>
              <w:spacing w:beforeLines="20" w:before="48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3052F6" w:rsidRPr="00545511">
              <w:rPr>
                <w:rFonts w:ascii="Courier New" w:eastAsia="宋体" w:hAnsi="Courier New" w:cs="Courier New"/>
                <w:color w:val="204A87"/>
              </w:rPr>
              <w:t>jsonrpc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3052F6" w:rsidRPr="00D4470B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3052F6" w:rsidRPr="003924BB">
              <w:rPr>
                <w:rFonts w:ascii="Courier New" w:eastAsia="宋体" w:hAnsi="Courier New" w:cs="Courier New"/>
                <w:color w:val="4E9A06"/>
              </w:rPr>
              <w:t>2.0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57E36DA4" w14:textId="77777777" w:rsidR="00A752CF" w:rsidRPr="006C7279" w:rsidRDefault="003052F6" w:rsidP="00545511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hAnsi="Arial" w:cs="Arial"/>
                <w:color w:val="800080"/>
                <w:lang w:eastAsia="zh-Hans"/>
              </w:rPr>
            </w:pPr>
            <w:r w:rsidRPr="00545511">
              <w:rPr>
                <w:rFonts w:ascii="Courier New" w:hAnsi="Courier New" w:cs="Courier New"/>
                <w:color w:val="729FCF"/>
                <w:shd w:val="clear" w:color="auto" w:fill="FFFFFF"/>
              </w:rPr>
              <w:t>}</w:t>
            </w:r>
          </w:p>
        </w:tc>
      </w:tr>
    </w:tbl>
    <w:p w14:paraId="43123B5A" w14:textId="77777777" w:rsidR="00545511" w:rsidRDefault="00545511">
      <w:pPr>
        <w:spacing w:after="200" w:line="288" w:lineRule="auto"/>
        <w:rPr>
          <w:rFonts w:asciiTheme="minorHAnsi" w:eastAsia="Microsoft YaHei UI" w:hAnsiTheme="minorHAnsi" w:cstheme="minorBidi"/>
          <w:bCs/>
          <w:color w:val="9E3D22"/>
          <w:sz w:val="28"/>
          <w:szCs w:val="32"/>
        </w:rPr>
      </w:pPr>
      <w:r>
        <w:br w:type="page"/>
      </w:r>
    </w:p>
    <w:p w14:paraId="2D7BC6BC" w14:textId="77777777" w:rsidR="00C8426D" w:rsidRDefault="00C8426D" w:rsidP="00C8426D">
      <w:pPr>
        <w:pStyle w:val="af2"/>
        <w:ind w:left="480" w:right="240"/>
      </w:pPr>
      <w:bookmarkStart w:id="19" w:name="_Toc29317668"/>
      <w:r>
        <w:lastRenderedPageBreak/>
        <w:t>启用会员</w:t>
      </w:r>
      <w:r w:rsidR="00C23303">
        <w:rPr>
          <w:rFonts w:hint="eastAsia"/>
        </w:rPr>
        <w:t>账号</w:t>
      </w:r>
      <w:bookmarkEnd w:id="19"/>
    </w:p>
    <w:p w14:paraId="0083E860" w14:textId="77777777" w:rsidR="00190F08" w:rsidRDefault="00190F08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5F7668B0" w14:textId="77777777" w:rsidR="00190F08" w:rsidRDefault="00190F08" w:rsidP="00944A0B">
      <w:pPr>
        <w:pStyle w:val="af6"/>
        <w:spacing w:before="200" w:after="120"/>
        <w:ind w:leftChars="200" w:left="480"/>
        <w:rPr>
          <w:rStyle w:val="af8"/>
        </w:rPr>
      </w:pPr>
      <w:r w:rsidRPr="0006365A">
        <w:rPr>
          <w:rStyle w:val="af8"/>
        </w:rPr>
        <w:t>open.</w:t>
      </w:r>
      <w:r>
        <w:rPr>
          <w:rStyle w:val="af8"/>
        </w:rPr>
        <w:t>user</w:t>
      </w:r>
      <w:r w:rsidRPr="0006365A">
        <w:rPr>
          <w:rStyle w:val="af8"/>
        </w:rPr>
        <w:t>.</w:t>
      </w:r>
      <w:r>
        <w:rPr>
          <w:rStyle w:val="af8"/>
        </w:rPr>
        <w:t>enable</w:t>
      </w:r>
    </w:p>
    <w:p w14:paraId="5C9B2285" w14:textId="77777777" w:rsidR="00190F08" w:rsidRPr="00944A0B" w:rsidRDefault="00190F08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150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070"/>
        <w:gridCol w:w="850"/>
        <w:gridCol w:w="709"/>
        <w:gridCol w:w="709"/>
        <w:gridCol w:w="5812"/>
      </w:tblGrid>
      <w:tr w:rsidR="00190F08" w14:paraId="64E1B8A4" w14:textId="77777777" w:rsidTr="00004EA1">
        <w:trPr>
          <w:trHeight w:val="454"/>
        </w:trPr>
        <w:tc>
          <w:tcPr>
            <w:tcW w:w="1070" w:type="dxa"/>
            <w:shd w:val="clear" w:color="auto" w:fill="DEE7EC"/>
            <w:vAlign w:val="center"/>
          </w:tcPr>
          <w:p w14:paraId="468833EA" w14:textId="77777777" w:rsidR="00190F08" w:rsidRDefault="00190F08" w:rsidP="00004EA1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723C6B8D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12F6EE5F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26236697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37236B8C" w14:textId="77777777" w:rsidR="00190F08" w:rsidRDefault="00190F08" w:rsidP="00004EA1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190F08" w14:paraId="233A6ECB" w14:textId="77777777" w:rsidTr="00004EA1">
        <w:trPr>
          <w:trHeight w:val="454"/>
        </w:trPr>
        <w:tc>
          <w:tcPr>
            <w:tcW w:w="1070" w:type="dxa"/>
            <w:vAlign w:val="center"/>
          </w:tcPr>
          <w:p w14:paraId="4275632A" w14:textId="77777777" w:rsidR="00190F08" w:rsidRDefault="00190F08" w:rsidP="00004EA1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850" w:type="dxa"/>
            <w:vAlign w:val="center"/>
          </w:tcPr>
          <w:p w14:paraId="2C6A1834" w14:textId="77777777" w:rsidR="00190F08" w:rsidRPr="00F02D08" w:rsidRDefault="00190F08" w:rsidP="00004EA1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709" w:type="dxa"/>
            <w:vAlign w:val="center"/>
          </w:tcPr>
          <w:p w14:paraId="7D2F437A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193C8F31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12" w:type="dxa"/>
            <w:vAlign w:val="center"/>
          </w:tcPr>
          <w:p w14:paraId="434E059F" w14:textId="77777777" w:rsidR="00190F08" w:rsidRDefault="00190F08" w:rsidP="00004EA1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190F08" w14:paraId="2F4E24B2" w14:textId="77777777" w:rsidTr="00004EA1">
        <w:trPr>
          <w:trHeight w:val="454"/>
        </w:trPr>
        <w:tc>
          <w:tcPr>
            <w:tcW w:w="1070" w:type="dxa"/>
            <w:vAlign w:val="center"/>
          </w:tcPr>
          <w:p w14:paraId="13B926E8" w14:textId="77777777" w:rsidR="00190F08" w:rsidRDefault="00190F08" w:rsidP="00004EA1">
            <w:pPr>
              <w:pStyle w:val="af6"/>
              <w:spacing w:after="0"/>
              <w:ind w:leftChars="0" w:left="0"/>
              <w:jc w:val="both"/>
            </w:pPr>
            <w:r>
              <w:t>digest</w:t>
            </w:r>
          </w:p>
        </w:tc>
        <w:tc>
          <w:tcPr>
            <w:tcW w:w="850" w:type="dxa"/>
            <w:vAlign w:val="center"/>
          </w:tcPr>
          <w:p w14:paraId="41165EDC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1241E9D4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05B41D92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12" w:type="dxa"/>
            <w:vAlign w:val="center"/>
          </w:tcPr>
          <w:p w14:paraId="69DF1C50" w14:textId="77777777" w:rsidR="00190F08" w:rsidRDefault="00D50A77" w:rsidP="00004EA1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190F08">
              <w:t>digest=md5(random+sn+loginId+secretCode)</w:t>
            </w:r>
          </w:p>
        </w:tc>
      </w:tr>
      <w:tr w:rsidR="00190F08" w14:paraId="185E8678" w14:textId="77777777" w:rsidTr="00004EA1">
        <w:trPr>
          <w:trHeight w:val="454"/>
        </w:trPr>
        <w:tc>
          <w:tcPr>
            <w:tcW w:w="1070" w:type="dxa"/>
            <w:vAlign w:val="center"/>
          </w:tcPr>
          <w:p w14:paraId="63E28F43" w14:textId="77777777" w:rsidR="00190F08" w:rsidRDefault="00190F08" w:rsidP="00004EA1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850" w:type="dxa"/>
            <w:vAlign w:val="center"/>
          </w:tcPr>
          <w:p w14:paraId="059EEBF0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3CCE0D8F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47EB09B4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12" w:type="dxa"/>
            <w:vAlign w:val="center"/>
          </w:tcPr>
          <w:p w14:paraId="1EE027AB" w14:textId="77777777" w:rsidR="00190F08" w:rsidRDefault="00190F08" w:rsidP="00004EA1">
            <w:pPr>
              <w:pStyle w:val="af6"/>
              <w:spacing w:after="0"/>
              <w:ind w:leftChars="0" w:left="0"/>
              <w:jc w:val="both"/>
            </w:pPr>
            <w:r w:rsidRPr="00D47822">
              <w:rPr>
                <w:rFonts w:hint="eastAsia"/>
              </w:rPr>
              <w:t>厅代码</w:t>
            </w:r>
          </w:p>
        </w:tc>
      </w:tr>
      <w:tr w:rsidR="00190F08" w14:paraId="07823147" w14:textId="77777777" w:rsidTr="00004EA1">
        <w:trPr>
          <w:trHeight w:val="454"/>
        </w:trPr>
        <w:tc>
          <w:tcPr>
            <w:tcW w:w="1070" w:type="dxa"/>
            <w:vAlign w:val="center"/>
          </w:tcPr>
          <w:p w14:paraId="7D5957AC" w14:textId="77777777" w:rsidR="00190F08" w:rsidRDefault="00190F08" w:rsidP="00004EA1">
            <w:pPr>
              <w:pStyle w:val="af6"/>
              <w:spacing w:after="0"/>
              <w:ind w:leftChars="0" w:left="0"/>
              <w:jc w:val="both"/>
            </w:pPr>
            <w:r>
              <w:t>loginId</w:t>
            </w:r>
          </w:p>
        </w:tc>
        <w:tc>
          <w:tcPr>
            <w:tcW w:w="850" w:type="dxa"/>
            <w:vAlign w:val="center"/>
          </w:tcPr>
          <w:p w14:paraId="67855685" w14:textId="77777777" w:rsidR="00190F08" w:rsidRPr="00F02D08" w:rsidRDefault="00190F08" w:rsidP="00004EA1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709" w:type="dxa"/>
            <w:vAlign w:val="center"/>
          </w:tcPr>
          <w:p w14:paraId="01552208" w14:textId="28FD9770" w:rsidR="00190F08" w:rsidRDefault="001B0F09" w:rsidP="00004EA1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3A074E18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12" w:type="dxa"/>
            <w:vAlign w:val="center"/>
          </w:tcPr>
          <w:p w14:paraId="454BC99C" w14:textId="77777777" w:rsidR="00190F08" w:rsidRDefault="00190F08" w:rsidP="00004EA1">
            <w:pPr>
              <w:pStyle w:val="af6"/>
              <w:spacing w:after="0"/>
              <w:ind w:leftChars="0" w:left="0"/>
              <w:jc w:val="both"/>
            </w:pPr>
            <w:r>
              <w:t>用户登录ID</w:t>
            </w:r>
          </w:p>
        </w:tc>
      </w:tr>
    </w:tbl>
    <w:p w14:paraId="28A92ED6" w14:textId="77777777" w:rsidR="00004EA1" w:rsidRDefault="00004EA1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7D768A80" w14:textId="77777777" w:rsidR="00190F08" w:rsidRPr="00944A0B" w:rsidRDefault="00190F08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190F08" w14:paraId="36AF192B" w14:textId="77777777" w:rsidTr="00004EA1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47AC4AA2" w14:textId="77777777" w:rsidR="00190F08" w:rsidRDefault="00190F08" w:rsidP="00004EA1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37B805B0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29BF0CCD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215AE27A" w14:textId="77777777" w:rsidR="00190F08" w:rsidRDefault="00190F08" w:rsidP="00004EA1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190F08" w14:paraId="44A3896F" w14:textId="77777777" w:rsidTr="00004EA1">
        <w:trPr>
          <w:trHeight w:val="454"/>
        </w:trPr>
        <w:tc>
          <w:tcPr>
            <w:tcW w:w="1353" w:type="dxa"/>
            <w:vAlign w:val="center"/>
          </w:tcPr>
          <w:p w14:paraId="76655EF5" w14:textId="77777777" w:rsidR="00190F08" w:rsidRDefault="00190F08" w:rsidP="00004EA1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29F8E321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14:paraId="4C2E21DC" w14:textId="77777777" w:rsidR="00190F08" w:rsidRDefault="00190F08" w:rsidP="00004EA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5812" w:type="dxa"/>
            <w:vAlign w:val="center"/>
          </w:tcPr>
          <w:p w14:paraId="20D5C998" w14:textId="77777777" w:rsidR="00190F08" w:rsidRDefault="00190F08" w:rsidP="00004EA1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操作</w:t>
            </w:r>
            <w:r w:rsidRPr="00190F08">
              <w:rPr>
                <w:rFonts w:hint="eastAsia"/>
              </w:rPr>
              <w:t>结果</w:t>
            </w:r>
            <w:r>
              <w:rPr>
                <w:rFonts w:hint="eastAsia"/>
              </w:rPr>
              <w:t>. 1:</w:t>
            </w:r>
            <w:r w:rsidRPr="00190F08">
              <w:rPr>
                <w:rFonts w:hint="eastAsia"/>
              </w:rPr>
              <w:t xml:space="preserve"> 成功</w:t>
            </w:r>
            <w:r>
              <w:rPr>
                <w:rFonts w:hint="eastAsia"/>
              </w:rPr>
              <w:t xml:space="preserve">; 0: </w:t>
            </w:r>
            <w:r w:rsidRPr="00190F08">
              <w:rPr>
                <w:rFonts w:hint="eastAsia"/>
              </w:rPr>
              <w:t>失败</w:t>
            </w:r>
          </w:p>
        </w:tc>
      </w:tr>
    </w:tbl>
    <w:p w14:paraId="50DC5086" w14:textId="77777777" w:rsidR="00190F08" w:rsidRPr="00190F08" w:rsidRDefault="00190F08" w:rsidP="00190F08">
      <w:pPr>
        <w:pStyle w:val="af6"/>
        <w:ind w:left="960"/>
      </w:pPr>
    </w:p>
    <w:p w14:paraId="2F09FF6B" w14:textId="77777777" w:rsidR="00A752CF" w:rsidRPr="00944A0B" w:rsidRDefault="00A752CF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374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119"/>
      </w:tblGrid>
      <w:tr w:rsidR="00A752CF" w14:paraId="31ECA243" w14:textId="77777777" w:rsidTr="00977197">
        <w:trPr>
          <w:trHeight w:val="499"/>
        </w:trPr>
        <w:tc>
          <w:tcPr>
            <w:tcW w:w="9119" w:type="dxa"/>
            <w:shd w:val="clear" w:color="auto" w:fill="F9F9F9"/>
            <w:vAlign w:val="center"/>
          </w:tcPr>
          <w:p w14:paraId="2D988470" w14:textId="77777777" w:rsidR="009249CE" w:rsidRPr="00545511" w:rsidRDefault="009249CE" w:rsidP="00545511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545511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4F1D8AFD" w14:textId="4B3F79B4" w:rsidR="009249CE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9249CE" w:rsidRPr="00B03047">
              <w:rPr>
                <w:rFonts w:ascii="Courier New" w:eastAsia="宋体" w:hAnsi="Courier New" w:cs="Courier New"/>
                <w:color w:val="204A87"/>
              </w:rPr>
              <w:t>id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9249CE" w:rsidRPr="003924BB">
              <w:rPr>
                <w:rFonts w:ascii="Courier New" w:eastAsia="宋体" w:hAnsi="Courier New" w:cs="Courier New"/>
                <w:color w:val="4E9A06"/>
              </w:rPr>
              <w:t>2342msn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B69DEA2" w14:textId="477F6CA3" w:rsidR="009249CE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9249CE" w:rsidRPr="00B03047">
              <w:rPr>
                <w:rFonts w:ascii="Courier New" w:eastAsia="宋体" w:hAnsi="Courier New" w:cs="Courier New"/>
                <w:color w:val="204A87"/>
              </w:rPr>
              <w:t>method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9249CE" w:rsidRPr="003924BB">
              <w:rPr>
                <w:rFonts w:ascii="Courier New" w:eastAsia="宋体" w:hAnsi="Courier New" w:cs="Courier New"/>
                <w:color w:val="4E9A06"/>
              </w:rPr>
              <w:t>open.user.enable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78EB4B5" w14:textId="335784E6" w:rsidR="009249CE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9249CE" w:rsidRPr="00B03047">
              <w:rPr>
                <w:rFonts w:ascii="Courier New" w:eastAsia="宋体" w:hAnsi="Courier New" w:cs="Courier New"/>
                <w:color w:val="204A87"/>
              </w:rPr>
              <w:t>params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9249CE"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68B76502" w14:textId="35DCD055" w:rsidR="009249CE" w:rsidRPr="006C7279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random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659c24ba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EAAF516" w14:textId="091F80EC" w:rsidR="009249CE" w:rsidRPr="006C7279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diest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xxx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F893464" w14:textId="0BFD04F1" w:rsidR="009249CE" w:rsidRPr="006C7279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sn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am00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DABD3A5" w14:textId="0A354389" w:rsidR="009249CE" w:rsidRPr="006C7279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loginId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test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33E32953" w14:textId="386C8668" w:rsidR="009249CE" w:rsidRPr="006C7279" w:rsidRDefault="009249CE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CB51A76" w14:textId="0F43F253" w:rsidR="009249CE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9249CE" w:rsidRPr="00B03047">
              <w:rPr>
                <w:rFonts w:ascii="Courier New" w:eastAsia="宋体" w:hAnsi="Courier New" w:cs="Courier New"/>
                <w:color w:val="204A87"/>
              </w:rPr>
              <w:t>jsonrpc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9249CE" w:rsidRPr="003924BB">
              <w:rPr>
                <w:rFonts w:ascii="Courier New" w:eastAsia="宋体" w:hAnsi="Courier New" w:cs="Courier New"/>
                <w:color w:val="4E9A06"/>
              </w:rPr>
              <w:t>2.0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3AC4FB62" w14:textId="77777777" w:rsidR="00A752CF" w:rsidRPr="006C7279" w:rsidRDefault="009249CE" w:rsidP="00545511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hAnsi="Arial" w:cs="Arial"/>
                <w:color w:val="800080"/>
                <w:lang w:eastAsia="zh-Hans"/>
              </w:rPr>
            </w:pPr>
            <w:r w:rsidRPr="00545511">
              <w:rPr>
                <w:rFonts w:ascii="Courier New" w:hAnsi="Courier New" w:cs="Courier New"/>
                <w:color w:val="729FCF"/>
                <w:shd w:val="clear" w:color="auto" w:fill="FFFFFF"/>
              </w:rPr>
              <w:t>}</w:t>
            </w:r>
          </w:p>
        </w:tc>
      </w:tr>
    </w:tbl>
    <w:p w14:paraId="5E19BF00" w14:textId="77777777" w:rsidR="00A752CF" w:rsidRDefault="00A752CF">
      <w:pPr>
        <w:rPr>
          <w:rFonts w:eastAsia="Microsoft YaHei UI"/>
          <w:bCs/>
          <w:color w:val="9E3D22"/>
          <w:sz w:val="28"/>
          <w:szCs w:val="32"/>
        </w:rPr>
      </w:pPr>
      <w:r>
        <w:br w:type="page"/>
      </w:r>
    </w:p>
    <w:p w14:paraId="1CC15AF6" w14:textId="77777777" w:rsidR="00C8426D" w:rsidRDefault="00C8426D" w:rsidP="00C8426D">
      <w:pPr>
        <w:pStyle w:val="af2"/>
        <w:ind w:left="480" w:right="240"/>
      </w:pPr>
      <w:bookmarkStart w:id="20" w:name="_Toc29317669"/>
      <w:r>
        <w:lastRenderedPageBreak/>
        <w:t>停用会员</w:t>
      </w:r>
      <w:r w:rsidR="00C23303">
        <w:rPr>
          <w:rFonts w:hint="eastAsia"/>
        </w:rPr>
        <w:t>账号</w:t>
      </w:r>
      <w:bookmarkEnd w:id="20"/>
    </w:p>
    <w:p w14:paraId="40CB61CA" w14:textId="77777777" w:rsidR="00190F08" w:rsidRDefault="00190F08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557354BA" w14:textId="77777777" w:rsidR="00190F08" w:rsidRDefault="00190F08" w:rsidP="00944A0B">
      <w:pPr>
        <w:pStyle w:val="af6"/>
        <w:spacing w:before="200" w:after="120"/>
        <w:ind w:leftChars="200" w:left="480"/>
        <w:rPr>
          <w:rStyle w:val="af8"/>
        </w:rPr>
      </w:pPr>
      <w:r w:rsidRPr="0006365A">
        <w:rPr>
          <w:rStyle w:val="af8"/>
        </w:rPr>
        <w:t>open.</w:t>
      </w:r>
      <w:r>
        <w:rPr>
          <w:rStyle w:val="af8"/>
        </w:rPr>
        <w:t>user</w:t>
      </w:r>
      <w:r w:rsidRPr="0006365A">
        <w:rPr>
          <w:rStyle w:val="af8"/>
        </w:rPr>
        <w:t>.</w:t>
      </w:r>
      <w:r>
        <w:rPr>
          <w:rStyle w:val="af8"/>
        </w:rPr>
        <w:t>disable</w:t>
      </w:r>
    </w:p>
    <w:p w14:paraId="44865550" w14:textId="77777777" w:rsidR="00190F08" w:rsidRPr="00944A0B" w:rsidRDefault="00190F08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150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070"/>
        <w:gridCol w:w="850"/>
        <w:gridCol w:w="709"/>
        <w:gridCol w:w="709"/>
        <w:gridCol w:w="5812"/>
      </w:tblGrid>
      <w:tr w:rsidR="00190F08" w14:paraId="613CC8C5" w14:textId="77777777" w:rsidTr="00160552">
        <w:trPr>
          <w:trHeight w:val="454"/>
        </w:trPr>
        <w:tc>
          <w:tcPr>
            <w:tcW w:w="1070" w:type="dxa"/>
            <w:shd w:val="clear" w:color="auto" w:fill="DEE7EC"/>
            <w:vAlign w:val="center"/>
          </w:tcPr>
          <w:p w14:paraId="7083AD8F" w14:textId="77777777" w:rsidR="00190F08" w:rsidRDefault="00190F08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06A63C71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32696756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10AE0F22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0874A5F" w14:textId="77777777" w:rsidR="00190F08" w:rsidRDefault="00190F08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190F08" w14:paraId="2046CE9E" w14:textId="77777777" w:rsidTr="00160552">
        <w:trPr>
          <w:trHeight w:val="454"/>
        </w:trPr>
        <w:tc>
          <w:tcPr>
            <w:tcW w:w="1070" w:type="dxa"/>
            <w:vAlign w:val="center"/>
          </w:tcPr>
          <w:p w14:paraId="73EF187D" w14:textId="77777777" w:rsidR="00190F08" w:rsidRDefault="00190F08" w:rsidP="00160552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850" w:type="dxa"/>
            <w:vAlign w:val="center"/>
          </w:tcPr>
          <w:p w14:paraId="368B606F" w14:textId="77777777" w:rsidR="00190F08" w:rsidRPr="00F02D08" w:rsidRDefault="00190F08" w:rsidP="00160552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709" w:type="dxa"/>
            <w:vAlign w:val="center"/>
          </w:tcPr>
          <w:p w14:paraId="1BFF40E4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2A693802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12" w:type="dxa"/>
            <w:vAlign w:val="center"/>
          </w:tcPr>
          <w:p w14:paraId="21965BA7" w14:textId="77777777" w:rsidR="00190F08" w:rsidRDefault="00190F08" w:rsidP="00160552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190F08" w14:paraId="6B4E8822" w14:textId="77777777" w:rsidTr="00160552">
        <w:trPr>
          <w:trHeight w:val="454"/>
        </w:trPr>
        <w:tc>
          <w:tcPr>
            <w:tcW w:w="1070" w:type="dxa"/>
            <w:vAlign w:val="center"/>
          </w:tcPr>
          <w:p w14:paraId="577138AC" w14:textId="77777777" w:rsidR="00190F08" w:rsidRDefault="00190F08" w:rsidP="00160552">
            <w:pPr>
              <w:pStyle w:val="af6"/>
              <w:spacing w:after="0"/>
              <w:ind w:leftChars="0" w:left="0"/>
              <w:jc w:val="both"/>
            </w:pPr>
            <w:r>
              <w:t>digest</w:t>
            </w:r>
          </w:p>
        </w:tc>
        <w:tc>
          <w:tcPr>
            <w:tcW w:w="850" w:type="dxa"/>
            <w:vAlign w:val="center"/>
          </w:tcPr>
          <w:p w14:paraId="2D97FDF2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3AF5F020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0809D2D8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12" w:type="dxa"/>
            <w:vAlign w:val="center"/>
          </w:tcPr>
          <w:p w14:paraId="7BEA6C6D" w14:textId="77777777" w:rsidR="00190F08" w:rsidRDefault="00D50A77" w:rsidP="00160552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190F08">
              <w:t>digest=md5(random+sn+loginId+secretCode)</w:t>
            </w:r>
          </w:p>
        </w:tc>
      </w:tr>
      <w:tr w:rsidR="00190F08" w14:paraId="2A6F5E86" w14:textId="77777777" w:rsidTr="00160552">
        <w:trPr>
          <w:trHeight w:val="454"/>
        </w:trPr>
        <w:tc>
          <w:tcPr>
            <w:tcW w:w="1070" w:type="dxa"/>
            <w:vAlign w:val="center"/>
          </w:tcPr>
          <w:p w14:paraId="3EC967FA" w14:textId="77777777" w:rsidR="00190F08" w:rsidRDefault="00190F08" w:rsidP="00160552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850" w:type="dxa"/>
            <w:vAlign w:val="center"/>
          </w:tcPr>
          <w:p w14:paraId="4FA6C3C0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4BB08619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4E1555C2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12" w:type="dxa"/>
            <w:vAlign w:val="center"/>
          </w:tcPr>
          <w:p w14:paraId="2387C3CD" w14:textId="77777777" w:rsidR="00190F08" w:rsidRDefault="00190F08" w:rsidP="00160552">
            <w:pPr>
              <w:pStyle w:val="af6"/>
              <w:spacing w:after="0"/>
              <w:ind w:leftChars="0" w:left="0"/>
              <w:jc w:val="both"/>
            </w:pPr>
            <w:r w:rsidRPr="00D47822">
              <w:rPr>
                <w:rFonts w:hint="eastAsia"/>
              </w:rPr>
              <w:t>厅代码</w:t>
            </w:r>
          </w:p>
        </w:tc>
      </w:tr>
      <w:tr w:rsidR="00190F08" w14:paraId="149BB31E" w14:textId="77777777" w:rsidTr="00160552">
        <w:trPr>
          <w:trHeight w:val="454"/>
        </w:trPr>
        <w:tc>
          <w:tcPr>
            <w:tcW w:w="1070" w:type="dxa"/>
            <w:vAlign w:val="center"/>
          </w:tcPr>
          <w:p w14:paraId="0D8A065C" w14:textId="77777777" w:rsidR="00190F08" w:rsidRDefault="00190F08" w:rsidP="00160552">
            <w:pPr>
              <w:pStyle w:val="af6"/>
              <w:spacing w:after="0"/>
              <w:ind w:leftChars="0" w:left="0"/>
              <w:jc w:val="both"/>
            </w:pPr>
            <w:r>
              <w:t>loginId</w:t>
            </w:r>
          </w:p>
        </w:tc>
        <w:tc>
          <w:tcPr>
            <w:tcW w:w="850" w:type="dxa"/>
            <w:vAlign w:val="center"/>
          </w:tcPr>
          <w:p w14:paraId="0322BC6F" w14:textId="77777777" w:rsidR="00190F08" w:rsidRPr="00F02D08" w:rsidRDefault="00190F08" w:rsidP="00160552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709" w:type="dxa"/>
            <w:vAlign w:val="center"/>
          </w:tcPr>
          <w:p w14:paraId="66A3ACF6" w14:textId="1A237DA8" w:rsidR="00190F08" w:rsidRDefault="001B0F09" w:rsidP="00160552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302F53E1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12" w:type="dxa"/>
            <w:vAlign w:val="center"/>
          </w:tcPr>
          <w:p w14:paraId="22B1A88B" w14:textId="77777777" w:rsidR="00190F08" w:rsidRDefault="00190F08" w:rsidP="00160552">
            <w:pPr>
              <w:pStyle w:val="af6"/>
              <w:spacing w:after="0"/>
              <w:ind w:leftChars="0" w:left="0"/>
              <w:jc w:val="both"/>
            </w:pPr>
            <w:r>
              <w:t>用户登录ID</w:t>
            </w:r>
          </w:p>
        </w:tc>
      </w:tr>
    </w:tbl>
    <w:p w14:paraId="3433387A" w14:textId="77777777" w:rsidR="00004EA1" w:rsidRDefault="00004EA1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2C0A6B1A" w14:textId="77777777" w:rsidR="00190F08" w:rsidRPr="00944A0B" w:rsidRDefault="00190F08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190F08" w14:paraId="6D58B7C5" w14:textId="77777777" w:rsidTr="00160552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26BB8290" w14:textId="77777777" w:rsidR="00190F08" w:rsidRDefault="00190F08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28C980C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66B1ADA5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495F7001" w14:textId="77777777" w:rsidR="00190F08" w:rsidRDefault="00190F08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190F08" w14:paraId="332064CA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7F8EDF7F" w14:textId="77777777" w:rsidR="00190F08" w:rsidRDefault="00190F08" w:rsidP="00160552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272110BC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14:paraId="3A8BD10B" w14:textId="77777777" w:rsidR="00190F08" w:rsidRDefault="00190F0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5812" w:type="dxa"/>
            <w:vAlign w:val="center"/>
          </w:tcPr>
          <w:p w14:paraId="20DF572F" w14:textId="77777777" w:rsidR="00190F08" w:rsidRDefault="00190F08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操作</w:t>
            </w:r>
            <w:r w:rsidRPr="00190F08">
              <w:rPr>
                <w:rFonts w:hint="eastAsia"/>
              </w:rPr>
              <w:t>结果</w:t>
            </w:r>
            <w:r>
              <w:rPr>
                <w:rFonts w:hint="eastAsia"/>
              </w:rPr>
              <w:t>. 1:</w:t>
            </w:r>
            <w:r w:rsidRPr="00190F08">
              <w:rPr>
                <w:rFonts w:hint="eastAsia"/>
              </w:rPr>
              <w:t xml:space="preserve"> 成功</w:t>
            </w:r>
            <w:r>
              <w:rPr>
                <w:rFonts w:hint="eastAsia"/>
              </w:rPr>
              <w:t xml:space="preserve">; 0: </w:t>
            </w:r>
            <w:r w:rsidRPr="00190F08">
              <w:rPr>
                <w:rFonts w:hint="eastAsia"/>
              </w:rPr>
              <w:t>失败</w:t>
            </w:r>
          </w:p>
        </w:tc>
      </w:tr>
    </w:tbl>
    <w:p w14:paraId="7CC7747E" w14:textId="77777777" w:rsidR="00190F08" w:rsidRDefault="00190F08" w:rsidP="00241380">
      <w:pPr>
        <w:pStyle w:val="af6"/>
        <w:ind w:left="960"/>
      </w:pPr>
    </w:p>
    <w:p w14:paraId="0ACD012F" w14:textId="77777777" w:rsidR="00A752CF" w:rsidRPr="00944A0B" w:rsidRDefault="00A752CF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A752CF" w14:paraId="10A71BAC" w14:textId="77777777" w:rsidTr="00004EA1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75B321D7" w14:textId="77777777" w:rsidR="009249CE" w:rsidRPr="003924BB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74263707" w14:textId="15D0F89D" w:rsidR="009249CE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9249CE" w:rsidRPr="00B03047">
              <w:rPr>
                <w:rFonts w:ascii="Courier New" w:eastAsia="宋体" w:hAnsi="Courier New" w:cs="Courier New"/>
                <w:color w:val="204A87"/>
              </w:rPr>
              <w:t>id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9249CE" w:rsidRPr="003924BB">
              <w:rPr>
                <w:rFonts w:ascii="Courier New" w:eastAsia="宋体" w:hAnsi="Courier New" w:cs="Courier New"/>
                <w:color w:val="4E9A06"/>
              </w:rPr>
              <w:t>2342msn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91A068B" w14:textId="0A203A11" w:rsidR="009249CE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9249CE" w:rsidRPr="00B03047">
              <w:rPr>
                <w:rFonts w:ascii="Courier New" w:eastAsia="宋体" w:hAnsi="Courier New" w:cs="Courier New"/>
                <w:color w:val="204A87"/>
              </w:rPr>
              <w:t>method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9249CE" w:rsidRPr="003924BB">
              <w:rPr>
                <w:rFonts w:ascii="Courier New" w:eastAsia="宋体" w:hAnsi="Courier New" w:cs="Courier New"/>
                <w:color w:val="4E9A06"/>
              </w:rPr>
              <w:t>open.user.disable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679FE33" w14:textId="2C910126" w:rsidR="009249CE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9249CE" w:rsidRPr="00B03047">
              <w:rPr>
                <w:rFonts w:ascii="Courier New" w:eastAsia="宋体" w:hAnsi="Courier New" w:cs="Courier New"/>
                <w:color w:val="204A87"/>
              </w:rPr>
              <w:t>params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9249CE"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4119E689" w14:textId="42FD738F" w:rsidR="009249CE" w:rsidRPr="006C7279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random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659c24ba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9ADE0ED" w14:textId="2F583FCC" w:rsidR="009249CE" w:rsidRPr="006C7279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diest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xxx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E9A9EB1" w14:textId="7C92553B" w:rsidR="009249CE" w:rsidRPr="006C7279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sn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D4470B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am00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CC6C7CA" w14:textId="7B376FA2" w:rsidR="009249CE" w:rsidRPr="006C7279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loginId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test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00EB61E9" w14:textId="18C29244" w:rsidR="009249CE" w:rsidRPr="006C7279" w:rsidRDefault="009249CE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117CCBB" w14:textId="14F1322E" w:rsidR="009249CE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9249CE" w:rsidRPr="00B03047">
              <w:rPr>
                <w:rFonts w:ascii="Courier New" w:eastAsia="宋体" w:hAnsi="Courier New" w:cs="Courier New"/>
                <w:color w:val="204A87"/>
              </w:rPr>
              <w:t>jsonrpc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9249CE" w:rsidRPr="003924BB">
              <w:rPr>
                <w:rFonts w:ascii="Courier New" w:eastAsia="宋体" w:hAnsi="Courier New" w:cs="Courier New"/>
                <w:color w:val="4E9A06"/>
              </w:rPr>
              <w:t>2.0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69161EC3" w14:textId="77777777" w:rsidR="00A752CF" w:rsidRPr="006C7279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75DD607C" w14:textId="77777777" w:rsidR="00190F08" w:rsidRDefault="00190F08">
      <w:pPr>
        <w:rPr>
          <w:rFonts w:eastAsia="Microsoft YaHei UI"/>
          <w:bCs/>
          <w:color w:val="9E3D22"/>
          <w:sz w:val="28"/>
          <w:szCs w:val="32"/>
        </w:rPr>
      </w:pPr>
      <w:r>
        <w:br w:type="page"/>
      </w:r>
    </w:p>
    <w:p w14:paraId="48CB6E6E" w14:textId="77777777" w:rsidR="00C8426D" w:rsidRDefault="00C8426D" w:rsidP="00C8426D">
      <w:pPr>
        <w:pStyle w:val="af2"/>
        <w:ind w:left="480" w:right="240"/>
      </w:pPr>
      <w:bookmarkStart w:id="21" w:name="_Toc29317670"/>
      <w:r>
        <w:lastRenderedPageBreak/>
        <w:t>查询</w:t>
      </w:r>
      <w:r w:rsidR="00C23303">
        <w:t>账户</w:t>
      </w:r>
      <w:r>
        <w:t>余额</w:t>
      </w:r>
      <w:bookmarkEnd w:id="21"/>
    </w:p>
    <w:p w14:paraId="3F5855B1" w14:textId="77777777" w:rsidR="00241380" w:rsidRDefault="00241380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3ADC3813" w14:textId="77777777" w:rsidR="00241380" w:rsidRDefault="00241380" w:rsidP="00944A0B">
      <w:pPr>
        <w:pStyle w:val="af6"/>
        <w:spacing w:before="200" w:after="120"/>
        <w:ind w:leftChars="200" w:left="480"/>
        <w:rPr>
          <w:rStyle w:val="af8"/>
        </w:rPr>
      </w:pPr>
      <w:r w:rsidRPr="0006365A">
        <w:rPr>
          <w:rStyle w:val="af8"/>
        </w:rPr>
        <w:t>open.</w:t>
      </w:r>
      <w:r>
        <w:rPr>
          <w:rStyle w:val="af8"/>
        </w:rPr>
        <w:t>balance.get</w:t>
      </w:r>
    </w:p>
    <w:p w14:paraId="2D600366" w14:textId="77777777" w:rsidR="00241380" w:rsidRPr="00134772" w:rsidRDefault="00241380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34772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请求参数</w:t>
      </w:r>
    </w:p>
    <w:tbl>
      <w:tblPr>
        <w:tblStyle w:val="a7"/>
        <w:tblW w:w="9007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211"/>
        <w:gridCol w:w="850"/>
        <w:gridCol w:w="709"/>
        <w:gridCol w:w="709"/>
        <w:gridCol w:w="5528"/>
      </w:tblGrid>
      <w:tr w:rsidR="00241380" w14:paraId="01B2E5AB" w14:textId="77777777" w:rsidTr="00160552">
        <w:trPr>
          <w:trHeight w:val="454"/>
        </w:trPr>
        <w:tc>
          <w:tcPr>
            <w:tcW w:w="1211" w:type="dxa"/>
            <w:shd w:val="clear" w:color="auto" w:fill="DEE7EC"/>
            <w:vAlign w:val="center"/>
          </w:tcPr>
          <w:p w14:paraId="576F395E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60F8B8C4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40D52D71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4D3D13A7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528" w:type="dxa"/>
            <w:shd w:val="clear" w:color="auto" w:fill="DEE7EC"/>
            <w:vAlign w:val="center"/>
          </w:tcPr>
          <w:p w14:paraId="3B27D213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241380" w14:paraId="48345F3D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47217E87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850" w:type="dxa"/>
            <w:vAlign w:val="center"/>
          </w:tcPr>
          <w:p w14:paraId="6AFFDDBB" w14:textId="77777777" w:rsidR="00241380" w:rsidRPr="00F02D08" w:rsidRDefault="00241380" w:rsidP="00160552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709" w:type="dxa"/>
            <w:vAlign w:val="center"/>
          </w:tcPr>
          <w:p w14:paraId="74EA33DC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57D47289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528" w:type="dxa"/>
            <w:vAlign w:val="center"/>
          </w:tcPr>
          <w:p w14:paraId="0C3AD61A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241380" w14:paraId="4471007A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1C367F0E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digest</w:t>
            </w:r>
          </w:p>
        </w:tc>
        <w:tc>
          <w:tcPr>
            <w:tcW w:w="850" w:type="dxa"/>
            <w:vAlign w:val="center"/>
          </w:tcPr>
          <w:p w14:paraId="71B4F208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45B614B7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75459B66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528" w:type="dxa"/>
            <w:vAlign w:val="center"/>
          </w:tcPr>
          <w:p w14:paraId="0A679FFA" w14:textId="77777777" w:rsidR="00241380" w:rsidRDefault="00D50A77" w:rsidP="00160552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241380">
              <w:t>digest=md5(random+sn+loginId+secretCode)</w:t>
            </w:r>
          </w:p>
        </w:tc>
      </w:tr>
      <w:tr w:rsidR="00241380" w14:paraId="08E41C37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3E2C2D2D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850" w:type="dxa"/>
            <w:vAlign w:val="center"/>
          </w:tcPr>
          <w:p w14:paraId="3FCDDD8E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57B971FE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0056FC36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528" w:type="dxa"/>
            <w:vAlign w:val="center"/>
          </w:tcPr>
          <w:p w14:paraId="24165C6A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 w:rsidRPr="00D47822">
              <w:rPr>
                <w:rFonts w:hint="eastAsia"/>
              </w:rPr>
              <w:t>厅代码</w:t>
            </w:r>
          </w:p>
        </w:tc>
      </w:tr>
      <w:tr w:rsidR="00241380" w14:paraId="36B0DDF4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321B1358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loginId</w:t>
            </w:r>
          </w:p>
        </w:tc>
        <w:tc>
          <w:tcPr>
            <w:tcW w:w="850" w:type="dxa"/>
            <w:vAlign w:val="center"/>
          </w:tcPr>
          <w:p w14:paraId="53C1D4A2" w14:textId="77777777" w:rsidR="00241380" w:rsidRPr="00F02D08" w:rsidRDefault="00241380" w:rsidP="00160552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709" w:type="dxa"/>
            <w:vAlign w:val="center"/>
          </w:tcPr>
          <w:p w14:paraId="4E07377F" w14:textId="7B5CD2E1" w:rsidR="00241380" w:rsidRDefault="001B0F09" w:rsidP="00160552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05E8EB84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528" w:type="dxa"/>
            <w:vAlign w:val="center"/>
          </w:tcPr>
          <w:p w14:paraId="539FDB67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用户登录ID</w:t>
            </w:r>
          </w:p>
        </w:tc>
      </w:tr>
    </w:tbl>
    <w:p w14:paraId="3A3FA3D2" w14:textId="77777777" w:rsidR="00004EA1" w:rsidRDefault="00004EA1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</w:p>
    <w:p w14:paraId="367C8263" w14:textId="77777777" w:rsidR="00241380" w:rsidRDefault="00241380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0D05FD"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  <w:t>响应</w:t>
      </w:r>
      <w:r w:rsidRPr="00944A0B">
        <w:t>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241380" w14:paraId="64D59EF9" w14:textId="77777777" w:rsidTr="00160552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61A2D44C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3EB75AA0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1B1C7F00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2F40D26E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241380" w14:paraId="02F9659B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7240AE90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3675D109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float</w:t>
            </w:r>
          </w:p>
        </w:tc>
        <w:tc>
          <w:tcPr>
            <w:tcW w:w="851" w:type="dxa"/>
            <w:vAlign w:val="center"/>
          </w:tcPr>
          <w:p w14:paraId="60E11086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5812" w:type="dxa"/>
            <w:vAlign w:val="center"/>
          </w:tcPr>
          <w:p w14:paraId="3543BEBF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账户余额</w:t>
            </w:r>
          </w:p>
        </w:tc>
      </w:tr>
    </w:tbl>
    <w:p w14:paraId="34BB91F9" w14:textId="77777777" w:rsidR="00241380" w:rsidRDefault="00241380" w:rsidP="00241380">
      <w:pPr>
        <w:pStyle w:val="af6"/>
        <w:ind w:left="960"/>
      </w:pPr>
    </w:p>
    <w:p w14:paraId="1ADBCCD0" w14:textId="77777777" w:rsidR="00A752CF" w:rsidRPr="00BB42F4" w:rsidRDefault="00A752CF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>
        <w:rPr>
          <w:rStyle w:val="af8"/>
          <w:position w:val="0"/>
          <w:bdr w:val="none" w:sz="0" w:space="0" w:color="auto"/>
          <w:shd w:val="clear" w:color="auto" w:fill="auto"/>
        </w:rPr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A752CF" w14:paraId="1075BCD2" w14:textId="77777777" w:rsidTr="00004EA1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7D4CF963" w14:textId="77777777" w:rsidR="009249CE" w:rsidRPr="003924BB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0D084327" w14:textId="64484A68" w:rsidR="009249CE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9249CE" w:rsidRPr="00B03047">
              <w:rPr>
                <w:rFonts w:ascii="Courier New" w:eastAsia="宋体" w:hAnsi="Courier New" w:cs="Courier New"/>
                <w:color w:val="204A87"/>
              </w:rPr>
              <w:t>id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9249CE" w:rsidRPr="003924BB">
              <w:rPr>
                <w:rFonts w:ascii="Courier New" w:eastAsia="宋体" w:hAnsi="Courier New" w:cs="Courier New"/>
                <w:color w:val="4E9A06"/>
              </w:rPr>
              <w:t>2342msn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104F022" w14:textId="4F5940E6" w:rsidR="009249CE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9249CE" w:rsidRPr="00B03047">
              <w:rPr>
                <w:rFonts w:ascii="Courier New" w:eastAsia="宋体" w:hAnsi="Courier New" w:cs="Courier New"/>
                <w:color w:val="204A87"/>
              </w:rPr>
              <w:t>method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9249CE" w:rsidRPr="003924BB">
              <w:rPr>
                <w:rFonts w:ascii="Courier New" w:eastAsia="宋体" w:hAnsi="Courier New" w:cs="Courier New"/>
                <w:color w:val="4E9A06"/>
              </w:rPr>
              <w:t>open.balance.get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57D0E57" w14:textId="6120C6E6" w:rsidR="009249CE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9249CE" w:rsidRPr="00B03047">
              <w:rPr>
                <w:rFonts w:ascii="Courier New" w:eastAsia="宋体" w:hAnsi="Courier New" w:cs="Courier New"/>
                <w:color w:val="204A87"/>
              </w:rPr>
              <w:t>params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9249CE"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299BC5BF" w14:textId="1C4BDE29" w:rsidR="009249CE" w:rsidRPr="006C7279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random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659c24ba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7FDF552" w14:textId="129E1FE5" w:rsidR="009249CE" w:rsidRPr="006C7279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d</w:t>
            </w:r>
            <w:r w:rsidR="00401179">
              <w:rPr>
                <w:rFonts w:ascii="Courier New" w:eastAsia="宋体" w:hAnsi="Courier New" w:cs="Courier New"/>
                <w:color w:val="204A87"/>
              </w:rPr>
              <w:t>ig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est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xxx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4B928D3" w14:textId="6920CC09" w:rsidR="009249CE" w:rsidRPr="006C7279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sn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am00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E5FFEEC" w14:textId="2278A631" w:rsidR="009249CE" w:rsidRPr="006C7279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loginId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test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13C3562A" w14:textId="098C741B" w:rsidR="009249CE" w:rsidRPr="006C7279" w:rsidRDefault="009249CE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7CD4619" w14:textId="6769C6D8" w:rsidR="009249CE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9249CE" w:rsidRPr="00B03047">
              <w:rPr>
                <w:rFonts w:ascii="Courier New" w:eastAsia="宋体" w:hAnsi="Courier New" w:cs="Courier New"/>
                <w:color w:val="204A87"/>
              </w:rPr>
              <w:t>jsonrpc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9249CE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9249CE" w:rsidRPr="003924BB">
              <w:rPr>
                <w:rFonts w:ascii="Courier New" w:eastAsia="宋体" w:hAnsi="Courier New" w:cs="Courier New"/>
                <w:color w:val="4E9A06"/>
              </w:rPr>
              <w:t>2.0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290719CE" w14:textId="77777777" w:rsidR="00A752CF" w:rsidRPr="006C7279" w:rsidRDefault="009249CE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0FD9749F" w14:textId="77777777" w:rsidR="00190F08" w:rsidRDefault="00190F08">
      <w:pPr>
        <w:rPr>
          <w:rFonts w:eastAsia="Microsoft YaHei UI"/>
          <w:bCs/>
          <w:color w:val="9E3D22"/>
          <w:sz w:val="28"/>
          <w:szCs w:val="32"/>
        </w:rPr>
      </w:pPr>
      <w:r>
        <w:br w:type="page"/>
      </w:r>
    </w:p>
    <w:p w14:paraId="245BB14F" w14:textId="77777777" w:rsidR="00322493" w:rsidRDefault="00322493" w:rsidP="00322493">
      <w:pPr>
        <w:pStyle w:val="af2"/>
        <w:ind w:left="480" w:right="240"/>
      </w:pPr>
      <w:bookmarkStart w:id="22" w:name="_Toc29317671"/>
      <w:r>
        <w:rPr>
          <w:rFonts w:hint="eastAsia"/>
        </w:rPr>
        <w:lastRenderedPageBreak/>
        <w:t>额度转换记录</w:t>
      </w:r>
      <w:bookmarkEnd w:id="22"/>
    </w:p>
    <w:p w14:paraId="6CADEA5B" w14:textId="77777777" w:rsidR="00322493" w:rsidRDefault="00322493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670489E9" w14:textId="77777777" w:rsidR="00322493" w:rsidRDefault="00322493" w:rsidP="00944A0B">
      <w:pPr>
        <w:pStyle w:val="af6"/>
        <w:spacing w:before="200" w:after="120"/>
        <w:ind w:leftChars="200" w:left="480"/>
        <w:rPr>
          <w:rStyle w:val="af8"/>
        </w:rPr>
      </w:pPr>
      <w:r w:rsidRPr="0006365A">
        <w:rPr>
          <w:rStyle w:val="af8"/>
        </w:rPr>
        <w:t>open.</w:t>
      </w:r>
      <w:r>
        <w:rPr>
          <w:rStyle w:val="af8"/>
        </w:rPr>
        <w:t>balance.transfer.query</w:t>
      </w:r>
    </w:p>
    <w:p w14:paraId="342B9C5E" w14:textId="77777777" w:rsidR="00322493" w:rsidRPr="00134772" w:rsidRDefault="00322493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34772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502"/>
        <w:gridCol w:w="936"/>
        <w:gridCol w:w="578"/>
        <w:gridCol w:w="579"/>
        <w:gridCol w:w="5413"/>
      </w:tblGrid>
      <w:tr w:rsidR="00322493" w14:paraId="09A15C48" w14:textId="77777777" w:rsidTr="00160552">
        <w:trPr>
          <w:trHeight w:val="454"/>
        </w:trPr>
        <w:tc>
          <w:tcPr>
            <w:tcW w:w="1502" w:type="dxa"/>
            <w:shd w:val="clear" w:color="auto" w:fill="DEE7EC"/>
            <w:vAlign w:val="center"/>
          </w:tcPr>
          <w:p w14:paraId="081A8B22" w14:textId="77777777" w:rsidR="00322493" w:rsidRDefault="00322493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36" w:type="dxa"/>
            <w:shd w:val="clear" w:color="auto" w:fill="DEE7EC"/>
            <w:vAlign w:val="center"/>
          </w:tcPr>
          <w:p w14:paraId="7D5847AD" w14:textId="77777777" w:rsidR="00322493" w:rsidRDefault="00322493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78" w:type="dxa"/>
            <w:shd w:val="clear" w:color="auto" w:fill="DEE7EC"/>
            <w:vAlign w:val="center"/>
          </w:tcPr>
          <w:p w14:paraId="3EC2BE1F" w14:textId="77777777" w:rsidR="00322493" w:rsidRDefault="00322493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79" w:type="dxa"/>
            <w:shd w:val="clear" w:color="auto" w:fill="DEE7EC"/>
            <w:vAlign w:val="center"/>
          </w:tcPr>
          <w:p w14:paraId="500471EB" w14:textId="77777777" w:rsidR="00322493" w:rsidRDefault="00322493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413" w:type="dxa"/>
            <w:shd w:val="clear" w:color="auto" w:fill="DEE7EC"/>
            <w:vAlign w:val="center"/>
          </w:tcPr>
          <w:p w14:paraId="55932939" w14:textId="77777777" w:rsidR="00322493" w:rsidRDefault="00322493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322493" w14:paraId="20577D7B" w14:textId="77777777" w:rsidTr="00160552">
        <w:trPr>
          <w:trHeight w:val="454"/>
        </w:trPr>
        <w:tc>
          <w:tcPr>
            <w:tcW w:w="1502" w:type="dxa"/>
            <w:vAlign w:val="center"/>
          </w:tcPr>
          <w:p w14:paraId="0E5DF134" w14:textId="77777777" w:rsidR="00322493" w:rsidRDefault="00322493" w:rsidP="00160552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36" w:type="dxa"/>
            <w:vAlign w:val="center"/>
          </w:tcPr>
          <w:p w14:paraId="44FB1076" w14:textId="77777777" w:rsidR="00322493" w:rsidRPr="00F02D08" w:rsidRDefault="00322493" w:rsidP="00160552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578" w:type="dxa"/>
            <w:vAlign w:val="center"/>
          </w:tcPr>
          <w:p w14:paraId="6EB35E06" w14:textId="77777777" w:rsidR="00322493" w:rsidRDefault="00322493" w:rsidP="00160552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579" w:type="dxa"/>
            <w:vAlign w:val="center"/>
          </w:tcPr>
          <w:p w14:paraId="722B003E" w14:textId="77777777" w:rsidR="00322493" w:rsidRDefault="00322493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413" w:type="dxa"/>
            <w:vAlign w:val="center"/>
          </w:tcPr>
          <w:p w14:paraId="76B5324C" w14:textId="77777777" w:rsidR="00322493" w:rsidRDefault="00322493" w:rsidP="00160552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322493" w14:paraId="5D6382CB" w14:textId="77777777" w:rsidTr="00160552">
        <w:trPr>
          <w:trHeight w:val="454"/>
        </w:trPr>
        <w:tc>
          <w:tcPr>
            <w:tcW w:w="1502" w:type="dxa"/>
            <w:vAlign w:val="center"/>
          </w:tcPr>
          <w:p w14:paraId="57759280" w14:textId="77777777" w:rsidR="00322493" w:rsidRDefault="003C2BE4" w:rsidP="00160552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36" w:type="dxa"/>
            <w:vAlign w:val="center"/>
          </w:tcPr>
          <w:p w14:paraId="548228E4" w14:textId="77777777" w:rsidR="00322493" w:rsidRDefault="00322493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578" w:type="dxa"/>
            <w:vAlign w:val="center"/>
          </w:tcPr>
          <w:p w14:paraId="20679E5A" w14:textId="77777777" w:rsidR="00322493" w:rsidRDefault="00322493" w:rsidP="00160552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579" w:type="dxa"/>
            <w:vAlign w:val="center"/>
          </w:tcPr>
          <w:p w14:paraId="4232AF46" w14:textId="77777777" w:rsidR="00322493" w:rsidRDefault="00322493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413" w:type="dxa"/>
            <w:vAlign w:val="center"/>
          </w:tcPr>
          <w:p w14:paraId="2D7ADC55" w14:textId="2FDED95D" w:rsidR="00322493" w:rsidRDefault="00322493" w:rsidP="00567983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567983">
              <w:t>sign</w:t>
            </w:r>
            <w:r>
              <w:t>=</w:t>
            </w:r>
            <w:r w:rsidR="009E717D">
              <w:t>md5(random+sn+secretKey)</w:t>
            </w:r>
          </w:p>
        </w:tc>
      </w:tr>
      <w:tr w:rsidR="00322493" w14:paraId="296D0C5F" w14:textId="77777777" w:rsidTr="00160552">
        <w:trPr>
          <w:trHeight w:val="454"/>
        </w:trPr>
        <w:tc>
          <w:tcPr>
            <w:tcW w:w="1502" w:type="dxa"/>
            <w:vAlign w:val="center"/>
          </w:tcPr>
          <w:p w14:paraId="4D9D7E63" w14:textId="77777777" w:rsidR="00322493" w:rsidRDefault="00322493" w:rsidP="00160552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936" w:type="dxa"/>
            <w:vAlign w:val="center"/>
          </w:tcPr>
          <w:p w14:paraId="2E06713C" w14:textId="77777777" w:rsidR="00322493" w:rsidRDefault="00322493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578" w:type="dxa"/>
            <w:vAlign w:val="center"/>
          </w:tcPr>
          <w:p w14:paraId="4832D965" w14:textId="77777777" w:rsidR="00322493" w:rsidRDefault="00322493" w:rsidP="00160552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579" w:type="dxa"/>
            <w:vAlign w:val="center"/>
          </w:tcPr>
          <w:p w14:paraId="61CAE649" w14:textId="77777777" w:rsidR="00322493" w:rsidRDefault="00322493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413" w:type="dxa"/>
            <w:vAlign w:val="center"/>
          </w:tcPr>
          <w:p w14:paraId="3FF15C41" w14:textId="77777777" w:rsidR="00322493" w:rsidRDefault="00322493" w:rsidP="00160552">
            <w:pPr>
              <w:pStyle w:val="af6"/>
              <w:spacing w:after="0"/>
              <w:ind w:leftChars="0" w:left="0"/>
              <w:jc w:val="both"/>
            </w:pPr>
            <w:r w:rsidRPr="00D47822">
              <w:rPr>
                <w:rFonts w:hint="eastAsia"/>
              </w:rPr>
              <w:t>厅代码</w:t>
            </w:r>
          </w:p>
        </w:tc>
      </w:tr>
      <w:tr w:rsidR="00322493" w14:paraId="2A765AFF" w14:textId="77777777" w:rsidTr="00160552">
        <w:trPr>
          <w:trHeight w:val="454"/>
        </w:trPr>
        <w:tc>
          <w:tcPr>
            <w:tcW w:w="1502" w:type="dxa"/>
            <w:vAlign w:val="center"/>
          </w:tcPr>
          <w:p w14:paraId="57805B6C" w14:textId="77777777" w:rsidR="00322493" w:rsidRDefault="00322493" w:rsidP="00160552">
            <w:pPr>
              <w:pStyle w:val="af6"/>
              <w:spacing w:after="0"/>
              <w:ind w:leftChars="0" w:left="0"/>
              <w:jc w:val="both"/>
            </w:pPr>
            <w:r>
              <w:t>loginId</w:t>
            </w:r>
          </w:p>
        </w:tc>
        <w:tc>
          <w:tcPr>
            <w:tcW w:w="936" w:type="dxa"/>
            <w:vAlign w:val="center"/>
          </w:tcPr>
          <w:p w14:paraId="72401FF0" w14:textId="77777777" w:rsidR="00322493" w:rsidRPr="00F02D08" w:rsidRDefault="00322493" w:rsidP="00160552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578" w:type="dxa"/>
            <w:vAlign w:val="center"/>
          </w:tcPr>
          <w:p w14:paraId="211634FF" w14:textId="29DECBBD" w:rsidR="00322493" w:rsidRDefault="001B0F09" w:rsidP="00160552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79" w:type="dxa"/>
            <w:vAlign w:val="center"/>
          </w:tcPr>
          <w:p w14:paraId="6BFBE962" w14:textId="77777777" w:rsidR="00322493" w:rsidRDefault="00322493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413" w:type="dxa"/>
            <w:vAlign w:val="center"/>
          </w:tcPr>
          <w:p w14:paraId="3A355122" w14:textId="77777777" w:rsidR="00322493" w:rsidRDefault="00322493" w:rsidP="00160552">
            <w:pPr>
              <w:pStyle w:val="af6"/>
              <w:spacing w:after="0"/>
              <w:ind w:leftChars="0" w:left="0"/>
              <w:jc w:val="both"/>
            </w:pPr>
            <w:r>
              <w:t>用户登录ID</w:t>
            </w:r>
          </w:p>
        </w:tc>
      </w:tr>
      <w:tr w:rsidR="009E717D" w:rsidRPr="00241380" w14:paraId="12A51B62" w14:textId="77777777" w:rsidTr="00160552">
        <w:trPr>
          <w:trHeight w:val="454"/>
        </w:trPr>
        <w:tc>
          <w:tcPr>
            <w:tcW w:w="1502" w:type="dxa"/>
            <w:vAlign w:val="center"/>
          </w:tcPr>
          <w:p w14:paraId="198DB3B8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agentId</w:t>
            </w:r>
          </w:p>
        </w:tc>
        <w:tc>
          <w:tcPr>
            <w:tcW w:w="936" w:type="dxa"/>
            <w:vAlign w:val="center"/>
          </w:tcPr>
          <w:p w14:paraId="6C344D78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long</w:t>
            </w:r>
          </w:p>
        </w:tc>
        <w:tc>
          <w:tcPr>
            <w:tcW w:w="578" w:type="dxa"/>
            <w:vAlign w:val="center"/>
          </w:tcPr>
          <w:p w14:paraId="2D8CD434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64</w:t>
            </w:r>
          </w:p>
        </w:tc>
        <w:tc>
          <w:tcPr>
            <w:tcW w:w="579" w:type="dxa"/>
            <w:vAlign w:val="center"/>
          </w:tcPr>
          <w:p w14:paraId="0EB5A00B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5413" w:type="dxa"/>
            <w:vAlign w:val="center"/>
          </w:tcPr>
          <w:p w14:paraId="68C96E9B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代理ID</w:t>
            </w:r>
          </w:p>
        </w:tc>
      </w:tr>
      <w:tr w:rsidR="009E717D" w:rsidRPr="00241380" w14:paraId="3892897B" w14:textId="77777777" w:rsidTr="00160552">
        <w:trPr>
          <w:trHeight w:val="454"/>
        </w:trPr>
        <w:tc>
          <w:tcPr>
            <w:tcW w:w="1502" w:type="dxa"/>
            <w:vAlign w:val="center"/>
          </w:tcPr>
          <w:p w14:paraId="631847BB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agentLoginId</w:t>
            </w:r>
          </w:p>
        </w:tc>
        <w:tc>
          <w:tcPr>
            <w:tcW w:w="936" w:type="dxa"/>
            <w:vAlign w:val="center"/>
          </w:tcPr>
          <w:p w14:paraId="3584B590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string</w:t>
            </w:r>
          </w:p>
        </w:tc>
        <w:tc>
          <w:tcPr>
            <w:tcW w:w="578" w:type="dxa"/>
            <w:vAlign w:val="center"/>
          </w:tcPr>
          <w:p w14:paraId="3F362CFB" w14:textId="3CBEA54E" w:rsidR="009E717D" w:rsidRPr="005A1984" w:rsidRDefault="001B0F09" w:rsidP="00160552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79" w:type="dxa"/>
            <w:vAlign w:val="center"/>
          </w:tcPr>
          <w:p w14:paraId="1C686098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5413" w:type="dxa"/>
            <w:vAlign w:val="center"/>
          </w:tcPr>
          <w:p w14:paraId="6B4E5EAA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代理登录ID</w:t>
            </w:r>
          </w:p>
        </w:tc>
      </w:tr>
      <w:tr w:rsidR="009E717D" w:rsidRPr="00241380" w14:paraId="7148E599" w14:textId="77777777" w:rsidTr="00160552">
        <w:trPr>
          <w:trHeight w:val="454"/>
        </w:trPr>
        <w:tc>
          <w:tcPr>
            <w:tcW w:w="1502" w:type="dxa"/>
            <w:vAlign w:val="center"/>
          </w:tcPr>
          <w:p w14:paraId="68B118E9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startTime</w:t>
            </w:r>
          </w:p>
        </w:tc>
        <w:tc>
          <w:tcPr>
            <w:tcW w:w="936" w:type="dxa"/>
            <w:vAlign w:val="center"/>
          </w:tcPr>
          <w:p w14:paraId="6D158BB1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date</w:t>
            </w:r>
          </w:p>
        </w:tc>
        <w:tc>
          <w:tcPr>
            <w:tcW w:w="578" w:type="dxa"/>
            <w:vAlign w:val="center"/>
          </w:tcPr>
          <w:p w14:paraId="6E9CF877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579" w:type="dxa"/>
            <w:vAlign w:val="center"/>
          </w:tcPr>
          <w:p w14:paraId="16F4CE1E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5413" w:type="dxa"/>
            <w:vAlign w:val="center"/>
          </w:tcPr>
          <w:p w14:paraId="48940321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下注开始时间</w:t>
            </w:r>
          </w:p>
        </w:tc>
      </w:tr>
      <w:tr w:rsidR="009E717D" w:rsidRPr="009E717D" w14:paraId="0D020C09" w14:textId="77777777" w:rsidTr="00160552">
        <w:trPr>
          <w:trHeight w:val="454"/>
        </w:trPr>
        <w:tc>
          <w:tcPr>
            <w:tcW w:w="1502" w:type="dxa"/>
            <w:vAlign w:val="center"/>
          </w:tcPr>
          <w:p w14:paraId="149D0BE8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endTime</w:t>
            </w:r>
          </w:p>
        </w:tc>
        <w:tc>
          <w:tcPr>
            <w:tcW w:w="936" w:type="dxa"/>
            <w:vAlign w:val="center"/>
          </w:tcPr>
          <w:p w14:paraId="67DE775B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date</w:t>
            </w:r>
          </w:p>
        </w:tc>
        <w:tc>
          <w:tcPr>
            <w:tcW w:w="578" w:type="dxa"/>
            <w:vAlign w:val="center"/>
          </w:tcPr>
          <w:p w14:paraId="5C95C11D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579" w:type="dxa"/>
            <w:vAlign w:val="center"/>
          </w:tcPr>
          <w:p w14:paraId="781E5451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5413" w:type="dxa"/>
            <w:vAlign w:val="center"/>
          </w:tcPr>
          <w:p w14:paraId="3E959F03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下注截止时间</w:t>
            </w:r>
          </w:p>
        </w:tc>
      </w:tr>
      <w:tr w:rsidR="009E717D" w:rsidRPr="009E717D" w14:paraId="0C66EE9C" w14:textId="77777777" w:rsidTr="00160552">
        <w:trPr>
          <w:trHeight w:val="454"/>
        </w:trPr>
        <w:tc>
          <w:tcPr>
            <w:tcW w:w="1502" w:type="dxa"/>
            <w:vAlign w:val="center"/>
          </w:tcPr>
          <w:p w14:paraId="229475DC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bizId</w:t>
            </w:r>
          </w:p>
        </w:tc>
        <w:tc>
          <w:tcPr>
            <w:tcW w:w="936" w:type="dxa"/>
            <w:vAlign w:val="center"/>
          </w:tcPr>
          <w:p w14:paraId="347A426D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long</w:t>
            </w:r>
          </w:p>
        </w:tc>
        <w:tc>
          <w:tcPr>
            <w:tcW w:w="578" w:type="dxa"/>
            <w:vAlign w:val="center"/>
          </w:tcPr>
          <w:p w14:paraId="515330B4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64</w:t>
            </w:r>
          </w:p>
        </w:tc>
        <w:tc>
          <w:tcPr>
            <w:tcW w:w="579" w:type="dxa"/>
            <w:vAlign w:val="center"/>
          </w:tcPr>
          <w:p w14:paraId="7F8052D0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5413" w:type="dxa"/>
            <w:vAlign w:val="center"/>
          </w:tcPr>
          <w:p w14:paraId="78F5E534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业务单据ID</w:t>
            </w:r>
          </w:p>
        </w:tc>
      </w:tr>
      <w:tr w:rsidR="009E717D" w:rsidRPr="009E717D" w14:paraId="64FC4DB1" w14:textId="77777777" w:rsidTr="00160552">
        <w:trPr>
          <w:trHeight w:val="454"/>
        </w:trPr>
        <w:tc>
          <w:tcPr>
            <w:tcW w:w="1502" w:type="dxa"/>
            <w:vAlign w:val="center"/>
          </w:tcPr>
          <w:p w14:paraId="63DC8DBE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sortHint</w:t>
            </w:r>
          </w:p>
        </w:tc>
        <w:tc>
          <w:tcPr>
            <w:tcW w:w="936" w:type="dxa"/>
            <w:vAlign w:val="center"/>
          </w:tcPr>
          <w:p w14:paraId="1F369F45" w14:textId="77777777" w:rsidR="009E717D" w:rsidRPr="005A1984" w:rsidRDefault="005E36D6" w:rsidP="00160552">
            <w:pPr>
              <w:pStyle w:val="af6"/>
              <w:spacing w:after="0"/>
              <w:ind w:leftChars="0" w:left="0"/>
              <w:jc w:val="center"/>
            </w:pPr>
            <w:r>
              <w:t>s</w:t>
            </w:r>
            <w:r w:rsidR="009E717D" w:rsidRPr="005A1984">
              <w:t>tring</w:t>
            </w:r>
          </w:p>
        </w:tc>
        <w:tc>
          <w:tcPr>
            <w:tcW w:w="578" w:type="dxa"/>
            <w:vAlign w:val="center"/>
          </w:tcPr>
          <w:p w14:paraId="0D88ED77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8</w:t>
            </w:r>
          </w:p>
        </w:tc>
        <w:tc>
          <w:tcPr>
            <w:tcW w:w="579" w:type="dxa"/>
            <w:vAlign w:val="center"/>
          </w:tcPr>
          <w:p w14:paraId="590AA813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5413" w:type="dxa"/>
            <w:vAlign w:val="center"/>
          </w:tcPr>
          <w:p w14:paraId="08DEC370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排序方式:asc,升序;desc,降序</w:t>
            </w:r>
          </w:p>
        </w:tc>
      </w:tr>
      <w:tr w:rsidR="009E717D" w:rsidRPr="009E717D" w14:paraId="1FF09314" w14:textId="77777777" w:rsidTr="00160552">
        <w:trPr>
          <w:trHeight w:val="454"/>
        </w:trPr>
        <w:tc>
          <w:tcPr>
            <w:tcW w:w="1502" w:type="dxa"/>
            <w:vAlign w:val="center"/>
          </w:tcPr>
          <w:p w14:paraId="3E3D6D5F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pageIndex</w:t>
            </w:r>
          </w:p>
        </w:tc>
        <w:tc>
          <w:tcPr>
            <w:tcW w:w="936" w:type="dxa"/>
            <w:vAlign w:val="center"/>
          </w:tcPr>
          <w:p w14:paraId="5599A8D5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int</w:t>
            </w:r>
          </w:p>
        </w:tc>
        <w:tc>
          <w:tcPr>
            <w:tcW w:w="578" w:type="dxa"/>
            <w:vAlign w:val="center"/>
          </w:tcPr>
          <w:p w14:paraId="02EECC9F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579" w:type="dxa"/>
            <w:vAlign w:val="center"/>
          </w:tcPr>
          <w:p w14:paraId="1E2CB00D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5413" w:type="dxa"/>
            <w:vAlign w:val="center"/>
          </w:tcPr>
          <w:p w14:paraId="336AB6B9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页索引，默认1</w:t>
            </w:r>
          </w:p>
        </w:tc>
      </w:tr>
      <w:tr w:rsidR="009E717D" w:rsidRPr="009E717D" w14:paraId="184A24EA" w14:textId="77777777" w:rsidTr="00160552">
        <w:trPr>
          <w:trHeight w:val="454"/>
        </w:trPr>
        <w:tc>
          <w:tcPr>
            <w:tcW w:w="1502" w:type="dxa"/>
            <w:vAlign w:val="center"/>
          </w:tcPr>
          <w:p w14:paraId="6B471EC2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pageSize</w:t>
            </w:r>
          </w:p>
        </w:tc>
        <w:tc>
          <w:tcPr>
            <w:tcW w:w="936" w:type="dxa"/>
            <w:vAlign w:val="center"/>
          </w:tcPr>
          <w:p w14:paraId="2273F708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int</w:t>
            </w:r>
          </w:p>
        </w:tc>
        <w:tc>
          <w:tcPr>
            <w:tcW w:w="578" w:type="dxa"/>
            <w:vAlign w:val="center"/>
          </w:tcPr>
          <w:p w14:paraId="55D8BFCD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579" w:type="dxa"/>
            <w:vAlign w:val="center"/>
          </w:tcPr>
          <w:p w14:paraId="774309C4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5413" w:type="dxa"/>
            <w:vAlign w:val="center"/>
          </w:tcPr>
          <w:p w14:paraId="61DA8C6D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页大小，默认15</w:t>
            </w:r>
          </w:p>
        </w:tc>
      </w:tr>
      <w:tr w:rsidR="009E717D" w:rsidRPr="009E717D" w14:paraId="6064AAE6" w14:textId="77777777" w:rsidTr="00160552">
        <w:trPr>
          <w:trHeight w:val="454"/>
        </w:trPr>
        <w:tc>
          <w:tcPr>
            <w:tcW w:w="1502" w:type="dxa"/>
            <w:vAlign w:val="center"/>
          </w:tcPr>
          <w:p w14:paraId="6F76ED63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etag</w:t>
            </w:r>
          </w:p>
        </w:tc>
        <w:tc>
          <w:tcPr>
            <w:tcW w:w="936" w:type="dxa"/>
            <w:vAlign w:val="center"/>
          </w:tcPr>
          <w:p w14:paraId="407DDAA3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string</w:t>
            </w:r>
          </w:p>
        </w:tc>
        <w:tc>
          <w:tcPr>
            <w:tcW w:w="578" w:type="dxa"/>
            <w:vAlign w:val="center"/>
          </w:tcPr>
          <w:p w14:paraId="373979CE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64</w:t>
            </w:r>
          </w:p>
        </w:tc>
        <w:tc>
          <w:tcPr>
            <w:tcW w:w="579" w:type="dxa"/>
            <w:vAlign w:val="center"/>
          </w:tcPr>
          <w:p w14:paraId="33029E77" w14:textId="77777777" w:rsidR="009E717D" w:rsidRPr="005A1984" w:rsidRDefault="009E717D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5413" w:type="dxa"/>
            <w:vAlign w:val="center"/>
          </w:tcPr>
          <w:p w14:paraId="068611C7" w14:textId="35F080C6" w:rsidR="009E717D" w:rsidRPr="005A1984" w:rsidRDefault="009E717D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E</w:t>
            </w:r>
            <w:r w:rsidR="00D4470B" w:rsidRPr="005A1984">
              <w:t>t</w:t>
            </w:r>
            <w:r w:rsidRPr="005A1984">
              <w:t>ag,类似http协议的etag头的作用.(缓存加速)</w:t>
            </w:r>
          </w:p>
        </w:tc>
      </w:tr>
    </w:tbl>
    <w:p w14:paraId="10FD2ED2" w14:textId="77777777" w:rsidR="00004EA1" w:rsidRDefault="00004EA1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</w:p>
    <w:p w14:paraId="5BF9EC07" w14:textId="77777777" w:rsidR="00322493" w:rsidRDefault="00322493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0D05FD"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121"/>
        <w:gridCol w:w="1389"/>
        <w:gridCol w:w="700"/>
        <w:gridCol w:w="5101"/>
      </w:tblGrid>
      <w:tr w:rsidR="005E36D6" w14:paraId="7B6FB5A3" w14:textId="77777777" w:rsidTr="00160552">
        <w:trPr>
          <w:trHeight w:val="454"/>
        </w:trPr>
        <w:tc>
          <w:tcPr>
            <w:tcW w:w="1664" w:type="dxa"/>
            <w:gridSpan w:val="2"/>
            <w:shd w:val="clear" w:color="auto" w:fill="DEE7EC"/>
            <w:vAlign w:val="center"/>
          </w:tcPr>
          <w:p w14:paraId="1DE0BC29" w14:textId="77777777" w:rsidR="005E36D6" w:rsidRDefault="005E36D6" w:rsidP="00160552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90" w:type="dxa"/>
            <w:shd w:val="clear" w:color="auto" w:fill="DEE7EC"/>
            <w:vAlign w:val="center"/>
          </w:tcPr>
          <w:p w14:paraId="519F2EC9" w14:textId="77777777" w:rsidR="005E36D6" w:rsidRDefault="005E36D6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62D2B035" w14:textId="77777777" w:rsidR="005E36D6" w:rsidRDefault="005E36D6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245" w:type="dxa"/>
            <w:shd w:val="clear" w:color="auto" w:fill="DEE7EC"/>
            <w:vAlign w:val="center"/>
          </w:tcPr>
          <w:p w14:paraId="47BEBD44" w14:textId="77777777" w:rsidR="005E36D6" w:rsidRDefault="005E36D6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5E36D6" w14:paraId="66E707A9" w14:textId="77777777" w:rsidTr="00160552">
        <w:trPr>
          <w:trHeight w:val="454"/>
        </w:trPr>
        <w:tc>
          <w:tcPr>
            <w:tcW w:w="543" w:type="dxa"/>
            <w:vMerge w:val="restart"/>
            <w:vAlign w:val="center"/>
          </w:tcPr>
          <w:p w14:paraId="0798298D" w14:textId="77777777" w:rsidR="005E36D6" w:rsidRDefault="005E36D6" w:rsidP="00160552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121" w:type="dxa"/>
            <w:vAlign w:val="center"/>
          </w:tcPr>
          <w:p w14:paraId="737EB919" w14:textId="77777777" w:rsidR="005E36D6" w:rsidRPr="005A1984" w:rsidRDefault="005E36D6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items</w:t>
            </w:r>
          </w:p>
        </w:tc>
        <w:tc>
          <w:tcPr>
            <w:tcW w:w="1390" w:type="dxa"/>
            <w:vAlign w:val="center"/>
          </w:tcPr>
          <w:p w14:paraId="5F8FDABB" w14:textId="77777777" w:rsidR="005E36D6" w:rsidRPr="005A1984" w:rsidRDefault="005E36D6" w:rsidP="00160552">
            <w:pPr>
              <w:pStyle w:val="af6"/>
              <w:spacing w:after="0"/>
              <w:ind w:leftChars="0" w:left="0"/>
              <w:jc w:val="center"/>
            </w:pPr>
            <w:r w:rsidRPr="005A1984">
              <w:t>List&lt;Object&gt;</w:t>
            </w:r>
          </w:p>
        </w:tc>
        <w:tc>
          <w:tcPr>
            <w:tcW w:w="709" w:type="dxa"/>
            <w:vAlign w:val="center"/>
          </w:tcPr>
          <w:p w14:paraId="2CC73271" w14:textId="77777777" w:rsidR="005E36D6" w:rsidRPr="005A1984" w:rsidRDefault="005E36D6" w:rsidP="00160552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5245" w:type="dxa"/>
            <w:vAlign w:val="center"/>
          </w:tcPr>
          <w:p w14:paraId="70E6F236" w14:textId="77777777" w:rsidR="005E36D6" w:rsidRPr="005A1984" w:rsidRDefault="005E36D6" w:rsidP="00160552">
            <w:pPr>
              <w:pStyle w:val="af6"/>
              <w:spacing w:after="0"/>
              <w:ind w:leftChars="0" w:left="0"/>
              <w:jc w:val="both"/>
            </w:pPr>
            <w:r w:rsidRPr="005A1984">
              <w:t>注单列表</w:t>
            </w:r>
          </w:p>
        </w:tc>
      </w:tr>
      <w:tr w:rsidR="005E36D6" w14:paraId="7CAFA4C7" w14:textId="77777777" w:rsidTr="00004EA1">
        <w:trPr>
          <w:trHeight w:val="365"/>
        </w:trPr>
        <w:tc>
          <w:tcPr>
            <w:tcW w:w="543" w:type="dxa"/>
            <w:vMerge/>
            <w:vAlign w:val="center"/>
          </w:tcPr>
          <w:p w14:paraId="481DDCF3" w14:textId="77777777" w:rsidR="005E36D6" w:rsidRDefault="005E36D6" w:rsidP="005E36D6">
            <w:pPr>
              <w:pStyle w:val="af6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3CB22819" w14:textId="77777777" w:rsidR="005E36D6" w:rsidRPr="005A1984" w:rsidRDefault="005E36D6" w:rsidP="005E36D6">
            <w:pPr>
              <w:pStyle w:val="af6"/>
              <w:ind w:leftChars="0" w:left="0"/>
              <w:jc w:val="both"/>
            </w:pPr>
            <w:r w:rsidRPr="005A1984">
              <w:t>total</w:t>
            </w:r>
          </w:p>
        </w:tc>
        <w:tc>
          <w:tcPr>
            <w:tcW w:w="1390" w:type="dxa"/>
            <w:vAlign w:val="center"/>
          </w:tcPr>
          <w:p w14:paraId="19B92E69" w14:textId="77777777" w:rsidR="005E36D6" w:rsidRPr="005A1984" w:rsidRDefault="005E36D6" w:rsidP="005E36D6">
            <w:pPr>
              <w:pStyle w:val="af6"/>
              <w:ind w:leftChars="0" w:left="0"/>
              <w:jc w:val="center"/>
            </w:pPr>
            <w:r w:rsidRPr="005A1984">
              <w:t>int</w:t>
            </w:r>
          </w:p>
        </w:tc>
        <w:tc>
          <w:tcPr>
            <w:tcW w:w="709" w:type="dxa"/>
            <w:vAlign w:val="center"/>
          </w:tcPr>
          <w:p w14:paraId="70363820" w14:textId="77777777" w:rsidR="005E36D6" w:rsidRPr="005A1984" w:rsidRDefault="005E36D6" w:rsidP="005E36D6">
            <w:pPr>
              <w:pStyle w:val="af6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5245" w:type="dxa"/>
            <w:vAlign w:val="center"/>
          </w:tcPr>
          <w:p w14:paraId="6B14167D" w14:textId="77777777" w:rsidR="005E36D6" w:rsidRPr="005A1984" w:rsidRDefault="005E36D6" w:rsidP="005E36D6">
            <w:pPr>
              <w:pStyle w:val="af6"/>
              <w:ind w:leftChars="0" w:left="0"/>
              <w:jc w:val="both"/>
            </w:pPr>
            <w:r w:rsidRPr="005A1984">
              <w:t>符合条件的总数量</w:t>
            </w:r>
          </w:p>
        </w:tc>
      </w:tr>
      <w:tr w:rsidR="005E36D6" w14:paraId="5427781E" w14:textId="77777777" w:rsidTr="00004EA1">
        <w:trPr>
          <w:trHeight w:val="365"/>
        </w:trPr>
        <w:tc>
          <w:tcPr>
            <w:tcW w:w="543" w:type="dxa"/>
            <w:vMerge/>
            <w:vAlign w:val="center"/>
          </w:tcPr>
          <w:p w14:paraId="795171BB" w14:textId="77777777" w:rsidR="005E36D6" w:rsidRDefault="005E36D6" w:rsidP="005E36D6">
            <w:pPr>
              <w:pStyle w:val="af6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4485147C" w14:textId="77777777" w:rsidR="005E36D6" w:rsidRPr="005A1984" w:rsidRDefault="005E36D6" w:rsidP="005E36D6">
            <w:pPr>
              <w:pStyle w:val="af6"/>
              <w:ind w:leftChars="0" w:left="0"/>
              <w:jc w:val="both"/>
            </w:pPr>
            <w:r w:rsidRPr="005A1984">
              <w:t>pageIndex</w:t>
            </w:r>
          </w:p>
        </w:tc>
        <w:tc>
          <w:tcPr>
            <w:tcW w:w="1390" w:type="dxa"/>
            <w:vAlign w:val="center"/>
          </w:tcPr>
          <w:p w14:paraId="406FB522" w14:textId="77777777" w:rsidR="005E36D6" w:rsidRPr="005A1984" w:rsidRDefault="005E36D6" w:rsidP="005E36D6">
            <w:pPr>
              <w:pStyle w:val="af6"/>
              <w:ind w:leftChars="0" w:left="0"/>
              <w:jc w:val="center"/>
            </w:pPr>
            <w:r w:rsidRPr="005A1984">
              <w:t>int</w:t>
            </w:r>
          </w:p>
        </w:tc>
        <w:tc>
          <w:tcPr>
            <w:tcW w:w="709" w:type="dxa"/>
            <w:vAlign w:val="center"/>
          </w:tcPr>
          <w:p w14:paraId="1884BC42" w14:textId="77777777" w:rsidR="005E36D6" w:rsidRPr="005A1984" w:rsidRDefault="005E36D6" w:rsidP="005E36D6">
            <w:pPr>
              <w:pStyle w:val="af6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5245" w:type="dxa"/>
            <w:vAlign w:val="center"/>
          </w:tcPr>
          <w:p w14:paraId="373700D3" w14:textId="77777777" w:rsidR="005E36D6" w:rsidRPr="005A1984" w:rsidRDefault="005E36D6" w:rsidP="005E36D6">
            <w:pPr>
              <w:pStyle w:val="af6"/>
              <w:ind w:leftChars="0" w:left="0"/>
              <w:jc w:val="both"/>
            </w:pPr>
            <w:r w:rsidRPr="005E36D6">
              <w:t>页码</w:t>
            </w:r>
          </w:p>
        </w:tc>
      </w:tr>
      <w:tr w:rsidR="005E36D6" w14:paraId="0FA82B86" w14:textId="77777777" w:rsidTr="00004EA1">
        <w:trPr>
          <w:trHeight w:val="365"/>
        </w:trPr>
        <w:tc>
          <w:tcPr>
            <w:tcW w:w="543" w:type="dxa"/>
            <w:vMerge/>
            <w:vAlign w:val="center"/>
          </w:tcPr>
          <w:p w14:paraId="0937EC18" w14:textId="77777777" w:rsidR="005E36D6" w:rsidRDefault="005E36D6" w:rsidP="005E36D6">
            <w:pPr>
              <w:pStyle w:val="af6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41691C5A" w14:textId="77777777" w:rsidR="005E36D6" w:rsidRPr="005A1984" w:rsidRDefault="005E36D6" w:rsidP="005E36D6">
            <w:pPr>
              <w:pStyle w:val="af6"/>
              <w:ind w:leftChars="0" w:left="0"/>
              <w:jc w:val="both"/>
            </w:pPr>
            <w:r w:rsidRPr="005A1984">
              <w:t>pageSize</w:t>
            </w:r>
          </w:p>
        </w:tc>
        <w:tc>
          <w:tcPr>
            <w:tcW w:w="1390" w:type="dxa"/>
            <w:vAlign w:val="center"/>
          </w:tcPr>
          <w:p w14:paraId="7871750B" w14:textId="77777777" w:rsidR="005E36D6" w:rsidRPr="005A1984" w:rsidRDefault="005E36D6" w:rsidP="005E36D6">
            <w:pPr>
              <w:pStyle w:val="af6"/>
              <w:ind w:leftChars="0" w:left="0"/>
              <w:jc w:val="center"/>
            </w:pPr>
            <w:r w:rsidRPr="005A1984">
              <w:t>int</w:t>
            </w:r>
          </w:p>
        </w:tc>
        <w:tc>
          <w:tcPr>
            <w:tcW w:w="709" w:type="dxa"/>
            <w:vAlign w:val="center"/>
          </w:tcPr>
          <w:p w14:paraId="33A42AB9" w14:textId="77777777" w:rsidR="005E36D6" w:rsidRPr="005A1984" w:rsidRDefault="005E36D6" w:rsidP="005E36D6">
            <w:pPr>
              <w:pStyle w:val="af6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5245" w:type="dxa"/>
            <w:vAlign w:val="center"/>
          </w:tcPr>
          <w:p w14:paraId="3C07BB45" w14:textId="77777777" w:rsidR="005E36D6" w:rsidRPr="005A1984" w:rsidRDefault="005E36D6" w:rsidP="005E36D6">
            <w:pPr>
              <w:pStyle w:val="af6"/>
              <w:ind w:leftChars="0" w:left="0"/>
              <w:jc w:val="both"/>
            </w:pPr>
            <w:r w:rsidRPr="005A1984">
              <w:t>页大小</w:t>
            </w:r>
          </w:p>
        </w:tc>
      </w:tr>
      <w:tr w:rsidR="005E36D6" w14:paraId="4642FDD8" w14:textId="77777777" w:rsidTr="00004EA1">
        <w:trPr>
          <w:trHeight w:val="365"/>
        </w:trPr>
        <w:tc>
          <w:tcPr>
            <w:tcW w:w="543" w:type="dxa"/>
            <w:vMerge/>
            <w:vAlign w:val="center"/>
          </w:tcPr>
          <w:p w14:paraId="419A64E8" w14:textId="77777777" w:rsidR="005E36D6" w:rsidRDefault="005E36D6" w:rsidP="005E36D6">
            <w:pPr>
              <w:pStyle w:val="af6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5B1DFF15" w14:textId="77777777" w:rsidR="005E36D6" w:rsidRPr="005A1984" w:rsidRDefault="005E36D6" w:rsidP="005E36D6">
            <w:pPr>
              <w:pStyle w:val="af6"/>
              <w:ind w:leftChars="0" w:left="0"/>
              <w:jc w:val="both"/>
            </w:pPr>
            <w:r w:rsidRPr="005A1984">
              <w:t>stats</w:t>
            </w:r>
          </w:p>
        </w:tc>
        <w:tc>
          <w:tcPr>
            <w:tcW w:w="1390" w:type="dxa"/>
            <w:vAlign w:val="center"/>
          </w:tcPr>
          <w:p w14:paraId="28CFAA90" w14:textId="77777777" w:rsidR="005E36D6" w:rsidRPr="005A1984" w:rsidRDefault="005E36D6" w:rsidP="005E36D6">
            <w:pPr>
              <w:pStyle w:val="af6"/>
              <w:ind w:leftChars="0" w:left="0"/>
              <w:jc w:val="center"/>
            </w:pPr>
            <w:r w:rsidRPr="005A1984">
              <w:t>object</w:t>
            </w:r>
          </w:p>
        </w:tc>
        <w:tc>
          <w:tcPr>
            <w:tcW w:w="709" w:type="dxa"/>
            <w:vAlign w:val="center"/>
          </w:tcPr>
          <w:p w14:paraId="41CF194C" w14:textId="77777777" w:rsidR="005E36D6" w:rsidRPr="005A1984" w:rsidRDefault="005E36D6" w:rsidP="005E36D6">
            <w:pPr>
              <w:pStyle w:val="af6"/>
              <w:ind w:leftChars="0" w:left="0"/>
              <w:jc w:val="center"/>
            </w:pPr>
          </w:p>
        </w:tc>
        <w:tc>
          <w:tcPr>
            <w:tcW w:w="5245" w:type="dxa"/>
            <w:vAlign w:val="center"/>
          </w:tcPr>
          <w:p w14:paraId="410A6149" w14:textId="77777777" w:rsidR="005E36D6" w:rsidRPr="005A1984" w:rsidRDefault="005E36D6" w:rsidP="005E36D6">
            <w:pPr>
              <w:pStyle w:val="af6"/>
              <w:ind w:leftChars="0" w:left="0"/>
              <w:jc w:val="both"/>
            </w:pPr>
            <w:r w:rsidRPr="005A1984">
              <w:t>小计信息</w:t>
            </w:r>
          </w:p>
        </w:tc>
      </w:tr>
      <w:tr w:rsidR="005E36D6" w14:paraId="11DA2C9E" w14:textId="77777777" w:rsidTr="00004EA1">
        <w:trPr>
          <w:trHeight w:val="365"/>
        </w:trPr>
        <w:tc>
          <w:tcPr>
            <w:tcW w:w="543" w:type="dxa"/>
            <w:vMerge/>
            <w:vAlign w:val="center"/>
          </w:tcPr>
          <w:p w14:paraId="13111685" w14:textId="77777777" w:rsidR="005E36D6" w:rsidRDefault="005E36D6" w:rsidP="005E36D6">
            <w:pPr>
              <w:pStyle w:val="af6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1199B7FF" w14:textId="77777777" w:rsidR="005E36D6" w:rsidRPr="005A1984" w:rsidRDefault="005E36D6" w:rsidP="005E36D6">
            <w:pPr>
              <w:pStyle w:val="af6"/>
              <w:ind w:leftChars="0" w:left="0"/>
              <w:jc w:val="both"/>
            </w:pPr>
            <w:r w:rsidRPr="005A1984">
              <w:t>etag</w:t>
            </w:r>
          </w:p>
        </w:tc>
        <w:tc>
          <w:tcPr>
            <w:tcW w:w="1390" w:type="dxa"/>
            <w:vAlign w:val="center"/>
          </w:tcPr>
          <w:p w14:paraId="513476A5" w14:textId="77777777" w:rsidR="005E36D6" w:rsidRPr="005A1984" w:rsidRDefault="005E36D6" w:rsidP="005E36D6">
            <w:pPr>
              <w:pStyle w:val="af6"/>
              <w:ind w:leftChars="0" w:left="0"/>
              <w:jc w:val="center"/>
            </w:pPr>
            <w:r w:rsidRPr="005A1984">
              <w:t>string</w:t>
            </w:r>
          </w:p>
        </w:tc>
        <w:tc>
          <w:tcPr>
            <w:tcW w:w="709" w:type="dxa"/>
            <w:vAlign w:val="center"/>
          </w:tcPr>
          <w:p w14:paraId="64B87CF1" w14:textId="77777777" w:rsidR="005E36D6" w:rsidRPr="005A1984" w:rsidRDefault="005E36D6" w:rsidP="005E36D6">
            <w:pPr>
              <w:pStyle w:val="af6"/>
              <w:ind w:leftChars="0" w:left="0"/>
              <w:jc w:val="center"/>
            </w:pPr>
            <w:r w:rsidRPr="005A1984">
              <w:t>64</w:t>
            </w:r>
          </w:p>
        </w:tc>
        <w:tc>
          <w:tcPr>
            <w:tcW w:w="5245" w:type="dxa"/>
            <w:vAlign w:val="center"/>
          </w:tcPr>
          <w:p w14:paraId="149E2410" w14:textId="31F70502" w:rsidR="005E36D6" w:rsidRPr="005A1984" w:rsidRDefault="005E36D6" w:rsidP="005E36D6">
            <w:pPr>
              <w:pStyle w:val="af6"/>
              <w:ind w:leftChars="0" w:left="0"/>
              <w:jc w:val="both"/>
            </w:pPr>
            <w:r w:rsidRPr="005A1984">
              <w:t>E</w:t>
            </w:r>
            <w:r w:rsidR="00D4470B" w:rsidRPr="005A1984">
              <w:t>t</w:t>
            </w:r>
            <w:r w:rsidRPr="005A1984">
              <w:t>ag标记(缓存加速)</w:t>
            </w:r>
          </w:p>
        </w:tc>
      </w:tr>
    </w:tbl>
    <w:p w14:paraId="79EE62B7" w14:textId="77777777" w:rsidR="00322493" w:rsidRDefault="00114D94" w:rsidP="00114D94">
      <w:pPr>
        <w:pStyle w:val="af9"/>
        <w:spacing w:before="120" w:after="0" w:line="240" w:lineRule="auto"/>
        <w:ind w:left="528"/>
        <w:rPr>
          <w:lang w:eastAsia="zh-Hans"/>
        </w:rPr>
      </w:pPr>
      <w:r w:rsidRPr="00821388">
        <w:rPr>
          <w:rFonts w:hint="eastAsia"/>
          <w:lang w:eastAsia="zh-Hans"/>
        </w:rPr>
        <w:t>items</w:t>
      </w:r>
      <w:r w:rsidRPr="00821388"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114D94" w14:paraId="5AA4D328" w14:textId="77777777" w:rsidTr="00160552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494E04F6" w14:textId="77777777" w:rsidR="00114D94" w:rsidRDefault="00114D94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51211C38" w14:textId="77777777" w:rsid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7E447BCA" w14:textId="77777777" w:rsid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244DE05B" w14:textId="77777777" w:rsidR="00114D94" w:rsidRDefault="00114D94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114D94" w14:paraId="22C2C14A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0045860B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cashflowId</w:t>
            </w:r>
          </w:p>
        </w:tc>
        <w:tc>
          <w:tcPr>
            <w:tcW w:w="992" w:type="dxa"/>
            <w:vAlign w:val="center"/>
          </w:tcPr>
          <w:p w14:paraId="063405AD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long</w:t>
            </w:r>
          </w:p>
        </w:tc>
        <w:tc>
          <w:tcPr>
            <w:tcW w:w="851" w:type="dxa"/>
            <w:vAlign w:val="center"/>
          </w:tcPr>
          <w:p w14:paraId="14CA81BD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64</w:t>
            </w:r>
          </w:p>
        </w:tc>
        <w:tc>
          <w:tcPr>
            <w:tcW w:w="5812" w:type="dxa"/>
            <w:vAlign w:val="center"/>
          </w:tcPr>
          <w:p w14:paraId="37DFE0E0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>
              <w:t>记录</w:t>
            </w:r>
            <w:r w:rsidRPr="00114D94">
              <w:t>流水</w:t>
            </w:r>
            <w:r>
              <w:t>号</w:t>
            </w:r>
          </w:p>
        </w:tc>
      </w:tr>
      <w:tr w:rsidR="00114D94" w:rsidRPr="00114D94" w14:paraId="39B34581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247DEFD4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lastRenderedPageBreak/>
              <w:t>sn</w:t>
            </w:r>
          </w:p>
        </w:tc>
        <w:tc>
          <w:tcPr>
            <w:tcW w:w="992" w:type="dxa"/>
            <w:vAlign w:val="center"/>
          </w:tcPr>
          <w:p w14:paraId="0E66577C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string</w:t>
            </w:r>
          </w:p>
        </w:tc>
        <w:tc>
          <w:tcPr>
            <w:tcW w:w="851" w:type="dxa"/>
            <w:vAlign w:val="center"/>
          </w:tcPr>
          <w:p w14:paraId="0736DDC2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4</w:t>
            </w:r>
          </w:p>
        </w:tc>
        <w:tc>
          <w:tcPr>
            <w:tcW w:w="5812" w:type="dxa"/>
            <w:vAlign w:val="center"/>
          </w:tcPr>
          <w:p w14:paraId="5EE6074F" w14:textId="77777777" w:rsidR="00114D94" w:rsidRPr="00114D94" w:rsidRDefault="00E76BFA" w:rsidP="00160552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114D94" w:rsidRPr="00114D94" w14:paraId="06F02E53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2D7E3D9B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userId</w:t>
            </w:r>
          </w:p>
        </w:tc>
        <w:tc>
          <w:tcPr>
            <w:tcW w:w="992" w:type="dxa"/>
            <w:vAlign w:val="center"/>
          </w:tcPr>
          <w:p w14:paraId="5F0E31AF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long</w:t>
            </w:r>
          </w:p>
        </w:tc>
        <w:tc>
          <w:tcPr>
            <w:tcW w:w="851" w:type="dxa"/>
            <w:vAlign w:val="center"/>
          </w:tcPr>
          <w:p w14:paraId="3E94E044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64</w:t>
            </w:r>
          </w:p>
        </w:tc>
        <w:tc>
          <w:tcPr>
            <w:tcW w:w="5812" w:type="dxa"/>
            <w:vAlign w:val="center"/>
          </w:tcPr>
          <w:p w14:paraId="706C5470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用户ID</w:t>
            </w:r>
          </w:p>
        </w:tc>
      </w:tr>
      <w:tr w:rsidR="00114D94" w:rsidRPr="00114D94" w14:paraId="0CE8C9A1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472DCD57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accountItem</w:t>
            </w:r>
          </w:p>
        </w:tc>
        <w:tc>
          <w:tcPr>
            <w:tcW w:w="992" w:type="dxa"/>
            <w:vAlign w:val="center"/>
          </w:tcPr>
          <w:p w14:paraId="432B5C5F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int</w:t>
            </w:r>
          </w:p>
        </w:tc>
        <w:tc>
          <w:tcPr>
            <w:tcW w:w="851" w:type="dxa"/>
            <w:vAlign w:val="center"/>
          </w:tcPr>
          <w:p w14:paraId="71837336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32</w:t>
            </w:r>
          </w:p>
        </w:tc>
        <w:tc>
          <w:tcPr>
            <w:tcW w:w="5812" w:type="dxa"/>
            <w:vAlign w:val="center"/>
          </w:tcPr>
          <w:p w14:paraId="5AE7E27D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会计项目</w:t>
            </w:r>
          </w:p>
        </w:tc>
      </w:tr>
      <w:tr w:rsidR="00114D94" w:rsidRPr="00114D94" w14:paraId="1B953253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598BCE66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operateTime</w:t>
            </w:r>
          </w:p>
        </w:tc>
        <w:tc>
          <w:tcPr>
            <w:tcW w:w="992" w:type="dxa"/>
            <w:vAlign w:val="center"/>
          </w:tcPr>
          <w:p w14:paraId="6379FFA3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date</w:t>
            </w:r>
          </w:p>
        </w:tc>
        <w:tc>
          <w:tcPr>
            <w:tcW w:w="851" w:type="dxa"/>
            <w:vAlign w:val="center"/>
          </w:tcPr>
          <w:p w14:paraId="5A50EF39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32</w:t>
            </w:r>
          </w:p>
        </w:tc>
        <w:tc>
          <w:tcPr>
            <w:tcW w:w="5812" w:type="dxa"/>
            <w:vAlign w:val="center"/>
          </w:tcPr>
          <w:p w14:paraId="6DF643D5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操作时间</w:t>
            </w:r>
          </w:p>
        </w:tc>
      </w:tr>
      <w:tr w:rsidR="00114D94" w:rsidRPr="00114D94" w14:paraId="4848FCFC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45B85C04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amount</w:t>
            </w:r>
          </w:p>
        </w:tc>
        <w:tc>
          <w:tcPr>
            <w:tcW w:w="992" w:type="dxa"/>
            <w:vAlign w:val="center"/>
          </w:tcPr>
          <w:p w14:paraId="4CAED254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float</w:t>
            </w:r>
          </w:p>
        </w:tc>
        <w:tc>
          <w:tcPr>
            <w:tcW w:w="851" w:type="dxa"/>
            <w:vAlign w:val="center"/>
          </w:tcPr>
          <w:p w14:paraId="69C7C84A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32</w:t>
            </w:r>
          </w:p>
        </w:tc>
        <w:tc>
          <w:tcPr>
            <w:tcW w:w="5812" w:type="dxa"/>
            <w:vAlign w:val="center"/>
          </w:tcPr>
          <w:p w14:paraId="305BAEAD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金额</w:t>
            </w:r>
          </w:p>
        </w:tc>
      </w:tr>
      <w:tr w:rsidR="00114D94" w:rsidRPr="00114D94" w14:paraId="73B82F91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331E3D18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bizId</w:t>
            </w:r>
          </w:p>
        </w:tc>
        <w:tc>
          <w:tcPr>
            <w:tcW w:w="992" w:type="dxa"/>
            <w:vAlign w:val="center"/>
          </w:tcPr>
          <w:p w14:paraId="2A1A8AA0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long</w:t>
            </w:r>
          </w:p>
        </w:tc>
        <w:tc>
          <w:tcPr>
            <w:tcW w:w="851" w:type="dxa"/>
            <w:vAlign w:val="center"/>
          </w:tcPr>
          <w:p w14:paraId="5744EBD9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64</w:t>
            </w:r>
          </w:p>
        </w:tc>
        <w:tc>
          <w:tcPr>
            <w:tcW w:w="5812" w:type="dxa"/>
            <w:vAlign w:val="center"/>
          </w:tcPr>
          <w:p w14:paraId="0A18C7DD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业务单据ID</w:t>
            </w:r>
          </w:p>
        </w:tc>
      </w:tr>
      <w:tr w:rsidR="00114D94" w:rsidRPr="00114D94" w14:paraId="314E3423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7C05B60C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balance</w:t>
            </w:r>
          </w:p>
        </w:tc>
        <w:tc>
          <w:tcPr>
            <w:tcW w:w="992" w:type="dxa"/>
            <w:vAlign w:val="center"/>
          </w:tcPr>
          <w:p w14:paraId="0225EB9D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float</w:t>
            </w:r>
          </w:p>
        </w:tc>
        <w:tc>
          <w:tcPr>
            <w:tcW w:w="851" w:type="dxa"/>
            <w:vAlign w:val="center"/>
          </w:tcPr>
          <w:p w14:paraId="03CCA641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32</w:t>
            </w:r>
          </w:p>
        </w:tc>
        <w:tc>
          <w:tcPr>
            <w:tcW w:w="5812" w:type="dxa"/>
            <w:vAlign w:val="center"/>
          </w:tcPr>
          <w:p w14:paraId="5D12B247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余额</w:t>
            </w:r>
          </w:p>
        </w:tc>
      </w:tr>
    </w:tbl>
    <w:p w14:paraId="2032F1EB" w14:textId="77777777" w:rsidR="00821388" w:rsidRDefault="00114D94" w:rsidP="00114D94">
      <w:pPr>
        <w:pStyle w:val="af9"/>
        <w:spacing w:before="120" w:after="0" w:line="240" w:lineRule="auto"/>
        <w:ind w:left="528"/>
        <w:rPr>
          <w:lang w:eastAsia="zh-Hans"/>
        </w:rPr>
      </w:pPr>
      <w:r w:rsidRPr="00114D94">
        <w:rPr>
          <w:rFonts w:hint="eastAsia"/>
          <w:lang w:eastAsia="zh-Hans"/>
        </w:rPr>
        <w:t xml:space="preserve"> </w:t>
      </w:r>
      <w:r w:rsidR="00821388" w:rsidRPr="00114D94">
        <w:rPr>
          <w:rFonts w:hint="eastAsia"/>
          <w:lang w:eastAsia="zh-Hans"/>
        </w:rPr>
        <w:t>stats</w:t>
      </w:r>
      <w:r w:rsidR="00821388" w:rsidRPr="00114D94">
        <w:rPr>
          <w:rFonts w:hint="eastAsia"/>
          <w:lang w:eastAsia="zh-Hans"/>
        </w:rPr>
        <w:t>元素属性描述</w:t>
      </w:r>
      <w:r w:rsidR="00821388" w:rsidRPr="00114D94">
        <w:rPr>
          <w:rFonts w:hint="eastAsia"/>
          <w:lang w:eastAsia="zh-Hans"/>
        </w:rPr>
        <w:t xml:space="preserve">: 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948"/>
        <w:gridCol w:w="955"/>
        <w:gridCol w:w="811"/>
        <w:gridCol w:w="5294"/>
      </w:tblGrid>
      <w:tr w:rsidR="00114D94" w14:paraId="2BD2EFC1" w14:textId="77777777" w:rsidTr="00160552">
        <w:trPr>
          <w:trHeight w:val="454"/>
        </w:trPr>
        <w:tc>
          <w:tcPr>
            <w:tcW w:w="1794" w:type="dxa"/>
            <w:shd w:val="clear" w:color="auto" w:fill="DEE7EC"/>
            <w:vAlign w:val="center"/>
          </w:tcPr>
          <w:p w14:paraId="5D77779F" w14:textId="77777777" w:rsidR="00114D94" w:rsidRDefault="00114D94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65" w:type="dxa"/>
            <w:shd w:val="clear" w:color="auto" w:fill="DEE7EC"/>
            <w:vAlign w:val="center"/>
          </w:tcPr>
          <w:p w14:paraId="4B34F1E4" w14:textId="77777777" w:rsid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21" w:type="dxa"/>
            <w:shd w:val="clear" w:color="auto" w:fill="DEE7EC"/>
            <w:vAlign w:val="center"/>
          </w:tcPr>
          <w:p w14:paraId="49309D95" w14:textId="77777777" w:rsid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428" w:type="dxa"/>
            <w:shd w:val="clear" w:color="auto" w:fill="DEE7EC"/>
            <w:vAlign w:val="center"/>
          </w:tcPr>
          <w:p w14:paraId="691A2A3A" w14:textId="77777777" w:rsidR="00114D94" w:rsidRDefault="00114D94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114D94" w14:paraId="2F1C4C35" w14:textId="77777777" w:rsidTr="00160552">
        <w:trPr>
          <w:trHeight w:val="454"/>
        </w:trPr>
        <w:tc>
          <w:tcPr>
            <w:tcW w:w="1794" w:type="dxa"/>
            <w:vAlign w:val="center"/>
          </w:tcPr>
          <w:p w14:paraId="56447C2E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userCount</w:t>
            </w:r>
          </w:p>
        </w:tc>
        <w:tc>
          <w:tcPr>
            <w:tcW w:w="965" w:type="dxa"/>
            <w:vAlign w:val="center"/>
          </w:tcPr>
          <w:p w14:paraId="1C5CCBFA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int</w:t>
            </w:r>
          </w:p>
        </w:tc>
        <w:tc>
          <w:tcPr>
            <w:tcW w:w="821" w:type="dxa"/>
            <w:vAlign w:val="center"/>
          </w:tcPr>
          <w:p w14:paraId="2F09F270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32</w:t>
            </w:r>
          </w:p>
        </w:tc>
        <w:tc>
          <w:tcPr>
            <w:tcW w:w="5428" w:type="dxa"/>
            <w:vAlign w:val="center"/>
          </w:tcPr>
          <w:p w14:paraId="2BA68A81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会员数量小计</w:t>
            </w:r>
          </w:p>
        </w:tc>
      </w:tr>
      <w:tr w:rsidR="00114D94" w:rsidRPr="00114D94" w14:paraId="4A7D9726" w14:textId="77777777" w:rsidTr="00160552">
        <w:trPr>
          <w:trHeight w:val="454"/>
        </w:trPr>
        <w:tc>
          <w:tcPr>
            <w:tcW w:w="1794" w:type="dxa"/>
            <w:vAlign w:val="center"/>
          </w:tcPr>
          <w:p w14:paraId="6BA462D2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incomeAmount</w:t>
            </w:r>
          </w:p>
        </w:tc>
        <w:tc>
          <w:tcPr>
            <w:tcW w:w="965" w:type="dxa"/>
            <w:vAlign w:val="center"/>
          </w:tcPr>
          <w:p w14:paraId="1C6FFCC4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float</w:t>
            </w:r>
          </w:p>
        </w:tc>
        <w:tc>
          <w:tcPr>
            <w:tcW w:w="821" w:type="dxa"/>
            <w:vAlign w:val="center"/>
          </w:tcPr>
          <w:p w14:paraId="0F40A307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32</w:t>
            </w:r>
          </w:p>
        </w:tc>
        <w:tc>
          <w:tcPr>
            <w:tcW w:w="5428" w:type="dxa"/>
            <w:vAlign w:val="center"/>
          </w:tcPr>
          <w:p w14:paraId="3DBB0362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收入小计</w:t>
            </w:r>
          </w:p>
        </w:tc>
      </w:tr>
      <w:tr w:rsidR="00114D94" w:rsidRPr="00114D94" w14:paraId="41C21138" w14:textId="77777777" w:rsidTr="00160552">
        <w:trPr>
          <w:trHeight w:val="454"/>
        </w:trPr>
        <w:tc>
          <w:tcPr>
            <w:tcW w:w="1794" w:type="dxa"/>
            <w:vAlign w:val="center"/>
          </w:tcPr>
          <w:p w14:paraId="4F1C70C2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expenditureAmount</w:t>
            </w:r>
          </w:p>
        </w:tc>
        <w:tc>
          <w:tcPr>
            <w:tcW w:w="965" w:type="dxa"/>
            <w:vAlign w:val="center"/>
          </w:tcPr>
          <w:p w14:paraId="111EA828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float</w:t>
            </w:r>
          </w:p>
        </w:tc>
        <w:tc>
          <w:tcPr>
            <w:tcW w:w="821" w:type="dxa"/>
            <w:vAlign w:val="center"/>
          </w:tcPr>
          <w:p w14:paraId="6025CCAA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32</w:t>
            </w:r>
          </w:p>
        </w:tc>
        <w:tc>
          <w:tcPr>
            <w:tcW w:w="5428" w:type="dxa"/>
            <w:vAlign w:val="center"/>
          </w:tcPr>
          <w:p w14:paraId="25297033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支出小计</w:t>
            </w:r>
          </w:p>
        </w:tc>
      </w:tr>
      <w:tr w:rsidR="00114D94" w:rsidRPr="00114D94" w14:paraId="36AE3F93" w14:textId="77777777" w:rsidTr="00160552">
        <w:trPr>
          <w:trHeight w:val="454"/>
        </w:trPr>
        <w:tc>
          <w:tcPr>
            <w:tcW w:w="1794" w:type="dxa"/>
            <w:vAlign w:val="center"/>
          </w:tcPr>
          <w:p w14:paraId="4D1B7021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balanceAmount</w:t>
            </w:r>
          </w:p>
        </w:tc>
        <w:tc>
          <w:tcPr>
            <w:tcW w:w="965" w:type="dxa"/>
            <w:vAlign w:val="center"/>
          </w:tcPr>
          <w:p w14:paraId="30A97336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float</w:t>
            </w:r>
          </w:p>
        </w:tc>
        <w:tc>
          <w:tcPr>
            <w:tcW w:w="821" w:type="dxa"/>
            <w:vAlign w:val="center"/>
          </w:tcPr>
          <w:p w14:paraId="6FB5B48F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center"/>
            </w:pPr>
            <w:r w:rsidRPr="00114D94">
              <w:t>32</w:t>
            </w:r>
          </w:p>
        </w:tc>
        <w:tc>
          <w:tcPr>
            <w:tcW w:w="5428" w:type="dxa"/>
            <w:vAlign w:val="center"/>
          </w:tcPr>
          <w:p w14:paraId="28DCB8E7" w14:textId="77777777" w:rsidR="00114D94" w:rsidRPr="00114D94" w:rsidRDefault="00114D94" w:rsidP="00160552">
            <w:pPr>
              <w:pStyle w:val="af6"/>
              <w:spacing w:after="0"/>
              <w:ind w:leftChars="0" w:left="0"/>
              <w:jc w:val="both"/>
            </w:pPr>
            <w:r w:rsidRPr="00114D94">
              <w:t>结余小计</w:t>
            </w:r>
          </w:p>
        </w:tc>
      </w:tr>
    </w:tbl>
    <w:p w14:paraId="55C9B315" w14:textId="77777777" w:rsidR="00114D94" w:rsidRPr="00114D94" w:rsidRDefault="00114D94" w:rsidP="00114D94">
      <w:pPr>
        <w:pStyle w:val="af9"/>
        <w:spacing w:before="120" w:after="0" w:line="240" w:lineRule="auto"/>
        <w:ind w:left="528"/>
        <w:rPr>
          <w:lang w:eastAsia="zh-Hans"/>
        </w:rPr>
      </w:pPr>
    </w:p>
    <w:p w14:paraId="35E80DD0" w14:textId="77777777" w:rsidR="00A752CF" w:rsidRPr="00BB42F4" w:rsidRDefault="00A752CF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>
        <w:rPr>
          <w:rStyle w:val="af8"/>
          <w:position w:val="0"/>
          <w:bdr w:val="none" w:sz="0" w:space="0" w:color="auto"/>
          <w:shd w:val="clear" w:color="auto" w:fill="auto"/>
        </w:rPr>
        <w:t>post</w:t>
      </w:r>
      <w:r w:rsidRPr="00BB42F4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A752CF" w14:paraId="0970ACC1" w14:textId="77777777" w:rsidTr="00004EA1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2266AE98" w14:textId="77777777" w:rsidR="00190C3B" w:rsidRPr="003924BB" w:rsidRDefault="00190C3B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5844C260" w14:textId="41D0A26C" w:rsidR="00190C3B" w:rsidRPr="006C7279" w:rsidRDefault="00D4470B" w:rsidP="00004EA1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190C3B" w:rsidRPr="00B03047">
              <w:rPr>
                <w:rFonts w:ascii="Courier New" w:eastAsia="宋体" w:hAnsi="Courier New" w:cs="Courier New"/>
                <w:color w:val="204A87"/>
              </w:rPr>
              <w:t>id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190C3B"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3924BB">
              <w:rPr>
                <w:rFonts w:ascii="Courier New" w:eastAsia="宋体" w:hAnsi="Courier New" w:cs="Courier New"/>
                <w:color w:val="4E9A06"/>
              </w:rPr>
              <w:t>01101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0E1CFD0" w14:textId="1D6A1D6C" w:rsidR="00190C3B" w:rsidRPr="006C7279" w:rsidRDefault="00D4470B" w:rsidP="00004EA1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190C3B" w:rsidRPr="00B03047">
              <w:rPr>
                <w:rFonts w:ascii="Courier New" w:eastAsia="宋体" w:hAnsi="Courier New" w:cs="Courier New"/>
                <w:color w:val="204A87"/>
              </w:rPr>
              <w:t>method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190C3B" w:rsidRPr="00D4470B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3924BB">
              <w:rPr>
                <w:rFonts w:ascii="Courier New" w:eastAsia="宋体" w:hAnsi="Courier New" w:cs="Courier New"/>
                <w:color w:val="4E9A06"/>
              </w:rPr>
              <w:t>open.balance.transfer.query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1EE50D4" w14:textId="19626434" w:rsidR="00190C3B" w:rsidRPr="006C7279" w:rsidRDefault="00D4470B" w:rsidP="00004EA1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190C3B" w:rsidRPr="00B03047">
              <w:rPr>
                <w:rFonts w:ascii="Courier New" w:eastAsia="宋体" w:hAnsi="Courier New" w:cs="Courier New"/>
                <w:color w:val="204A87"/>
              </w:rPr>
              <w:t>params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190C3B"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</w:p>
          <w:p w14:paraId="3E9FAEEE" w14:textId="77777777" w:rsidR="00190C3B" w:rsidRPr="003924BB" w:rsidRDefault="00190C3B" w:rsidP="003924BB">
            <w:pPr>
              <w:pStyle w:val="af9"/>
              <w:spacing w:beforeLines="0" w:before="0" w:after="0"/>
              <w:ind w:leftChars="20" w:left="48" w:firstLineChars="203" w:firstLine="487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0F06B91B" w14:textId="64E439BD" w:rsidR="00190C3B" w:rsidRPr="006C7279" w:rsidRDefault="00D4470B" w:rsidP="00004EA1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190C3B" w:rsidRPr="00B03047">
              <w:rPr>
                <w:rFonts w:ascii="Courier New" w:eastAsia="宋体" w:hAnsi="Courier New" w:cs="Courier New"/>
                <w:color w:val="204A87"/>
              </w:rPr>
              <w:t>random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190C3B" w:rsidRPr="00D4470B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3924BB">
              <w:rPr>
                <w:rFonts w:ascii="Courier New" w:eastAsia="宋体" w:hAnsi="Courier New" w:cs="Courier New"/>
                <w:color w:val="4E9A06"/>
              </w:rPr>
              <w:t>01535093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FF7EFB8" w14:textId="3158E6C2" w:rsidR="00190C3B" w:rsidRPr="006C7279" w:rsidRDefault="00D4470B" w:rsidP="00004EA1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3C2BE4">
              <w:rPr>
                <w:rFonts w:ascii="Courier New" w:eastAsia="宋体" w:hAnsi="Courier New" w:cs="Courier New"/>
                <w:color w:val="204A87"/>
              </w:rPr>
              <w:t>sign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190C3B" w:rsidRPr="00D4470B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3924BB">
              <w:rPr>
                <w:rFonts w:ascii="Courier New" w:eastAsia="宋体" w:hAnsi="Courier New" w:cs="Courier New"/>
                <w:color w:val="4E9A06"/>
              </w:rPr>
              <w:t>sdfasd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5B40E15" w14:textId="3B6CF3D0" w:rsidR="00190C3B" w:rsidRPr="006C7279" w:rsidRDefault="00D4470B" w:rsidP="00004EA1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190C3B" w:rsidRPr="00B03047">
              <w:rPr>
                <w:rFonts w:ascii="Courier New" w:eastAsia="宋体" w:hAnsi="Courier New" w:cs="Courier New"/>
                <w:color w:val="204A87"/>
              </w:rPr>
              <w:t>sn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190C3B" w:rsidRPr="00D4470B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3924BB">
              <w:rPr>
                <w:rFonts w:ascii="Courier New" w:eastAsia="宋体" w:hAnsi="Courier New" w:cs="Courier New"/>
                <w:color w:val="4E9A06"/>
              </w:rPr>
              <w:t>am00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78D03DC" w14:textId="2C5E3BEC" w:rsidR="00190C3B" w:rsidRPr="006C7279" w:rsidRDefault="00D4470B" w:rsidP="00004EA1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190C3B" w:rsidRPr="00B03047">
              <w:rPr>
                <w:rFonts w:ascii="Courier New" w:eastAsia="宋体" w:hAnsi="Courier New" w:cs="Courier New"/>
                <w:color w:val="204A87"/>
              </w:rPr>
              <w:t>loginId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190C3B" w:rsidRPr="00D4470B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3924BB">
              <w:rPr>
                <w:rFonts w:ascii="Courier New" w:eastAsia="宋体" w:hAnsi="Courier New" w:cs="Courier New"/>
                <w:color w:val="4E9A06"/>
              </w:rPr>
              <w:t>testme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57D9ECA8" w14:textId="3F4AB3B8" w:rsidR="00190C3B" w:rsidRPr="006C7279" w:rsidRDefault="00D4470B" w:rsidP="00004EA1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190C3B" w:rsidRPr="00B03047">
              <w:rPr>
                <w:rFonts w:ascii="Courier New" w:eastAsia="宋体" w:hAnsi="Courier New" w:cs="Courier New"/>
                <w:color w:val="204A87"/>
              </w:rPr>
              <w:t>startTime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190C3B" w:rsidRPr="00D4470B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3924BB">
              <w:rPr>
                <w:rFonts w:ascii="Courier New" w:eastAsia="宋体" w:hAnsi="Courier New" w:cs="Courier New"/>
                <w:color w:val="4E9A06"/>
              </w:rPr>
              <w:t>2015-11-25 11:22:00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5E58CBC9" w14:textId="26EA9F75" w:rsidR="00190C3B" w:rsidRPr="006C7279" w:rsidRDefault="00D4470B" w:rsidP="00004EA1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190C3B" w:rsidRPr="00B03047">
              <w:rPr>
                <w:rFonts w:ascii="Courier New" w:eastAsia="宋体" w:hAnsi="Courier New" w:cs="Courier New"/>
                <w:color w:val="204A87"/>
              </w:rPr>
              <w:t>endTime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190C3B" w:rsidRPr="00D4470B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3924BB">
              <w:rPr>
                <w:rFonts w:ascii="Courier New" w:eastAsia="宋体" w:hAnsi="Courier New" w:cs="Courier New"/>
                <w:color w:val="4E9A06"/>
              </w:rPr>
              <w:t>2015-12-10 11:22:00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0F8EC74C" w14:textId="59FEE6E8" w:rsidR="00190C3B" w:rsidRPr="006C7279" w:rsidRDefault="00D4470B" w:rsidP="00004EA1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190C3B" w:rsidRPr="00B03047">
              <w:rPr>
                <w:rFonts w:ascii="Courier New" w:eastAsia="宋体" w:hAnsi="Courier New" w:cs="Courier New"/>
                <w:color w:val="204A87"/>
              </w:rPr>
              <w:t>bizId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190C3B" w:rsidRPr="00D4470B">
              <w:rPr>
                <w:rFonts w:ascii="Courier New" w:eastAsia="宋体" w:hAnsi="Courier New" w:cs="Courier New"/>
                <w:color w:val="AD7FA8"/>
              </w:rPr>
              <w:t>:</w:t>
            </w:r>
            <w:r w:rsidR="00190C3B" w:rsidRPr="003924BB">
              <w:rPr>
                <w:rFonts w:ascii="Courier New" w:eastAsia="宋体" w:hAnsi="Courier New" w:cs="Courier New"/>
                <w:color w:val="AD7FA8"/>
              </w:rPr>
              <w:t>null</w:t>
            </w:r>
            <w:r w:rsidR="00190C3B"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738069F3" w14:textId="25D60F79" w:rsidR="00190C3B" w:rsidRPr="006C7279" w:rsidRDefault="00D4470B" w:rsidP="00004EA1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190C3B" w:rsidRPr="00B03047">
              <w:rPr>
                <w:rFonts w:ascii="Courier New" w:eastAsia="宋体" w:hAnsi="Courier New" w:cs="Courier New"/>
                <w:color w:val="204A87"/>
              </w:rPr>
              <w:t>pageIndex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190C3B" w:rsidRPr="00D4470B">
              <w:rPr>
                <w:rFonts w:ascii="Courier New" w:eastAsia="宋体" w:hAnsi="Courier New" w:cs="Courier New"/>
                <w:color w:val="AD7FA8"/>
              </w:rPr>
              <w:t>:</w:t>
            </w:r>
            <w:r w:rsidR="00190C3B" w:rsidRPr="003924BB">
              <w:rPr>
                <w:rFonts w:ascii="Courier New" w:eastAsia="宋体" w:hAnsi="Courier New" w:cs="Courier New"/>
                <w:color w:val="AD7FA8"/>
              </w:rPr>
              <w:t>1</w:t>
            </w:r>
            <w:r w:rsidR="00190C3B"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206D8A16" w14:textId="5E214B34" w:rsidR="00190C3B" w:rsidRPr="006C7279" w:rsidRDefault="00D4470B" w:rsidP="00004EA1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190C3B" w:rsidRPr="00B03047">
              <w:rPr>
                <w:rFonts w:ascii="Courier New" w:eastAsia="宋体" w:hAnsi="Courier New" w:cs="Courier New"/>
                <w:color w:val="204A87"/>
              </w:rPr>
              <w:t>pageSize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190C3B" w:rsidRPr="00D4470B">
              <w:rPr>
                <w:rFonts w:ascii="Courier New" w:eastAsia="宋体" w:hAnsi="Courier New" w:cs="Courier New"/>
                <w:color w:val="AD7FA8"/>
              </w:rPr>
              <w:t>:</w:t>
            </w:r>
            <w:r w:rsidR="00190C3B" w:rsidRPr="003924BB">
              <w:rPr>
                <w:rFonts w:ascii="Courier New" w:eastAsia="宋体" w:hAnsi="Courier New" w:cs="Courier New"/>
                <w:color w:val="AD7FA8"/>
              </w:rPr>
              <w:t>12</w:t>
            </w:r>
          </w:p>
          <w:p w14:paraId="25573CBE" w14:textId="77777777" w:rsidR="00190C3B" w:rsidRPr="006C7279" w:rsidRDefault="00190C3B" w:rsidP="00004EA1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EC21B31" w14:textId="79DA7765" w:rsidR="00190C3B" w:rsidRPr="006C7279" w:rsidRDefault="00D4470B" w:rsidP="00004EA1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190C3B" w:rsidRPr="00B03047">
              <w:rPr>
                <w:rFonts w:ascii="Courier New" w:eastAsia="宋体" w:hAnsi="Courier New" w:cs="Courier New"/>
                <w:color w:val="204A87"/>
              </w:rPr>
              <w:t>jsonrpc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190C3B"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190C3B" w:rsidRPr="003924BB">
              <w:rPr>
                <w:rFonts w:ascii="Courier New" w:eastAsia="宋体" w:hAnsi="Courier New" w:cs="Courier New"/>
                <w:color w:val="4E9A06"/>
              </w:rPr>
              <w:t>2.0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1799FC4C" w14:textId="77777777" w:rsidR="00A752CF" w:rsidRPr="006C7279" w:rsidRDefault="00190C3B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42A023FB" w14:textId="77777777" w:rsidR="00322493" w:rsidRPr="00A752CF" w:rsidRDefault="00322493">
      <w:pPr>
        <w:rPr>
          <w:rFonts w:eastAsia="Microsoft YaHei UI"/>
          <w:bCs/>
          <w:color w:val="9E3D22"/>
          <w:sz w:val="28"/>
          <w:szCs w:val="32"/>
        </w:rPr>
      </w:pPr>
    </w:p>
    <w:p w14:paraId="1491330C" w14:textId="77777777" w:rsidR="00114D94" w:rsidRDefault="00114D94">
      <w:pPr>
        <w:rPr>
          <w:rFonts w:eastAsia="Microsoft YaHei UI"/>
          <w:bCs/>
          <w:color w:val="9E3D22"/>
          <w:sz w:val="28"/>
          <w:szCs w:val="32"/>
        </w:rPr>
      </w:pPr>
      <w:r>
        <w:br w:type="page"/>
      </w:r>
    </w:p>
    <w:p w14:paraId="21600530" w14:textId="77777777" w:rsidR="00C8426D" w:rsidRDefault="00C8426D" w:rsidP="00C8426D">
      <w:pPr>
        <w:pStyle w:val="af2"/>
        <w:ind w:left="480" w:right="240"/>
      </w:pPr>
      <w:bookmarkStart w:id="23" w:name="_Toc29317672"/>
      <w:r>
        <w:rPr>
          <w:rFonts w:hint="eastAsia"/>
        </w:rPr>
        <w:lastRenderedPageBreak/>
        <w:t>额度转换</w:t>
      </w:r>
      <w:bookmarkEnd w:id="23"/>
    </w:p>
    <w:p w14:paraId="7BB3D442" w14:textId="77777777" w:rsidR="00241380" w:rsidRDefault="00241380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3CE2CF4E" w14:textId="77777777" w:rsidR="00241380" w:rsidRDefault="00241380" w:rsidP="00944A0B">
      <w:pPr>
        <w:pStyle w:val="af6"/>
        <w:spacing w:before="200" w:after="120"/>
        <w:ind w:leftChars="200" w:left="480"/>
        <w:rPr>
          <w:rStyle w:val="af8"/>
        </w:rPr>
      </w:pPr>
      <w:r w:rsidRPr="0006365A">
        <w:rPr>
          <w:rStyle w:val="af8"/>
        </w:rPr>
        <w:t>open.</w:t>
      </w:r>
      <w:r>
        <w:rPr>
          <w:rStyle w:val="af8"/>
        </w:rPr>
        <w:t>balance.transfer</w:t>
      </w:r>
    </w:p>
    <w:p w14:paraId="1A376793" w14:textId="77777777" w:rsidR="00C86F80" w:rsidRPr="00CB4242" w:rsidRDefault="00C86F80" w:rsidP="00C86F80">
      <w:pPr>
        <w:pStyle w:val="af7"/>
        <w:ind w:left="504" w:right="240"/>
      </w:pPr>
      <w:r w:rsidRPr="00CB4242">
        <w:rPr>
          <w:rFonts w:hint="eastAsia"/>
        </w:rPr>
        <w:t>接口说明</w:t>
      </w:r>
    </w:p>
    <w:p w14:paraId="6CC55C70" w14:textId="140625F9" w:rsidR="00C86F80" w:rsidRPr="00C86F80" w:rsidRDefault="00C86F80" w:rsidP="00C86F80">
      <w:pPr>
        <w:ind w:leftChars="236" w:left="566" w:firstLine="1"/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</w:pPr>
      <w:r w:rsidRPr="00C86F80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1.</w:t>
      </w:r>
      <w:r w:rsidRPr="00C86F80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</w:t>
      </w:r>
      <w:r w:rsidRPr="00C86F80">
        <w:rPr>
          <w:rStyle w:val="af8"/>
          <w:rFonts w:ascii="Microsoft JhengHei UI" w:eastAsia="Microsoft JhengHei UI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额度转换金额默认限制</w:t>
      </w:r>
      <w:r w:rsidR="009929E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范围</w:t>
      </w:r>
      <w:r w:rsidR="009929E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:</w:t>
      </w:r>
      <w:r w:rsidR="009929E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</w:t>
      </w:r>
      <w:r w:rsidR="009929EE" w:rsidRPr="009929EE">
        <w:rPr>
          <w:rStyle w:val="af8"/>
          <w:rFonts w:ascii="Tahoma" w:eastAsiaTheme="minorEastAsia" w:hAnsi="Tahoma" w:cs="Tahom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-60</w:t>
      </w:r>
      <w:r w:rsidR="009929E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万</w:t>
      </w:r>
      <w:r w:rsidR="009929E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[</w:t>
      </w:r>
      <w:r w:rsidR="009929E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转出</w:t>
      </w:r>
      <w:r w:rsidR="009929E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]</w:t>
      </w:r>
      <w:r w:rsidR="009929EE" w:rsidRPr="009929EE">
        <w:rPr>
          <w:rStyle w:val="af8"/>
          <w:rFonts w:ascii="Tahoma" w:eastAsiaTheme="minorEastAsia" w:hAnsi="Tahoma" w:cs="Tahom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~5</w:t>
      </w:r>
      <w:r w:rsidRPr="009929EE">
        <w:rPr>
          <w:rStyle w:val="af8"/>
          <w:rFonts w:ascii="Tahoma" w:eastAsiaTheme="minorEastAsia" w:hAnsi="Tahoma" w:cs="Tahom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0</w:t>
      </w:r>
      <w:r w:rsidRPr="00C86F80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万</w:t>
      </w:r>
      <w:r w:rsidR="009929E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[</w:t>
      </w:r>
      <w:r w:rsidR="009929E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转入</w:t>
      </w:r>
      <w:r w:rsidR="009929E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]</w:t>
      </w:r>
      <w:r w:rsidRPr="00C86F80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，如果接入方有大额转账需求，须提交我方修改</w:t>
      </w:r>
      <w:r w:rsidRPr="00C86F80">
        <w:rPr>
          <w:rStyle w:val="af8"/>
          <w:rFonts w:ascii="Microsoft JhengHei UI" w:eastAsia="Microsoft JhengHei UI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7FEF7B38" w14:textId="6A78326A" w:rsidR="00C86F80" w:rsidRPr="00C86F80" w:rsidRDefault="00C86F80" w:rsidP="00C86F80">
      <w:pPr>
        <w:ind w:leftChars="236" w:left="566" w:firstLine="1"/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</w:pPr>
      <w:r w:rsidRPr="00C86F80">
        <w:rPr>
          <w:rStyle w:val="af8"/>
          <w:rFonts w:ascii="Microsoft JhengHei UI" w:eastAsia="Microsoft JhengHei UI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2. 为了避免因出现网络异常时进行重试导致重复的额度操作，在重试时请务必指定相同的</w:t>
      </w:r>
      <w:r w:rsidRPr="00C86F80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b</w:t>
      </w:r>
      <w:r w:rsidRPr="00C86F80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izId</w:t>
      </w:r>
      <w:r w:rsidRPr="00C86F80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并设置</w:t>
      </w:r>
      <w:r w:rsidRPr="00C86F80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checkBizId</w:t>
      </w:r>
      <w:r w:rsidRPr="00C86F80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等于</w:t>
      </w:r>
      <w:r w:rsidRPr="00C86F80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1</w:t>
      </w:r>
    </w:p>
    <w:p w14:paraId="43B1E1FC" w14:textId="77777777" w:rsidR="00C86F80" w:rsidRPr="00C86F80" w:rsidRDefault="00C86F80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</w:p>
    <w:p w14:paraId="6437A964" w14:textId="77777777" w:rsidR="00241380" w:rsidRPr="00134772" w:rsidRDefault="00241380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34772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请求</w:t>
      </w:r>
      <w:r w:rsidRPr="00944A0B">
        <w:rPr>
          <w:rFonts w:hint="eastAsia"/>
        </w:rPr>
        <w:t>参数</w:t>
      </w:r>
    </w:p>
    <w:tbl>
      <w:tblPr>
        <w:tblStyle w:val="a7"/>
        <w:tblW w:w="9149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125"/>
        <w:gridCol w:w="846"/>
        <w:gridCol w:w="669"/>
        <w:gridCol w:w="665"/>
        <w:gridCol w:w="5844"/>
      </w:tblGrid>
      <w:tr w:rsidR="00241380" w14:paraId="75F6C8CE" w14:textId="77777777" w:rsidTr="00160552">
        <w:trPr>
          <w:trHeight w:val="454"/>
        </w:trPr>
        <w:tc>
          <w:tcPr>
            <w:tcW w:w="1125" w:type="dxa"/>
            <w:shd w:val="clear" w:color="auto" w:fill="DEE7EC"/>
            <w:vAlign w:val="center"/>
          </w:tcPr>
          <w:p w14:paraId="466A5B29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846" w:type="dxa"/>
            <w:shd w:val="clear" w:color="auto" w:fill="DEE7EC"/>
            <w:vAlign w:val="center"/>
          </w:tcPr>
          <w:p w14:paraId="79381B11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69" w:type="dxa"/>
            <w:shd w:val="clear" w:color="auto" w:fill="DEE7EC"/>
            <w:vAlign w:val="center"/>
          </w:tcPr>
          <w:p w14:paraId="78735FF2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65" w:type="dxa"/>
            <w:shd w:val="clear" w:color="auto" w:fill="DEE7EC"/>
            <w:vAlign w:val="center"/>
          </w:tcPr>
          <w:p w14:paraId="7D34C205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844" w:type="dxa"/>
            <w:shd w:val="clear" w:color="auto" w:fill="DEE7EC"/>
            <w:vAlign w:val="center"/>
          </w:tcPr>
          <w:p w14:paraId="6C042470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241380" w14:paraId="2C29CB65" w14:textId="77777777" w:rsidTr="00160552">
        <w:trPr>
          <w:trHeight w:val="454"/>
        </w:trPr>
        <w:tc>
          <w:tcPr>
            <w:tcW w:w="1125" w:type="dxa"/>
            <w:vAlign w:val="center"/>
          </w:tcPr>
          <w:p w14:paraId="17828B3D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846" w:type="dxa"/>
            <w:vAlign w:val="center"/>
          </w:tcPr>
          <w:p w14:paraId="06245524" w14:textId="77777777" w:rsidR="00241380" w:rsidRPr="00F02D08" w:rsidRDefault="00241380" w:rsidP="00160552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669" w:type="dxa"/>
            <w:vAlign w:val="center"/>
          </w:tcPr>
          <w:p w14:paraId="3AE2FF79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65" w:type="dxa"/>
            <w:vAlign w:val="center"/>
          </w:tcPr>
          <w:p w14:paraId="316FA40B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44" w:type="dxa"/>
            <w:vAlign w:val="center"/>
          </w:tcPr>
          <w:p w14:paraId="22F500BB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241380" w14:paraId="458C9892" w14:textId="77777777" w:rsidTr="00160552">
        <w:trPr>
          <w:trHeight w:val="454"/>
        </w:trPr>
        <w:tc>
          <w:tcPr>
            <w:tcW w:w="1125" w:type="dxa"/>
            <w:vAlign w:val="center"/>
          </w:tcPr>
          <w:p w14:paraId="5A6CA3C7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digest</w:t>
            </w:r>
          </w:p>
        </w:tc>
        <w:tc>
          <w:tcPr>
            <w:tcW w:w="846" w:type="dxa"/>
            <w:vAlign w:val="center"/>
          </w:tcPr>
          <w:p w14:paraId="14D3EB14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69" w:type="dxa"/>
            <w:vAlign w:val="center"/>
          </w:tcPr>
          <w:p w14:paraId="20EE1351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65" w:type="dxa"/>
            <w:vAlign w:val="center"/>
          </w:tcPr>
          <w:p w14:paraId="6867D4FA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44" w:type="dxa"/>
            <w:vAlign w:val="center"/>
          </w:tcPr>
          <w:p w14:paraId="726270C1" w14:textId="77777777" w:rsidR="00241380" w:rsidRDefault="00D50A77" w:rsidP="00160552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241380">
              <w:t>digest=md5(random+sn+loginId+amount+secretCode)</w:t>
            </w:r>
          </w:p>
        </w:tc>
      </w:tr>
      <w:tr w:rsidR="00241380" w14:paraId="2447212D" w14:textId="77777777" w:rsidTr="00160552">
        <w:trPr>
          <w:trHeight w:val="454"/>
        </w:trPr>
        <w:tc>
          <w:tcPr>
            <w:tcW w:w="1125" w:type="dxa"/>
            <w:vAlign w:val="center"/>
          </w:tcPr>
          <w:p w14:paraId="3DC5E7A4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846" w:type="dxa"/>
            <w:vAlign w:val="center"/>
          </w:tcPr>
          <w:p w14:paraId="6C5446CE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69" w:type="dxa"/>
            <w:vAlign w:val="center"/>
          </w:tcPr>
          <w:p w14:paraId="782D50EE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665" w:type="dxa"/>
            <w:vAlign w:val="center"/>
          </w:tcPr>
          <w:p w14:paraId="7D86C3A7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44" w:type="dxa"/>
            <w:vAlign w:val="center"/>
          </w:tcPr>
          <w:p w14:paraId="360CCDFD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 w:rsidRPr="00D47822">
              <w:rPr>
                <w:rFonts w:hint="eastAsia"/>
              </w:rPr>
              <w:t>厅代码</w:t>
            </w:r>
          </w:p>
        </w:tc>
      </w:tr>
      <w:tr w:rsidR="00241380" w14:paraId="3A0FBE28" w14:textId="77777777" w:rsidTr="00160552">
        <w:trPr>
          <w:trHeight w:val="454"/>
        </w:trPr>
        <w:tc>
          <w:tcPr>
            <w:tcW w:w="1125" w:type="dxa"/>
            <w:vAlign w:val="center"/>
          </w:tcPr>
          <w:p w14:paraId="57D09303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loginId</w:t>
            </w:r>
          </w:p>
        </w:tc>
        <w:tc>
          <w:tcPr>
            <w:tcW w:w="846" w:type="dxa"/>
            <w:vAlign w:val="center"/>
          </w:tcPr>
          <w:p w14:paraId="77A4C7DB" w14:textId="77777777" w:rsidR="00241380" w:rsidRPr="00F02D08" w:rsidRDefault="00241380" w:rsidP="00160552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669" w:type="dxa"/>
            <w:vAlign w:val="center"/>
          </w:tcPr>
          <w:p w14:paraId="079420BC" w14:textId="15C663EA" w:rsidR="00241380" w:rsidRDefault="001B0F09" w:rsidP="00160552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665" w:type="dxa"/>
            <w:vAlign w:val="center"/>
          </w:tcPr>
          <w:p w14:paraId="58B88FA8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44" w:type="dxa"/>
            <w:vAlign w:val="center"/>
          </w:tcPr>
          <w:p w14:paraId="3B6C052F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用户登录ID</w:t>
            </w:r>
          </w:p>
        </w:tc>
      </w:tr>
      <w:tr w:rsidR="00241380" w:rsidRPr="00241380" w14:paraId="78A67D16" w14:textId="77777777" w:rsidTr="00160552">
        <w:trPr>
          <w:trHeight w:val="454"/>
        </w:trPr>
        <w:tc>
          <w:tcPr>
            <w:tcW w:w="1125" w:type="dxa"/>
            <w:vAlign w:val="center"/>
          </w:tcPr>
          <w:p w14:paraId="08FED575" w14:textId="77777777" w:rsidR="00241380" w:rsidRPr="00241380" w:rsidRDefault="00241380" w:rsidP="00160552">
            <w:pPr>
              <w:pStyle w:val="af6"/>
              <w:spacing w:after="0"/>
              <w:ind w:leftChars="0" w:left="0"/>
              <w:jc w:val="both"/>
            </w:pPr>
            <w:r w:rsidRPr="00241380">
              <w:t>amount</w:t>
            </w:r>
          </w:p>
        </w:tc>
        <w:tc>
          <w:tcPr>
            <w:tcW w:w="846" w:type="dxa"/>
            <w:vAlign w:val="center"/>
          </w:tcPr>
          <w:p w14:paraId="334FA393" w14:textId="77777777" w:rsidR="00241380" w:rsidRPr="00241380" w:rsidRDefault="00766508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69" w:type="dxa"/>
            <w:vAlign w:val="center"/>
          </w:tcPr>
          <w:p w14:paraId="11430F7A" w14:textId="77777777" w:rsidR="00241380" w:rsidRP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 w:rsidRPr="00241380">
              <w:t>32</w:t>
            </w:r>
          </w:p>
        </w:tc>
        <w:tc>
          <w:tcPr>
            <w:tcW w:w="665" w:type="dxa"/>
            <w:vAlign w:val="center"/>
          </w:tcPr>
          <w:p w14:paraId="54B58353" w14:textId="77777777" w:rsidR="00241380" w:rsidRP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 w:rsidRPr="00241380">
              <w:t>是</w:t>
            </w:r>
          </w:p>
        </w:tc>
        <w:tc>
          <w:tcPr>
            <w:tcW w:w="5844" w:type="dxa"/>
            <w:vAlign w:val="center"/>
          </w:tcPr>
          <w:p w14:paraId="527BF658" w14:textId="77777777" w:rsidR="00241380" w:rsidRP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转账金额(</w:t>
            </w:r>
            <w:r w:rsidRPr="00241380">
              <w:t>负数</w:t>
            </w:r>
            <w:r>
              <w:rPr>
                <w:rFonts w:hint="eastAsia"/>
              </w:rPr>
              <w:t>表示从BG</w:t>
            </w:r>
            <w:r>
              <w:t xml:space="preserve"> </w:t>
            </w:r>
            <w:r w:rsidRPr="00241380">
              <w:t>转出，正数</w:t>
            </w:r>
            <w:r>
              <w:t>转入)，</w:t>
            </w:r>
            <w:r w:rsidRPr="00241380">
              <w:t>支持2位小数</w:t>
            </w:r>
          </w:p>
        </w:tc>
      </w:tr>
      <w:tr w:rsidR="00241380" w:rsidRPr="00241380" w14:paraId="233D3611" w14:textId="77777777" w:rsidTr="00160552">
        <w:trPr>
          <w:trHeight w:val="454"/>
        </w:trPr>
        <w:tc>
          <w:tcPr>
            <w:tcW w:w="1125" w:type="dxa"/>
            <w:vAlign w:val="center"/>
          </w:tcPr>
          <w:p w14:paraId="26199D25" w14:textId="77777777" w:rsidR="00241380" w:rsidRPr="00241380" w:rsidRDefault="00241380" w:rsidP="00160552">
            <w:pPr>
              <w:pStyle w:val="af6"/>
              <w:spacing w:after="0"/>
              <w:ind w:leftChars="0" w:left="0"/>
              <w:jc w:val="both"/>
            </w:pPr>
            <w:r w:rsidRPr="00241380">
              <w:t>bizId</w:t>
            </w:r>
          </w:p>
        </w:tc>
        <w:tc>
          <w:tcPr>
            <w:tcW w:w="846" w:type="dxa"/>
            <w:vAlign w:val="center"/>
          </w:tcPr>
          <w:p w14:paraId="3FAE5A80" w14:textId="77777777" w:rsidR="00241380" w:rsidRP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 w:rsidRPr="00241380">
              <w:t>long</w:t>
            </w:r>
          </w:p>
        </w:tc>
        <w:tc>
          <w:tcPr>
            <w:tcW w:w="669" w:type="dxa"/>
            <w:vAlign w:val="center"/>
          </w:tcPr>
          <w:p w14:paraId="1ED2B3F9" w14:textId="77777777" w:rsidR="00241380" w:rsidRP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 w:rsidRPr="00241380">
              <w:t>64</w:t>
            </w:r>
          </w:p>
        </w:tc>
        <w:tc>
          <w:tcPr>
            <w:tcW w:w="665" w:type="dxa"/>
            <w:vAlign w:val="center"/>
          </w:tcPr>
          <w:p w14:paraId="144F1846" w14:textId="77777777" w:rsidR="00241380" w:rsidRP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 w:rsidRPr="00241380">
              <w:t>否</w:t>
            </w:r>
          </w:p>
        </w:tc>
        <w:tc>
          <w:tcPr>
            <w:tcW w:w="5844" w:type="dxa"/>
            <w:vAlign w:val="center"/>
          </w:tcPr>
          <w:p w14:paraId="3962ED7A" w14:textId="77777777" w:rsidR="00241380" w:rsidRPr="00241380" w:rsidRDefault="00241380" w:rsidP="00160552">
            <w:pPr>
              <w:pStyle w:val="af6"/>
              <w:spacing w:after="0"/>
              <w:ind w:leftChars="0" w:left="0"/>
              <w:jc w:val="both"/>
            </w:pPr>
            <w:r w:rsidRPr="00241380">
              <w:t>转账业务ID</w:t>
            </w:r>
            <w:r>
              <w:t>，由调用方提供</w:t>
            </w:r>
          </w:p>
        </w:tc>
      </w:tr>
      <w:tr w:rsidR="00241380" w:rsidRPr="00241380" w14:paraId="16F564F4" w14:textId="77777777" w:rsidTr="00160552">
        <w:trPr>
          <w:trHeight w:val="454"/>
        </w:trPr>
        <w:tc>
          <w:tcPr>
            <w:tcW w:w="1125" w:type="dxa"/>
            <w:vAlign w:val="center"/>
          </w:tcPr>
          <w:p w14:paraId="7E4FEE5B" w14:textId="77777777" w:rsidR="00241380" w:rsidRPr="00241380" w:rsidRDefault="00241380" w:rsidP="00160552">
            <w:pPr>
              <w:pStyle w:val="af6"/>
              <w:spacing w:after="0"/>
              <w:ind w:leftChars="0" w:left="0"/>
              <w:jc w:val="both"/>
            </w:pPr>
            <w:r w:rsidRPr="00241380">
              <w:t>checkBizId</w:t>
            </w:r>
          </w:p>
        </w:tc>
        <w:tc>
          <w:tcPr>
            <w:tcW w:w="846" w:type="dxa"/>
            <w:vAlign w:val="center"/>
          </w:tcPr>
          <w:p w14:paraId="5B782480" w14:textId="77777777" w:rsidR="00241380" w:rsidRP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 w:rsidRPr="00241380">
              <w:t>string</w:t>
            </w:r>
          </w:p>
        </w:tc>
        <w:tc>
          <w:tcPr>
            <w:tcW w:w="669" w:type="dxa"/>
            <w:vAlign w:val="center"/>
          </w:tcPr>
          <w:p w14:paraId="2B1D1DB0" w14:textId="77777777" w:rsidR="00241380" w:rsidRP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 w:rsidRPr="00241380">
              <w:t>1</w:t>
            </w:r>
          </w:p>
        </w:tc>
        <w:tc>
          <w:tcPr>
            <w:tcW w:w="665" w:type="dxa"/>
            <w:vAlign w:val="center"/>
          </w:tcPr>
          <w:p w14:paraId="1708C4F4" w14:textId="77777777" w:rsidR="00241380" w:rsidRP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 w:rsidRPr="00241380">
              <w:t>否</w:t>
            </w:r>
          </w:p>
        </w:tc>
        <w:tc>
          <w:tcPr>
            <w:tcW w:w="5844" w:type="dxa"/>
            <w:vAlign w:val="center"/>
          </w:tcPr>
          <w:p w14:paraId="46787A37" w14:textId="77777777" w:rsidR="00241380" w:rsidRPr="00241380" w:rsidRDefault="00241380" w:rsidP="00160552">
            <w:pPr>
              <w:pStyle w:val="af6"/>
              <w:spacing w:after="0"/>
              <w:ind w:leftChars="0" w:left="0"/>
              <w:jc w:val="both"/>
            </w:pPr>
            <w:r w:rsidRPr="00241380">
              <w:t>是否检查转账业务ID的唯一性</w:t>
            </w:r>
            <w:r>
              <w:t xml:space="preserve">. 1: </w:t>
            </w:r>
            <w:r w:rsidRPr="00241380">
              <w:t>检查;</w:t>
            </w:r>
            <w:r>
              <w:t xml:space="preserve"> 0: </w:t>
            </w:r>
            <w:r w:rsidRPr="00241380">
              <w:t>不检查(默认)</w:t>
            </w:r>
          </w:p>
        </w:tc>
      </w:tr>
    </w:tbl>
    <w:p w14:paraId="5F2E975E" w14:textId="77777777" w:rsidR="00241380" w:rsidRDefault="00241380" w:rsidP="00241380">
      <w:pPr>
        <w:pStyle w:val="af7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</w:p>
    <w:p w14:paraId="1971C9DE" w14:textId="77777777" w:rsidR="00241380" w:rsidRDefault="00241380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0D05FD"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  <w:t>响应参数</w:t>
      </w:r>
    </w:p>
    <w:tbl>
      <w:tblPr>
        <w:tblStyle w:val="a7"/>
        <w:tblW w:w="9163" w:type="dxa"/>
        <w:tblInd w:w="471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7"/>
        <w:gridCol w:w="992"/>
        <w:gridCol w:w="851"/>
        <w:gridCol w:w="5953"/>
      </w:tblGrid>
      <w:tr w:rsidR="00241380" w14:paraId="73BEC1A1" w14:textId="77777777" w:rsidTr="00160552">
        <w:trPr>
          <w:trHeight w:val="454"/>
        </w:trPr>
        <w:tc>
          <w:tcPr>
            <w:tcW w:w="1367" w:type="dxa"/>
            <w:shd w:val="clear" w:color="auto" w:fill="DEE7EC"/>
            <w:vAlign w:val="center"/>
          </w:tcPr>
          <w:p w14:paraId="3D59FF86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40AC8229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350A2780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953" w:type="dxa"/>
            <w:shd w:val="clear" w:color="auto" w:fill="DEE7EC"/>
            <w:vAlign w:val="center"/>
          </w:tcPr>
          <w:p w14:paraId="619A33B6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241380" w14:paraId="5A1286CF" w14:textId="77777777" w:rsidTr="00160552">
        <w:trPr>
          <w:trHeight w:val="454"/>
        </w:trPr>
        <w:tc>
          <w:tcPr>
            <w:tcW w:w="1367" w:type="dxa"/>
            <w:vAlign w:val="center"/>
          </w:tcPr>
          <w:p w14:paraId="781728A2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2B7EC577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t>float</w:t>
            </w:r>
          </w:p>
        </w:tc>
        <w:tc>
          <w:tcPr>
            <w:tcW w:w="851" w:type="dxa"/>
            <w:vAlign w:val="center"/>
          </w:tcPr>
          <w:p w14:paraId="396A2E63" w14:textId="77777777" w:rsidR="00241380" w:rsidRDefault="00241380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5953" w:type="dxa"/>
            <w:vAlign w:val="center"/>
          </w:tcPr>
          <w:p w14:paraId="398262BC" w14:textId="77777777" w:rsidR="00241380" w:rsidRDefault="00241380" w:rsidP="00160552">
            <w:pPr>
              <w:pStyle w:val="af6"/>
              <w:spacing w:after="0"/>
              <w:ind w:leftChars="0" w:left="0"/>
              <w:jc w:val="both"/>
            </w:pPr>
            <w:r>
              <w:t>账户余额</w:t>
            </w:r>
          </w:p>
        </w:tc>
      </w:tr>
    </w:tbl>
    <w:p w14:paraId="13CA9C1A" w14:textId="77777777" w:rsidR="00241380" w:rsidRDefault="00241380"/>
    <w:p w14:paraId="5ED3504F" w14:textId="77777777" w:rsidR="00A752CF" w:rsidRPr="00BB42F4" w:rsidRDefault="00A752CF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>
        <w:rPr>
          <w:rStyle w:val="af8"/>
          <w:position w:val="0"/>
          <w:bdr w:val="none" w:sz="0" w:space="0" w:color="auto"/>
          <w:shd w:val="clear" w:color="auto" w:fill="auto"/>
        </w:rPr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71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163"/>
      </w:tblGrid>
      <w:tr w:rsidR="00A752CF" w14:paraId="10751C70" w14:textId="77777777" w:rsidTr="00004EA1">
        <w:trPr>
          <w:trHeight w:val="499"/>
        </w:trPr>
        <w:tc>
          <w:tcPr>
            <w:tcW w:w="9163" w:type="dxa"/>
            <w:shd w:val="clear" w:color="auto" w:fill="F9F9F9"/>
            <w:vAlign w:val="center"/>
          </w:tcPr>
          <w:p w14:paraId="6BBCCFBF" w14:textId="77777777" w:rsidR="00B20F36" w:rsidRPr="003924BB" w:rsidRDefault="00B20F36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457AC58D" w14:textId="7D909DD1" w:rsidR="00B20F36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20F36" w:rsidRPr="00B03047">
              <w:rPr>
                <w:rFonts w:ascii="Courier New" w:eastAsia="宋体" w:hAnsi="Courier New" w:cs="Courier New"/>
                <w:color w:val="204A87"/>
              </w:rPr>
              <w:t>id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20F36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B20F36" w:rsidRPr="003924BB">
              <w:rPr>
                <w:rFonts w:ascii="Courier New" w:eastAsia="宋体" w:hAnsi="Courier New" w:cs="Courier New"/>
                <w:color w:val="4E9A06"/>
              </w:rPr>
              <w:t>001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B20F36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1F9931C" w14:textId="60724697" w:rsidR="00B20F36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20F36" w:rsidRPr="00B03047">
              <w:rPr>
                <w:rFonts w:ascii="Courier New" w:eastAsia="宋体" w:hAnsi="Courier New" w:cs="Courier New"/>
                <w:color w:val="204A87"/>
              </w:rPr>
              <w:t>method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20F36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B20F36" w:rsidRPr="003924BB">
              <w:rPr>
                <w:rFonts w:ascii="Courier New" w:eastAsia="宋体" w:hAnsi="Courier New" w:cs="Courier New"/>
                <w:color w:val="4E9A06"/>
              </w:rPr>
              <w:t>open.balance.transfer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B20F36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E8D4754" w14:textId="315CA574" w:rsidR="00B20F36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20F36" w:rsidRPr="00B03047">
              <w:rPr>
                <w:rFonts w:ascii="Courier New" w:eastAsia="宋体" w:hAnsi="Courier New" w:cs="Courier New"/>
                <w:color w:val="204A87"/>
              </w:rPr>
              <w:t>params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20F36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B20F36"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7CF63728" w14:textId="7A9CD453" w:rsidR="00B20F36" w:rsidRPr="006C7279" w:rsidRDefault="00B20F36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sn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am00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CAEEAFA" w14:textId="5003B29A" w:rsidR="00B20F36" w:rsidRPr="006C7279" w:rsidRDefault="00B20F36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loginId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test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D792C99" w14:textId="5DE31141" w:rsidR="00B20F36" w:rsidRPr="006C7279" w:rsidRDefault="00B20F36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amount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 5.00,</w:t>
            </w:r>
          </w:p>
          <w:p w14:paraId="1CB0B0C4" w14:textId="34A8BCBD" w:rsidR="00B20F36" w:rsidRPr="006C7279" w:rsidRDefault="00B20F36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random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wbULekbWmHTHAsIdqL46uRshNbo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17A181C" w14:textId="4DB0E04D" w:rsidR="00B20F36" w:rsidRPr="006C7279" w:rsidRDefault="00B20F36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="009E3653">
              <w:rPr>
                <w:rFonts w:ascii="Courier New" w:eastAsia="宋体" w:hAnsi="Courier New" w:cs="Courier New"/>
                <w:color w:val="204A87"/>
              </w:rPr>
              <w:t>digest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D4470B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0E5073020ABA1604AE63AC28A2F28A02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03FBB9E6" w14:textId="1599D400" w:rsidR="00B20F36" w:rsidRPr="006C7279" w:rsidRDefault="00B20F36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B176A38" w14:textId="5DDAF7ED" w:rsidR="00B20F36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20F36" w:rsidRPr="00B03047">
              <w:rPr>
                <w:rFonts w:ascii="Courier New" w:eastAsia="宋体" w:hAnsi="Courier New" w:cs="Courier New"/>
                <w:color w:val="204A87"/>
              </w:rPr>
              <w:t>jsonrpc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20F36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B20F36" w:rsidRPr="003924BB">
              <w:rPr>
                <w:rFonts w:ascii="Courier New" w:eastAsia="宋体" w:hAnsi="Courier New" w:cs="Courier New"/>
                <w:color w:val="4E9A06"/>
              </w:rPr>
              <w:t>2.0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7C52D2FD" w14:textId="77777777" w:rsidR="00A752CF" w:rsidRPr="006C7279" w:rsidRDefault="00B20F36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77D0B725" w14:textId="77777777" w:rsidR="00241380" w:rsidRPr="00A752CF" w:rsidRDefault="00241380"/>
    <w:p w14:paraId="1D0F0B11" w14:textId="77777777" w:rsidR="00190F08" w:rsidRDefault="00190F08">
      <w:r>
        <w:br w:type="page"/>
      </w:r>
    </w:p>
    <w:p w14:paraId="65285222" w14:textId="77777777" w:rsidR="00B077C4" w:rsidRDefault="00B077C4" w:rsidP="00B077C4">
      <w:pPr>
        <w:pStyle w:val="af2"/>
        <w:ind w:left="480" w:right="240"/>
      </w:pPr>
      <w:bookmarkStart w:id="24" w:name="_Toc29317673"/>
      <w:r>
        <w:rPr>
          <w:rFonts w:hint="eastAsia"/>
        </w:rPr>
        <w:lastRenderedPageBreak/>
        <w:t>注单统计结果</w:t>
      </w:r>
      <w:bookmarkEnd w:id="24"/>
    </w:p>
    <w:p w14:paraId="56E3BCB7" w14:textId="77777777" w:rsidR="00B077C4" w:rsidRDefault="00B077C4" w:rsidP="00B077C4">
      <w:pPr>
        <w:pStyle w:val="af7"/>
        <w:ind w:left="504" w:right="240"/>
      </w:pPr>
      <w:r>
        <w:rPr>
          <w:rFonts w:hint="eastAsia"/>
        </w:rPr>
        <w:t>接口地址</w:t>
      </w:r>
    </w:p>
    <w:p w14:paraId="79CB9490" w14:textId="77777777" w:rsidR="00B077C4" w:rsidRDefault="00B077C4" w:rsidP="00B077C4">
      <w:pPr>
        <w:pStyle w:val="af6"/>
        <w:spacing w:before="200" w:after="120"/>
        <w:ind w:leftChars="200" w:left="480"/>
        <w:rPr>
          <w:rStyle w:val="af8"/>
        </w:rPr>
      </w:pPr>
      <w:r w:rsidRPr="00B077C4">
        <w:rPr>
          <w:rStyle w:val="af8"/>
        </w:rPr>
        <w:t>open.sn.order.sum</w:t>
      </w:r>
    </w:p>
    <w:p w14:paraId="120F6196" w14:textId="77777777" w:rsidR="00AB7E2B" w:rsidRPr="00CB4242" w:rsidRDefault="00AB7E2B" w:rsidP="00AB7E2B">
      <w:pPr>
        <w:pStyle w:val="af7"/>
        <w:ind w:left="504" w:right="240"/>
      </w:pPr>
      <w:r w:rsidRPr="00CB4242">
        <w:rPr>
          <w:rFonts w:hint="eastAsia"/>
        </w:rPr>
        <w:t>接口说明</w:t>
      </w:r>
    </w:p>
    <w:p w14:paraId="731F61F9" w14:textId="77777777" w:rsidR="00AB7E2B" w:rsidRPr="00AB7E2B" w:rsidRDefault="00AB7E2B" w:rsidP="00AB7E2B">
      <w:pPr>
        <w:ind w:firstLine="518"/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Theme="minorEastAsia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1.</w:t>
      </w:r>
      <w:r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限制查询最近30天的数据；</w:t>
      </w:r>
    </w:p>
    <w:p w14:paraId="15FE8D4A" w14:textId="77777777" w:rsidR="00AB7E2B" w:rsidRPr="00AB7E2B" w:rsidRDefault="00AB7E2B" w:rsidP="00AB7E2B">
      <w:pPr>
        <w:ind w:firstLine="518"/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2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. 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查询的时间范围不能超过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3天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617EFEDC" w14:textId="77777777" w:rsidR="00AB7E2B" w:rsidRPr="00CB4242" w:rsidRDefault="00AB7E2B" w:rsidP="00AB7E2B">
      <w:pPr>
        <w:ind w:firstLine="518"/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3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. 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接口访问频率限制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: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20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次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/小时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600439DA" w14:textId="77777777" w:rsidR="00B077C4" w:rsidRPr="00134772" w:rsidRDefault="00B077C4" w:rsidP="00AB7E2B">
      <w:pPr>
        <w:pStyle w:val="af7"/>
        <w:spacing w:beforeLines="50" w:before="120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34772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211"/>
        <w:gridCol w:w="1276"/>
        <w:gridCol w:w="709"/>
        <w:gridCol w:w="709"/>
        <w:gridCol w:w="5103"/>
      </w:tblGrid>
      <w:tr w:rsidR="00B077C4" w14:paraId="5DBE104E" w14:textId="77777777" w:rsidTr="00C961EE">
        <w:trPr>
          <w:trHeight w:val="454"/>
        </w:trPr>
        <w:tc>
          <w:tcPr>
            <w:tcW w:w="1211" w:type="dxa"/>
            <w:shd w:val="clear" w:color="auto" w:fill="DEE7EC"/>
            <w:vAlign w:val="center"/>
          </w:tcPr>
          <w:p w14:paraId="1D2C4AAC" w14:textId="77777777" w:rsidR="00B077C4" w:rsidRDefault="00B077C4" w:rsidP="00B077C4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6" w:type="dxa"/>
            <w:shd w:val="clear" w:color="auto" w:fill="DEE7EC"/>
            <w:vAlign w:val="center"/>
          </w:tcPr>
          <w:p w14:paraId="4739603B" w14:textId="77777777" w:rsidR="00B077C4" w:rsidRDefault="00B077C4" w:rsidP="00B077C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7F2D96AA" w14:textId="77777777" w:rsidR="00B077C4" w:rsidRDefault="00B077C4" w:rsidP="00B077C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12F9F2CB" w14:textId="77777777" w:rsidR="00B077C4" w:rsidRDefault="00B077C4" w:rsidP="00B077C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19E4131D" w14:textId="77777777" w:rsidR="00B077C4" w:rsidRDefault="00B077C4" w:rsidP="00B077C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B077C4" w14:paraId="385919D3" w14:textId="77777777" w:rsidTr="00AB7E2B">
        <w:trPr>
          <w:trHeight w:val="454"/>
        </w:trPr>
        <w:tc>
          <w:tcPr>
            <w:tcW w:w="1211" w:type="dxa"/>
            <w:vAlign w:val="center"/>
          </w:tcPr>
          <w:p w14:paraId="5F847932" w14:textId="77777777" w:rsidR="00B077C4" w:rsidRDefault="00B077C4" w:rsidP="00B077C4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6" w:type="dxa"/>
            <w:vAlign w:val="center"/>
          </w:tcPr>
          <w:p w14:paraId="782A4C7A" w14:textId="77777777" w:rsidR="00B077C4" w:rsidRPr="00F02D08" w:rsidRDefault="00B077C4" w:rsidP="00B077C4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709" w:type="dxa"/>
            <w:vAlign w:val="center"/>
          </w:tcPr>
          <w:p w14:paraId="09C4D1F2" w14:textId="77777777" w:rsidR="00B077C4" w:rsidRDefault="00B077C4" w:rsidP="00B077C4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5EB6DA7F" w14:textId="77777777" w:rsidR="00B077C4" w:rsidRDefault="00B077C4" w:rsidP="00B077C4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27E93313" w14:textId="77777777" w:rsidR="00B077C4" w:rsidRDefault="00B077C4" w:rsidP="00B077C4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B077C4" w14:paraId="42A24A00" w14:textId="77777777" w:rsidTr="00AB7E2B">
        <w:trPr>
          <w:trHeight w:val="454"/>
        </w:trPr>
        <w:tc>
          <w:tcPr>
            <w:tcW w:w="1211" w:type="dxa"/>
            <w:vAlign w:val="center"/>
          </w:tcPr>
          <w:p w14:paraId="4D4076CA" w14:textId="77777777" w:rsidR="00B077C4" w:rsidRDefault="00B077C4" w:rsidP="00B077C4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76" w:type="dxa"/>
            <w:vAlign w:val="center"/>
          </w:tcPr>
          <w:p w14:paraId="3D19F3A2" w14:textId="77777777" w:rsidR="00B077C4" w:rsidRDefault="00B077C4" w:rsidP="00B077C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27A455EF" w14:textId="77777777" w:rsidR="00B077C4" w:rsidRDefault="00B077C4" w:rsidP="00B077C4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6681819F" w14:textId="77777777" w:rsidR="00B077C4" w:rsidRDefault="00B077C4" w:rsidP="00B077C4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11569BC3" w14:textId="2DE129C0" w:rsidR="00B077C4" w:rsidRDefault="00B077C4" w:rsidP="00B077C4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252E11">
              <w:t>sign</w:t>
            </w:r>
            <w:r>
              <w:t>=md5(random+sn+secretKey)</w:t>
            </w:r>
          </w:p>
        </w:tc>
      </w:tr>
      <w:tr w:rsidR="00B077C4" w14:paraId="16D4C16F" w14:textId="77777777" w:rsidTr="00AB7E2B">
        <w:trPr>
          <w:trHeight w:val="454"/>
        </w:trPr>
        <w:tc>
          <w:tcPr>
            <w:tcW w:w="1211" w:type="dxa"/>
            <w:vAlign w:val="center"/>
          </w:tcPr>
          <w:p w14:paraId="66FDCABF" w14:textId="77777777" w:rsidR="00B077C4" w:rsidRDefault="00B077C4" w:rsidP="00B077C4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1276" w:type="dxa"/>
            <w:vAlign w:val="center"/>
          </w:tcPr>
          <w:p w14:paraId="3157FF0B" w14:textId="77777777" w:rsidR="00B077C4" w:rsidRDefault="00B077C4" w:rsidP="00B077C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17E013ED" w14:textId="77777777" w:rsidR="00B077C4" w:rsidRDefault="00B077C4" w:rsidP="00B077C4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0A693727" w14:textId="77777777" w:rsidR="00B077C4" w:rsidRDefault="00B077C4" w:rsidP="00B077C4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017594A9" w14:textId="77777777" w:rsidR="00B077C4" w:rsidRDefault="00B077C4" w:rsidP="00B077C4">
            <w:pPr>
              <w:pStyle w:val="af6"/>
              <w:spacing w:after="0"/>
              <w:ind w:leftChars="0" w:left="0"/>
              <w:jc w:val="both"/>
            </w:pPr>
            <w:r w:rsidRPr="00D47822">
              <w:rPr>
                <w:rFonts w:hint="eastAsia"/>
              </w:rPr>
              <w:t>厅代码</w:t>
            </w:r>
          </w:p>
        </w:tc>
      </w:tr>
      <w:tr w:rsidR="002D4799" w14:paraId="0F781016" w14:textId="77777777" w:rsidTr="00AB7E2B">
        <w:trPr>
          <w:trHeight w:val="454"/>
        </w:trPr>
        <w:tc>
          <w:tcPr>
            <w:tcW w:w="1211" w:type="dxa"/>
            <w:vAlign w:val="center"/>
          </w:tcPr>
          <w:p w14:paraId="7B0D6EFA" w14:textId="77777777" w:rsidR="002D4799" w:rsidRDefault="002D4799" w:rsidP="00B077C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m</w:t>
            </w:r>
            <w:r>
              <w:t>oduleId</w:t>
            </w:r>
          </w:p>
        </w:tc>
        <w:tc>
          <w:tcPr>
            <w:tcW w:w="1276" w:type="dxa"/>
            <w:vAlign w:val="center"/>
          </w:tcPr>
          <w:p w14:paraId="4D67663E" w14:textId="77777777" w:rsidR="002D4799" w:rsidRDefault="002D4799" w:rsidP="00B077C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vAlign w:val="center"/>
          </w:tcPr>
          <w:p w14:paraId="12CA2CAC" w14:textId="77777777" w:rsidR="002D4799" w:rsidRDefault="002D4799" w:rsidP="00B077C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71207548" w14:textId="77777777" w:rsidR="002D4799" w:rsidRDefault="002D4799" w:rsidP="00B077C4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05405135" w14:textId="77777777" w:rsidR="002D4799" w:rsidRPr="00D47822" w:rsidRDefault="007A10E8" w:rsidP="00B077C4">
            <w:pPr>
              <w:pStyle w:val="af6"/>
              <w:spacing w:after="0"/>
              <w:ind w:leftChars="0" w:left="0"/>
              <w:jc w:val="both"/>
            </w:pPr>
            <w:hyperlink w:anchor="模块ID" w:history="1">
              <w:r w:rsidR="002D4799" w:rsidRPr="002D4799">
                <w:rPr>
                  <w:rStyle w:val="af4"/>
                  <w:rFonts w:ascii="Microsoft YaHei UI" w:hAnsi="Microsoft YaHei UI Light"/>
                </w:rPr>
                <w:t>模块ID</w:t>
              </w:r>
            </w:hyperlink>
          </w:p>
        </w:tc>
      </w:tr>
      <w:tr w:rsidR="002D4799" w14:paraId="6353301B" w14:textId="77777777" w:rsidTr="00AB7E2B">
        <w:trPr>
          <w:trHeight w:val="454"/>
        </w:trPr>
        <w:tc>
          <w:tcPr>
            <w:tcW w:w="1211" w:type="dxa"/>
            <w:vAlign w:val="center"/>
          </w:tcPr>
          <w:p w14:paraId="0C0DC774" w14:textId="77777777" w:rsidR="002D4799" w:rsidRDefault="002D4799" w:rsidP="00B077C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ameId</w:t>
            </w:r>
          </w:p>
        </w:tc>
        <w:tc>
          <w:tcPr>
            <w:tcW w:w="1276" w:type="dxa"/>
            <w:vAlign w:val="center"/>
          </w:tcPr>
          <w:p w14:paraId="07A96E1B" w14:textId="77777777" w:rsidR="002D4799" w:rsidRDefault="002D4799" w:rsidP="00B077C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vAlign w:val="center"/>
          </w:tcPr>
          <w:p w14:paraId="09F1C7CC" w14:textId="77777777" w:rsidR="002D4799" w:rsidRDefault="002D4799" w:rsidP="00B077C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1B8A8340" w14:textId="77777777" w:rsidR="002D4799" w:rsidRDefault="002D4799" w:rsidP="00B077C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vAlign w:val="center"/>
          </w:tcPr>
          <w:p w14:paraId="2BD9F330" w14:textId="77777777" w:rsidR="002D4799" w:rsidRDefault="002D4799" w:rsidP="00B077C4">
            <w:pPr>
              <w:pStyle w:val="af6"/>
              <w:spacing w:after="0"/>
              <w:ind w:leftChars="0" w:left="0"/>
              <w:jc w:val="both"/>
            </w:pPr>
            <w:r>
              <w:t>游戏ID</w:t>
            </w:r>
          </w:p>
        </w:tc>
      </w:tr>
      <w:tr w:rsidR="00B077C4" w14:paraId="27BC7AC0" w14:textId="77777777" w:rsidTr="00AB7E2B">
        <w:trPr>
          <w:trHeight w:val="454"/>
        </w:trPr>
        <w:tc>
          <w:tcPr>
            <w:tcW w:w="1211" w:type="dxa"/>
            <w:vAlign w:val="center"/>
          </w:tcPr>
          <w:p w14:paraId="09697A71" w14:textId="77777777" w:rsidR="00B077C4" w:rsidRDefault="00B077C4" w:rsidP="00B077C4">
            <w:pPr>
              <w:pStyle w:val="af6"/>
              <w:spacing w:after="0"/>
              <w:ind w:leftChars="0" w:left="0"/>
              <w:jc w:val="both"/>
            </w:pPr>
            <w:r>
              <w:t>loginId</w:t>
            </w:r>
            <w:r w:rsidR="002D4799">
              <w:t>s</w:t>
            </w:r>
          </w:p>
        </w:tc>
        <w:tc>
          <w:tcPr>
            <w:tcW w:w="1276" w:type="dxa"/>
            <w:vAlign w:val="center"/>
          </w:tcPr>
          <w:p w14:paraId="2E8AF37B" w14:textId="77777777" w:rsidR="00B077C4" w:rsidRPr="00F02D08" w:rsidRDefault="002D4799" w:rsidP="00B077C4">
            <w:pPr>
              <w:pStyle w:val="af6"/>
              <w:spacing w:after="0"/>
              <w:ind w:leftChars="0" w:left="0"/>
              <w:jc w:val="center"/>
            </w:pPr>
            <w:r>
              <w:t>list&lt;</w:t>
            </w:r>
            <w:r w:rsidR="00B077C4" w:rsidRPr="00F02D08">
              <w:t>string</w:t>
            </w:r>
            <w:r>
              <w:t>&gt;</w:t>
            </w:r>
          </w:p>
        </w:tc>
        <w:tc>
          <w:tcPr>
            <w:tcW w:w="709" w:type="dxa"/>
            <w:vAlign w:val="center"/>
          </w:tcPr>
          <w:p w14:paraId="23AB7287" w14:textId="77777777" w:rsidR="00B077C4" w:rsidRDefault="00B077C4" w:rsidP="00B077C4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709" w:type="dxa"/>
            <w:vAlign w:val="center"/>
          </w:tcPr>
          <w:p w14:paraId="03556B68" w14:textId="77777777" w:rsidR="00B077C4" w:rsidRDefault="002D4799" w:rsidP="00B077C4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7F061765" w14:textId="77777777" w:rsidR="00B077C4" w:rsidRDefault="00B077C4" w:rsidP="00B077C4">
            <w:pPr>
              <w:pStyle w:val="af6"/>
              <w:spacing w:after="0"/>
              <w:ind w:leftChars="0" w:left="0"/>
              <w:jc w:val="both"/>
            </w:pPr>
            <w:r>
              <w:t>用户登录ID</w:t>
            </w:r>
            <w:r w:rsidR="002D4799">
              <w:t>列表</w:t>
            </w:r>
          </w:p>
        </w:tc>
      </w:tr>
      <w:tr w:rsidR="00B077C4" w:rsidRPr="00241380" w14:paraId="38B9197A" w14:textId="77777777" w:rsidTr="00AB7E2B">
        <w:trPr>
          <w:trHeight w:val="454"/>
        </w:trPr>
        <w:tc>
          <w:tcPr>
            <w:tcW w:w="1211" w:type="dxa"/>
            <w:vAlign w:val="center"/>
          </w:tcPr>
          <w:p w14:paraId="04BDE84D" w14:textId="77777777" w:rsidR="00B077C4" w:rsidRPr="005A1984" w:rsidRDefault="002D4799" w:rsidP="00B077C4">
            <w:pPr>
              <w:pStyle w:val="af6"/>
              <w:spacing w:after="0"/>
              <w:ind w:leftChars="0" w:left="0"/>
              <w:jc w:val="both"/>
            </w:pPr>
            <w:r>
              <w:t>statuses</w:t>
            </w:r>
          </w:p>
        </w:tc>
        <w:tc>
          <w:tcPr>
            <w:tcW w:w="1276" w:type="dxa"/>
            <w:vAlign w:val="center"/>
          </w:tcPr>
          <w:p w14:paraId="04858F91" w14:textId="77777777" w:rsidR="00B077C4" w:rsidRPr="005A1984" w:rsidRDefault="002D4799" w:rsidP="00B077C4">
            <w:pPr>
              <w:pStyle w:val="af6"/>
              <w:spacing w:after="0"/>
              <w:ind w:leftChars="0" w:left="0"/>
              <w:jc w:val="center"/>
            </w:pPr>
            <w:r>
              <w:t>list&lt;int&gt;</w:t>
            </w:r>
          </w:p>
        </w:tc>
        <w:tc>
          <w:tcPr>
            <w:tcW w:w="709" w:type="dxa"/>
            <w:vAlign w:val="center"/>
          </w:tcPr>
          <w:p w14:paraId="12E16CFE" w14:textId="77777777" w:rsidR="00B077C4" w:rsidRPr="005A1984" w:rsidRDefault="00B077C4" w:rsidP="00B077C4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709" w:type="dxa"/>
            <w:vAlign w:val="center"/>
          </w:tcPr>
          <w:p w14:paraId="6D1F1267" w14:textId="77777777" w:rsidR="00B077C4" w:rsidRPr="005A1984" w:rsidRDefault="00B077C4" w:rsidP="00B077C4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5103" w:type="dxa"/>
            <w:vAlign w:val="center"/>
          </w:tcPr>
          <w:p w14:paraId="5C11FA38" w14:textId="77777777" w:rsidR="00B077C4" w:rsidRPr="005A1984" w:rsidRDefault="007A10E8" w:rsidP="002D4799">
            <w:pPr>
              <w:pStyle w:val="af6"/>
              <w:spacing w:after="0"/>
              <w:ind w:leftChars="0" w:left="0"/>
              <w:jc w:val="both"/>
            </w:pPr>
            <w:hyperlink w:anchor="注单状态" w:history="1">
              <w:r w:rsidR="002D4799" w:rsidRPr="002D4799">
                <w:rPr>
                  <w:rStyle w:val="af4"/>
                  <w:rFonts w:ascii="Microsoft YaHei UI" w:hAnsi="Microsoft YaHei UI Light" w:hint="eastAsia"/>
                </w:rPr>
                <w:t>注单状态</w:t>
              </w:r>
            </w:hyperlink>
            <w:r w:rsidR="002D4799" w:rsidRPr="002D4799">
              <w:rPr>
                <w:rFonts w:hint="eastAsia"/>
              </w:rPr>
              <w:t>列表</w:t>
            </w:r>
          </w:p>
        </w:tc>
      </w:tr>
      <w:tr w:rsidR="00B077C4" w:rsidRPr="00241380" w14:paraId="0D83DFFE" w14:textId="77777777" w:rsidTr="00AB7E2B">
        <w:trPr>
          <w:trHeight w:val="454"/>
        </w:trPr>
        <w:tc>
          <w:tcPr>
            <w:tcW w:w="1211" w:type="dxa"/>
            <w:vAlign w:val="center"/>
          </w:tcPr>
          <w:p w14:paraId="30131CB6" w14:textId="77777777" w:rsidR="00B077C4" w:rsidRPr="005A1984" w:rsidRDefault="002D4799" w:rsidP="00B077C4">
            <w:pPr>
              <w:pStyle w:val="af6"/>
              <w:spacing w:after="0"/>
              <w:ind w:leftChars="0" w:left="0"/>
              <w:jc w:val="both"/>
            </w:pPr>
            <w:r>
              <w:t>bySettle</w:t>
            </w:r>
          </w:p>
        </w:tc>
        <w:tc>
          <w:tcPr>
            <w:tcW w:w="1276" w:type="dxa"/>
            <w:vAlign w:val="center"/>
          </w:tcPr>
          <w:p w14:paraId="68413F37" w14:textId="77777777" w:rsidR="00B077C4" w:rsidRPr="005A1984" w:rsidRDefault="00E535CA" w:rsidP="00B077C4">
            <w:pPr>
              <w:pStyle w:val="af6"/>
              <w:spacing w:after="0"/>
              <w:ind w:leftChars="0" w:left="0"/>
              <w:jc w:val="center"/>
            </w:pPr>
            <w:r>
              <w:t>bool</w:t>
            </w:r>
          </w:p>
        </w:tc>
        <w:tc>
          <w:tcPr>
            <w:tcW w:w="709" w:type="dxa"/>
            <w:vAlign w:val="center"/>
          </w:tcPr>
          <w:p w14:paraId="2A231DAA" w14:textId="77777777" w:rsidR="00B077C4" w:rsidRPr="005A1984" w:rsidRDefault="00E535CA" w:rsidP="00B077C4">
            <w:pPr>
              <w:pStyle w:val="af6"/>
              <w:spacing w:after="0"/>
              <w:ind w:leftChars="0" w:left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2035BFD4" w14:textId="77777777" w:rsidR="00B077C4" w:rsidRPr="005A1984" w:rsidRDefault="00B077C4" w:rsidP="00B077C4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5103" w:type="dxa"/>
            <w:vAlign w:val="center"/>
          </w:tcPr>
          <w:p w14:paraId="490CDCEA" w14:textId="77777777" w:rsidR="00B077C4" w:rsidRPr="005A1984" w:rsidRDefault="00E535CA" w:rsidP="00B077C4">
            <w:pPr>
              <w:pStyle w:val="af6"/>
              <w:spacing w:after="0"/>
              <w:ind w:leftChars="0" w:left="0"/>
              <w:jc w:val="both"/>
            </w:pPr>
            <w:r w:rsidRPr="00E535CA">
              <w:rPr>
                <w:rFonts w:hint="eastAsia"/>
              </w:rPr>
              <w:t>是否按结算时间查询</w:t>
            </w:r>
            <w:r w:rsidRPr="00E535CA">
              <w:t>;0,否(默认);1,是;</w:t>
            </w:r>
          </w:p>
        </w:tc>
      </w:tr>
      <w:tr w:rsidR="00B077C4" w:rsidRPr="00241380" w14:paraId="4EE6C63A" w14:textId="77777777" w:rsidTr="00AB7E2B">
        <w:trPr>
          <w:trHeight w:val="454"/>
        </w:trPr>
        <w:tc>
          <w:tcPr>
            <w:tcW w:w="1211" w:type="dxa"/>
            <w:vAlign w:val="center"/>
          </w:tcPr>
          <w:p w14:paraId="1734C4BB" w14:textId="77777777" w:rsidR="00B077C4" w:rsidRPr="005A1984" w:rsidRDefault="00B077C4" w:rsidP="00B077C4">
            <w:pPr>
              <w:pStyle w:val="af6"/>
              <w:spacing w:after="0"/>
              <w:ind w:leftChars="0" w:left="0"/>
              <w:jc w:val="both"/>
            </w:pPr>
            <w:r w:rsidRPr="005A1984">
              <w:t>startTime</w:t>
            </w:r>
          </w:p>
        </w:tc>
        <w:tc>
          <w:tcPr>
            <w:tcW w:w="1276" w:type="dxa"/>
            <w:vAlign w:val="center"/>
          </w:tcPr>
          <w:p w14:paraId="5E6BE8E9" w14:textId="77777777" w:rsidR="00B077C4" w:rsidRPr="005A1984" w:rsidRDefault="00B077C4" w:rsidP="00B077C4">
            <w:pPr>
              <w:pStyle w:val="af6"/>
              <w:spacing w:after="0"/>
              <w:ind w:leftChars="0" w:left="0"/>
              <w:jc w:val="center"/>
            </w:pPr>
            <w:r w:rsidRPr="005A1984">
              <w:t>date</w:t>
            </w:r>
          </w:p>
        </w:tc>
        <w:tc>
          <w:tcPr>
            <w:tcW w:w="709" w:type="dxa"/>
            <w:vAlign w:val="center"/>
          </w:tcPr>
          <w:p w14:paraId="6CD32E93" w14:textId="77777777" w:rsidR="00B077C4" w:rsidRPr="005A1984" w:rsidRDefault="00B077C4" w:rsidP="00B077C4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709" w:type="dxa"/>
            <w:vAlign w:val="center"/>
          </w:tcPr>
          <w:p w14:paraId="7CAEA7DF" w14:textId="77777777" w:rsidR="00B077C4" w:rsidRPr="005A1984" w:rsidRDefault="00E535CA" w:rsidP="00B077C4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536B1A8F" w14:textId="77777777" w:rsidR="00B077C4" w:rsidRPr="005A1984" w:rsidRDefault="00B077C4" w:rsidP="00B077C4">
            <w:pPr>
              <w:pStyle w:val="af6"/>
              <w:spacing w:after="0"/>
              <w:ind w:leftChars="0" w:left="0"/>
              <w:jc w:val="both"/>
            </w:pPr>
            <w:r w:rsidRPr="005A1984">
              <w:t>开始时间</w:t>
            </w:r>
          </w:p>
        </w:tc>
      </w:tr>
      <w:tr w:rsidR="00B077C4" w:rsidRPr="009E717D" w14:paraId="24B5E69D" w14:textId="77777777" w:rsidTr="00AB7E2B">
        <w:trPr>
          <w:trHeight w:val="454"/>
        </w:trPr>
        <w:tc>
          <w:tcPr>
            <w:tcW w:w="1211" w:type="dxa"/>
            <w:vAlign w:val="center"/>
          </w:tcPr>
          <w:p w14:paraId="064F7697" w14:textId="77777777" w:rsidR="00B077C4" w:rsidRPr="005A1984" w:rsidRDefault="00B077C4" w:rsidP="00B077C4">
            <w:pPr>
              <w:pStyle w:val="af6"/>
              <w:spacing w:after="0"/>
              <w:ind w:leftChars="0" w:left="0"/>
              <w:jc w:val="both"/>
            </w:pPr>
            <w:r w:rsidRPr="005A1984">
              <w:t>endTime</w:t>
            </w:r>
          </w:p>
        </w:tc>
        <w:tc>
          <w:tcPr>
            <w:tcW w:w="1276" w:type="dxa"/>
            <w:vAlign w:val="center"/>
          </w:tcPr>
          <w:p w14:paraId="31853854" w14:textId="77777777" w:rsidR="00B077C4" w:rsidRPr="005A1984" w:rsidRDefault="00B077C4" w:rsidP="00B077C4">
            <w:pPr>
              <w:pStyle w:val="af6"/>
              <w:spacing w:after="0"/>
              <w:ind w:leftChars="0" w:left="0"/>
              <w:jc w:val="center"/>
            </w:pPr>
            <w:r w:rsidRPr="005A1984">
              <w:t>date</w:t>
            </w:r>
          </w:p>
        </w:tc>
        <w:tc>
          <w:tcPr>
            <w:tcW w:w="709" w:type="dxa"/>
            <w:vAlign w:val="center"/>
          </w:tcPr>
          <w:p w14:paraId="5ECEAE34" w14:textId="77777777" w:rsidR="00B077C4" w:rsidRPr="005A1984" w:rsidRDefault="00B077C4" w:rsidP="00B077C4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709" w:type="dxa"/>
            <w:vAlign w:val="center"/>
          </w:tcPr>
          <w:p w14:paraId="39FDE9DE" w14:textId="77777777" w:rsidR="00B077C4" w:rsidRPr="005A1984" w:rsidRDefault="00E535CA" w:rsidP="00B077C4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5D01AF7B" w14:textId="77777777" w:rsidR="00B077C4" w:rsidRPr="005A1984" w:rsidRDefault="00B077C4" w:rsidP="00B077C4">
            <w:pPr>
              <w:pStyle w:val="af6"/>
              <w:spacing w:after="0"/>
              <w:ind w:leftChars="0" w:left="0"/>
              <w:jc w:val="both"/>
            </w:pPr>
            <w:r w:rsidRPr="005A1984">
              <w:t>截止时间</w:t>
            </w:r>
          </w:p>
        </w:tc>
      </w:tr>
    </w:tbl>
    <w:p w14:paraId="715CE235" w14:textId="77777777" w:rsidR="00AB7E2B" w:rsidRDefault="00AB7E2B" w:rsidP="00B077C4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</w:p>
    <w:p w14:paraId="135F0EE8" w14:textId="77777777" w:rsidR="00B077C4" w:rsidRDefault="00B077C4" w:rsidP="00B077C4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0D05FD"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821"/>
        <w:gridCol w:w="1382"/>
        <w:gridCol w:w="660"/>
        <w:gridCol w:w="4448"/>
      </w:tblGrid>
      <w:tr w:rsidR="00B077C4" w14:paraId="204A598A" w14:textId="77777777" w:rsidTr="00E535CA">
        <w:trPr>
          <w:trHeight w:val="454"/>
        </w:trPr>
        <w:tc>
          <w:tcPr>
            <w:tcW w:w="2518" w:type="dxa"/>
            <w:gridSpan w:val="2"/>
            <w:shd w:val="clear" w:color="auto" w:fill="DEE7EC"/>
            <w:vAlign w:val="center"/>
          </w:tcPr>
          <w:p w14:paraId="40CB934D" w14:textId="77777777" w:rsidR="00B077C4" w:rsidRDefault="00B077C4" w:rsidP="00E535CA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82" w:type="dxa"/>
            <w:shd w:val="clear" w:color="auto" w:fill="DEE7EC"/>
            <w:vAlign w:val="center"/>
          </w:tcPr>
          <w:p w14:paraId="5CDED394" w14:textId="77777777" w:rsidR="00B077C4" w:rsidRDefault="00B077C4" w:rsidP="00E535C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60" w:type="dxa"/>
            <w:shd w:val="clear" w:color="auto" w:fill="DEE7EC"/>
            <w:vAlign w:val="center"/>
          </w:tcPr>
          <w:p w14:paraId="6B67B01A" w14:textId="77777777" w:rsidR="00B077C4" w:rsidRDefault="00B077C4" w:rsidP="00E535C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448" w:type="dxa"/>
            <w:shd w:val="clear" w:color="auto" w:fill="DEE7EC"/>
            <w:vAlign w:val="center"/>
          </w:tcPr>
          <w:p w14:paraId="03DBBF66" w14:textId="77777777" w:rsidR="00B077C4" w:rsidRDefault="00B077C4" w:rsidP="00E535CA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E535CA" w14:paraId="4BE0D02B" w14:textId="77777777" w:rsidTr="00AB7E2B">
        <w:trPr>
          <w:trHeight w:val="454"/>
        </w:trPr>
        <w:tc>
          <w:tcPr>
            <w:tcW w:w="697" w:type="dxa"/>
            <w:vMerge w:val="restart"/>
            <w:vAlign w:val="center"/>
          </w:tcPr>
          <w:p w14:paraId="5F59C06C" w14:textId="77777777" w:rsidR="00E535CA" w:rsidRDefault="00E535CA" w:rsidP="00B077C4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821" w:type="dxa"/>
            <w:vAlign w:val="center"/>
          </w:tcPr>
          <w:p w14:paraId="1137DF68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both"/>
            </w:pPr>
            <w:r>
              <w:t>orderCount</w:t>
            </w:r>
          </w:p>
        </w:tc>
        <w:tc>
          <w:tcPr>
            <w:tcW w:w="1382" w:type="dxa"/>
            <w:vAlign w:val="center"/>
          </w:tcPr>
          <w:p w14:paraId="27824909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0" w:type="dxa"/>
            <w:vAlign w:val="center"/>
          </w:tcPr>
          <w:p w14:paraId="4C38B736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448" w:type="dxa"/>
            <w:vAlign w:val="center"/>
          </w:tcPr>
          <w:p w14:paraId="36D95D66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both"/>
            </w:pPr>
            <w:r>
              <w:t>匹配条件的注单总数</w:t>
            </w:r>
          </w:p>
        </w:tc>
      </w:tr>
      <w:tr w:rsidR="00E535CA" w14:paraId="7A724854" w14:textId="77777777" w:rsidTr="00AB7E2B">
        <w:trPr>
          <w:trHeight w:val="454"/>
        </w:trPr>
        <w:tc>
          <w:tcPr>
            <w:tcW w:w="697" w:type="dxa"/>
            <w:vMerge/>
            <w:vAlign w:val="center"/>
          </w:tcPr>
          <w:p w14:paraId="0A9EF1B8" w14:textId="77777777" w:rsidR="00E535CA" w:rsidRDefault="00E535CA" w:rsidP="00B077C4">
            <w:pPr>
              <w:pStyle w:val="af6"/>
              <w:ind w:leftChars="0" w:left="0"/>
              <w:jc w:val="both"/>
            </w:pPr>
          </w:p>
        </w:tc>
        <w:tc>
          <w:tcPr>
            <w:tcW w:w="1821" w:type="dxa"/>
            <w:vAlign w:val="center"/>
          </w:tcPr>
          <w:p w14:paraId="0EABC922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both"/>
            </w:pPr>
            <w:r>
              <w:t>orderAmount</w:t>
            </w:r>
          </w:p>
        </w:tc>
        <w:tc>
          <w:tcPr>
            <w:tcW w:w="1382" w:type="dxa"/>
            <w:vAlign w:val="center"/>
          </w:tcPr>
          <w:p w14:paraId="6F4FD40C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660" w:type="dxa"/>
            <w:vAlign w:val="center"/>
          </w:tcPr>
          <w:p w14:paraId="6486C120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4448" w:type="dxa"/>
            <w:vAlign w:val="center"/>
          </w:tcPr>
          <w:p w14:paraId="20ABD0B4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both"/>
            </w:pPr>
            <w:r>
              <w:t>匹配条件的总投注金额</w:t>
            </w:r>
          </w:p>
        </w:tc>
      </w:tr>
      <w:tr w:rsidR="00E535CA" w14:paraId="6C59DCB5" w14:textId="77777777" w:rsidTr="00AB7E2B">
        <w:trPr>
          <w:trHeight w:val="454"/>
        </w:trPr>
        <w:tc>
          <w:tcPr>
            <w:tcW w:w="697" w:type="dxa"/>
            <w:vMerge/>
            <w:vAlign w:val="center"/>
          </w:tcPr>
          <w:p w14:paraId="0D4DAE89" w14:textId="77777777" w:rsidR="00E535CA" w:rsidRDefault="00E535CA" w:rsidP="00B077C4">
            <w:pPr>
              <w:pStyle w:val="af6"/>
              <w:ind w:leftChars="0" w:left="0"/>
              <w:jc w:val="both"/>
            </w:pPr>
          </w:p>
        </w:tc>
        <w:tc>
          <w:tcPr>
            <w:tcW w:w="1821" w:type="dxa"/>
            <w:vAlign w:val="center"/>
          </w:tcPr>
          <w:p w14:paraId="782D8686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both"/>
            </w:pPr>
            <w:r>
              <w:t>validOrderAmount</w:t>
            </w:r>
          </w:p>
        </w:tc>
        <w:tc>
          <w:tcPr>
            <w:tcW w:w="1382" w:type="dxa"/>
            <w:vAlign w:val="center"/>
          </w:tcPr>
          <w:p w14:paraId="058EAAD5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660" w:type="dxa"/>
            <w:vAlign w:val="center"/>
          </w:tcPr>
          <w:p w14:paraId="4D3C7370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4448" w:type="dxa"/>
            <w:vAlign w:val="center"/>
          </w:tcPr>
          <w:p w14:paraId="23256329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both"/>
            </w:pPr>
            <w:r w:rsidRPr="00E535CA">
              <w:rPr>
                <w:rFonts w:hint="eastAsia"/>
              </w:rPr>
              <w:t>有效下注金额</w:t>
            </w:r>
          </w:p>
        </w:tc>
      </w:tr>
      <w:tr w:rsidR="00E535CA" w14:paraId="1A6AE7CD" w14:textId="77777777" w:rsidTr="00AB7E2B">
        <w:trPr>
          <w:trHeight w:val="454"/>
        </w:trPr>
        <w:tc>
          <w:tcPr>
            <w:tcW w:w="697" w:type="dxa"/>
            <w:vMerge/>
            <w:vAlign w:val="center"/>
          </w:tcPr>
          <w:p w14:paraId="4E74EA2A" w14:textId="77777777" w:rsidR="00E535CA" w:rsidRDefault="00E535CA" w:rsidP="00B077C4">
            <w:pPr>
              <w:pStyle w:val="af6"/>
              <w:ind w:leftChars="0" w:left="0"/>
              <w:jc w:val="both"/>
            </w:pPr>
          </w:p>
        </w:tc>
        <w:tc>
          <w:tcPr>
            <w:tcW w:w="1821" w:type="dxa"/>
            <w:vAlign w:val="center"/>
          </w:tcPr>
          <w:p w14:paraId="76482200" w14:textId="77777777" w:rsidR="00E535CA" w:rsidRDefault="00E535CA" w:rsidP="00E535CA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v</w:t>
            </w:r>
            <w:r>
              <w:t>alidBetAmount</w:t>
            </w:r>
          </w:p>
        </w:tc>
        <w:tc>
          <w:tcPr>
            <w:tcW w:w="1382" w:type="dxa"/>
            <w:vAlign w:val="center"/>
          </w:tcPr>
          <w:p w14:paraId="484D448C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660" w:type="dxa"/>
            <w:vAlign w:val="center"/>
          </w:tcPr>
          <w:p w14:paraId="574B9416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4448" w:type="dxa"/>
            <w:vAlign w:val="center"/>
          </w:tcPr>
          <w:p w14:paraId="097CF90C" w14:textId="77777777" w:rsidR="00E535CA" w:rsidRPr="005E36D6" w:rsidRDefault="00E535CA" w:rsidP="00E535CA">
            <w:pPr>
              <w:pStyle w:val="af6"/>
              <w:spacing w:after="0"/>
              <w:ind w:leftChars="0" w:left="0"/>
              <w:jc w:val="both"/>
            </w:pPr>
            <w:r w:rsidRPr="00E535CA">
              <w:rPr>
                <w:rFonts w:hint="eastAsia"/>
              </w:rPr>
              <w:t>打码量</w:t>
            </w:r>
          </w:p>
        </w:tc>
      </w:tr>
      <w:tr w:rsidR="00E535CA" w14:paraId="16D317B1" w14:textId="77777777" w:rsidTr="00AB7E2B">
        <w:trPr>
          <w:trHeight w:val="454"/>
        </w:trPr>
        <w:tc>
          <w:tcPr>
            <w:tcW w:w="697" w:type="dxa"/>
            <w:vMerge/>
            <w:vAlign w:val="center"/>
          </w:tcPr>
          <w:p w14:paraId="124B5DEB" w14:textId="77777777" w:rsidR="00E535CA" w:rsidRDefault="00E535CA" w:rsidP="00B077C4">
            <w:pPr>
              <w:pStyle w:val="af6"/>
              <w:ind w:leftChars="0" w:left="0"/>
              <w:jc w:val="both"/>
            </w:pPr>
          </w:p>
        </w:tc>
        <w:tc>
          <w:tcPr>
            <w:tcW w:w="1821" w:type="dxa"/>
            <w:vAlign w:val="center"/>
          </w:tcPr>
          <w:p w14:paraId="705ECDEB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both"/>
            </w:pPr>
            <w:r>
              <w:t>paymentAmount</w:t>
            </w:r>
          </w:p>
        </w:tc>
        <w:tc>
          <w:tcPr>
            <w:tcW w:w="1382" w:type="dxa"/>
            <w:vAlign w:val="center"/>
          </w:tcPr>
          <w:p w14:paraId="000EB081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660" w:type="dxa"/>
            <w:vAlign w:val="center"/>
          </w:tcPr>
          <w:p w14:paraId="4E95E95A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4448" w:type="dxa"/>
            <w:vAlign w:val="center"/>
          </w:tcPr>
          <w:p w14:paraId="68260D24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both"/>
            </w:pPr>
            <w:r w:rsidRPr="00E535CA">
              <w:rPr>
                <w:rFonts w:hint="eastAsia"/>
              </w:rPr>
              <w:t>派彩总额</w:t>
            </w:r>
          </w:p>
        </w:tc>
      </w:tr>
      <w:tr w:rsidR="00E535CA" w14:paraId="3B544F8E" w14:textId="77777777" w:rsidTr="00AB7E2B">
        <w:trPr>
          <w:trHeight w:val="454"/>
        </w:trPr>
        <w:tc>
          <w:tcPr>
            <w:tcW w:w="697" w:type="dxa"/>
            <w:vMerge/>
            <w:vAlign w:val="center"/>
          </w:tcPr>
          <w:p w14:paraId="3B408D36" w14:textId="77777777" w:rsidR="00E535CA" w:rsidRDefault="00E535CA" w:rsidP="00B077C4">
            <w:pPr>
              <w:pStyle w:val="af6"/>
              <w:ind w:leftChars="0" w:left="0"/>
              <w:jc w:val="both"/>
            </w:pPr>
          </w:p>
        </w:tc>
        <w:tc>
          <w:tcPr>
            <w:tcW w:w="1821" w:type="dxa"/>
            <w:vAlign w:val="center"/>
          </w:tcPr>
          <w:p w14:paraId="36761507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both"/>
            </w:pPr>
            <w:r>
              <w:t>userCount</w:t>
            </w:r>
          </w:p>
        </w:tc>
        <w:tc>
          <w:tcPr>
            <w:tcW w:w="1382" w:type="dxa"/>
            <w:vAlign w:val="center"/>
          </w:tcPr>
          <w:p w14:paraId="6B118129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60" w:type="dxa"/>
            <w:vAlign w:val="center"/>
          </w:tcPr>
          <w:p w14:paraId="1994F703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448" w:type="dxa"/>
            <w:vAlign w:val="center"/>
          </w:tcPr>
          <w:p w14:paraId="02D4DDF9" w14:textId="77777777" w:rsidR="00E535CA" w:rsidRPr="005A1984" w:rsidRDefault="00E535CA" w:rsidP="00E535CA">
            <w:pPr>
              <w:pStyle w:val="af6"/>
              <w:spacing w:after="0"/>
              <w:ind w:leftChars="0" w:left="0"/>
              <w:jc w:val="both"/>
            </w:pPr>
            <w:r w:rsidRPr="005A1984">
              <w:t>小计信息</w:t>
            </w:r>
          </w:p>
        </w:tc>
      </w:tr>
    </w:tbl>
    <w:p w14:paraId="2C7CD9F9" w14:textId="77777777" w:rsidR="00AB7E2B" w:rsidRDefault="00AB7E2B">
      <w:pPr>
        <w:spacing w:after="200" w:line="288" w:lineRule="auto"/>
        <w:rPr>
          <w:rStyle w:val="af8"/>
          <w:rFonts w:eastAsia="Microsoft YaHei UI" w:cstheme="minorBidi"/>
          <w:position w:val="0"/>
          <w:szCs w:val="20"/>
          <w:bdr w:val="none" w:sz="0" w:space="0" w:color="auto"/>
          <w:shd w:val="clear" w:color="auto" w:fill="auto"/>
        </w:rPr>
      </w:pPr>
    </w:p>
    <w:p w14:paraId="4CC2F8B4" w14:textId="77777777" w:rsidR="00466D80" w:rsidRDefault="00466D80">
      <w:pPr>
        <w:spacing w:after="200" w:line="288" w:lineRule="auto"/>
        <w:rPr>
          <w:rStyle w:val="af8"/>
          <w:rFonts w:eastAsia="Microsoft YaHei UI" w:cstheme="minorBidi"/>
          <w:position w:val="0"/>
          <w:szCs w:val="20"/>
          <w:bdr w:val="none" w:sz="0" w:space="0" w:color="auto"/>
          <w:shd w:val="clear" w:color="auto" w:fill="auto"/>
        </w:rPr>
      </w:pPr>
    </w:p>
    <w:p w14:paraId="6ECBE3A9" w14:textId="77777777" w:rsidR="00B077C4" w:rsidRPr="00BB42F4" w:rsidRDefault="00B077C4" w:rsidP="00B077C4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>
        <w:rPr>
          <w:rStyle w:val="af8"/>
          <w:position w:val="0"/>
          <w:bdr w:val="none" w:sz="0" w:space="0" w:color="auto"/>
          <w:shd w:val="clear" w:color="auto" w:fill="auto"/>
        </w:rPr>
        <w:t>post</w:t>
      </w:r>
      <w:r w:rsidRPr="00BB42F4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B077C4" w14:paraId="1B0E6A24" w14:textId="77777777" w:rsidTr="00B077C4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1EE9B52B" w14:textId="77777777" w:rsidR="00B077C4" w:rsidRPr="003924BB" w:rsidRDefault="00B077C4" w:rsidP="00B077C4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lastRenderedPageBreak/>
              <w:t>{</w:t>
            </w:r>
          </w:p>
          <w:p w14:paraId="06D80652" w14:textId="3E08EFA8" w:rsidR="00B077C4" w:rsidRPr="006C7279" w:rsidRDefault="00D4470B" w:rsidP="00B077C4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077C4" w:rsidRPr="00B03047">
              <w:rPr>
                <w:rFonts w:ascii="Courier New" w:eastAsia="宋体" w:hAnsi="Courier New" w:cs="Courier New"/>
                <w:color w:val="204A87"/>
              </w:rPr>
              <w:t>id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077C4"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895701" w:rsidRPr="00895701">
              <w:rPr>
                <w:rFonts w:ascii="Courier New" w:eastAsia="宋体" w:hAnsi="Courier New" w:cs="Courier New"/>
                <w:color w:val="4E9A06"/>
              </w:rPr>
              <w:t>3a3cb1e4-8bf4-4743-b6f0-aa995ca783aa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B077C4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8772725" w14:textId="1BEA525C" w:rsidR="00B077C4" w:rsidRPr="006C7279" w:rsidRDefault="00D4470B" w:rsidP="00B077C4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077C4" w:rsidRPr="00B03047">
              <w:rPr>
                <w:rFonts w:ascii="Courier New" w:eastAsia="宋体" w:hAnsi="Courier New" w:cs="Courier New"/>
                <w:color w:val="204A87"/>
              </w:rPr>
              <w:t>method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077C4" w:rsidRPr="00D4470B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E535CA" w:rsidRPr="00E535CA">
              <w:rPr>
                <w:rFonts w:ascii="Courier New" w:eastAsia="宋体" w:hAnsi="Courier New" w:cs="Courier New"/>
                <w:color w:val="4E9A06"/>
              </w:rPr>
              <w:t>open.sn.order.sum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B077C4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E25887C" w14:textId="3F7EF77A" w:rsidR="00B077C4" w:rsidRPr="006C7279" w:rsidRDefault="00D4470B" w:rsidP="00B077C4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077C4" w:rsidRPr="00B03047">
              <w:rPr>
                <w:rFonts w:ascii="Courier New" w:eastAsia="宋体" w:hAnsi="Courier New" w:cs="Courier New"/>
                <w:color w:val="204A87"/>
              </w:rPr>
              <w:t>params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077C4"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</w:p>
          <w:p w14:paraId="00F1F948" w14:textId="77777777" w:rsidR="00B077C4" w:rsidRPr="003924BB" w:rsidRDefault="00B077C4" w:rsidP="00B077C4">
            <w:pPr>
              <w:pStyle w:val="af9"/>
              <w:spacing w:beforeLines="0" w:before="0" w:after="0"/>
              <w:ind w:leftChars="20" w:left="48" w:firstLineChars="203" w:firstLine="487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5DF4F8ED" w14:textId="2EA3EDAC" w:rsidR="00B077C4" w:rsidRPr="006C7279" w:rsidRDefault="00D4470B" w:rsidP="00B077C4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077C4" w:rsidRPr="00B03047">
              <w:rPr>
                <w:rFonts w:ascii="Courier New" w:eastAsia="宋体" w:hAnsi="Courier New" w:cs="Courier New"/>
                <w:color w:val="204A87"/>
              </w:rPr>
              <w:t>random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077C4" w:rsidRPr="00D4470B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895701">
              <w:t xml:space="preserve"> </w:t>
            </w:r>
            <w:r w:rsidR="00895701" w:rsidRPr="00895701">
              <w:rPr>
                <w:rFonts w:ascii="Courier New" w:eastAsia="宋体" w:hAnsi="Courier New" w:cs="Courier New"/>
                <w:color w:val="4E9A06"/>
              </w:rPr>
              <w:t>03220aa2-bd92-4eb8-8907-85794e9ad3a3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B077C4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9FE77AA" w14:textId="75735ED4" w:rsidR="00B077C4" w:rsidRPr="006C7279" w:rsidRDefault="00D4470B" w:rsidP="00B077C4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077C4">
              <w:rPr>
                <w:rFonts w:ascii="Courier New" w:eastAsia="宋体" w:hAnsi="Courier New" w:cs="Courier New"/>
                <w:color w:val="204A87"/>
              </w:rPr>
              <w:t>sign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077C4" w:rsidRPr="00D4470B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895701">
              <w:t xml:space="preserve"> </w:t>
            </w:r>
            <w:r w:rsidR="00895701" w:rsidRPr="00895701">
              <w:rPr>
                <w:rFonts w:ascii="Courier New" w:eastAsia="宋体" w:hAnsi="Courier New" w:cs="Courier New"/>
                <w:color w:val="4E9A06"/>
              </w:rPr>
              <w:t>C8310165560F33E1878F1C0D04CAA5D5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B077C4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2417259" w14:textId="5D314001" w:rsidR="00B077C4" w:rsidRDefault="00D4470B" w:rsidP="00B077C4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077C4" w:rsidRPr="00B03047">
              <w:rPr>
                <w:rFonts w:ascii="Courier New" w:eastAsia="宋体" w:hAnsi="Courier New" w:cs="Courier New"/>
                <w:color w:val="204A87"/>
              </w:rPr>
              <w:t>sn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077C4" w:rsidRPr="00D4470B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B077C4" w:rsidRPr="003924BB">
              <w:rPr>
                <w:rFonts w:ascii="Courier New" w:eastAsia="宋体" w:hAnsi="Courier New" w:cs="Courier New"/>
                <w:color w:val="4E9A06"/>
              </w:rPr>
              <w:t>am00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B077C4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3CCA603" w14:textId="71D2CAD3" w:rsidR="00864A02" w:rsidRPr="006C7279" w:rsidRDefault="00D4470B" w:rsidP="00864A02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864A02">
              <w:rPr>
                <w:rFonts w:ascii="Courier New" w:eastAsia="宋体" w:hAnsi="Courier New" w:cs="Courier New"/>
                <w:color w:val="204A87"/>
              </w:rPr>
              <w:t>moduleId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864A02" w:rsidRPr="00D4470B">
              <w:rPr>
                <w:rFonts w:ascii="Courier New" w:eastAsia="宋体" w:hAnsi="Courier New" w:cs="Courier New"/>
                <w:color w:val="AD7FA8"/>
              </w:rPr>
              <w:t>:</w:t>
            </w:r>
            <w:r w:rsidR="00864A02">
              <w:rPr>
                <w:rFonts w:ascii="Courier New" w:eastAsia="宋体" w:hAnsi="Courier New" w:cs="Courier New"/>
                <w:color w:val="AD7FA8"/>
              </w:rPr>
              <w:t>2</w:t>
            </w:r>
            <w:r w:rsidR="00864A02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D098739" w14:textId="1D2A2337" w:rsidR="00B077C4" w:rsidRPr="006C7279" w:rsidRDefault="00D4470B" w:rsidP="00B077C4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895701" w:rsidRPr="00895701">
              <w:rPr>
                <w:rFonts w:ascii="Courier New" w:eastAsia="宋体" w:hAnsi="Courier New" w:cs="Courier New"/>
                <w:color w:val="204A87"/>
              </w:rPr>
              <w:t>bySettle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077C4" w:rsidRPr="00D4470B">
              <w:rPr>
                <w:rFonts w:ascii="Courier New" w:eastAsia="宋体" w:hAnsi="Courier New" w:cs="Courier New"/>
                <w:color w:val="AD7FA8"/>
              </w:rPr>
              <w:t>:</w:t>
            </w:r>
            <w:r w:rsidR="00895701" w:rsidRPr="003924BB">
              <w:rPr>
                <w:rFonts w:ascii="Courier New" w:eastAsia="宋体" w:hAnsi="Courier New" w:cs="Courier New"/>
                <w:color w:val="AD7FA8"/>
              </w:rPr>
              <w:t>1</w:t>
            </w:r>
            <w:r w:rsidR="00B077C4"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01957026" w14:textId="16065905" w:rsidR="00B077C4" w:rsidRPr="006C7279" w:rsidRDefault="00D4470B" w:rsidP="00B077C4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077C4" w:rsidRPr="00B03047">
              <w:rPr>
                <w:rFonts w:ascii="Courier New" w:eastAsia="宋体" w:hAnsi="Courier New" w:cs="Courier New"/>
                <w:color w:val="204A87"/>
              </w:rPr>
              <w:t>startTime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077C4" w:rsidRPr="00D4470B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B077C4" w:rsidRPr="003924BB">
              <w:rPr>
                <w:rFonts w:ascii="Courier New" w:eastAsia="宋体" w:hAnsi="Courier New" w:cs="Courier New"/>
                <w:color w:val="4E9A06"/>
              </w:rPr>
              <w:t>2015-11-25 11:22:00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B077C4"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5CFC1E7F" w14:textId="78D74A69" w:rsidR="00B077C4" w:rsidRPr="006C7279" w:rsidRDefault="00D4470B" w:rsidP="00B077C4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077C4" w:rsidRPr="00B03047">
              <w:rPr>
                <w:rFonts w:ascii="Courier New" w:eastAsia="宋体" w:hAnsi="Courier New" w:cs="Courier New"/>
                <w:color w:val="204A87"/>
              </w:rPr>
              <w:t>endTime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077C4" w:rsidRPr="00D4470B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B077C4" w:rsidRPr="003924BB">
              <w:rPr>
                <w:rFonts w:ascii="Courier New" w:eastAsia="宋体" w:hAnsi="Courier New" w:cs="Courier New"/>
                <w:color w:val="4E9A06"/>
              </w:rPr>
              <w:t>2015-12-10 11:22:00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4F2ACCEC" w14:textId="77777777" w:rsidR="00B077C4" w:rsidRPr="006C7279" w:rsidRDefault="00B077C4" w:rsidP="00B077C4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804566C" w14:textId="6916824C" w:rsidR="00B077C4" w:rsidRPr="006C7279" w:rsidRDefault="00D4470B" w:rsidP="00B077C4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077C4" w:rsidRPr="00B03047">
              <w:rPr>
                <w:rFonts w:ascii="Courier New" w:eastAsia="宋体" w:hAnsi="Courier New" w:cs="Courier New"/>
                <w:color w:val="204A87"/>
              </w:rPr>
              <w:t>jsonrpc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077C4"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B077C4" w:rsidRPr="003924BB">
              <w:rPr>
                <w:rFonts w:ascii="Courier New" w:eastAsia="宋体" w:hAnsi="Courier New" w:cs="Courier New"/>
                <w:color w:val="4E9A06"/>
              </w:rPr>
              <w:t>2.0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19743B2A" w14:textId="77777777" w:rsidR="00B077C4" w:rsidRPr="006C7279" w:rsidRDefault="00B077C4" w:rsidP="00B077C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130A9D2E" w14:textId="77777777" w:rsidR="00AB7E2B" w:rsidRDefault="00AB7E2B">
      <w:pPr>
        <w:spacing w:after="200" w:line="288" w:lineRule="auto"/>
        <w:rPr>
          <w:rFonts w:asciiTheme="minorHAnsi" w:eastAsia="Microsoft YaHei UI" w:hAnsiTheme="minorHAnsi" w:cstheme="minorBidi"/>
          <w:bCs/>
          <w:color w:val="9E3D22"/>
          <w:sz w:val="28"/>
          <w:szCs w:val="32"/>
        </w:rPr>
      </w:pPr>
      <w:r>
        <w:br w:type="page"/>
      </w:r>
    </w:p>
    <w:p w14:paraId="193CA6BC" w14:textId="77777777" w:rsidR="00BA60FF" w:rsidRDefault="00BA60FF" w:rsidP="00BA60FF">
      <w:pPr>
        <w:pStyle w:val="af2"/>
        <w:ind w:left="480" w:right="240"/>
      </w:pPr>
      <w:bookmarkStart w:id="25" w:name="_Toc29317674"/>
      <w:r>
        <w:lastRenderedPageBreak/>
        <w:t>会员登出</w:t>
      </w:r>
      <w:bookmarkEnd w:id="25"/>
    </w:p>
    <w:p w14:paraId="46D5368A" w14:textId="77777777" w:rsidR="00BA60FF" w:rsidRDefault="00BA60FF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7C9A2778" w14:textId="77777777" w:rsidR="00BA60FF" w:rsidRDefault="00BA60FF" w:rsidP="00944A0B">
      <w:pPr>
        <w:pStyle w:val="af6"/>
        <w:spacing w:before="200" w:after="120"/>
        <w:ind w:leftChars="200" w:left="480"/>
        <w:rPr>
          <w:rStyle w:val="af8"/>
        </w:rPr>
      </w:pPr>
      <w:r w:rsidRPr="0006365A">
        <w:rPr>
          <w:rStyle w:val="af8"/>
        </w:rPr>
        <w:t>open.</w:t>
      </w:r>
      <w:r w:rsidR="00322493">
        <w:rPr>
          <w:rStyle w:val="af8"/>
        </w:rPr>
        <w:t>user</w:t>
      </w:r>
      <w:r>
        <w:rPr>
          <w:rStyle w:val="af8"/>
        </w:rPr>
        <w:t>.</w:t>
      </w:r>
      <w:r w:rsidR="00322493">
        <w:rPr>
          <w:rStyle w:val="af8"/>
        </w:rPr>
        <w:t>logout</w:t>
      </w:r>
    </w:p>
    <w:p w14:paraId="40E9108B" w14:textId="77777777" w:rsidR="00BA60FF" w:rsidRPr="00134772" w:rsidRDefault="00BA60FF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34772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068"/>
        <w:gridCol w:w="710"/>
        <w:gridCol w:w="709"/>
        <w:gridCol w:w="709"/>
        <w:gridCol w:w="5812"/>
      </w:tblGrid>
      <w:tr w:rsidR="00BA60FF" w14:paraId="5E1993FF" w14:textId="77777777" w:rsidTr="00160552">
        <w:trPr>
          <w:trHeight w:val="454"/>
        </w:trPr>
        <w:tc>
          <w:tcPr>
            <w:tcW w:w="1068" w:type="dxa"/>
            <w:shd w:val="clear" w:color="auto" w:fill="DEE7EC"/>
            <w:vAlign w:val="center"/>
          </w:tcPr>
          <w:p w14:paraId="482C7857" w14:textId="77777777" w:rsidR="00BA60FF" w:rsidRDefault="00BA60FF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710" w:type="dxa"/>
            <w:shd w:val="clear" w:color="auto" w:fill="DEE7EC"/>
            <w:vAlign w:val="center"/>
          </w:tcPr>
          <w:p w14:paraId="6D118542" w14:textId="77777777" w:rsidR="00BA60FF" w:rsidRDefault="00BA60F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54322525" w14:textId="77777777" w:rsidR="00BA60FF" w:rsidRDefault="00BA60F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22C7D323" w14:textId="77777777" w:rsidR="00BA60FF" w:rsidRDefault="00BA60F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66FB9F42" w14:textId="77777777" w:rsidR="00BA60FF" w:rsidRDefault="00BA60FF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BA60FF" w14:paraId="25C20C92" w14:textId="77777777" w:rsidTr="00160552">
        <w:trPr>
          <w:trHeight w:val="454"/>
        </w:trPr>
        <w:tc>
          <w:tcPr>
            <w:tcW w:w="1068" w:type="dxa"/>
            <w:vAlign w:val="center"/>
          </w:tcPr>
          <w:p w14:paraId="164F827E" w14:textId="77777777" w:rsidR="00BA60FF" w:rsidRDefault="00BA60FF" w:rsidP="00160552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710" w:type="dxa"/>
            <w:vAlign w:val="center"/>
          </w:tcPr>
          <w:p w14:paraId="034DE1FC" w14:textId="77777777" w:rsidR="00BA60FF" w:rsidRPr="00F02D08" w:rsidRDefault="00BA60FF" w:rsidP="00160552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709" w:type="dxa"/>
            <w:vAlign w:val="center"/>
          </w:tcPr>
          <w:p w14:paraId="5DE33B97" w14:textId="77777777" w:rsidR="00BA60FF" w:rsidRDefault="00BA60FF" w:rsidP="00160552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7171EECA" w14:textId="77777777" w:rsidR="00BA60FF" w:rsidRDefault="00BA60FF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12" w:type="dxa"/>
            <w:vAlign w:val="center"/>
          </w:tcPr>
          <w:p w14:paraId="3AE2B18C" w14:textId="77777777" w:rsidR="00BA60FF" w:rsidRDefault="00BA60FF" w:rsidP="00160552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BA60FF" w14:paraId="04D9EAF4" w14:textId="77777777" w:rsidTr="00160552">
        <w:trPr>
          <w:trHeight w:val="454"/>
        </w:trPr>
        <w:tc>
          <w:tcPr>
            <w:tcW w:w="1068" w:type="dxa"/>
            <w:vAlign w:val="center"/>
          </w:tcPr>
          <w:p w14:paraId="2069062C" w14:textId="77777777" w:rsidR="00BA60FF" w:rsidRDefault="00BA60FF" w:rsidP="00160552">
            <w:pPr>
              <w:pStyle w:val="af6"/>
              <w:spacing w:after="0"/>
              <w:ind w:leftChars="0" w:left="0"/>
              <w:jc w:val="both"/>
            </w:pPr>
            <w:r>
              <w:t>digest</w:t>
            </w:r>
          </w:p>
        </w:tc>
        <w:tc>
          <w:tcPr>
            <w:tcW w:w="710" w:type="dxa"/>
            <w:vAlign w:val="center"/>
          </w:tcPr>
          <w:p w14:paraId="781E843F" w14:textId="77777777" w:rsidR="00BA60FF" w:rsidRDefault="00BA60FF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45C462EB" w14:textId="77777777" w:rsidR="00BA60FF" w:rsidRDefault="00BA60FF" w:rsidP="00160552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1A1398EE" w14:textId="77777777" w:rsidR="00BA60FF" w:rsidRDefault="00BA60FF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12" w:type="dxa"/>
            <w:vAlign w:val="center"/>
          </w:tcPr>
          <w:p w14:paraId="7CDEA7D7" w14:textId="77777777" w:rsidR="00BA60FF" w:rsidRDefault="00BA60FF" w:rsidP="00160552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322493">
              <w:t>digest=md5(random+sn+loginId+secretCode)</w:t>
            </w:r>
          </w:p>
        </w:tc>
      </w:tr>
      <w:tr w:rsidR="00BA60FF" w14:paraId="0C85FD5E" w14:textId="77777777" w:rsidTr="00160552">
        <w:trPr>
          <w:trHeight w:val="454"/>
        </w:trPr>
        <w:tc>
          <w:tcPr>
            <w:tcW w:w="1068" w:type="dxa"/>
            <w:vAlign w:val="center"/>
          </w:tcPr>
          <w:p w14:paraId="37175241" w14:textId="77777777" w:rsidR="00BA60FF" w:rsidRDefault="00BA60FF" w:rsidP="00160552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710" w:type="dxa"/>
            <w:vAlign w:val="center"/>
          </w:tcPr>
          <w:p w14:paraId="14BB699F" w14:textId="77777777" w:rsidR="00BA60FF" w:rsidRDefault="00BA60FF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74CFC2B7" w14:textId="77777777" w:rsidR="00BA60FF" w:rsidRDefault="00BA60FF" w:rsidP="00160552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616DCB08" w14:textId="77777777" w:rsidR="00BA60FF" w:rsidRDefault="00BA60FF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12" w:type="dxa"/>
            <w:vAlign w:val="center"/>
          </w:tcPr>
          <w:p w14:paraId="4C12E91E" w14:textId="77777777" w:rsidR="00BA60FF" w:rsidRDefault="00BA60FF" w:rsidP="00160552">
            <w:pPr>
              <w:pStyle w:val="af6"/>
              <w:spacing w:after="0"/>
              <w:ind w:leftChars="0" w:left="0"/>
              <w:jc w:val="both"/>
            </w:pPr>
            <w:r w:rsidRPr="00D47822">
              <w:rPr>
                <w:rFonts w:hint="eastAsia"/>
              </w:rPr>
              <w:t>厅代码</w:t>
            </w:r>
          </w:p>
        </w:tc>
      </w:tr>
      <w:tr w:rsidR="00BA60FF" w14:paraId="392208F9" w14:textId="77777777" w:rsidTr="00160552">
        <w:trPr>
          <w:trHeight w:val="454"/>
        </w:trPr>
        <w:tc>
          <w:tcPr>
            <w:tcW w:w="1068" w:type="dxa"/>
            <w:vAlign w:val="center"/>
          </w:tcPr>
          <w:p w14:paraId="0B55ADFB" w14:textId="77777777" w:rsidR="00BA60FF" w:rsidRDefault="00BA60FF" w:rsidP="00160552">
            <w:pPr>
              <w:pStyle w:val="af6"/>
              <w:spacing w:after="0"/>
              <w:ind w:leftChars="0" w:left="0"/>
              <w:jc w:val="both"/>
            </w:pPr>
            <w:r>
              <w:t>loginId</w:t>
            </w:r>
          </w:p>
        </w:tc>
        <w:tc>
          <w:tcPr>
            <w:tcW w:w="710" w:type="dxa"/>
            <w:vAlign w:val="center"/>
          </w:tcPr>
          <w:p w14:paraId="71003DD0" w14:textId="77777777" w:rsidR="00BA60FF" w:rsidRPr="00F02D08" w:rsidRDefault="00BA60FF" w:rsidP="00160552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709" w:type="dxa"/>
            <w:vAlign w:val="center"/>
          </w:tcPr>
          <w:p w14:paraId="31504747" w14:textId="3CDC864C" w:rsidR="00BA60FF" w:rsidRDefault="001B0F09" w:rsidP="00160552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6FCB4C3A" w14:textId="77777777" w:rsidR="00BA60FF" w:rsidRDefault="00BA60FF" w:rsidP="001605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812" w:type="dxa"/>
            <w:vAlign w:val="center"/>
          </w:tcPr>
          <w:p w14:paraId="65383A50" w14:textId="77777777" w:rsidR="00BA60FF" w:rsidRDefault="00BA60FF" w:rsidP="00160552">
            <w:pPr>
              <w:pStyle w:val="af6"/>
              <w:spacing w:after="0"/>
              <w:ind w:leftChars="0" w:left="0"/>
              <w:jc w:val="both"/>
            </w:pPr>
            <w:r>
              <w:t>用户登录ID</w:t>
            </w:r>
          </w:p>
        </w:tc>
      </w:tr>
    </w:tbl>
    <w:p w14:paraId="69BF003C" w14:textId="77777777" w:rsidR="00004EA1" w:rsidRDefault="00004EA1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</w:p>
    <w:p w14:paraId="5F78FE72" w14:textId="77777777" w:rsidR="00BA60FF" w:rsidRDefault="00BA60FF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0D05FD"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BA60FF" w14:paraId="714CAC71" w14:textId="77777777" w:rsidTr="00160552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3FC656E5" w14:textId="77777777" w:rsidR="00BA60FF" w:rsidRDefault="00BA60FF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37007638" w14:textId="77777777" w:rsidR="00BA60FF" w:rsidRDefault="00BA60F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27C412D2" w14:textId="77777777" w:rsidR="00BA60FF" w:rsidRDefault="00BA60F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2812B8EA" w14:textId="77777777" w:rsidR="00BA60FF" w:rsidRDefault="00BA60FF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BA60FF" w14:paraId="1CDDDF27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2580572D" w14:textId="77777777" w:rsidR="00BA60FF" w:rsidRDefault="00BA60FF" w:rsidP="00160552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479D1105" w14:textId="77777777" w:rsidR="00BA60FF" w:rsidRDefault="00322493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6FA2C514" w14:textId="77777777" w:rsidR="00BA60FF" w:rsidRDefault="00322493" w:rsidP="00160552">
            <w:pPr>
              <w:pStyle w:val="af6"/>
              <w:spacing w:after="0"/>
              <w:ind w:leftChars="0" w:left="0"/>
              <w:jc w:val="center"/>
            </w:pPr>
            <w:r>
              <w:t>1</w:t>
            </w:r>
          </w:p>
        </w:tc>
        <w:tc>
          <w:tcPr>
            <w:tcW w:w="5812" w:type="dxa"/>
            <w:vAlign w:val="center"/>
          </w:tcPr>
          <w:p w14:paraId="526F8F6B" w14:textId="77777777" w:rsidR="00BA60FF" w:rsidRDefault="00322493" w:rsidP="00160552">
            <w:pPr>
              <w:pStyle w:val="af6"/>
              <w:spacing w:after="0"/>
              <w:ind w:leftChars="0" w:left="0"/>
              <w:jc w:val="both"/>
            </w:pPr>
            <w:r>
              <w:t>操作结果.1,成功;0,失败</w:t>
            </w:r>
          </w:p>
        </w:tc>
      </w:tr>
    </w:tbl>
    <w:p w14:paraId="06C6A87F" w14:textId="77777777" w:rsidR="00BA60FF" w:rsidRDefault="00BA60FF" w:rsidP="00BA60FF">
      <w:pPr>
        <w:pStyle w:val="af6"/>
        <w:ind w:left="960"/>
      </w:pPr>
    </w:p>
    <w:p w14:paraId="0E3AD500" w14:textId="77777777" w:rsidR="00A752CF" w:rsidRPr="00BB42F4" w:rsidRDefault="00A752CF" w:rsidP="00944A0B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>
        <w:rPr>
          <w:rStyle w:val="af8"/>
          <w:position w:val="0"/>
          <w:bdr w:val="none" w:sz="0" w:space="0" w:color="auto"/>
          <w:shd w:val="clear" w:color="auto" w:fill="auto"/>
        </w:rPr>
        <w:t>post</w:t>
      </w:r>
      <w:r w:rsidRPr="00BB42F4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A752CF" w14:paraId="10D542A1" w14:textId="77777777" w:rsidTr="00004EA1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20A11B5" w14:textId="77777777" w:rsidR="00B20F36" w:rsidRPr="003924BB" w:rsidRDefault="00B20F36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575602C7" w14:textId="4A93FE76" w:rsidR="00B20F36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20F36" w:rsidRPr="00B03047">
              <w:rPr>
                <w:rFonts w:ascii="Courier New" w:eastAsia="宋体" w:hAnsi="Courier New" w:cs="Courier New"/>
                <w:color w:val="204A87"/>
              </w:rPr>
              <w:t>id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20F36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B20F36" w:rsidRPr="003924BB">
              <w:rPr>
                <w:rFonts w:ascii="Courier New" w:eastAsia="宋体" w:hAnsi="Courier New" w:cs="Courier New"/>
                <w:color w:val="4E9A06"/>
              </w:rPr>
              <w:t>001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B20F36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9B564B7" w14:textId="24D69EEC" w:rsidR="00B20F36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20F36" w:rsidRPr="00B03047">
              <w:rPr>
                <w:rFonts w:ascii="Courier New" w:eastAsia="宋体" w:hAnsi="Courier New" w:cs="Courier New"/>
                <w:color w:val="204A87"/>
              </w:rPr>
              <w:t>method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20F36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B20F36" w:rsidRPr="003924BB">
              <w:rPr>
                <w:rFonts w:ascii="Courier New" w:eastAsia="宋体" w:hAnsi="Courier New" w:cs="Courier New"/>
                <w:color w:val="4E9A06"/>
              </w:rPr>
              <w:t>open.user.logout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B20F36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EE5717B" w14:textId="24FC3848" w:rsidR="00B20F36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20F36" w:rsidRPr="00B03047">
              <w:rPr>
                <w:rFonts w:ascii="Courier New" w:eastAsia="宋体" w:hAnsi="Courier New" w:cs="Courier New"/>
                <w:color w:val="204A87"/>
              </w:rPr>
              <w:t>params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20F36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B20F36"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233F73F2" w14:textId="3CD036A4" w:rsidR="00B20F36" w:rsidRPr="006C7279" w:rsidRDefault="00B03047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="00B20F36" w:rsidRPr="00B03047">
              <w:rPr>
                <w:rFonts w:ascii="Courier New" w:eastAsia="宋体" w:hAnsi="Courier New" w:cs="Courier New"/>
                <w:color w:val="204A87"/>
              </w:rPr>
              <w:t>random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="00B20F36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="00B20F36" w:rsidRPr="003924BB">
              <w:rPr>
                <w:rFonts w:ascii="Courier New" w:eastAsia="宋体" w:hAnsi="Courier New" w:cs="Courier New"/>
                <w:color w:val="4E9A06"/>
              </w:rPr>
              <w:t>1407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="00B20F36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44FD2D8" w14:textId="2A5546EB" w:rsidR="00B20F36" w:rsidRPr="006C7279" w:rsidRDefault="00B20F36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digest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sfwei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55890B2" w14:textId="32C7D286" w:rsidR="00B20F36" w:rsidRPr="006C7279" w:rsidRDefault="00B20F36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sn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am00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1B3C98B" w14:textId="3C15324A" w:rsidR="00B20F36" w:rsidRPr="006C7279" w:rsidRDefault="00B20F36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loginId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“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testme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69479AE8" w14:textId="143710D6" w:rsidR="00B20F36" w:rsidRPr="006C7279" w:rsidRDefault="00B20F36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B0EA613" w14:textId="2FDA6AA9" w:rsidR="00B20F36" w:rsidRPr="006C7279" w:rsidRDefault="00D4470B" w:rsidP="00D4470B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B20F36" w:rsidRPr="00B03047">
              <w:rPr>
                <w:rFonts w:ascii="Courier New" w:eastAsia="宋体" w:hAnsi="Courier New" w:cs="Courier New"/>
                <w:color w:val="204A87"/>
              </w:rPr>
              <w:t>jsonrpc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B20F36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“</w:t>
            </w:r>
            <w:r w:rsidR="00B20F36" w:rsidRPr="003924BB">
              <w:rPr>
                <w:rFonts w:ascii="Courier New" w:eastAsia="宋体" w:hAnsi="Courier New" w:cs="Courier New"/>
                <w:color w:val="4E9A06"/>
              </w:rPr>
              <w:t>2.0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7C06180A" w14:textId="77777777" w:rsidR="00A752CF" w:rsidRPr="006C7279" w:rsidRDefault="00B20F36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6069CBDD" w14:textId="77777777" w:rsidR="00BA60FF" w:rsidRDefault="00BA60FF">
      <w:pPr>
        <w:rPr>
          <w:rFonts w:eastAsia="Microsoft YaHei UI"/>
          <w:bCs/>
          <w:color w:val="9E3D22"/>
          <w:sz w:val="28"/>
          <w:szCs w:val="32"/>
        </w:rPr>
      </w:pPr>
      <w:r>
        <w:br w:type="page"/>
      </w:r>
    </w:p>
    <w:p w14:paraId="6ED332EC" w14:textId="77777777" w:rsidR="00384CF8" w:rsidRDefault="00384CF8" w:rsidP="00384CF8">
      <w:pPr>
        <w:pStyle w:val="af2"/>
        <w:ind w:left="480" w:right="240"/>
      </w:pPr>
      <w:bookmarkStart w:id="26" w:name="_Toc29317675"/>
      <w:r>
        <w:rPr>
          <w:rFonts w:hint="eastAsia"/>
          <w:lang w:eastAsia="zh-Hans"/>
        </w:rPr>
        <w:lastRenderedPageBreak/>
        <w:t>强制用户退出游戏</w:t>
      </w:r>
      <w:bookmarkEnd w:id="26"/>
    </w:p>
    <w:p w14:paraId="375580F8" w14:textId="77777777" w:rsidR="00384CF8" w:rsidRDefault="00384CF8" w:rsidP="00384CF8">
      <w:pPr>
        <w:pStyle w:val="af7"/>
        <w:ind w:left="504" w:right="240"/>
      </w:pPr>
      <w:r>
        <w:rPr>
          <w:rFonts w:hint="eastAsia"/>
        </w:rPr>
        <w:t>接口地址</w:t>
      </w:r>
    </w:p>
    <w:p w14:paraId="66418009" w14:textId="77777777" w:rsidR="00384CF8" w:rsidRDefault="00384CF8" w:rsidP="00384CF8">
      <w:pPr>
        <w:pStyle w:val="af6"/>
        <w:spacing w:before="200" w:after="120"/>
        <w:ind w:leftChars="200" w:left="480"/>
        <w:rPr>
          <w:rStyle w:val="af8"/>
        </w:rPr>
      </w:pPr>
      <w:r w:rsidRPr="00735CDB">
        <w:rPr>
          <w:rStyle w:val="af8"/>
        </w:rPr>
        <w:t>open.user.</w:t>
      </w:r>
      <w:r>
        <w:rPr>
          <w:rStyle w:val="af8"/>
        </w:rPr>
        <w:t>bg</w:t>
      </w:r>
      <w:r w:rsidRPr="00735CDB">
        <w:rPr>
          <w:rStyle w:val="af8"/>
        </w:rPr>
        <w:t>.logout</w:t>
      </w:r>
    </w:p>
    <w:p w14:paraId="79D9C038" w14:textId="77777777" w:rsidR="00384CF8" w:rsidRPr="00944A0B" w:rsidRDefault="00384CF8" w:rsidP="00384CF8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82"/>
        <w:gridCol w:w="991"/>
        <w:gridCol w:w="848"/>
        <w:gridCol w:w="706"/>
        <w:gridCol w:w="5081"/>
      </w:tblGrid>
      <w:tr w:rsidR="00384CF8" w14:paraId="7AFB583F" w14:textId="77777777" w:rsidTr="00384CF8">
        <w:trPr>
          <w:trHeight w:val="454"/>
        </w:trPr>
        <w:tc>
          <w:tcPr>
            <w:tcW w:w="1382" w:type="dxa"/>
            <w:shd w:val="clear" w:color="auto" w:fill="DEE7EC"/>
            <w:vAlign w:val="center"/>
          </w:tcPr>
          <w:p w14:paraId="31B01437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1" w:type="dxa"/>
            <w:shd w:val="clear" w:color="auto" w:fill="DEE7EC"/>
            <w:vAlign w:val="center"/>
          </w:tcPr>
          <w:p w14:paraId="4B043CCD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8" w:type="dxa"/>
            <w:shd w:val="clear" w:color="auto" w:fill="DEE7EC"/>
            <w:vAlign w:val="center"/>
          </w:tcPr>
          <w:p w14:paraId="7C9D4E80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39D97006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081" w:type="dxa"/>
            <w:shd w:val="clear" w:color="auto" w:fill="DEE7EC"/>
            <w:vAlign w:val="center"/>
          </w:tcPr>
          <w:p w14:paraId="65AB62D4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384CF8" w14:paraId="53EBDDDE" w14:textId="77777777" w:rsidTr="00384CF8">
        <w:trPr>
          <w:trHeight w:val="454"/>
        </w:trPr>
        <w:tc>
          <w:tcPr>
            <w:tcW w:w="1382" w:type="dxa"/>
            <w:vAlign w:val="center"/>
          </w:tcPr>
          <w:p w14:paraId="1775650C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1" w:type="dxa"/>
            <w:vAlign w:val="center"/>
          </w:tcPr>
          <w:p w14:paraId="0DB23017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  <w:vAlign w:val="center"/>
          </w:tcPr>
          <w:p w14:paraId="07EB94B6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6" w:type="dxa"/>
            <w:vAlign w:val="center"/>
          </w:tcPr>
          <w:p w14:paraId="73B4BFFD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78363DC0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384CF8" w14:paraId="4EB2BDC3" w14:textId="77777777" w:rsidTr="00384CF8">
        <w:trPr>
          <w:trHeight w:val="454"/>
        </w:trPr>
        <w:tc>
          <w:tcPr>
            <w:tcW w:w="1382" w:type="dxa"/>
            <w:vAlign w:val="center"/>
          </w:tcPr>
          <w:p w14:paraId="1AAB75E0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t>digest</w:t>
            </w:r>
          </w:p>
        </w:tc>
        <w:tc>
          <w:tcPr>
            <w:tcW w:w="991" w:type="dxa"/>
            <w:vAlign w:val="center"/>
          </w:tcPr>
          <w:p w14:paraId="3ED5DF40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2DE28207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6" w:type="dxa"/>
            <w:vAlign w:val="center"/>
          </w:tcPr>
          <w:p w14:paraId="65A30FF9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3BA89D99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Pr="00735CDB">
              <w:t>digest=md5(random+sn+loginId+secretCode)</w:t>
            </w:r>
          </w:p>
        </w:tc>
      </w:tr>
      <w:tr w:rsidR="00384CF8" w14:paraId="33D4A639" w14:textId="77777777" w:rsidTr="00384CF8">
        <w:trPr>
          <w:trHeight w:val="454"/>
        </w:trPr>
        <w:tc>
          <w:tcPr>
            <w:tcW w:w="1382" w:type="dxa"/>
            <w:vAlign w:val="center"/>
          </w:tcPr>
          <w:p w14:paraId="3A26D11C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1" w:type="dxa"/>
            <w:vAlign w:val="center"/>
          </w:tcPr>
          <w:p w14:paraId="7E30EEE4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3649AB39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6" w:type="dxa"/>
            <w:vAlign w:val="center"/>
          </w:tcPr>
          <w:p w14:paraId="433A7011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33EA0528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384CF8" w14:paraId="097497BE" w14:textId="77777777" w:rsidTr="00384CF8">
        <w:trPr>
          <w:trHeight w:val="454"/>
        </w:trPr>
        <w:tc>
          <w:tcPr>
            <w:tcW w:w="1382" w:type="dxa"/>
            <w:vAlign w:val="center"/>
          </w:tcPr>
          <w:p w14:paraId="7FF9B89D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t>loginId</w:t>
            </w:r>
          </w:p>
        </w:tc>
        <w:tc>
          <w:tcPr>
            <w:tcW w:w="991" w:type="dxa"/>
            <w:vAlign w:val="center"/>
          </w:tcPr>
          <w:p w14:paraId="2A2C4C0F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006E9A05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6" w:type="dxa"/>
            <w:vAlign w:val="center"/>
          </w:tcPr>
          <w:p w14:paraId="2E1758A1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081" w:type="dxa"/>
            <w:vAlign w:val="center"/>
          </w:tcPr>
          <w:p w14:paraId="50AFF5C6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t>用户登录ID</w:t>
            </w:r>
          </w:p>
        </w:tc>
      </w:tr>
      <w:tr w:rsidR="00384CF8" w14:paraId="07B62305" w14:textId="77777777" w:rsidTr="00384CF8">
        <w:trPr>
          <w:trHeight w:val="454"/>
        </w:trPr>
        <w:tc>
          <w:tcPr>
            <w:tcW w:w="1382" w:type="dxa"/>
            <w:vAlign w:val="center"/>
          </w:tcPr>
          <w:p w14:paraId="58EE17E8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ameType</w:t>
            </w:r>
          </w:p>
        </w:tc>
        <w:tc>
          <w:tcPr>
            <w:tcW w:w="991" w:type="dxa"/>
            <w:vAlign w:val="center"/>
          </w:tcPr>
          <w:p w14:paraId="41180EDA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48" w:type="dxa"/>
            <w:vAlign w:val="center"/>
          </w:tcPr>
          <w:p w14:paraId="52FE866E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6" w:type="dxa"/>
            <w:vAlign w:val="center"/>
          </w:tcPr>
          <w:p w14:paraId="0977FD82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81" w:type="dxa"/>
            <w:vAlign w:val="center"/>
          </w:tcPr>
          <w:p w14:paraId="5B452C02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1</w:t>
            </w:r>
            <w:r>
              <w:t>05</w:t>
            </w:r>
            <w:r>
              <w:rPr>
                <w:rFonts w:hint="eastAsia"/>
              </w:rPr>
              <w:t>:</w:t>
            </w:r>
            <w:r>
              <w:t>捕鱼大师</w:t>
            </w:r>
            <w:r>
              <w:rPr>
                <w:rFonts w:hint="eastAsia"/>
              </w:rPr>
              <w:t>(默认);</w:t>
            </w:r>
            <w:r>
              <w:t xml:space="preserve"> 411:西游捕鱼</w:t>
            </w:r>
            <w:r>
              <w:rPr>
                <w:rFonts w:hint="eastAsia"/>
              </w:rPr>
              <w:t>;</w:t>
            </w:r>
            <w:r>
              <w:t xml:space="preserve"> 443:棋牌</w:t>
            </w:r>
            <w:r>
              <w:rPr>
                <w:rFonts w:hint="eastAsia"/>
              </w:rPr>
              <w:t>;</w:t>
            </w:r>
            <w:r>
              <w:t xml:space="preserve"> 362:竞彩</w:t>
            </w:r>
          </w:p>
        </w:tc>
      </w:tr>
    </w:tbl>
    <w:p w14:paraId="716A2592" w14:textId="77777777" w:rsidR="00384CF8" w:rsidRDefault="00384CF8" w:rsidP="00384CF8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10303912" w14:textId="77777777" w:rsidR="00384CF8" w:rsidRPr="00944A0B" w:rsidRDefault="00384CF8" w:rsidP="00384CF8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384CF8" w14:paraId="7B0AA734" w14:textId="77777777" w:rsidTr="00384CF8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250A11BA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E56CA2A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32966C93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4FD00989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384CF8" w14:paraId="3C657B16" w14:textId="77777777" w:rsidTr="00384CF8">
        <w:trPr>
          <w:trHeight w:val="454"/>
        </w:trPr>
        <w:tc>
          <w:tcPr>
            <w:tcW w:w="1353" w:type="dxa"/>
            <w:vAlign w:val="center"/>
          </w:tcPr>
          <w:p w14:paraId="62BD7F4F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1AC9D8A3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4C889E03" w14:textId="77777777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t>1</w:t>
            </w:r>
          </w:p>
        </w:tc>
        <w:tc>
          <w:tcPr>
            <w:tcW w:w="5812" w:type="dxa"/>
            <w:vAlign w:val="center"/>
          </w:tcPr>
          <w:p w14:paraId="3022A6CB" w14:textId="7777777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t>操作结果</w:t>
            </w:r>
            <w:r>
              <w:rPr>
                <w:rFonts w:hint="eastAsia"/>
              </w:rPr>
              <w:t xml:space="preserve"> </w:t>
            </w:r>
            <w:r>
              <w:t>1:成功</w:t>
            </w:r>
            <w:r>
              <w:rPr>
                <w:rFonts w:hint="eastAsia"/>
              </w:rPr>
              <w:t>;</w:t>
            </w:r>
            <w:r>
              <w:t xml:space="preserve"> 0失败</w:t>
            </w:r>
          </w:p>
        </w:tc>
      </w:tr>
    </w:tbl>
    <w:p w14:paraId="1C2FBD75" w14:textId="77777777" w:rsidR="00384CF8" w:rsidRDefault="00384CF8" w:rsidP="00384CF8">
      <w:pPr>
        <w:pStyle w:val="af7"/>
        <w:ind w:left="504" w:right="240"/>
        <w:rPr>
          <w:rStyle w:val="af8"/>
        </w:rPr>
      </w:pPr>
    </w:p>
    <w:p w14:paraId="6E83E966" w14:textId="77777777" w:rsidR="00384CF8" w:rsidRPr="00944A0B" w:rsidRDefault="00384CF8" w:rsidP="00384CF8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384CF8" w14:paraId="37B5AC72" w14:textId="77777777" w:rsidTr="00384CF8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559DDB39" w14:textId="77777777" w:rsidR="00384CF8" w:rsidRPr="00A53F7F" w:rsidRDefault="00384CF8" w:rsidP="00384CF8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/>
              <w:rPr>
                <w:rFonts w:ascii="Courier New" w:hAnsi="Courier New" w:cs="Courier New"/>
                <w:color w:val="729FCF"/>
                <w:sz w:val="16"/>
                <w:szCs w:val="16"/>
                <w:shd w:val="clear" w:color="auto" w:fill="FFFFFF"/>
              </w:rPr>
            </w:pPr>
            <w:r w:rsidRPr="00A53F7F">
              <w:rPr>
                <w:rFonts w:ascii="Courier New" w:hAnsi="Courier New" w:cs="Courier New"/>
                <w:color w:val="729FCF"/>
                <w:sz w:val="16"/>
                <w:szCs w:val="16"/>
                <w:shd w:val="clear" w:color="auto" w:fill="FFFFFF"/>
              </w:rPr>
              <w:t>{</w:t>
            </w:r>
          </w:p>
          <w:p w14:paraId="23F00C93" w14:textId="77777777" w:rsidR="00384CF8" w:rsidRPr="00A53F7F" w:rsidRDefault="00384CF8" w:rsidP="00384CF8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line="220" w:lineRule="exact"/>
              <w:rPr>
                <w:rFonts w:ascii="Courier New" w:hAnsi="Courier New" w:cs="Courier New"/>
                <w:color w:val="729FCF"/>
                <w:sz w:val="16"/>
                <w:szCs w:val="16"/>
                <w:shd w:val="clear" w:color="auto" w:fill="FFFFFF"/>
              </w:rPr>
            </w:pPr>
            <w:r w:rsidRPr="00A53F7F">
              <w:rPr>
                <w:rFonts w:ascii="Courier New" w:hAnsi="Courier New" w:cs="Courier New"/>
                <w:color w:val="729FCF"/>
                <w:sz w:val="16"/>
                <w:szCs w:val="16"/>
                <w:shd w:val="clear" w:color="auto" w:fill="FFFFFF"/>
              </w:rPr>
              <w:tab/>
            </w:r>
            <w:r w:rsidRPr="00A53F7F">
              <w:rPr>
                <w:rFonts w:ascii="Courier New" w:hAnsi="Courier New" w:cs="Courier New"/>
                <w:color w:val="204A87"/>
                <w:sz w:val="16"/>
                <w:szCs w:val="16"/>
              </w:rPr>
              <w:t>"id"</w:t>
            </w:r>
            <w:r w:rsidRPr="00A53F7F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3F7F">
              <w:rPr>
                <w:rFonts w:ascii="Courier New" w:hAnsi="Courier New" w:cs="Courier New"/>
                <w:color w:val="4E9A06"/>
                <w:sz w:val="16"/>
                <w:szCs w:val="16"/>
              </w:rPr>
              <w:t>"31bd5547-4eff-4122-8f40-76dfeb7c4ddc"</w:t>
            </w:r>
            <w:r w:rsidRPr="00A53F7F">
              <w:rPr>
                <w:rFonts w:ascii="Courier New" w:hAnsi="Courier New" w:cs="Courier New"/>
                <w:color w:val="729FCF"/>
                <w:sz w:val="16"/>
                <w:szCs w:val="16"/>
                <w:shd w:val="clear" w:color="auto" w:fill="FFFFFF"/>
              </w:rPr>
              <w:t>,</w:t>
            </w:r>
          </w:p>
          <w:p w14:paraId="4B1F2856" w14:textId="77777777" w:rsidR="00384CF8" w:rsidRPr="00A53F7F" w:rsidRDefault="00384CF8" w:rsidP="00384CF8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line="220" w:lineRule="exact"/>
              <w:rPr>
                <w:rFonts w:ascii="Courier New" w:hAnsi="Courier New" w:cs="Courier New"/>
                <w:color w:val="729FCF"/>
                <w:sz w:val="16"/>
                <w:szCs w:val="16"/>
                <w:shd w:val="clear" w:color="auto" w:fill="FFFFFF"/>
              </w:rPr>
            </w:pPr>
            <w:r w:rsidRPr="00A53F7F">
              <w:rPr>
                <w:rFonts w:ascii="Courier New" w:hAnsi="Courier New" w:cs="Courier New"/>
                <w:color w:val="729FCF"/>
                <w:sz w:val="16"/>
                <w:szCs w:val="16"/>
                <w:shd w:val="clear" w:color="auto" w:fill="FFFFFF"/>
              </w:rPr>
              <w:tab/>
            </w:r>
            <w:r w:rsidRPr="00A53F7F">
              <w:rPr>
                <w:rFonts w:ascii="Courier New" w:hAnsi="Courier New" w:cs="Courier New"/>
                <w:color w:val="204A87"/>
                <w:sz w:val="16"/>
                <w:szCs w:val="16"/>
              </w:rPr>
              <w:t>"method"</w:t>
            </w:r>
            <w:r w:rsidRPr="00A53F7F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3F7F">
              <w:rPr>
                <w:rFonts w:ascii="Courier New" w:hAnsi="Courier New" w:cs="Courier New"/>
                <w:color w:val="4E9A06"/>
                <w:sz w:val="16"/>
                <w:szCs w:val="16"/>
              </w:rPr>
              <w:t>"open.user.</w:t>
            </w:r>
            <w:r>
              <w:rPr>
                <w:rFonts w:ascii="Courier New" w:hAnsi="Courier New" w:cs="Courier New"/>
                <w:color w:val="4E9A06"/>
                <w:sz w:val="16"/>
                <w:szCs w:val="16"/>
              </w:rPr>
              <w:t>bg</w:t>
            </w:r>
            <w:r w:rsidRPr="00A53F7F">
              <w:rPr>
                <w:rFonts w:ascii="Courier New" w:hAnsi="Courier New" w:cs="Courier New"/>
                <w:color w:val="4E9A06"/>
                <w:sz w:val="16"/>
                <w:szCs w:val="16"/>
              </w:rPr>
              <w:t>.logout"</w:t>
            </w:r>
            <w:r w:rsidRPr="00A53F7F">
              <w:rPr>
                <w:rFonts w:ascii="Courier New" w:hAnsi="Courier New" w:cs="Courier New"/>
                <w:color w:val="729FCF"/>
                <w:sz w:val="16"/>
                <w:szCs w:val="16"/>
                <w:shd w:val="clear" w:color="auto" w:fill="FFFFFF"/>
              </w:rPr>
              <w:t>,</w:t>
            </w:r>
          </w:p>
          <w:p w14:paraId="055B4948" w14:textId="77777777" w:rsidR="00384CF8" w:rsidRPr="00A53F7F" w:rsidRDefault="00384CF8" w:rsidP="00384CF8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line="220" w:lineRule="exact"/>
              <w:rPr>
                <w:rFonts w:ascii="Courier New" w:hAnsi="Courier New" w:cs="Courier New"/>
                <w:color w:val="729FCF"/>
                <w:sz w:val="16"/>
                <w:szCs w:val="16"/>
                <w:shd w:val="clear" w:color="auto" w:fill="FFFFFF"/>
              </w:rPr>
            </w:pPr>
            <w:r w:rsidRPr="00A53F7F">
              <w:rPr>
                <w:rFonts w:ascii="Courier New" w:hAnsi="Courier New" w:cs="Courier New"/>
                <w:color w:val="729FCF"/>
                <w:sz w:val="16"/>
                <w:szCs w:val="16"/>
                <w:shd w:val="clear" w:color="auto" w:fill="FFFFFF"/>
              </w:rPr>
              <w:tab/>
            </w:r>
            <w:r w:rsidRPr="00A53F7F">
              <w:rPr>
                <w:rFonts w:ascii="Courier New" w:hAnsi="Courier New" w:cs="Courier New"/>
                <w:color w:val="204A87"/>
                <w:sz w:val="16"/>
                <w:szCs w:val="16"/>
              </w:rPr>
              <w:t>"params"</w:t>
            </w:r>
            <w:r w:rsidRPr="00A53F7F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3F7F">
              <w:rPr>
                <w:rFonts w:ascii="Courier New" w:hAnsi="Courier New" w:cs="Courier New"/>
                <w:color w:val="729FCF"/>
                <w:sz w:val="16"/>
                <w:szCs w:val="16"/>
                <w:shd w:val="clear" w:color="auto" w:fill="FFFFFF"/>
              </w:rPr>
              <w:t>{</w:t>
            </w:r>
          </w:p>
          <w:p w14:paraId="1A170110" w14:textId="77777777" w:rsidR="00384CF8" w:rsidRPr="00A53F7F" w:rsidRDefault="00384CF8" w:rsidP="00384CF8">
            <w:pPr>
              <w:pStyle w:val="af9"/>
              <w:spacing w:beforeLines="20" w:before="48" w:after="0" w:line="22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6"/>
                <w:szCs w:val="16"/>
                <w:shd w:val="clear" w:color="auto" w:fill="FFFFFF"/>
              </w:rPr>
            </w:pPr>
            <w:r w:rsidRPr="00A53F7F">
              <w:rPr>
                <w:rFonts w:ascii="Courier New" w:eastAsia="宋体" w:hAnsi="Courier New" w:cs="Courier New"/>
                <w:color w:val="729FCF"/>
                <w:sz w:val="16"/>
                <w:szCs w:val="16"/>
                <w:shd w:val="clear" w:color="auto" w:fill="FFFFFF"/>
              </w:rPr>
              <w:t xml:space="preserve">        </w:t>
            </w:r>
            <w:r w:rsidRPr="00A53F7F">
              <w:rPr>
                <w:rFonts w:ascii="Courier New" w:eastAsia="宋体" w:hAnsi="Courier New" w:cs="Courier New"/>
                <w:color w:val="204A87"/>
                <w:sz w:val="16"/>
                <w:szCs w:val="16"/>
              </w:rPr>
              <w:t>"random"</w:t>
            </w:r>
            <w:r w:rsidRPr="00A53F7F">
              <w:rPr>
                <w:rFonts w:ascii="Courier New" w:eastAsia="宋体" w:hAnsi="Courier New" w:cs="Courier New"/>
                <w:color w:val="000000"/>
                <w:sz w:val="16"/>
                <w:szCs w:val="16"/>
              </w:rPr>
              <w:t>:</w:t>
            </w:r>
            <w:r w:rsidRPr="00A53F7F">
              <w:rPr>
                <w:rFonts w:ascii="Courier New" w:eastAsia="宋体" w:hAnsi="Courier New" w:cs="Courier New"/>
                <w:color w:val="4E9A06"/>
                <w:sz w:val="16"/>
                <w:szCs w:val="16"/>
              </w:rPr>
              <w:t>"9062a7c1-ce61-440e-9864-d120fff26395"</w:t>
            </w:r>
            <w:r w:rsidRPr="00A53F7F">
              <w:rPr>
                <w:rFonts w:ascii="Courier New" w:eastAsia="宋体" w:hAnsi="Courier New" w:cs="Courier New"/>
                <w:color w:val="729FCF"/>
                <w:sz w:val="16"/>
                <w:szCs w:val="16"/>
                <w:shd w:val="clear" w:color="auto" w:fill="FFFFFF"/>
              </w:rPr>
              <w:t>,</w:t>
            </w:r>
          </w:p>
          <w:p w14:paraId="7F90753C" w14:textId="77777777" w:rsidR="00384CF8" w:rsidRPr="00A53F7F" w:rsidRDefault="00384CF8" w:rsidP="00384CF8">
            <w:pPr>
              <w:pStyle w:val="af9"/>
              <w:spacing w:beforeLines="20" w:before="48" w:after="0" w:line="22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6"/>
                <w:szCs w:val="16"/>
                <w:shd w:val="clear" w:color="auto" w:fill="FFFFFF"/>
              </w:rPr>
            </w:pPr>
            <w:r w:rsidRPr="00A53F7F">
              <w:rPr>
                <w:rFonts w:ascii="Courier New" w:eastAsia="宋体" w:hAnsi="Courier New" w:cs="Courier New"/>
                <w:color w:val="729FCF"/>
                <w:sz w:val="16"/>
                <w:szCs w:val="16"/>
                <w:shd w:val="clear" w:color="auto" w:fill="FFFFFF"/>
              </w:rPr>
              <w:t xml:space="preserve">        </w:t>
            </w:r>
            <w:r w:rsidRPr="00A53F7F">
              <w:rPr>
                <w:rFonts w:ascii="Courier New" w:eastAsia="宋体" w:hAnsi="Courier New" w:cs="Courier New"/>
                <w:color w:val="204A87"/>
                <w:sz w:val="16"/>
                <w:szCs w:val="16"/>
              </w:rPr>
              <w:t>"digest"</w:t>
            </w:r>
            <w:r w:rsidRPr="00A53F7F">
              <w:rPr>
                <w:rFonts w:ascii="Courier New" w:eastAsia="宋体" w:hAnsi="Courier New" w:cs="Courier New"/>
                <w:color w:val="000000"/>
                <w:sz w:val="16"/>
                <w:szCs w:val="16"/>
              </w:rPr>
              <w:t>:</w:t>
            </w:r>
            <w:r w:rsidRPr="00A53F7F">
              <w:rPr>
                <w:rFonts w:ascii="Courier New" w:eastAsia="宋体" w:hAnsi="Courier New" w:cs="Courier New"/>
                <w:color w:val="4E9A06"/>
                <w:sz w:val="16"/>
                <w:szCs w:val="16"/>
              </w:rPr>
              <w:t>"96188E09F47080D6FEEEF6347E55767F"</w:t>
            </w:r>
            <w:r w:rsidRPr="00A53F7F">
              <w:rPr>
                <w:rFonts w:ascii="Courier New" w:eastAsia="宋体" w:hAnsi="Courier New" w:cs="Courier New"/>
                <w:color w:val="729FCF"/>
                <w:sz w:val="16"/>
                <w:szCs w:val="16"/>
                <w:shd w:val="clear" w:color="auto" w:fill="FFFFFF"/>
              </w:rPr>
              <w:t>,</w:t>
            </w:r>
          </w:p>
          <w:p w14:paraId="63EE885D" w14:textId="77777777" w:rsidR="00384CF8" w:rsidRPr="00A53F7F" w:rsidRDefault="00384CF8" w:rsidP="00384CF8">
            <w:pPr>
              <w:pStyle w:val="af9"/>
              <w:spacing w:beforeLines="20" w:before="48" w:after="0" w:line="22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6"/>
                <w:szCs w:val="16"/>
                <w:shd w:val="clear" w:color="auto" w:fill="FFFFFF"/>
              </w:rPr>
            </w:pPr>
            <w:r w:rsidRPr="00A53F7F">
              <w:rPr>
                <w:rFonts w:ascii="Courier New" w:eastAsia="宋体" w:hAnsi="Courier New" w:cs="Courier New"/>
                <w:color w:val="729FCF"/>
                <w:sz w:val="16"/>
                <w:szCs w:val="16"/>
                <w:shd w:val="clear" w:color="auto" w:fill="FFFFFF"/>
              </w:rPr>
              <w:t xml:space="preserve">        </w:t>
            </w:r>
            <w:r w:rsidRPr="00A53F7F">
              <w:rPr>
                <w:rFonts w:ascii="Courier New" w:eastAsia="宋体" w:hAnsi="Courier New" w:cs="Courier New"/>
                <w:color w:val="204A87"/>
                <w:sz w:val="16"/>
                <w:szCs w:val="16"/>
              </w:rPr>
              <w:t>"sn"</w:t>
            </w:r>
            <w:r w:rsidRPr="00A53F7F">
              <w:rPr>
                <w:rFonts w:ascii="Courier New" w:eastAsia="宋体" w:hAnsi="Courier New" w:cs="Courier New"/>
                <w:color w:val="000000"/>
                <w:sz w:val="16"/>
                <w:szCs w:val="16"/>
              </w:rPr>
              <w:t>:</w:t>
            </w:r>
            <w:r w:rsidRPr="00A53F7F">
              <w:rPr>
                <w:rFonts w:ascii="Courier New" w:eastAsia="宋体" w:hAnsi="Courier New" w:cs="Courier New"/>
                <w:color w:val="4E9A06"/>
                <w:sz w:val="16"/>
                <w:szCs w:val="16"/>
              </w:rPr>
              <w:t>"am00"</w:t>
            </w:r>
            <w:r w:rsidRPr="00A53F7F">
              <w:rPr>
                <w:rFonts w:ascii="Courier New" w:eastAsia="宋体" w:hAnsi="Courier New" w:cs="Courier New"/>
                <w:color w:val="729FCF"/>
                <w:sz w:val="16"/>
                <w:szCs w:val="16"/>
                <w:shd w:val="clear" w:color="auto" w:fill="FFFFFF"/>
              </w:rPr>
              <w:t>,</w:t>
            </w:r>
          </w:p>
          <w:p w14:paraId="50F24481" w14:textId="77777777" w:rsidR="00384CF8" w:rsidRPr="00A53F7F" w:rsidRDefault="00384CF8" w:rsidP="00384CF8">
            <w:pPr>
              <w:pStyle w:val="af9"/>
              <w:spacing w:beforeLines="20" w:before="48" w:after="0" w:line="220" w:lineRule="exact"/>
              <w:ind w:leftChars="20" w:left="48"/>
              <w:jc w:val="both"/>
              <w:rPr>
                <w:rFonts w:ascii="Courier New" w:eastAsia="宋体" w:hAnsi="Courier New" w:cs="Courier New"/>
                <w:color w:val="4E9A06"/>
                <w:sz w:val="16"/>
                <w:szCs w:val="16"/>
              </w:rPr>
            </w:pPr>
            <w:r w:rsidRPr="00A53F7F">
              <w:rPr>
                <w:rFonts w:ascii="Courier New" w:eastAsia="宋体" w:hAnsi="Courier New" w:cs="Courier New"/>
                <w:color w:val="729FCF"/>
                <w:sz w:val="16"/>
                <w:szCs w:val="16"/>
                <w:shd w:val="clear" w:color="auto" w:fill="FFFFFF"/>
              </w:rPr>
              <w:t xml:space="preserve">        </w:t>
            </w:r>
            <w:r w:rsidRPr="00A53F7F">
              <w:rPr>
                <w:rFonts w:ascii="Courier New" w:eastAsia="宋体" w:hAnsi="Courier New" w:cs="Courier New"/>
                <w:color w:val="204A87"/>
                <w:sz w:val="16"/>
                <w:szCs w:val="16"/>
              </w:rPr>
              <w:t>"loginId"</w:t>
            </w:r>
            <w:r w:rsidRPr="00A53F7F">
              <w:rPr>
                <w:rFonts w:ascii="Courier New" w:eastAsia="宋体" w:hAnsi="Courier New" w:cs="Courier New"/>
                <w:color w:val="000000"/>
                <w:sz w:val="16"/>
                <w:szCs w:val="16"/>
              </w:rPr>
              <w:t>:</w:t>
            </w:r>
            <w:r w:rsidRPr="00A53F7F">
              <w:rPr>
                <w:rFonts w:ascii="Courier New" w:eastAsia="宋体" w:hAnsi="Courier New" w:cs="Courier New"/>
                <w:color w:val="4E9A06"/>
                <w:sz w:val="16"/>
                <w:szCs w:val="16"/>
              </w:rPr>
              <w:t>"test001"</w:t>
            </w:r>
            <w:r w:rsidRPr="00A53F7F">
              <w:rPr>
                <w:rFonts w:ascii="Courier New" w:eastAsia="宋体" w:hAnsi="Courier New" w:cs="Courier New"/>
                <w:color w:val="729FCF"/>
                <w:sz w:val="16"/>
                <w:szCs w:val="16"/>
                <w:shd w:val="clear" w:color="auto" w:fill="FFFFFF"/>
              </w:rPr>
              <w:t>,</w:t>
            </w:r>
          </w:p>
          <w:p w14:paraId="793AF834" w14:textId="77777777" w:rsidR="00384CF8" w:rsidRPr="00A53F7F" w:rsidRDefault="00384CF8" w:rsidP="00384CF8">
            <w:pPr>
              <w:pStyle w:val="af9"/>
              <w:spacing w:beforeLines="20" w:before="48" w:after="0" w:line="22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6"/>
                <w:szCs w:val="16"/>
                <w:shd w:val="clear" w:color="auto" w:fill="FFFFFF"/>
              </w:rPr>
            </w:pPr>
            <w:r w:rsidRPr="00A53F7F">
              <w:rPr>
                <w:rFonts w:ascii="Courier New" w:eastAsia="宋体" w:hAnsi="Courier New" w:cs="Courier New"/>
                <w:color w:val="729FCF"/>
                <w:sz w:val="16"/>
                <w:szCs w:val="16"/>
                <w:shd w:val="clear" w:color="auto" w:fill="FFFFFF"/>
              </w:rPr>
              <w:t xml:space="preserve">        </w:t>
            </w:r>
            <w:r w:rsidRPr="00A53F7F">
              <w:rPr>
                <w:rFonts w:ascii="Courier New" w:eastAsia="宋体" w:hAnsi="Courier New" w:cs="Courier New"/>
                <w:color w:val="204A87"/>
                <w:sz w:val="16"/>
                <w:szCs w:val="16"/>
              </w:rPr>
              <w:t>"gameType"</w:t>
            </w:r>
            <w:r w:rsidRPr="00A53F7F">
              <w:rPr>
                <w:rFonts w:ascii="Courier New" w:eastAsia="宋体" w:hAnsi="Courier New" w:cs="Courier New"/>
                <w:color w:val="000000"/>
                <w:sz w:val="16"/>
                <w:szCs w:val="16"/>
              </w:rPr>
              <w:t>:</w:t>
            </w:r>
            <w:r w:rsidRPr="00A53F7F">
              <w:rPr>
                <w:rFonts w:ascii="Courier New" w:eastAsia="宋体" w:hAnsi="Courier New" w:cs="Courier New"/>
                <w:color w:val="4E9A06"/>
                <w:sz w:val="16"/>
                <w:szCs w:val="16"/>
              </w:rPr>
              <w:t>411</w:t>
            </w:r>
          </w:p>
          <w:p w14:paraId="6650DFF2" w14:textId="77777777" w:rsidR="00384CF8" w:rsidRPr="00A53F7F" w:rsidRDefault="00384CF8" w:rsidP="00384CF8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line="220" w:lineRule="exact"/>
              <w:rPr>
                <w:rFonts w:ascii="Courier New" w:hAnsi="Courier New" w:cs="Courier New"/>
                <w:color w:val="729FCF"/>
                <w:sz w:val="16"/>
                <w:szCs w:val="16"/>
                <w:shd w:val="clear" w:color="auto" w:fill="FFFFFF"/>
              </w:rPr>
            </w:pPr>
            <w:r w:rsidRPr="00A53F7F">
              <w:rPr>
                <w:rFonts w:ascii="Courier New" w:hAnsi="Courier New" w:cs="Courier New"/>
                <w:color w:val="729FCF"/>
                <w:sz w:val="16"/>
                <w:szCs w:val="16"/>
                <w:shd w:val="clear" w:color="auto" w:fill="FFFFFF"/>
              </w:rPr>
              <w:tab/>
              <w:t>},</w:t>
            </w:r>
          </w:p>
          <w:p w14:paraId="47AC26E6" w14:textId="77777777" w:rsidR="00384CF8" w:rsidRPr="00A53F7F" w:rsidRDefault="00384CF8" w:rsidP="00384CF8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line="220" w:lineRule="exact"/>
              <w:rPr>
                <w:rFonts w:ascii="Courier New" w:hAnsi="Courier New" w:cs="Courier New"/>
                <w:color w:val="729FCF"/>
                <w:sz w:val="16"/>
                <w:szCs w:val="16"/>
                <w:shd w:val="clear" w:color="auto" w:fill="FFFFFF"/>
              </w:rPr>
            </w:pPr>
            <w:r w:rsidRPr="00A53F7F">
              <w:rPr>
                <w:rFonts w:ascii="Courier New" w:hAnsi="Courier New" w:cs="Courier New"/>
                <w:color w:val="729FCF"/>
                <w:sz w:val="16"/>
                <w:szCs w:val="16"/>
                <w:shd w:val="clear" w:color="auto" w:fill="FFFFFF"/>
              </w:rPr>
              <w:tab/>
            </w:r>
            <w:r w:rsidRPr="00A53F7F">
              <w:rPr>
                <w:rFonts w:ascii="Courier New" w:hAnsi="Courier New" w:cs="Courier New"/>
                <w:color w:val="204A87"/>
                <w:sz w:val="16"/>
                <w:szCs w:val="16"/>
              </w:rPr>
              <w:t>"jsonrpc"</w:t>
            </w:r>
            <w:r w:rsidRPr="00A53F7F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3F7F">
              <w:rPr>
                <w:rFonts w:ascii="Courier New" w:hAnsi="Courier New" w:cs="Courier New"/>
                <w:color w:val="4E9A06"/>
                <w:sz w:val="16"/>
                <w:szCs w:val="16"/>
              </w:rPr>
              <w:t>"2.0"</w:t>
            </w:r>
          </w:p>
          <w:p w14:paraId="325D132E" w14:textId="77777777" w:rsidR="00384CF8" w:rsidRPr="00A53F7F" w:rsidRDefault="00384CF8" w:rsidP="00384CF8">
            <w:pPr>
              <w:pStyle w:val="af9"/>
              <w:spacing w:beforeLines="20" w:before="48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0"/>
                <w:szCs w:val="20"/>
                <w:shd w:val="clear" w:color="auto" w:fill="FFFFFF"/>
              </w:rPr>
            </w:pPr>
            <w:r w:rsidRPr="00A53F7F">
              <w:rPr>
                <w:rFonts w:ascii="Courier New" w:eastAsia="宋体" w:hAnsi="Courier New" w:cs="Courier New"/>
                <w:color w:val="729FCF"/>
                <w:sz w:val="16"/>
                <w:szCs w:val="16"/>
                <w:shd w:val="clear" w:color="auto" w:fill="FFFFFF"/>
              </w:rPr>
              <w:t>}</w:t>
            </w:r>
          </w:p>
        </w:tc>
      </w:tr>
    </w:tbl>
    <w:p w14:paraId="55BED206" w14:textId="77777777" w:rsidR="008073F9" w:rsidRDefault="008073F9" w:rsidP="00384CF8">
      <w:pPr>
        <w:pStyle w:val="af6"/>
        <w:ind w:leftChars="0" w:left="0"/>
        <w:rPr>
          <w:rFonts w:asciiTheme="majorHAnsi" w:eastAsia="微软雅黑 Light" w:hAnsiTheme="majorHAnsi" w:cstheme="majorBidi"/>
          <w:color w:val="141414" w:themeColor="accent1"/>
          <w:sz w:val="32"/>
        </w:rPr>
      </w:pPr>
    </w:p>
    <w:p w14:paraId="152DAF86" w14:textId="77777777" w:rsidR="00384CF8" w:rsidRDefault="00384CF8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148C09DF" w14:textId="4FA557FF" w:rsidR="00C23303" w:rsidRDefault="00C23303" w:rsidP="008073F9">
      <w:pPr>
        <w:pStyle w:val="af1"/>
        <w:spacing w:after="240"/>
      </w:pPr>
      <w:bookmarkStart w:id="27" w:name="_Toc29317676"/>
      <w:r>
        <w:lastRenderedPageBreak/>
        <w:t>视讯相关接口</w:t>
      </w:r>
      <w:bookmarkEnd w:id="27"/>
    </w:p>
    <w:p w14:paraId="5B6373BF" w14:textId="77777777" w:rsidR="007C35A5" w:rsidRDefault="007C35A5" w:rsidP="007C35A5">
      <w:pPr>
        <w:pStyle w:val="af2"/>
        <w:ind w:left="480" w:right="240"/>
      </w:pPr>
      <w:bookmarkStart w:id="28" w:name="_Toc29317677"/>
      <w:r>
        <w:rPr>
          <w:rFonts w:hint="eastAsia"/>
          <w:lang w:eastAsia="zh-Hans"/>
        </w:rPr>
        <w:t>获取游戏试玩地址</w:t>
      </w:r>
      <w:bookmarkEnd w:id="28"/>
    </w:p>
    <w:p w14:paraId="115C4805" w14:textId="77777777" w:rsidR="007C35A5" w:rsidRDefault="007C35A5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1C43B54B" w14:textId="77777777" w:rsidR="007C35A5" w:rsidRDefault="007C35A5" w:rsidP="00944A0B">
      <w:pPr>
        <w:pStyle w:val="af6"/>
        <w:spacing w:before="200" w:after="120"/>
        <w:ind w:leftChars="200" w:left="480"/>
        <w:rPr>
          <w:rStyle w:val="af8"/>
        </w:rPr>
      </w:pPr>
      <w:r w:rsidRPr="007C35A5">
        <w:rPr>
          <w:rStyle w:val="af8"/>
        </w:rPr>
        <w:t>open.video.trial.game.url</w:t>
      </w:r>
    </w:p>
    <w:p w14:paraId="6C8ED10A" w14:textId="77777777" w:rsidR="007C35A5" w:rsidRPr="00944A0B" w:rsidRDefault="007C35A5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7C35A5" w14:paraId="6F2A53BE" w14:textId="77777777" w:rsidTr="00C828F5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3DF661D2" w14:textId="77777777" w:rsidR="007C35A5" w:rsidRDefault="007C35A5" w:rsidP="00C828F5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3013926D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79E530F7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68947DF9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23B1983E" w14:textId="77777777" w:rsidR="007C35A5" w:rsidRDefault="007C35A5" w:rsidP="00C828F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7C35A5" w14:paraId="46A122EF" w14:textId="77777777" w:rsidTr="00C828F5">
        <w:trPr>
          <w:trHeight w:val="454"/>
        </w:trPr>
        <w:tc>
          <w:tcPr>
            <w:tcW w:w="1353" w:type="dxa"/>
            <w:vAlign w:val="center"/>
          </w:tcPr>
          <w:p w14:paraId="45DB9C54" w14:textId="77777777" w:rsidR="007C35A5" w:rsidRDefault="007C35A5" w:rsidP="00C828F5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2" w:type="dxa"/>
            <w:vAlign w:val="center"/>
          </w:tcPr>
          <w:p w14:paraId="1509298C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14:paraId="1B8B89F9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5338CC14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44FA0510" w14:textId="77777777" w:rsidR="007C35A5" w:rsidRDefault="007C35A5" w:rsidP="00C828F5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7C35A5" w14:paraId="799F7E63" w14:textId="77777777" w:rsidTr="00C828F5">
        <w:trPr>
          <w:trHeight w:val="454"/>
        </w:trPr>
        <w:tc>
          <w:tcPr>
            <w:tcW w:w="1353" w:type="dxa"/>
            <w:vAlign w:val="center"/>
          </w:tcPr>
          <w:p w14:paraId="2EC608C9" w14:textId="77777777" w:rsidR="007C35A5" w:rsidRDefault="0099491B" w:rsidP="00C828F5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92" w:type="dxa"/>
            <w:vAlign w:val="center"/>
          </w:tcPr>
          <w:p w14:paraId="7E4BD850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3EB67856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79335E12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42ACC8C8" w14:textId="77777777" w:rsidR="007C35A5" w:rsidRDefault="007C35A5" w:rsidP="00C828F5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99491B">
              <w:t>sign</w:t>
            </w:r>
            <w:r w:rsidRPr="00C80D88">
              <w:t>=</w:t>
            </w:r>
            <w:r w:rsidRPr="007C35A5">
              <w:t>md5(random+sn+secretKey)</w:t>
            </w:r>
          </w:p>
        </w:tc>
      </w:tr>
      <w:tr w:rsidR="007C35A5" w14:paraId="08AD35A0" w14:textId="77777777" w:rsidTr="00C828F5">
        <w:trPr>
          <w:trHeight w:val="454"/>
        </w:trPr>
        <w:tc>
          <w:tcPr>
            <w:tcW w:w="1353" w:type="dxa"/>
            <w:vAlign w:val="center"/>
          </w:tcPr>
          <w:p w14:paraId="76C0A515" w14:textId="77777777" w:rsidR="007C35A5" w:rsidRDefault="007C35A5" w:rsidP="00C828F5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578A000D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6430E270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426BDC39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3EEC4203" w14:textId="77777777" w:rsidR="007C35A5" w:rsidRDefault="007C35A5" w:rsidP="00C828F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7C35A5" w14:paraId="46E59237" w14:textId="77777777" w:rsidTr="00C828F5">
        <w:trPr>
          <w:trHeight w:val="454"/>
        </w:trPr>
        <w:tc>
          <w:tcPr>
            <w:tcW w:w="1353" w:type="dxa"/>
            <w:vAlign w:val="center"/>
          </w:tcPr>
          <w:p w14:paraId="77EEE801" w14:textId="77777777" w:rsidR="007C35A5" w:rsidRPr="00A64914" w:rsidRDefault="007C35A5" w:rsidP="00C828F5">
            <w:pPr>
              <w:pStyle w:val="af6"/>
              <w:spacing w:after="0"/>
              <w:ind w:leftChars="0" w:left="0"/>
              <w:jc w:val="both"/>
            </w:pPr>
            <w:r w:rsidRPr="00A64914">
              <w:t>locale</w:t>
            </w:r>
          </w:p>
        </w:tc>
        <w:tc>
          <w:tcPr>
            <w:tcW w:w="992" w:type="dxa"/>
            <w:vAlign w:val="center"/>
          </w:tcPr>
          <w:p w14:paraId="23476700" w14:textId="77777777" w:rsidR="007C35A5" w:rsidRPr="00A64914" w:rsidRDefault="007C35A5" w:rsidP="00C828F5">
            <w:pPr>
              <w:pStyle w:val="af6"/>
              <w:spacing w:after="0"/>
              <w:ind w:leftChars="0" w:left="0"/>
              <w:jc w:val="center"/>
            </w:pPr>
            <w:r w:rsidRPr="00A64914">
              <w:t>string</w:t>
            </w:r>
          </w:p>
        </w:tc>
        <w:tc>
          <w:tcPr>
            <w:tcW w:w="851" w:type="dxa"/>
            <w:vAlign w:val="center"/>
          </w:tcPr>
          <w:p w14:paraId="05472F90" w14:textId="77777777" w:rsidR="007C35A5" w:rsidRPr="00A64914" w:rsidRDefault="007C35A5" w:rsidP="00C828F5">
            <w:pPr>
              <w:pStyle w:val="af6"/>
              <w:spacing w:after="0"/>
              <w:ind w:leftChars="0" w:left="0"/>
              <w:jc w:val="center"/>
            </w:pPr>
            <w:r w:rsidRPr="00A64914">
              <w:t>16</w:t>
            </w:r>
          </w:p>
        </w:tc>
        <w:tc>
          <w:tcPr>
            <w:tcW w:w="709" w:type="dxa"/>
            <w:vAlign w:val="center"/>
          </w:tcPr>
          <w:p w14:paraId="16F86282" w14:textId="77777777" w:rsidR="007C35A5" w:rsidRPr="00A64914" w:rsidRDefault="007C35A5" w:rsidP="00C828F5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3" w:type="dxa"/>
            <w:vAlign w:val="center"/>
          </w:tcPr>
          <w:p w14:paraId="51E7DBBC" w14:textId="77777777" w:rsidR="007C35A5" w:rsidRPr="00A64914" w:rsidRDefault="00523E41" w:rsidP="00C828F5">
            <w:pPr>
              <w:pStyle w:val="af6"/>
              <w:spacing w:after="0"/>
              <w:ind w:leftChars="0" w:left="0"/>
              <w:jc w:val="both"/>
            </w:pPr>
            <w:r>
              <w:t>详见</w:t>
            </w:r>
            <w:hyperlink w:anchor="语言类别代码" w:history="1">
              <w:r w:rsidR="007C35A5" w:rsidRPr="00977197">
                <w:rPr>
                  <w:rStyle w:val="af4"/>
                  <w:rFonts w:ascii="Microsoft YaHei UI" w:hAnsi="Microsoft YaHei UI Light"/>
                </w:rPr>
                <w:t>语言类别代码</w:t>
              </w:r>
            </w:hyperlink>
          </w:p>
        </w:tc>
      </w:tr>
      <w:tr w:rsidR="007C35A5" w14:paraId="4709630C" w14:textId="77777777" w:rsidTr="00C828F5">
        <w:trPr>
          <w:trHeight w:val="454"/>
        </w:trPr>
        <w:tc>
          <w:tcPr>
            <w:tcW w:w="1353" w:type="dxa"/>
            <w:vAlign w:val="center"/>
          </w:tcPr>
          <w:p w14:paraId="7027166E" w14:textId="77777777" w:rsidR="007C35A5" w:rsidRPr="00A64914" w:rsidRDefault="007C35A5" w:rsidP="00C828F5">
            <w:pPr>
              <w:pStyle w:val="af6"/>
              <w:spacing w:after="0"/>
              <w:ind w:leftChars="0" w:left="0"/>
              <w:jc w:val="both"/>
            </w:pPr>
            <w:r w:rsidRPr="00A64914">
              <w:t>isMobileUrl</w:t>
            </w:r>
          </w:p>
        </w:tc>
        <w:tc>
          <w:tcPr>
            <w:tcW w:w="992" w:type="dxa"/>
            <w:vAlign w:val="center"/>
          </w:tcPr>
          <w:p w14:paraId="26945A9F" w14:textId="77777777" w:rsidR="007C35A5" w:rsidRPr="00A64914" w:rsidRDefault="007C35A5" w:rsidP="00C828F5">
            <w:pPr>
              <w:pStyle w:val="af6"/>
              <w:spacing w:after="0"/>
              <w:ind w:leftChars="0" w:left="0"/>
              <w:jc w:val="center"/>
            </w:pPr>
            <w:r w:rsidRPr="00A64914">
              <w:t>int</w:t>
            </w:r>
          </w:p>
        </w:tc>
        <w:tc>
          <w:tcPr>
            <w:tcW w:w="851" w:type="dxa"/>
            <w:vAlign w:val="center"/>
          </w:tcPr>
          <w:p w14:paraId="24654587" w14:textId="77777777" w:rsidR="007C35A5" w:rsidRPr="00A64914" w:rsidRDefault="007C35A5" w:rsidP="00C828F5">
            <w:pPr>
              <w:pStyle w:val="af6"/>
              <w:spacing w:after="0"/>
              <w:ind w:leftChars="0" w:left="0"/>
              <w:jc w:val="center"/>
            </w:pPr>
            <w:r w:rsidRPr="00A64914">
              <w:t>1</w:t>
            </w:r>
          </w:p>
        </w:tc>
        <w:tc>
          <w:tcPr>
            <w:tcW w:w="709" w:type="dxa"/>
            <w:vAlign w:val="center"/>
          </w:tcPr>
          <w:p w14:paraId="5C29159F" w14:textId="77777777" w:rsidR="007C35A5" w:rsidRPr="00A64914" w:rsidRDefault="007C35A5" w:rsidP="00C828F5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3" w:type="dxa"/>
            <w:vAlign w:val="center"/>
          </w:tcPr>
          <w:p w14:paraId="2F2F5CD7" w14:textId="77777777" w:rsidR="007C35A5" w:rsidRPr="00A64914" w:rsidRDefault="007C35A5" w:rsidP="00C828F5">
            <w:pPr>
              <w:pStyle w:val="af6"/>
              <w:spacing w:after="0"/>
              <w:ind w:leftChars="0" w:left="0"/>
              <w:jc w:val="both"/>
            </w:pPr>
            <w:r w:rsidRPr="00A64914">
              <w:t>是否返回手机端地址</w:t>
            </w:r>
            <w:r>
              <w:t>. 1:</w:t>
            </w:r>
            <w:r w:rsidRPr="00A64914">
              <w:t>是;</w:t>
            </w:r>
            <w:r>
              <w:t xml:space="preserve"> 0:</w:t>
            </w:r>
            <w:r w:rsidRPr="00A64914">
              <w:t>否(默认)</w:t>
            </w:r>
          </w:p>
        </w:tc>
      </w:tr>
      <w:tr w:rsidR="007C35A5" w14:paraId="7EB57D6D" w14:textId="77777777" w:rsidTr="00C828F5">
        <w:trPr>
          <w:trHeight w:val="454"/>
        </w:trPr>
        <w:tc>
          <w:tcPr>
            <w:tcW w:w="1353" w:type="dxa"/>
            <w:vAlign w:val="center"/>
          </w:tcPr>
          <w:p w14:paraId="4E298D03" w14:textId="77777777" w:rsidR="007C35A5" w:rsidRPr="00A64914" w:rsidRDefault="007C35A5" w:rsidP="00C828F5">
            <w:pPr>
              <w:pStyle w:val="af6"/>
              <w:spacing w:after="0"/>
              <w:ind w:leftChars="0" w:left="0"/>
              <w:jc w:val="both"/>
            </w:pPr>
            <w:r w:rsidRPr="00A64914">
              <w:t>isHttpsUrl</w:t>
            </w:r>
          </w:p>
        </w:tc>
        <w:tc>
          <w:tcPr>
            <w:tcW w:w="992" w:type="dxa"/>
            <w:vAlign w:val="center"/>
          </w:tcPr>
          <w:p w14:paraId="2B139B23" w14:textId="77777777" w:rsidR="007C35A5" w:rsidRPr="00A64914" w:rsidRDefault="007C35A5" w:rsidP="00C828F5">
            <w:pPr>
              <w:pStyle w:val="af6"/>
              <w:spacing w:after="0"/>
              <w:ind w:leftChars="0" w:left="0"/>
              <w:jc w:val="center"/>
            </w:pPr>
            <w:r w:rsidRPr="00A64914">
              <w:t>int</w:t>
            </w:r>
          </w:p>
        </w:tc>
        <w:tc>
          <w:tcPr>
            <w:tcW w:w="851" w:type="dxa"/>
            <w:vAlign w:val="center"/>
          </w:tcPr>
          <w:p w14:paraId="2A334889" w14:textId="77777777" w:rsidR="007C35A5" w:rsidRPr="00A64914" w:rsidRDefault="007C35A5" w:rsidP="00C828F5">
            <w:pPr>
              <w:pStyle w:val="af6"/>
              <w:spacing w:after="0"/>
              <w:ind w:leftChars="0" w:left="0"/>
              <w:jc w:val="center"/>
            </w:pPr>
            <w:r w:rsidRPr="00A64914">
              <w:t>1</w:t>
            </w:r>
          </w:p>
        </w:tc>
        <w:tc>
          <w:tcPr>
            <w:tcW w:w="709" w:type="dxa"/>
            <w:vAlign w:val="center"/>
          </w:tcPr>
          <w:p w14:paraId="0C7279CD" w14:textId="77777777" w:rsidR="007C35A5" w:rsidRPr="00A64914" w:rsidRDefault="007C35A5" w:rsidP="00C828F5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3" w:type="dxa"/>
            <w:vAlign w:val="center"/>
          </w:tcPr>
          <w:p w14:paraId="1EB772A2" w14:textId="77777777" w:rsidR="007C35A5" w:rsidRPr="00A64914" w:rsidRDefault="007C35A5" w:rsidP="00AE17DE">
            <w:pPr>
              <w:pStyle w:val="af6"/>
              <w:spacing w:after="0"/>
              <w:ind w:leftChars="0" w:left="0"/>
              <w:jc w:val="both"/>
            </w:pPr>
            <w:r w:rsidRPr="00A64914">
              <w:t>是否返回https地址. 1,是</w:t>
            </w:r>
            <w:r w:rsidR="00AE17DE" w:rsidRPr="00A64914">
              <w:t>(默认)</w:t>
            </w:r>
            <w:r w:rsidRPr="00A64914">
              <w:t>;0,否</w:t>
            </w:r>
          </w:p>
        </w:tc>
      </w:tr>
      <w:tr w:rsidR="001905E2" w14:paraId="46F74A55" w14:textId="77777777" w:rsidTr="00C828F5">
        <w:trPr>
          <w:trHeight w:val="454"/>
        </w:trPr>
        <w:tc>
          <w:tcPr>
            <w:tcW w:w="1353" w:type="dxa"/>
            <w:vAlign w:val="center"/>
          </w:tcPr>
          <w:p w14:paraId="1399B0DE" w14:textId="77777777" w:rsidR="001905E2" w:rsidRPr="00A64914" w:rsidRDefault="001905E2" w:rsidP="001905E2">
            <w:pPr>
              <w:pStyle w:val="af6"/>
              <w:spacing w:after="0"/>
              <w:ind w:leftChars="0" w:left="0"/>
              <w:jc w:val="both"/>
            </w:pPr>
            <w:r w:rsidRPr="00A64914">
              <w:t>returnUrl</w:t>
            </w:r>
          </w:p>
        </w:tc>
        <w:tc>
          <w:tcPr>
            <w:tcW w:w="992" w:type="dxa"/>
            <w:vAlign w:val="center"/>
          </w:tcPr>
          <w:p w14:paraId="0A22E847" w14:textId="77777777" w:rsidR="001905E2" w:rsidRPr="00A64914" w:rsidRDefault="001905E2" w:rsidP="001905E2">
            <w:pPr>
              <w:pStyle w:val="af6"/>
              <w:spacing w:after="0"/>
              <w:ind w:leftChars="0" w:left="0"/>
              <w:jc w:val="center"/>
            </w:pPr>
            <w:r w:rsidRPr="00A64914">
              <w:t>string</w:t>
            </w:r>
          </w:p>
        </w:tc>
        <w:tc>
          <w:tcPr>
            <w:tcW w:w="851" w:type="dxa"/>
            <w:vAlign w:val="center"/>
          </w:tcPr>
          <w:p w14:paraId="7835A509" w14:textId="77777777" w:rsidR="001905E2" w:rsidRPr="00A64914" w:rsidRDefault="001905E2" w:rsidP="001905E2">
            <w:pPr>
              <w:pStyle w:val="af6"/>
              <w:spacing w:after="0"/>
              <w:ind w:leftChars="0" w:left="0"/>
              <w:jc w:val="center"/>
            </w:pPr>
            <w:r w:rsidRPr="00A64914">
              <w:t>256</w:t>
            </w:r>
          </w:p>
        </w:tc>
        <w:tc>
          <w:tcPr>
            <w:tcW w:w="709" w:type="dxa"/>
            <w:vAlign w:val="center"/>
          </w:tcPr>
          <w:p w14:paraId="3D0941C8" w14:textId="77777777" w:rsidR="001905E2" w:rsidRPr="00A64914" w:rsidRDefault="001905E2" w:rsidP="001905E2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3" w:type="dxa"/>
            <w:vAlign w:val="center"/>
          </w:tcPr>
          <w:p w14:paraId="272D64B5" w14:textId="77777777" w:rsidR="001905E2" w:rsidRPr="00551B76" w:rsidRDefault="001905E2" w:rsidP="001905E2">
            <w:pPr>
              <w:pStyle w:val="af6"/>
              <w:spacing w:after="0"/>
              <w:ind w:leftChars="0" w:left="0"/>
              <w:jc w:val="both"/>
            </w:pPr>
            <w:r>
              <w:t>从游戏中退出时</w:t>
            </w:r>
            <w:r w:rsidRPr="00A64914">
              <w:t>返回</w:t>
            </w:r>
            <w:r>
              <w:t>的</w:t>
            </w:r>
            <w:r w:rsidRPr="00A64914">
              <w:t>地址</w:t>
            </w:r>
            <w:r w:rsidR="00551B76">
              <w:rPr>
                <w:rFonts w:hint="eastAsia"/>
              </w:rPr>
              <w:t>，请使用UrlE</w:t>
            </w:r>
            <w:r w:rsidR="00551B76">
              <w:t>ncode进行编码</w:t>
            </w:r>
          </w:p>
          <w:p w14:paraId="137D3F6F" w14:textId="77777777" w:rsidR="00AE17DE" w:rsidRPr="00A64914" w:rsidRDefault="00AE17DE" w:rsidP="001905E2">
            <w:pPr>
              <w:pStyle w:val="af6"/>
              <w:spacing w:after="0"/>
              <w:ind w:leftChars="0" w:left="0"/>
              <w:jc w:val="both"/>
            </w:pPr>
            <w:r w:rsidRPr="00AE17DE">
              <w:rPr>
                <w:rFonts w:hint="eastAsia"/>
              </w:rPr>
              <w:t>示例</w:t>
            </w:r>
            <w:r w:rsidRPr="00AE17DE">
              <w:t xml:space="preserve">: </w:t>
            </w:r>
            <w:r w:rsidR="00551B76" w:rsidRPr="00551B76">
              <w:t>http%3a%2f%2fwww.bg567.com%2f</w:t>
            </w:r>
          </w:p>
        </w:tc>
      </w:tr>
    </w:tbl>
    <w:p w14:paraId="17EB83E3" w14:textId="77777777" w:rsidR="00004EA1" w:rsidRDefault="00004EA1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412F493F" w14:textId="77777777" w:rsidR="007C35A5" w:rsidRPr="00944A0B" w:rsidRDefault="007C35A5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7C35A5" w14:paraId="4E93294E" w14:textId="77777777" w:rsidTr="00C828F5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4E19CF0D" w14:textId="77777777" w:rsidR="007C35A5" w:rsidRDefault="007C35A5" w:rsidP="00C828F5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4F290568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73C13EE5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5796C868" w14:textId="77777777" w:rsidR="007C35A5" w:rsidRDefault="007C35A5" w:rsidP="00C828F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7C35A5" w14:paraId="3A7FC605" w14:textId="77777777" w:rsidTr="00C828F5">
        <w:trPr>
          <w:trHeight w:val="454"/>
        </w:trPr>
        <w:tc>
          <w:tcPr>
            <w:tcW w:w="1353" w:type="dxa"/>
            <w:vAlign w:val="center"/>
          </w:tcPr>
          <w:p w14:paraId="7EA461E9" w14:textId="77777777" w:rsidR="007C35A5" w:rsidRDefault="007C35A5" w:rsidP="00C828F5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034D19EA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3FE7D9A2" w14:textId="77777777" w:rsidR="007C35A5" w:rsidRDefault="007C35A5" w:rsidP="00C828F5">
            <w:pPr>
              <w:pStyle w:val="af6"/>
              <w:spacing w:after="0"/>
              <w:ind w:leftChars="0" w:left="0"/>
              <w:jc w:val="center"/>
            </w:pPr>
            <w:r>
              <w:t>256</w:t>
            </w:r>
          </w:p>
        </w:tc>
        <w:tc>
          <w:tcPr>
            <w:tcW w:w="5812" w:type="dxa"/>
            <w:vAlign w:val="center"/>
          </w:tcPr>
          <w:p w14:paraId="3C94FB77" w14:textId="77777777" w:rsidR="007C35A5" w:rsidRDefault="007C35A5" w:rsidP="00C828F5">
            <w:pPr>
              <w:pStyle w:val="af6"/>
              <w:spacing w:after="0"/>
              <w:ind w:leftChars="0" w:left="0"/>
              <w:jc w:val="both"/>
            </w:pPr>
            <w:r>
              <w:t>游戏</w:t>
            </w:r>
            <w:r w:rsidR="0099491B">
              <w:t>试玩</w:t>
            </w:r>
            <w:r>
              <w:t>链接地址</w:t>
            </w:r>
          </w:p>
        </w:tc>
      </w:tr>
    </w:tbl>
    <w:p w14:paraId="52DC73B9" w14:textId="77777777" w:rsidR="00004EA1" w:rsidRDefault="00004EA1" w:rsidP="00944A0B">
      <w:pPr>
        <w:pStyle w:val="af7"/>
        <w:ind w:left="504" w:right="240"/>
        <w:rPr>
          <w:rStyle w:val="af8"/>
        </w:rPr>
      </w:pPr>
    </w:p>
    <w:p w14:paraId="6E506C1A" w14:textId="77777777" w:rsidR="007C35A5" w:rsidRPr="00944A0B" w:rsidRDefault="007C35A5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7C35A5" w14:paraId="311E6B7D" w14:textId="77777777" w:rsidTr="00004EA1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1E5010DE" w14:textId="77777777" w:rsidR="007C35A5" w:rsidRPr="00762BDB" w:rsidRDefault="007C35A5" w:rsidP="007C35A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00A3CC06" w14:textId="4A035AE9" w:rsidR="007C35A5" w:rsidRPr="007C35A5" w:rsidRDefault="007C35A5" w:rsidP="007C35A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="00D4470B">
              <w:rPr>
                <w:rFonts w:ascii="Courier New" w:hAnsi="Courier New" w:cs="Courier New"/>
                <w:color w:val="204A87"/>
                <w:sz w:val="18"/>
                <w:szCs w:val="18"/>
              </w:rPr>
              <w:t>“</w:t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id</w:t>
            </w:r>
            <w:r w:rsidR="00D4470B">
              <w:rPr>
                <w:rFonts w:ascii="Courier New" w:hAnsi="Courier New" w:cs="Courier New"/>
                <w:color w:val="204A87"/>
                <w:sz w:val="18"/>
                <w:szCs w:val="18"/>
              </w:rPr>
              <w:t>”</w:t>
            </w:r>
            <w:r w:rsidR="00DB0818"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="00D4470B">
              <w:rPr>
                <w:rFonts w:ascii="Courier New" w:hAnsi="Courier New" w:cs="Courier New"/>
                <w:color w:val="4E9A06"/>
                <w:sz w:val="18"/>
                <w:szCs w:val="18"/>
              </w:rPr>
              <w:t>”</w:t>
            </w:r>
            <w:r w:rsidR="005B05C5" w:rsidRPr="005B05C5">
              <w:rPr>
                <w:rFonts w:ascii="Courier New" w:hAnsi="Courier New" w:cs="Courier New"/>
                <w:color w:val="4E9A06"/>
                <w:sz w:val="18"/>
                <w:szCs w:val="18"/>
              </w:rPr>
              <w:t>31bd5547-4eff-4122-8f40-76dfeb7c4ddc</w:t>
            </w:r>
            <w:r w:rsidR="00D4470B">
              <w:rPr>
                <w:rFonts w:ascii="Courier New" w:hAnsi="Courier New" w:cs="Courier New"/>
                <w:color w:val="4E9A06"/>
                <w:sz w:val="18"/>
                <w:szCs w:val="18"/>
              </w:rPr>
              <w:t>”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26D6BE93" w14:textId="2F66EAE1" w:rsidR="007C35A5" w:rsidRPr="007C35A5" w:rsidRDefault="007C35A5" w:rsidP="007C35A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="00D4470B">
              <w:rPr>
                <w:rFonts w:ascii="Courier New" w:hAnsi="Courier New" w:cs="Courier New"/>
                <w:color w:val="204A87"/>
                <w:sz w:val="18"/>
                <w:szCs w:val="18"/>
              </w:rPr>
              <w:t>“</w:t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method</w:t>
            </w:r>
            <w:r w:rsidR="00D4470B">
              <w:rPr>
                <w:rFonts w:ascii="Courier New" w:hAnsi="Courier New" w:cs="Courier New"/>
                <w:color w:val="204A87"/>
                <w:sz w:val="18"/>
                <w:szCs w:val="18"/>
              </w:rPr>
              <w:t>”</w:t>
            </w:r>
            <w:r w:rsidR="00DB0818"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="00D4470B">
              <w:rPr>
                <w:rFonts w:ascii="Courier New" w:hAnsi="Courier New" w:cs="Courier New"/>
                <w:color w:val="4E9A06"/>
                <w:sz w:val="18"/>
                <w:szCs w:val="18"/>
              </w:rPr>
              <w:t>”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open.video.trial.game.url</w:t>
            </w:r>
            <w:r w:rsidR="00D4470B">
              <w:rPr>
                <w:rFonts w:ascii="Courier New" w:hAnsi="Courier New" w:cs="Courier New"/>
                <w:color w:val="4E9A06"/>
                <w:sz w:val="18"/>
                <w:szCs w:val="18"/>
              </w:rPr>
              <w:t>”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1759D051" w14:textId="6D963BDE" w:rsidR="007C35A5" w:rsidRPr="007C35A5" w:rsidRDefault="007C35A5" w:rsidP="007C35A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="00D4470B">
              <w:rPr>
                <w:rFonts w:ascii="Courier New" w:hAnsi="Courier New" w:cs="Courier New"/>
                <w:color w:val="204A87"/>
                <w:sz w:val="18"/>
                <w:szCs w:val="18"/>
              </w:rPr>
              <w:t>“</w:t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params</w:t>
            </w:r>
            <w:r w:rsidR="00D4470B">
              <w:rPr>
                <w:rFonts w:ascii="Courier New" w:hAnsi="Courier New" w:cs="Courier New"/>
                <w:color w:val="204A87"/>
                <w:sz w:val="18"/>
                <w:szCs w:val="18"/>
              </w:rPr>
              <w:t>”</w:t>
            </w:r>
            <w:r w:rsidR="00DB0818"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6B997A45" w14:textId="5E7C1982" w:rsidR="007C35A5" w:rsidRPr="007C35A5" w:rsidRDefault="007C35A5" w:rsidP="007C35A5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random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="00DB0818"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="0099491B" w:rsidRPr="0099491B">
              <w:rPr>
                <w:rFonts w:ascii="Courier New" w:eastAsia="宋体" w:hAnsi="Courier New" w:cs="Courier New"/>
                <w:color w:val="4E9A06"/>
              </w:rPr>
              <w:t>9062a7c1-ce61-440e-9864-d120fff26395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79F48C28" w14:textId="6FBC9A21" w:rsidR="007C35A5" w:rsidRPr="007C35A5" w:rsidRDefault="007C35A5" w:rsidP="007C35A5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="0099491B">
              <w:rPr>
                <w:rFonts w:ascii="Courier New" w:eastAsia="宋体" w:hAnsi="Courier New" w:cs="Courier New"/>
                <w:color w:val="204A87"/>
              </w:rPr>
              <w:t>sign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="00DB0818"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="0099491B" w:rsidRPr="0099491B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35B1D018" w14:textId="6B52C5FA" w:rsidR="007C35A5" w:rsidRPr="007C35A5" w:rsidRDefault="007C35A5" w:rsidP="007C35A5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“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sn</w:t>
            </w:r>
            <w:r w:rsidR="00D4470B">
              <w:rPr>
                <w:rFonts w:ascii="Courier New" w:eastAsia="宋体" w:hAnsi="Courier New" w:cs="Courier New"/>
                <w:color w:val="204A87"/>
              </w:rPr>
              <w:t>”</w:t>
            </w:r>
            <w:r w:rsidR="00DB0818"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am00</w:t>
            </w:r>
            <w:r w:rsidR="00D4470B">
              <w:rPr>
                <w:rFonts w:ascii="Courier New" w:eastAsia="宋体" w:hAnsi="Courier New" w:cs="Courier New"/>
                <w:color w:val="4E9A06"/>
              </w:rPr>
              <w:t>”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01890269" w14:textId="77777777" w:rsidR="007C35A5" w:rsidRPr="007C35A5" w:rsidRDefault="007C35A5" w:rsidP="007C35A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  <w:t>},</w:t>
            </w:r>
          </w:p>
          <w:p w14:paraId="002E39E2" w14:textId="1776ED95" w:rsidR="007C35A5" w:rsidRPr="007C35A5" w:rsidRDefault="007C35A5" w:rsidP="007C35A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="00D4470B">
              <w:rPr>
                <w:rFonts w:ascii="Courier New" w:hAnsi="Courier New" w:cs="Courier New"/>
                <w:color w:val="204A87"/>
                <w:sz w:val="18"/>
                <w:szCs w:val="18"/>
              </w:rPr>
              <w:t>“</w:t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jsonrpc</w:t>
            </w:r>
            <w:r w:rsidR="00D4470B">
              <w:rPr>
                <w:rFonts w:ascii="Courier New" w:hAnsi="Courier New" w:cs="Courier New"/>
                <w:color w:val="204A87"/>
                <w:sz w:val="18"/>
                <w:szCs w:val="18"/>
              </w:rPr>
              <w:t>”</w:t>
            </w:r>
            <w:r w:rsidR="00DB0818"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="00D4470B">
              <w:rPr>
                <w:rFonts w:ascii="Courier New" w:hAnsi="Courier New" w:cs="Courier New"/>
                <w:color w:val="4E9A06"/>
                <w:sz w:val="18"/>
                <w:szCs w:val="18"/>
              </w:rPr>
              <w:t>”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2.0</w:t>
            </w:r>
            <w:r w:rsidR="00D4470B">
              <w:rPr>
                <w:rFonts w:ascii="Courier New" w:hAnsi="Courier New" w:cs="Courier New"/>
                <w:color w:val="4E9A06"/>
                <w:sz w:val="18"/>
                <w:szCs w:val="18"/>
              </w:rPr>
              <w:t>”</w:t>
            </w:r>
          </w:p>
          <w:p w14:paraId="086F4E60" w14:textId="77777777" w:rsidR="007C35A5" w:rsidRPr="007C35A5" w:rsidRDefault="007C35A5" w:rsidP="007C35A5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}</w:t>
            </w:r>
          </w:p>
        </w:tc>
      </w:tr>
    </w:tbl>
    <w:p w14:paraId="770E67BC" w14:textId="77777777" w:rsidR="007C35A5" w:rsidRDefault="007C35A5" w:rsidP="007C35A5">
      <w:pPr>
        <w:rPr>
          <w:rFonts w:eastAsia="Microsoft YaHei UI"/>
          <w:bCs/>
          <w:color w:val="9E3D22"/>
          <w:sz w:val="28"/>
          <w:szCs w:val="32"/>
          <w:lang w:eastAsia="zh-Hans"/>
        </w:rPr>
      </w:pPr>
      <w:r>
        <w:rPr>
          <w:lang w:eastAsia="zh-Hans"/>
        </w:rPr>
        <w:br w:type="page"/>
      </w:r>
    </w:p>
    <w:p w14:paraId="7EAE8284" w14:textId="77777777" w:rsidR="00A64914" w:rsidRDefault="00A64914" w:rsidP="00A64914">
      <w:pPr>
        <w:pStyle w:val="af2"/>
        <w:ind w:left="480" w:right="240"/>
      </w:pPr>
      <w:bookmarkStart w:id="29" w:name="_Toc29317678"/>
      <w:r>
        <w:rPr>
          <w:rFonts w:hint="eastAsia"/>
          <w:lang w:eastAsia="zh-Hans"/>
        </w:rPr>
        <w:lastRenderedPageBreak/>
        <w:t>获取游戏链接地址</w:t>
      </w:r>
      <w:bookmarkEnd w:id="29"/>
    </w:p>
    <w:p w14:paraId="07D1FF76" w14:textId="77777777" w:rsidR="00A64914" w:rsidRDefault="00A64914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1E420EF0" w14:textId="77777777" w:rsidR="00A64914" w:rsidRDefault="00A64914" w:rsidP="00944A0B">
      <w:pPr>
        <w:pStyle w:val="af6"/>
        <w:spacing w:before="200" w:after="120"/>
        <w:ind w:leftChars="200" w:left="480"/>
        <w:rPr>
          <w:rStyle w:val="af8"/>
        </w:rPr>
      </w:pPr>
      <w:r w:rsidRPr="00A64914">
        <w:rPr>
          <w:rStyle w:val="af8"/>
        </w:rPr>
        <w:t>open.video.game.url</w:t>
      </w:r>
    </w:p>
    <w:p w14:paraId="6743C216" w14:textId="77777777" w:rsidR="00A64914" w:rsidRPr="00944A0B" w:rsidRDefault="00A64914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A64914" w14:paraId="00D73BC9" w14:textId="77777777" w:rsidTr="00462960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2D79A8F9" w14:textId="77777777" w:rsidR="00A64914" w:rsidRDefault="00A64914" w:rsidP="00462960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2F543046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4BCCC2C6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958FB80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35B5219C" w14:textId="77777777" w:rsidR="00A64914" w:rsidRDefault="00A64914" w:rsidP="0046296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A64914" w14:paraId="393B9BDE" w14:textId="77777777" w:rsidTr="00462960">
        <w:trPr>
          <w:trHeight w:val="454"/>
        </w:trPr>
        <w:tc>
          <w:tcPr>
            <w:tcW w:w="1353" w:type="dxa"/>
            <w:vAlign w:val="center"/>
          </w:tcPr>
          <w:p w14:paraId="5C1D46E4" w14:textId="77777777" w:rsidR="00A64914" w:rsidRDefault="00A64914" w:rsidP="00462960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2" w:type="dxa"/>
            <w:vAlign w:val="center"/>
          </w:tcPr>
          <w:p w14:paraId="6A356D7F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14:paraId="1EB6902F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5CC615E4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3642BC39" w14:textId="77777777" w:rsidR="00A64914" w:rsidRDefault="00A64914" w:rsidP="00462960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A64914" w14:paraId="5875DB49" w14:textId="77777777" w:rsidTr="00462960">
        <w:trPr>
          <w:trHeight w:val="454"/>
        </w:trPr>
        <w:tc>
          <w:tcPr>
            <w:tcW w:w="1353" w:type="dxa"/>
            <w:vAlign w:val="center"/>
          </w:tcPr>
          <w:p w14:paraId="3ED7603A" w14:textId="77777777" w:rsidR="00A64914" w:rsidRDefault="00A64914" w:rsidP="00462960">
            <w:pPr>
              <w:pStyle w:val="af6"/>
              <w:spacing w:after="0"/>
              <w:ind w:leftChars="0" w:left="0"/>
              <w:jc w:val="both"/>
            </w:pPr>
            <w:r w:rsidRPr="00A64914">
              <w:t>digest</w:t>
            </w:r>
          </w:p>
        </w:tc>
        <w:tc>
          <w:tcPr>
            <w:tcW w:w="992" w:type="dxa"/>
            <w:vAlign w:val="center"/>
          </w:tcPr>
          <w:p w14:paraId="67935CF8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1B629660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302F9327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2C2D1470" w14:textId="77777777" w:rsidR="00A64914" w:rsidRDefault="00A64914" w:rsidP="00462960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C80D88" w:rsidRPr="00C80D88">
              <w:t>digest=md5(random+sn+loginId+secretCode)</w:t>
            </w:r>
          </w:p>
        </w:tc>
      </w:tr>
      <w:tr w:rsidR="00A64914" w14:paraId="549EA442" w14:textId="77777777" w:rsidTr="00462960">
        <w:trPr>
          <w:trHeight w:val="454"/>
        </w:trPr>
        <w:tc>
          <w:tcPr>
            <w:tcW w:w="1353" w:type="dxa"/>
            <w:vAlign w:val="center"/>
          </w:tcPr>
          <w:p w14:paraId="3C6A6E1D" w14:textId="77777777" w:rsidR="00A64914" w:rsidRDefault="00A64914" w:rsidP="00462960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5A0F2C45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132235D3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2277A291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62A45004" w14:textId="77777777" w:rsidR="00A64914" w:rsidRDefault="00A64914" w:rsidP="0046296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A64914" w14:paraId="3F9C0EAE" w14:textId="77777777" w:rsidTr="00462960">
        <w:trPr>
          <w:trHeight w:val="454"/>
        </w:trPr>
        <w:tc>
          <w:tcPr>
            <w:tcW w:w="1353" w:type="dxa"/>
            <w:vAlign w:val="center"/>
          </w:tcPr>
          <w:p w14:paraId="65106D03" w14:textId="77777777" w:rsidR="00A64914" w:rsidRDefault="00A64914" w:rsidP="0046296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loginId</w:t>
            </w:r>
          </w:p>
        </w:tc>
        <w:tc>
          <w:tcPr>
            <w:tcW w:w="992" w:type="dxa"/>
            <w:vAlign w:val="center"/>
          </w:tcPr>
          <w:p w14:paraId="423301A7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39D33D48" w14:textId="7D203667" w:rsidR="00A64914" w:rsidRDefault="00842EBC" w:rsidP="00462960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77E2D649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54439445" w14:textId="77777777" w:rsidR="00A64914" w:rsidRDefault="00462960" w:rsidP="0046296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用户</w:t>
            </w:r>
            <w:r w:rsidR="00A64914">
              <w:rPr>
                <w:rFonts w:hint="eastAsia"/>
              </w:rPr>
              <w:t>登录ID</w:t>
            </w:r>
          </w:p>
        </w:tc>
      </w:tr>
      <w:tr w:rsidR="00A64914" w14:paraId="1974A80A" w14:textId="77777777" w:rsidTr="00462960">
        <w:trPr>
          <w:trHeight w:val="454"/>
        </w:trPr>
        <w:tc>
          <w:tcPr>
            <w:tcW w:w="1353" w:type="dxa"/>
            <w:vAlign w:val="center"/>
          </w:tcPr>
          <w:p w14:paraId="60EC0D77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both"/>
            </w:pPr>
            <w:r w:rsidRPr="00A64914">
              <w:t>locale</w:t>
            </w:r>
          </w:p>
        </w:tc>
        <w:tc>
          <w:tcPr>
            <w:tcW w:w="992" w:type="dxa"/>
            <w:vAlign w:val="center"/>
          </w:tcPr>
          <w:p w14:paraId="5ACD696B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 w:rsidRPr="00A64914">
              <w:t>string</w:t>
            </w:r>
          </w:p>
        </w:tc>
        <w:tc>
          <w:tcPr>
            <w:tcW w:w="851" w:type="dxa"/>
            <w:vAlign w:val="center"/>
          </w:tcPr>
          <w:p w14:paraId="155209E3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 w:rsidRPr="00A64914">
              <w:t>16</w:t>
            </w:r>
          </w:p>
        </w:tc>
        <w:tc>
          <w:tcPr>
            <w:tcW w:w="709" w:type="dxa"/>
            <w:vAlign w:val="center"/>
          </w:tcPr>
          <w:p w14:paraId="0751FF0B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3" w:type="dxa"/>
            <w:vAlign w:val="center"/>
          </w:tcPr>
          <w:p w14:paraId="6FB1F799" w14:textId="77777777" w:rsidR="00A64914" w:rsidRPr="00A64914" w:rsidRDefault="00523E41" w:rsidP="00462960">
            <w:pPr>
              <w:pStyle w:val="af6"/>
              <w:spacing w:after="0"/>
              <w:ind w:leftChars="0" w:left="0"/>
              <w:jc w:val="both"/>
            </w:pPr>
            <w:r>
              <w:t>详见</w:t>
            </w:r>
            <w:hyperlink w:anchor="语言类别代码" w:history="1">
              <w:r w:rsidR="00A64914" w:rsidRPr="00977197">
                <w:rPr>
                  <w:rStyle w:val="af4"/>
                  <w:rFonts w:ascii="Microsoft YaHei UI" w:hAnsi="Microsoft YaHei UI Light"/>
                </w:rPr>
                <w:t>语言</w:t>
              </w:r>
              <w:r w:rsidR="00977197" w:rsidRPr="00977197">
                <w:rPr>
                  <w:rStyle w:val="af4"/>
                  <w:rFonts w:ascii="Microsoft YaHei UI" w:hAnsi="Microsoft YaHei UI Light"/>
                </w:rPr>
                <w:t>类别代码</w:t>
              </w:r>
            </w:hyperlink>
          </w:p>
        </w:tc>
      </w:tr>
      <w:tr w:rsidR="00A64914" w14:paraId="35A4FF47" w14:textId="77777777" w:rsidTr="00462960">
        <w:trPr>
          <w:trHeight w:val="454"/>
        </w:trPr>
        <w:tc>
          <w:tcPr>
            <w:tcW w:w="1353" w:type="dxa"/>
            <w:vAlign w:val="center"/>
          </w:tcPr>
          <w:p w14:paraId="2B5F3A10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both"/>
            </w:pPr>
            <w:r w:rsidRPr="00A64914">
              <w:t>isMobileUrl</w:t>
            </w:r>
          </w:p>
        </w:tc>
        <w:tc>
          <w:tcPr>
            <w:tcW w:w="992" w:type="dxa"/>
            <w:vAlign w:val="center"/>
          </w:tcPr>
          <w:p w14:paraId="7F4334A7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 w:rsidRPr="00A64914">
              <w:t>int</w:t>
            </w:r>
          </w:p>
        </w:tc>
        <w:tc>
          <w:tcPr>
            <w:tcW w:w="851" w:type="dxa"/>
            <w:vAlign w:val="center"/>
          </w:tcPr>
          <w:p w14:paraId="5047D763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 w:rsidRPr="00A64914">
              <w:t>1</w:t>
            </w:r>
          </w:p>
        </w:tc>
        <w:tc>
          <w:tcPr>
            <w:tcW w:w="709" w:type="dxa"/>
            <w:vAlign w:val="center"/>
          </w:tcPr>
          <w:p w14:paraId="6F1EE061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3" w:type="dxa"/>
            <w:vAlign w:val="center"/>
          </w:tcPr>
          <w:p w14:paraId="0E92ED44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both"/>
            </w:pPr>
            <w:r w:rsidRPr="00A64914">
              <w:t>是否返回手机端地址. 1,是;0,否(默认)</w:t>
            </w:r>
          </w:p>
        </w:tc>
      </w:tr>
      <w:tr w:rsidR="00A64914" w14:paraId="1DD305F0" w14:textId="77777777" w:rsidTr="00462960">
        <w:trPr>
          <w:trHeight w:val="454"/>
        </w:trPr>
        <w:tc>
          <w:tcPr>
            <w:tcW w:w="1353" w:type="dxa"/>
            <w:vAlign w:val="center"/>
          </w:tcPr>
          <w:p w14:paraId="15E21BC4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both"/>
            </w:pPr>
            <w:r w:rsidRPr="00A64914">
              <w:t>isHttpsUrl</w:t>
            </w:r>
          </w:p>
        </w:tc>
        <w:tc>
          <w:tcPr>
            <w:tcW w:w="992" w:type="dxa"/>
            <w:vAlign w:val="center"/>
          </w:tcPr>
          <w:p w14:paraId="1E4FE0EF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 w:rsidRPr="00A64914">
              <w:t>int</w:t>
            </w:r>
          </w:p>
        </w:tc>
        <w:tc>
          <w:tcPr>
            <w:tcW w:w="851" w:type="dxa"/>
            <w:vAlign w:val="center"/>
          </w:tcPr>
          <w:p w14:paraId="7974E32C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 w:rsidRPr="00A64914">
              <w:t>1</w:t>
            </w:r>
          </w:p>
        </w:tc>
        <w:tc>
          <w:tcPr>
            <w:tcW w:w="709" w:type="dxa"/>
            <w:vAlign w:val="center"/>
          </w:tcPr>
          <w:p w14:paraId="143C1196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3" w:type="dxa"/>
            <w:vAlign w:val="center"/>
          </w:tcPr>
          <w:p w14:paraId="5F7B720B" w14:textId="77777777" w:rsidR="00A64914" w:rsidRPr="00A64914" w:rsidRDefault="00A64914" w:rsidP="00AE17DE">
            <w:pPr>
              <w:pStyle w:val="af6"/>
              <w:spacing w:after="0"/>
              <w:ind w:leftChars="0" w:left="0"/>
              <w:jc w:val="both"/>
            </w:pPr>
            <w:r w:rsidRPr="00A64914">
              <w:t>是否返回https地址. 1,是</w:t>
            </w:r>
            <w:r w:rsidR="00AE17DE" w:rsidRPr="00A64914">
              <w:t>(默认)</w:t>
            </w:r>
            <w:r w:rsidRPr="00A64914">
              <w:t>;0,否</w:t>
            </w:r>
          </w:p>
        </w:tc>
      </w:tr>
      <w:tr w:rsidR="00A64914" w14:paraId="075CB421" w14:textId="77777777" w:rsidTr="00462960">
        <w:trPr>
          <w:trHeight w:val="454"/>
        </w:trPr>
        <w:tc>
          <w:tcPr>
            <w:tcW w:w="1353" w:type="dxa"/>
            <w:vAlign w:val="center"/>
          </w:tcPr>
          <w:p w14:paraId="439777EB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both"/>
            </w:pPr>
            <w:r w:rsidRPr="00A64914">
              <w:t>returnUrl</w:t>
            </w:r>
          </w:p>
        </w:tc>
        <w:tc>
          <w:tcPr>
            <w:tcW w:w="992" w:type="dxa"/>
            <w:vAlign w:val="center"/>
          </w:tcPr>
          <w:p w14:paraId="24E040E6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 w:rsidRPr="00A64914">
              <w:t>string</w:t>
            </w:r>
          </w:p>
        </w:tc>
        <w:tc>
          <w:tcPr>
            <w:tcW w:w="851" w:type="dxa"/>
            <w:vAlign w:val="center"/>
          </w:tcPr>
          <w:p w14:paraId="4A2678D1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 w:rsidRPr="00A64914">
              <w:t>256</w:t>
            </w:r>
          </w:p>
        </w:tc>
        <w:tc>
          <w:tcPr>
            <w:tcW w:w="709" w:type="dxa"/>
            <w:vAlign w:val="center"/>
          </w:tcPr>
          <w:p w14:paraId="40F5CBC8" w14:textId="77777777" w:rsidR="00A64914" w:rsidRP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3" w:type="dxa"/>
            <w:vAlign w:val="center"/>
          </w:tcPr>
          <w:p w14:paraId="30979A0A" w14:textId="77777777" w:rsidR="00551B76" w:rsidRPr="00551B76" w:rsidRDefault="00551B76" w:rsidP="00551B76">
            <w:pPr>
              <w:pStyle w:val="af6"/>
              <w:spacing w:after="0"/>
              <w:ind w:leftChars="0" w:left="0"/>
              <w:jc w:val="both"/>
            </w:pPr>
            <w:r>
              <w:t>从游戏中退出时</w:t>
            </w:r>
            <w:r w:rsidRPr="00A64914">
              <w:t>返回</w:t>
            </w:r>
            <w:r>
              <w:t>的</w:t>
            </w:r>
            <w:r w:rsidRPr="00A64914">
              <w:t>地址</w:t>
            </w:r>
            <w:r>
              <w:rPr>
                <w:rFonts w:hint="eastAsia"/>
              </w:rPr>
              <w:t>，请使用UrlE</w:t>
            </w:r>
            <w:r>
              <w:t>ncode进行编码</w:t>
            </w:r>
          </w:p>
          <w:p w14:paraId="42FD3811" w14:textId="77777777" w:rsidR="00AE17DE" w:rsidRPr="00A64914" w:rsidRDefault="00551B76" w:rsidP="00551B76">
            <w:pPr>
              <w:pStyle w:val="af6"/>
              <w:spacing w:after="0"/>
              <w:ind w:leftChars="0" w:left="0"/>
              <w:jc w:val="both"/>
            </w:pPr>
            <w:r w:rsidRPr="00AE17DE">
              <w:rPr>
                <w:rFonts w:hint="eastAsia"/>
              </w:rPr>
              <w:t>示例</w:t>
            </w:r>
            <w:r w:rsidRPr="00AE17DE">
              <w:t xml:space="preserve">: </w:t>
            </w:r>
            <w:r w:rsidRPr="00551B76">
              <w:t>http%3a%2f%2fwww.bg567.com%2f</w:t>
            </w:r>
          </w:p>
        </w:tc>
      </w:tr>
      <w:tr w:rsidR="00D4470B" w14:paraId="69C8874A" w14:textId="77777777" w:rsidTr="00462960">
        <w:trPr>
          <w:trHeight w:val="454"/>
        </w:trPr>
        <w:tc>
          <w:tcPr>
            <w:tcW w:w="1353" w:type="dxa"/>
            <w:vAlign w:val="center"/>
          </w:tcPr>
          <w:p w14:paraId="5F96883A" w14:textId="24D4E6FD" w:rsidR="00D4470B" w:rsidRPr="00A64914" w:rsidRDefault="00D4470B" w:rsidP="0046296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f</w:t>
            </w:r>
            <w:r>
              <w:t>romIp</w:t>
            </w:r>
          </w:p>
        </w:tc>
        <w:tc>
          <w:tcPr>
            <w:tcW w:w="992" w:type="dxa"/>
            <w:vAlign w:val="center"/>
          </w:tcPr>
          <w:p w14:paraId="2CF500FF" w14:textId="25DAA78A" w:rsidR="00D4470B" w:rsidRPr="00A64914" w:rsidRDefault="00D4470B" w:rsidP="0046296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vAlign w:val="center"/>
          </w:tcPr>
          <w:p w14:paraId="4E340E01" w14:textId="2A51E675" w:rsidR="00D4470B" w:rsidRPr="00A64914" w:rsidRDefault="00D4470B" w:rsidP="0046296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  <w:vAlign w:val="center"/>
          </w:tcPr>
          <w:p w14:paraId="3E0A0E43" w14:textId="05AF1435" w:rsidR="00D4470B" w:rsidRPr="00A64914" w:rsidRDefault="00D4470B" w:rsidP="00462960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22D1E846" w14:textId="783AE1B3" w:rsidR="00D4470B" w:rsidRDefault="00D4470B" w:rsidP="00551B76">
            <w:pPr>
              <w:pStyle w:val="af6"/>
              <w:spacing w:after="0"/>
              <w:ind w:leftChars="0" w:left="0"/>
              <w:jc w:val="both"/>
            </w:pPr>
            <w:r>
              <w:t>客户端的真实IP地址</w:t>
            </w:r>
          </w:p>
        </w:tc>
      </w:tr>
    </w:tbl>
    <w:p w14:paraId="0A770233" w14:textId="77777777" w:rsidR="00004EA1" w:rsidRDefault="00004EA1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129C1873" w14:textId="77777777" w:rsidR="00A64914" w:rsidRPr="00944A0B" w:rsidRDefault="00A64914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A64914" w14:paraId="0519D5E3" w14:textId="77777777" w:rsidTr="00462960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962B6EB" w14:textId="77777777" w:rsidR="00A64914" w:rsidRDefault="00A64914" w:rsidP="00462960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2B0FFF42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1FC04F0F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2FA5C240" w14:textId="77777777" w:rsidR="00A64914" w:rsidRDefault="00A64914" w:rsidP="0046296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A64914" w14:paraId="369866A5" w14:textId="77777777" w:rsidTr="0042667E">
        <w:trPr>
          <w:trHeight w:val="763"/>
        </w:trPr>
        <w:tc>
          <w:tcPr>
            <w:tcW w:w="1353" w:type="dxa"/>
            <w:vAlign w:val="center"/>
          </w:tcPr>
          <w:p w14:paraId="4B2F27A0" w14:textId="77777777" w:rsidR="00A64914" w:rsidRDefault="00A64914" w:rsidP="00462960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6B100DDF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61F121AA" w14:textId="77777777" w:rsidR="00A64914" w:rsidRDefault="00A64914" w:rsidP="00462960">
            <w:pPr>
              <w:pStyle w:val="af6"/>
              <w:spacing w:after="0"/>
              <w:ind w:leftChars="0" w:left="0"/>
              <w:jc w:val="center"/>
            </w:pPr>
            <w:r>
              <w:t>256</w:t>
            </w:r>
          </w:p>
        </w:tc>
        <w:tc>
          <w:tcPr>
            <w:tcW w:w="5812" w:type="dxa"/>
            <w:vAlign w:val="center"/>
          </w:tcPr>
          <w:p w14:paraId="7AA5681F" w14:textId="77777777" w:rsidR="00A64914" w:rsidRDefault="00A64914" w:rsidP="00462960">
            <w:pPr>
              <w:pStyle w:val="af6"/>
              <w:spacing w:after="0"/>
              <w:ind w:leftChars="0" w:left="0"/>
              <w:jc w:val="both"/>
            </w:pPr>
            <w:r>
              <w:t>视讯游戏链接地址</w:t>
            </w:r>
            <w:r w:rsidR="0042667E">
              <w:t>，在返回的入口地址后加桌台后可以直接进入指定的游戏桌台，示例</w:t>
            </w:r>
            <w:r w:rsidR="0042667E">
              <w:rPr>
                <w:rFonts w:hint="eastAsia"/>
              </w:rPr>
              <w:t>:</w:t>
            </w:r>
            <w:r w:rsidR="0042667E">
              <w:t xml:space="preserve"> &amp;table=B06</w:t>
            </w:r>
          </w:p>
        </w:tc>
      </w:tr>
    </w:tbl>
    <w:p w14:paraId="0FA6ABAD" w14:textId="77777777" w:rsidR="00004EA1" w:rsidRDefault="00004EA1" w:rsidP="00944A0B">
      <w:pPr>
        <w:pStyle w:val="af7"/>
        <w:ind w:left="504" w:right="240"/>
        <w:rPr>
          <w:rStyle w:val="af8"/>
        </w:rPr>
      </w:pPr>
    </w:p>
    <w:p w14:paraId="0814B643" w14:textId="77777777" w:rsidR="00A64914" w:rsidRPr="00944A0B" w:rsidRDefault="00A64914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A64914" w14:paraId="67CCF9EA" w14:textId="77777777" w:rsidTr="00004EA1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1DA0D47A" w14:textId="77777777" w:rsidR="00977197" w:rsidRPr="003924BB" w:rsidRDefault="00977197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3E03FF46" w14:textId="366C560E" w:rsidR="00977197" w:rsidRPr="006C7279" w:rsidRDefault="00977197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"2342msn"</w:t>
            </w:r>
            <w:r w:rsidR="00D4470B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3A64E7B0" w14:textId="001A67DE" w:rsidR="00977197" w:rsidRPr="006C7279" w:rsidRDefault="00977197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="007440DE" w:rsidRPr="003924BB">
              <w:rPr>
                <w:rFonts w:ascii="Courier New" w:eastAsia="宋体" w:hAnsi="Courier New" w:cs="Courier New"/>
                <w:color w:val="4E9A06"/>
              </w:rPr>
              <w:t>open.video.game.url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="00D4470B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4C191AD0" w14:textId="77777777" w:rsidR="00977197" w:rsidRPr="006C7279" w:rsidRDefault="00977197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7A266929" w14:textId="07368F42" w:rsidR="00977197" w:rsidRPr="006C7279" w:rsidRDefault="00977197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"659c24ba"</w:t>
            </w:r>
            <w:r w:rsidR="00D4470B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2E9D54AA" w14:textId="52896441" w:rsidR="00977197" w:rsidRPr="006C7279" w:rsidRDefault="00977197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"digest"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="00252E11" w:rsidRPr="00252E11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="00D4470B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64C5C084" w14:textId="26312A26" w:rsidR="00977197" w:rsidRPr="006C7279" w:rsidRDefault="00977197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"am00"</w:t>
            </w:r>
            <w:r w:rsidR="00D4470B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11778217" w14:textId="0811F255" w:rsidR="00977197" w:rsidRPr="006C7279" w:rsidRDefault="00977197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"loginId"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"test"</w:t>
            </w:r>
            <w:r w:rsidR="00D4470B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30C662AE" w14:textId="4EEF5252" w:rsidR="00977197" w:rsidRPr="006C7279" w:rsidRDefault="00977197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"locale"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"en_US"</w:t>
            </w:r>
            <w:r w:rsidR="00D4470B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45C47B23" w14:textId="5FCFCEAD" w:rsidR="00977197" w:rsidRPr="006C7279" w:rsidRDefault="00977197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"isMobileUrl"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0</w:t>
            </w:r>
            <w:r w:rsidR="00D4470B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1DB4C3F6" w14:textId="42389CFD" w:rsidR="00977197" w:rsidRDefault="00977197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AD7FA8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"isHttpsUrl</w:t>
            </w:r>
            <w:r w:rsidR="007440DE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7440DE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7440DE" w:rsidRPr="003924BB">
              <w:rPr>
                <w:rFonts w:ascii="Courier New" w:eastAsia="宋体" w:hAnsi="Courier New" w:cs="Courier New"/>
                <w:color w:val="AD7FA8"/>
              </w:rPr>
              <w:t>0</w:t>
            </w:r>
            <w:r w:rsidR="00D4470B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428168A1" w14:textId="7B0E3899" w:rsidR="00D4470B" w:rsidRPr="006C7279" w:rsidRDefault="00D4470B" w:rsidP="00D4470B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fromIp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>
              <w:rPr>
                <w:rFonts w:ascii="Courier New" w:eastAsia="宋体" w:hAnsi="Courier New" w:cs="Courier New"/>
                <w:color w:val="4E9A06"/>
              </w:rPr>
              <w:t>8.8.8.8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</w:p>
          <w:p w14:paraId="3ACE6A77" w14:textId="305F2AA0" w:rsidR="00977197" w:rsidRPr="006C7279" w:rsidRDefault="00977197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="00D4470B" w:rsidRPr="00762BDB">
              <w:rPr>
                <w:rFonts w:ascii="Courier New" w:hAnsi="Courier New" w:cs="Courier New"/>
                <w:color w:val="000000"/>
              </w:rPr>
              <w:t>,</w:t>
            </w:r>
          </w:p>
          <w:p w14:paraId="1BD7369E" w14:textId="77777777" w:rsidR="00977197" w:rsidRPr="006C7279" w:rsidRDefault="00977197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2A5707A4" w14:textId="77777777" w:rsidR="00A64914" w:rsidRPr="006C7279" w:rsidRDefault="00977197" w:rsidP="00004EA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3D9C6FF5" w14:textId="77777777" w:rsidR="00C23303" w:rsidRPr="00A64914" w:rsidRDefault="00C23303">
      <w:pPr>
        <w:rPr>
          <w:rFonts w:asciiTheme="majorHAnsi" w:eastAsia="Microsoft YaHei UI" w:hAnsiTheme="majorHAnsi" w:cstheme="majorBidi"/>
          <w:sz w:val="32"/>
        </w:rPr>
      </w:pPr>
    </w:p>
    <w:p w14:paraId="357FDDB3" w14:textId="77777777" w:rsidR="008642FF" w:rsidRDefault="008642FF">
      <w:pPr>
        <w:rPr>
          <w:rFonts w:eastAsia="Microsoft YaHei UI"/>
          <w:bCs/>
          <w:color w:val="9E3D22"/>
          <w:sz w:val="28"/>
          <w:szCs w:val="32"/>
          <w:lang w:eastAsia="zh-Hans"/>
        </w:rPr>
      </w:pPr>
      <w:r>
        <w:rPr>
          <w:lang w:eastAsia="zh-Hans"/>
        </w:rPr>
        <w:br w:type="page"/>
      </w:r>
    </w:p>
    <w:p w14:paraId="0568F1C0" w14:textId="77777777" w:rsidR="009E247F" w:rsidRDefault="009E247F" w:rsidP="009E247F">
      <w:pPr>
        <w:pStyle w:val="af2"/>
        <w:ind w:left="480" w:right="240"/>
      </w:pPr>
      <w:bookmarkStart w:id="30" w:name="_Toc29317679"/>
      <w:r>
        <w:rPr>
          <w:rFonts w:hint="eastAsia"/>
          <w:lang w:eastAsia="zh-Hans"/>
        </w:rPr>
        <w:lastRenderedPageBreak/>
        <w:t>局查询</w:t>
      </w:r>
      <w:bookmarkEnd w:id="30"/>
    </w:p>
    <w:p w14:paraId="260EFE6F" w14:textId="77777777" w:rsidR="009E247F" w:rsidRDefault="009E247F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2843BE32" w14:textId="77777777" w:rsidR="009E247F" w:rsidRDefault="009E247F" w:rsidP="00944A0B">
      <w:pPr>
        <w:pStyle w:val="af6"/>
        <w:spacing w:before="200" w:after="120"/>
        <w:ind w:leftChars="200" w:left="480"/>
        <w:rPr>
          <w:rStyle w:val="af8"/>
        </w:rPr>
      </w:pPr>
      <w:r w:rsidRPr="009E247F">
        <w:rPr>
          <w:rStyle w:val="af8"/>
        </w:rPr>
        <w:t>open.video.round.query</w:t>
      </w:r>
    </w:p>
    <w:p w14:paraId="49E43DC9" w14:textId="77777777" w:rsidR="009E247F" w:rsidRPr="00944A0B" w:rsidRDefault="009E247F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9E247F" w14:paraId="552B43ED" w14:textId="77777777" w:rsidTr="00160552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542315A5" w14:textId="77777777" w:rsidR="009E247F" w:rsidRDefault="009E247F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61023BAC" w14:textId="77777777" w:rsid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2DB8226E" w14:textId="77777777" w:rsid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C0DB3D9" w14:textId="77777777" w:rsid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04B9562A" w14:textId="77777777" w:rsidR="009E247F" w:rsidRDefault="009E247F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9E247F" w14:paraId="156B7F87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77D9BD8D" w14:textId="77777777" w:rsidR="009E247F" w:rsidRDefault="009E247F" w:rsidP="00160552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2" w:type="dxa"/>
            <w:vAlign w:val="center"/>
          </w:tcPr>
          <w:p w14:paraId="7749BDFC" w14:textId="77777777" w:rsid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14:paraId="630A5ED0" w14:textId="77777777" w:rsid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1FE42B8E" w14:textId="77777777" w:rsid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0F679FD6" w14:textId="77777777" w:rsidR="009E247F" w:rsidRDefault="009E247F" w:rsidP="00160552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9E247F" w14:paraId="41B1C3CC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58082D04" w14:textId="77777777" w:rsidR="009E247F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sign</w:t>
            </w:r>
          </w:p>
        </w:tc>
        <w:tc>
          <w:tcPr>
            <w:tcW w:w="992" w:type="dxa"/>
            <w:vAlign w:val="center"/>
          </w:tcPr>
          <w:p w14:paraId="4CB3DD86" w14:textId="77777777" w:rsid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2B464D2D" w14:textId="77777777" w:rsid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430B759D" w14:textId="77777777" w:rsid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29ABDFB4" w14:textId="77777777" w:rsidR="009E247F" w:rsidRDefault="009E247F" w:rsidP="00160552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Pr="000D05FD">
              <w:rPr>
                <w:rFonts w:hint="eastAsia"/>
              </w:rPr>
              <w:t>sign=</w:t>
            </w:r>
            <w:r w:rsidRPr="009E247F">
              <w:t>md5(random+sn+secretKey)</w:t>
            </w:r>
          </w:p>
        </w:tc>
      </w:tr>
      <w:tr w:rsidR="009E247F" w14:paraId="1EF73E03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5BB146EB" w14:textId="77777777" w:rsidR="009E247F" w:rsidRDefault="009E247F" w:rsidP="00160552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3AFA8F18" w14:textId="77777777" w:rsid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395070DF" w14:textId="77777777" w:rsid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5E06FD17" w14:textId="77777777" w:rsid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4D2852A4" w14:textId="77777777" w:rsidR="009E247F" w:rsidRDefault="009E247F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9E247F" w14:paraId="7029E795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0E12CA2A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both"/>
            </w:pPr>
            <w:r w:rsidRPr="009E247F">
              <w:t>gameType</w:t>
            </w:r>
          </w:p>
        </w:tc>
        <w:tc>
          <w:tcPr>
            <w:tcW w:w="992" w:type="dxa"/>
            <w:vAlign w:val="center"/>
          </w:tcPr>
          <w:p w14:paraId="01E27545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int</w:t>
            </w:r>
          </w:p>
        </w:tc>
        <w:tc>
          <w:tcPr>
            <w:tcW w:w="851" w:type="dxa"/>
            <w:vAlign w:val="center"/>
          </w:tcPr>
          <w:p w14:paraId="67B97A88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32</w:t>
            </w:r>
          </w:p>
        </w:tc>
        <w:tc>
          <w:tcPr>
            <w:tcW w:w="709" w:type="dxa"/>
            <w:vAlign w:val="center"/>
          </w:tcPr>
          <w:p w14:paraId="519EA287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否</w:t>
            </w:r>
          </w:p>
        </w:tc>
        <w:tc>
          <w:tcPr>
            <w:tcW w:w="5103" w:type="dxa"/>
            <w:vAlign w:val="center"/>
          </w:tcPr>
          <w:p w14:paraId="4DCDEDD5" w14:textId="77777777" w:rsidR="009E247F" w:rsidRPr="009E247F" w:rsidRDefault="007A10E8" w:rsidP="00160552">
            <w:pPr>
              <w:pStyle w:val="af6"/>
              <w:spacing w:after="0"/>
              <w:ind w:leftChars="0" w:left="0"/>
              <w:jc w:val="both"/>
            </w:pPr>
            <w:hyperlink w:anchor="视讯游戏类别" w:history="1">
              <w:r w:rsidR="009E247F" w:rsidRPr="008A31F4">
                <w:rPr>
                  <w:rStyle w:val="af4"/>
                  <w:rFonts w:ascii="Microsoft YaHei UI" w:hAnsi="Microsoft YaHei UI Light"/>
                </w:rPr>
                <w:t>游戏类别</w:t>
              </w:r>
            </w:hyperlink>
          </w:p>
        </w:tc>
      </w:tr>
      <w:tr w:rsidR="009E247F" w14:paraId="5751E664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12A62BDA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both"/>
            </w:pPr>
            <w:r w:rsidRPr="009E247F">
              <w:t>round</w:t>
            </w:r>
          </w:p>
        </w:tc>
        <w:tc>
          <w:tcPr>
            <w:tcW w:w="992" w:type="dxa"/>
            <w:vAlign w:val="center"/>
          </w:tcPr>
          <w:p w14:paraId="0BED1341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string</w:t>
            </w:r>
          </w:p>
        </w:tc>
        <w:tc>
          <w:tcPr>
            <w:tcW w:w="851" w:type="dxa"/>
            <w:vAlign w:val="center"/>
          </w:tcPr>
          <w:p w14:paraId="21085BEA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64</w:t>
            </w:r>
          </w:p>
        </w:tc>
        <w:tc>
          <w:tcPr>
            <w:tcW w:w="709" w:type="dxa"/>
            <w:vAlign w:val="center"/>
          </w:tcPr>
          <w:p w14:paraId="58BAD56E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否</w:t>
            </w:r>
          </w:p>
        </w:tc>
        <w:tc>
          <w:tcPr>
            <w:tcW w:w="5103" w:type="dxa"/>
            <w:vAlign w:val="center"/>
          </w:tcPr>
          <w:p w14:paraId="129ACA5C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both"/>
            </w:pPr>
            <w:r w:rsidRPr="009E247F">
              <w:t>游戏局号</w:t>
            </w:r>
          </w:p>
        </w:tc>
      </w:tr>
      <w:tr w:rsidR="009E247F" w14:paraId="64D20C5A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7C00624A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both"/>
            </w:pPr>
            <w:r w:rsidRPr="009E247F">
              <w:t>status</w:t>
            </w:r>
          </w:p>
        </w:tc>
        <w:tc>
          <w:tcPr>
            <w:tcW w:w="992" w:type="dxa"/>
            <w:vAlign w:val="center"/>
          </w:tcPr>
          <w:p w14:paraId="35C7BA87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int</w:t>
            </w:r>
          </w:p>
        </w:tc>
        <w:tc>
          <w:tcPr>
            <w:tcW w:w="851" w:type="dxa"/>
            <w:vAlign w:val="center"/>
          </w:tcPr>
          <w:p w14:paraId="4A4B9A72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32</w:t>
            </w:r>
          </w:p>
        </w:tc>
        <w:tc>
          <w:tcPr>
            <w:tcW w:w="709" w:type="dxa"/>
            <w:vAlign w:val="center"/>
          </w:tcPr>
          <w:p w14:paraId="5170D33E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否</w:t>
            </w:r>
          </w:p>
        </w:tc>
        <w:tc>
          <w:tcPr>
            <w:tcW w:w="5103" w:type="dxa"/>
            <w:vAlign w:val="center"/>
          </w:tcPr>
          <w:p w14:paraId="7064C477" w14:textId="77777777" w:rsidR="009E247F" w:rsidRPr="009E247F" w:rsidRDefault="007A10E8" w:rsidP="00160552">
            <w:pPr>
              <w:pStyle w:val="af6"/>
              <w:spacing w:after="0"/>
              <w:ind w:leftChars="0" w:left="0"/>
              <w:jc w:val="both"/>
            </w:pPr>
            <w:hyperlink w:anchor="视讯游戏状态" w:history="1">
              <w:r w:rsidR="009E247F" w:rsidRPr="008A31F4">
                <w:rPr>
                  <w:rStyle w:val="af4"/>
                  <w:rFonts w:ascii="Microsoft YaHei UI" w:hAnsi="Microsoft YaHei UI Light"/>
                </w:rPr>
                <w:t>游戏状态</w:t>
              </w:r>
            </w:hyperlink>
          </w:p>
        </w:tc>
      </w:tr>
      <w:tr w:rsidR="009E247F" w14:paraId="57A0EFEC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6930D41A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both"/>
            </w:pPr>
            <w:r w:rsidRPr="009E247F">
              <w:t>startTime</w:t>
            </w:r>
          </w:p>
        </w:tc>
        <w:tc>
          <w:tcPr>
            <w:tcW w:w="992" w:type="dxa"/>
            <w:vAlign w:val="center"/>
          </w:tcPr>
          <w:p w14:paraId="1145C982" w14:textId="77777777" w:rsidR="009E247F" w:rsidRPr="009E247F" w:rsidRDefault="006F0843" w:rsidP="00160552">
            <w:pPr>
              <w:pStyle w:val="af6"/>
              <w:spacing w:after="0"/>
              <w:ind w:leftChars="0" w:left="0"/>
              <w:jc w:val="center"/>
            </w:pPr>
            <w:r>
              <w:t>d</w:t>
            </w:r>
            <w:r w:rsidR="009E247F" w:rsidRPr="009E247F">
              <w:t>ate</w:t>
            </w:r>
            <w:r>
              <w:t>time</w:t>
            </w:r>
          </w:p>
        </w:tc>
        <w:tc>
          <w:tcPr>
            <w:tcW w:w="851" w:type="dxa"/>
            <w:vAlign w:val="center"/>
          </w:tcPr>
          <w:p w14:paraId="3D502E75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32</w:t>
            </w:r>
          </w:p>
        </w:tc>
        <w:tc>
          <w:tcPr>
            <w:tcW w:w="709" w:type="dxa"/>
            <w:vAlign w:val="center"/>
          </w:tcPr>
          <w:p w14:paraId="48131B1D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否</w:t>
            </w:r>
          </w:p>
        </w:tc>
        <w:tc>
          <w:tcPr>
            <w:tcW w:w="5103" w:type="dxa"/>
            <w:vAlign w:val="center"/>
          </w:tcPr>
          <w:p w14:paraId="200414DC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both"/>
            </w:pPr>
            <w:r w:rsidRPr="009E247F">
              <w:t>开始时间</w:t>
            </w:r>
          </w:p>
        </w:tc>
      </w:tr>
      <w:tr w:rsidR="009E247F" w14:paraId="02A24A08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54210CD2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both"/>
            </w:pPr>
            <w:r w:rsidRPr="009E247F">
              <w:t>endTime</w:t>
            </w:r>
          </w:p>
        </w:tc>
        <w:tc>
          <w:tcPr>
            <w:tcW w:w="992" w:type="dxa"/>
            <w:vAlign w:val="center"/>
          </w:tcPr>
          <w:p w14:paraId="12F5B733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date</w:t>
            </w:r>
            <w:r w:rsidR="006F0843">
              <w:t>time</w:t>
            </w:r>
          </w:p>
        </w:tc>
        <w:tc>
          <w:tcPr>
            <w:tcW w:w="851" w:type="dxa"/>
            <w:vAlign w:val="center"/>
          </w:tcPr>
          <w:p w14:paraId="7781CA02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32</w:t>
            </w:r>
          </w:p>
        </w:tc>
        <w:tc>
          <w:tcPr>
            <w:tcW w:w="709" w:type="dxa"/>
            <w:vAlign w:val="center"/>
          </w:tcPr>
          <w:p w14:paraId="492FAE8E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否</w:t>
            </w:r>
          </w:p>
        </w:tc>
        <w:tc>
          <w:tcPr>
            <w:tcW w:w="5103" w:type="dxa"/>
            <w:vAlign w:val="center"/>
          </w:tcPr>
          <w:p w14:paraId="454852EE" w14:textId="5907A740" w:rsidR="009E247F" w:rsidRPr="009E247F" w:rsidRDefault="009E247F" w:rsidP="00160552">
            <w:pPr>
              <w:pStyle w:val="af6"/>
              <w:spacing w:after="0"/>
              <w:ind w:leftChars="0" w:left="0"/>
              <w:jc w:val="both"/>
            </w:pPr>
            <w:r w:rsidRPr="009E247F">
              <w:t>结束时间</w:t>
            </w:r>
            <w:r w:rsidR="003A286E">
              <w:rPr>
                <w:rFonts w:hint="eastAsia"/>
              </w:rPr>
              <w:t>(最大查询时间跨度:</w:t>
            </w:r>
            <w:r w:rsidR="003A286E">
              <w:t xml:space="preserve"> 3天)</w:t>
            </w:r>
          </w:p>
        </w:tc>
      </w:tr>
      <w:tr w:rsidR="009E247F" w14:paraId="6431A335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26FED905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both"/>
            </w:pPr>
            <w:r w:rsidRPr="009E247F">
              <w:t>pageIndex</w:t>
            </w:r>
          </w:p>
        </w:tc>
        <w:tc>
          <w:tcPr>
            <w:tcW w:w="992" w:type="dxa"/>
            <w:vAlign w:val="center"/>
          </w:tcPr>
          <w:p w14:paraId="19D84C91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int</w:t>
            </w:r>
          </w:p>
        </w:tc>
        <w:tc>
          <w:tcPr>
            <w:tcW w:w="851" w:type="dxa"/>
            <w:vAlign w:val="center"/>
          </w:tcPr>
          <w:p w14:paraId="19FE268D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32</w:t>
            </w:r>
          </w:p>
        </w:tc>
        <w:tc>
          <w:tcPr>
            <w:tcW w:w="709" w:type="dxa"/>
            <w:vAlign w:val="center"/>
          </w:tcPr>
          <w:p w14:paraId="4619BAD3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否</w:t>
            </w:r>
          </w:p>
        </w:tc>
        <w:tc>
          <w:tcPr>
            <w:tcW w:w="5103" w:type="dxa"/>
            <w:vAlign w:val="center"/>
          </w:tcPr>
          <w:p w14:paraId="6421150E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both"/>
            </w:pPr>
            <w:r w:rsidRPr="009E247F">
              <w:t>页索引，默认1</w:t>
            </w:r>
          </w:p>
        </w:tc>
      </w:tr>
      <w:tr w:rsidR="009E247F" w14:paraId="078529E7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5F4F2263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both"/>
            </w:pPr>
            <w:r w:rsidRPr="009E247F">
              <w:t>pageSize</w:t>
            </w:r>
          </w:p>
        </w:tc>
        <w:tc>
          <w:tcPr>
            <w:tcW w:w="992" w:type="dxa"/>
            <w:vAlign w:val="center"/>
          </w:tcPr>
          <w:p w14:paraId="79E70CA6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int</w:t>
            </w:r>
          </w:p>
        </w:tc>
        <w:tc>
          <w:tcPr>
            <w:tcW w:w="851" w:type="dxa"/>
            <w:vAlign w:val="center"/>
          </w:tcPr>
          <w:p w14:paraId="2FDD3098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32</w:t>
            </w:r>
          </w:p>
        </w:tc>
        <w:tc>
          <w:tcPr>
            <w:tcW w:w="709" w:type="dxa"/>
            <w:vAlign w:val="center"/>
          </w:tcPr>
          <w:p w14:paraId="539E0D76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否</w:t>
            </w:r>
          </w:p>
        </w:tc>
        <w:tc>
          <w:tcPr>
            <w:tcW w:w="5103" w:type="dxa"/>
            <w:vAlign w:val="center"/>
          </w:tcPr>
          <w:p w14:paraId="71774453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both"/>
            </w:pPr>
            <w:r w:rsidRPr="009E247F">
              <w:t>页大小，默认15</w:t>
            </w:r>
          </w:p>
        </w:tc>
      </w:tr>
      <w:tr w:rsidR="009E247F" w14:paraId="590A5378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1AA53F3D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both"/>
            </w:pPr>
            <w:r w:rsidRPr="009E247F">
              <w:t>etag</w:t>
            </w:r>
          </w:p>
        </w:tc>
        <w:tc>
          <w:tcPr>
            <w:tcW w:w="992" w:type="dxa"/>
            <w:vAlign w:val="center"/>
          </w:tcPr>
          <w:p w14:paraId="5077C31A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string</w:t>
            </w:r>
          </w:p>
        </w:tc>
        <w:tc>
          <w:tcPr>
            <w:tcW w:w="851" w:type="dxa"/>
            <w:vAlign w:val="center"/>
          </w:tcPr>
          <w:p w14:paraId="1D84A246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64</w:t>
            </w:r>
          </w:p>
        </w:tc>
        <w:tc>
          <w:tcPr>
            <w:tcW w:w="709" w:type="dxa"/>
            <w:vAlign w:val="center"/>
          </w:tcPr>
          <w:p w14:paraId="04522B81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center"/>
            </w:pPr>
            <w:r w:rsidRPr="009E247F">
              <w:t>否</w:t>
            </w:r>
          </w:p>
        </w:tc>
        <w:tc>
          <w:tcPr>
            <w:tcW w:w="5103" w:type="dxa"/>
            <w:vAlign w:val="center"/>
          </w:tcPr>
          <w:p w14:paraId="5F5B9FB2" w14:textId="77777777" w:rsidR="009E247F" w:rsidRPr="009E247F" w:rsidRDefault="009E247F" w:rsidP="00160552">
            <w:pPr>
              <w:pStyle w:val="af6"/>
              <w:spacing w:after="0"/>
              <w:ind w:leftChars="0" w:left="0"/>
              <w:jc w:val="both"/>
            </w:pPr>
            <w:r w:rsidRPr="009E247F">
              <w:t>ETag,类似http协议的etag头的作用.(缓存加速)</w:t>
            </w:r>
          </w:p>
        </w:tc>
      </w:tr>
    </w:tbl>
    <w:p w14:paraId="7C30FA55" w14:textId="77777777" w:rsidR="00004EA1" w:rsidRDefault="00004EA1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7E00839D" w14:textId="77777777" w:rsidR="006F0843" w:rsidRPr="00944A0B" w:rsidRDefault="009E247F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967"/>
        <w:gridCol w:w="1343"/>
        <w:gridCol w:w="813"/>
        <w:gridCol w:w="4188"/>
      </w:tblGrid>
      <w:tr w:rsidR="006F0843" w14:paraId="3BF32377" w14:textId="77777777" w:rsidTr="00160552">
        <w:trPr>
          <w:trHeight w:val="454"/>
        </w:trPr>
        <w:tc>
          <w:tcPr>
            <w:tcW w:w="2574" w:type="dxa"/>
            <w:gridSpan w:val="2"/>
            <w:shd w:val="clear" w:color="auto" w:fill="DEE7EC"/>
            <w:vAlign w:val="center"/>
          </w:tcPr>
          <w:p w14:paraId="74C61E3C" w14:textId="77777777" w:rsid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43" w:type="dxa"/>
            <w:shd w:val="clear" w:color="auto" w:fill="DEE7EC"/>
            <w:vAlign w:val="center"/>
          </w:tcPr>
          <w:p w14:paraId="6F82DBE8" w14:textId="77777777" w:rsid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22" w:type="dxa"/>
            <w:shd w:val="clear" w:color="auto" w:fill="DEE7EC"/>
            <w:vAlign w:val="center"/>
          </w:tcPr>
          <w:p w14:paraId="0A3B33B8" w14:textId="77777777" w:rsid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269" w:type="dxa"/>
            <w:shd w:val="clear" w:color="auto" w:fill="DEE7EC"/>
            <w:vAlign w:val="center"/>
          </w:tcPr>
          <w:p w14:paraId="1C3BC4A1" w14:textId="77777777" w:rsidR="006F0843" w:rsidRDefault="006F0843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F0843" w14:paraId="6719F820" w14:textId="77777777" w:rsidTr="00160552">
        <w:trPr>
          <w:trHeight w:val="454"/>
        </w:trPr>
        <w:tc>
          <w:tcPr>
            <w:tcW w:w="588" w:type="dxa"/>
            <w:vMerge w:val="restart"/>
            <w:vAlign w:val="center"/>
          </w:tcPr>
          <w:p w14:paraId="79A450F0" w14:textId="77777777" w:rsidR="006F0843" w:rsidRDefault="006F0843" w:rsidP="00160552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986" w:type="dxa"/>
            <w:vAlign w:val="center"/>
          </w:tcPr>
          <w:p w14:paraId="2FC1F6AF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BF71B4">
              <w:t>items</w:t>
            </w:r>
          </w:p>
        </w:tc>
        <w:tc>
          <w:tcPr>
            <w:tcW w:w="1343" w:type="dxa"/>
            <w:vAlign w:val="center"/>
          </w:tcPr>
          <w:p w14:paraId="3F2155D7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BF71B4">
              <w:t>List&lt;Object&gt;</w:t>
            </w:r>
          </w:p>
        </w:tc>
        <w:tc>
          <w:tcPr>
            <w:tcW w:w="822" w:type="dxa"/>
            <w:vAlign w:val="center"/>
          </w:tcPr>
          <w:p w14:paraId="7CE6F0C5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BF71B4">
              <w:t>是</w:t>
            </w:r>
          </w:p>
        </w:tc>
        <w:tc>
          <w:tcPr>
            <w:tcW w:w="4269" w:type="dxa"/>
            <w:vAlign w:val="center"/>
          </w:tcPr>
          <w:p w14:paraId="42AFA356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BF71B4">
              <w:t>信息列表</w:t>
            </w:r>
          </w:p>
        </w:tc>
      </w:tr>
      <w:tr w:rsidR="006F0843" w14:paraId="54F95682" w14:textId="77777777" w:rsidTr="00160552">
        <w:trPr>
          <w:trHeight w:val="454"/>
        </w:trPr>
        <w:tc>
          <w:tcPr>
            <w:tcW w:w="588" w:type="dxa"/>
            <w:vMerge/>
            <w:vAlign w:val="center"/>
          </w:tcPr>
          <w:p w14:paraId="6A50D451" w14:textId="77777777" w:rsidR="006F0843" w:rsidRDefault="006F0843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86" w:type="dxa"/>
            <w:vAlign w:val="center"/>
          </w:tcPr>
          <w:p w14:paraId="39EE0875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BF71B4">
              <w:t>total</w:t>
            </w:r>
          </w:p>
        </w:tc>
        <w:tc>
          <w:tcPr>
            <w:tcW w:w="1343" w:type="dxa"/>
            <w:vAlign w:val="center"/>
          </w:tcPr>
          <w:p w14:paraId="7BC752F5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BF71B4">
              <w:t>int</w:t>
            </w:r>
          </w:p>
        </w:tc>
        <w:tc>
          <w:tcPr>
            <w:tcW w:w="822" w:type="dxa"/>
            <w:vAlign w:val="center"/>
          </w:tcPr>
          <w:p w14:paraId="28C674C5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BF71B4">
              <w:t>32</w:t>
            </w:r>
          </w:p>
        </w:tc>
        <w:tc>
          <w:tcPr>
            <w:tcW w:w="4269" w:type="dxa"/>
            <w:vAlign w:val="center"/>
          </w:tcPr>
          <w:p w14:paraId="607A7578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BF71B4">
              <w:t>符合条件的总数量</w:t>
            </w:r>
          </w:p>
        </w:tc>
      </w:tr>
      <w:tr w:rsidR="006F0843" w14:paraId="6BBF09A5" w14:textId="77777777" w:rsidTr="00160552">
        <w:trPr>
          <w:trHeight w:val="454"/>
        </w:trPr>
        <w:tc>
          <w:tcPr>
            <w:tcW w:w="588" w:type="dxa"/>
            <w:vMerge/>
            <w:vAlign w:val="center"/>
          </w:tcPr>
          <w:p w14:paraId="7C7891DD" w14:textId="77777777" w:rsidR="006F0843" w:rsidRDefault="006F0843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86" w:type="dxa"/>
            <w:vAlign w:val="center"/>
          </w:tcPr>
          <w:p w14:paraId="3880C6EB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BF71B4">
              <w:t>pageIndex</w:t>
            </w:r>
          </w:p>
        </w:tc>
        <w:tc>
          <w:tcPr>
            <w:tcW w:w="1343" w:type="dxa"/>
            <w:vAlign w:val="center"/>
          </w:tcPr>
          <w:p w14:paraId="3F5BF41F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BF71B4">
              <w:t>int</w:t>
            </w:r>
          </w:p>
        </w:tc>
        <w:tc>
          <w:tcPr>
            <w:tcW w:w="822" w:type="dxa"/>
            <w:vAlign w:val="center"/>
          </w:tcPr>
          <w:p w14:paraId="45B11F6E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BF71B4">
              <w:t>32</w:t>
            </w:r>
          </w:p>
        </w:tc>
        <w:tc>
          <w:tcPr>
            <w:tcW w:w="4269" w:type="dxa"/>
            <w:vAlign w:val="center"/>
          </w:tcPr>
          <w:p w14:paraId="370F9474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BF71B4">
              <w:t>页索引</w:t>
            </w:r>
          </w:p>
        </w:tc>
      </w:tr>
      <w:tr w:rsidR="006F0843" w14:paraId="6EF2A30C" w14:textId="77777777" w:rsidTr="00160552">
        <w:trPr>
          <w:trHeight w:val="454"/>
        </w:trPr>
        <w:tc>
          <w:tcPr>
            <w:tcW w:w="588" w:type="dxa"/>
            <w:vMerge/>
            <w:vAlign w:val="center"/>
          </w:tcPr>
          <w:p w14:paraId="1AE1E12D" w14:textId="77777777" w:rsidR="006F0843" w:rsidRDefault="006F0843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86" w:type="dxa"/>
            <w:vAlign w:val="center"/>
          </w:tcPr>
          <w:p w14:paraId="668833EB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BF71B4">
              <w:t>pageSize</w:t>
            </w:r>
          </w:p>
        </w:tc>
        <w:tc>
          <w:tcPr>
            <w:tcW w:w="1343" w:type="dxa"/>
            <w:vAlign w:val="center"/>
          </w:tcPr>
          <w:p w14:paraId="123C9D88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BF71B4">
              <w:t>int</w:t>
            </w:r>
          </w:p>
        </w:tc>
        <w:tc>
          <w:tcPr>
            <w:tcW w:w="822" w:type="dxa"/>
            <w:vAlign w:val="center"/>
          </w:tcPr>
          <w:p w14:paraId="3A74381C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BF71B4">
              <w:t>32</w:t>
            </w:r>
          </w:p>
        </w:tc>
        <w:tc>
          <w:tcPr>
            <w:tcW w:w="4269" w:type="dxa"/>
            <w:vAlign w:val="center"/>
          </w:tcPr>
          <w:p w14:paraId="17994B83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BF71B4">
              <w:t>页大小</w:t>
            </w:r>
          </w:p>
        </w:tc>
      </w:tr>
      <w:tr w:rsidR="006F0843" w14:paraId="39B3B593" w14:textId="77777777" w:rsidTr="00160552">
        <w:trPr>
          <w:trHeight w:val="454"/>
        </w:trPr>
        <w:tc>
          <w:tcPr>
            <w:tcW w:w="588" w:type="dxa"/>
            <w:vMerge/>
            <w:vAlign w:val="center"/>
          </w:tcPr>
          <w:p w14:paraId="6D6607FB" w14:textId="77777777" w:rsidR="006F0843" w:rsidRDefault="006F0843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86" w:type="dxa"/>
            <w:vAlign w:val="center"/>
          </w:tcPr>
          <w:p w14:paraId="7E4D1580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BF71B4">
              <w:t>etag</w:t>
            </w:r>
          </w:p>
        </w:tc>
        <w:tc>
          <w:tcPr>
            <w:tcW w:w="1343" w:type="dxa"/>
            <w:vAlign w:val="center"/>
          </w:tcPr>
          <w:p w14:paraId="6E3ED04D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BF71B4">
              <w:t>string</w:t>
            </w:r>
          </w:p>
        </w:tc>
        <w:tc>
          <w:tcPr>
            <w:tcW w:w="822" w:type="dxa"/>
            <w:vAlign w:val="center"/>
          </w:tcPr>
          <w:p w14:paraId="7AC9FD19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BF71B4">
              <w:t>64</w:t>
            </w:r>
          </w:p>
        </w:tc>
        <w:tc>
          <w:tcPr>
            <w:tcW w:w="4269" w:type="dxa"/>
            <w:vAlign w:val="center"/>
          </w:tcPr>
          <w:p w14:paraId="31FFB446" w14:textId="77777777" w:rsidR="006F0843" w:rsidRPr="00BF71B4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BF71B4">
              <w:t>ETag标记(缓存加速)</w:t>
            </w:r>
          </w:p>
        </w:tc>
      </w:tr>
    </w:tbl>
    <w:p w14:paraId="3E49A191" w14:textId="77777777" w:rsidR="006F0843" w:rsidRDefault="006F0843" w:rsidP="006F0843">
      <w:pPr>
        <w:pStyle w:val="af6"/>
        <w:ind w:left="960"/>
        <w:rPr>
          <w:rStyle w:val="af8"/>
          <w:position w:val="0"/>
          <w:bdr w:val="none" w:sz="0" w:space="0" w:color="auto"/>
          <w:shd w:val="clear" w:color="auto" w:fill="auto"/>
        </w:rPr>
      </w:pPr>
    </w:p>
    <w:p w14:paraId="29C8175C" w14:textId="77777777" w:rsidR="006F0843" w:rsidRDefault="006F0843" w:rsidP="006F0843">
      <w:pPr>
        <w:pStyle w:val="af9"/>
        <w:spacing w:before="120" w:after="0" w:line="240" w:lineRule="auto"/>
        <w:ind w:left="528"/>
        <w:rPr>
          <w:lang w:eastAsia="zh-Hans"/>
        </w:rPr>
      </w:pPr>
      <w:r w:rsidRPr="00821388">
        <w:rPr>
          <w:rFonts w:hint="eastAsia"/>
          <w:lang w:eastAsia="zh-Hans"/>
        </w:rPr>
        <w:t>items</w:t>
      </w:r>
      <w:r w:rsidRPr="00821388"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518"/>
        <w:gridCol w:w="983"/>
        <w:gridCol w:w="838"/>
        <w:gridCol w:w="5669"/>
      </w:tblGrid>
      <w:tr w:rsidR="006F0843" w14:paraId="6197E8CD" w14:textId="77777777" w:rsidTr="005B2A65">
        <w:trPr>
          <w:trHeight w:val="454"/>
        </w:trPr>
        <w:tc>
          <w:tcPr>
            <w:tcW w:w="1518" w:type="dxa"/>
            <w:shd w:val="clear" w:color="auto" w:fill="DEE7EC"/>
            <w:vAlign w:val="center"/>
          </w:tcPr>
          <w:p w14:paraId="7C34FC89" w14:textId="77777777" w:rsidR="006F0843" w:rsidRDefault="006F0843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83" w:type="dxa"/>
            <w:shd w:val="clear" w:color="auto" w:fill="DEE7EC"/>
            <w:vAlign w:val="center"/>
          </w:tcPr>
          <w:p w14:paraId="17C904FD" w14:textId="77777777" w:rsid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38" w:type="dxa"/>
            <w:shd w:val="clear" w:color="auto" w:fill="DEE7EC"/>
            <w:vAlign w:val="center"/>
          </w:tcPr>
          <w:p w14:paraId="15D12312" w14:textId="77777777" w:rsid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669" w:type="dxa"/>
            <w:shd w:val="clear" w:color="auto" w:fill="DEE7EC"/>
            <w:vAlign w:val="center"/>
          </w:tcPr>
          <w:p w14:paraId="133B361E" w14:textId="77777777" w:rsidR="006F0843" w:rsidRDefault="006F0843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F0843" w14:paraId="67679161" w14:textId="77777777" w:rsidTr="005B2A65">
        <w:trPr>
          <w:trHeight w:val="454"/>
        </w:trPr>
        <w:tc>
          <w:tcPr>
            <w:tcW w:w="1518" w:type="dxa"/>
            <w:vAlign w:val="center"/>
          </w:tcPr>
          <w:p w14:paraId="1BCADA64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status</w:t>
            </w:r>
          </w:p>
        </w:tc>
        <w:tc>
          <w:tcPr>
            <w:tcW w:w="983" w:type="dxa"/>
            <w:vAlign w:val="center"/>
          </w:tcPr>
          <w:p w14:paraId="5028E09B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int</w:t>
            </w:r>
          </w:p>
        </w:tc>
        <w:tc>
          <w:tcPr>
            <w:tcW w:w="838" w:type="dxa"/>
            <w:vAlign w:val="center"/>
          </w:tcPr>
          <w:p w14:paraId="4B3D6F94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32</w:t>
            </w:r>
          </w:p>
        </w:tc>
        <w:tc>
          <w:tcPr>
            <w:tcW w:w="5669" w:type="dxa"/>
            <w:vAlign w:val="center"/>
          </w:tcPr>
          <w:p w14:paraId="0EEE4F5E" w14:textId="77777777" w:rsidR="006F0843" w:rsidRPr="006F0843" w:rsidRDefault="007A10E8" w:rsidP="00160552">
            <w:pPr>
              <w:pStyle w:val="af6"/>
              <w:spacing w:after="0"/>
              <w:ind w:leftChars="0" w:left="0"/>
              <w:jc w:val="both"/>
            </w:pPr>
            <w:hyperlink w:anchor="视讯游戏状态" w:history="1">
              <w:r w:rsidR="006F0843" w:rsidRPr="006F0843">
                <w:rPr>
                  <w:rStyle w:val="af4"/>
                  <w:rFonts w:ascii="Microsoft YaHei UI" w:hAnsi="Microsoft YaHei UI Light"/>
                </w:rPr>
                <w:t>游戏状态</w:t>
              </w:r>
            </w:hyperlink>
          </w:p>
        </w:tc>
      </w:tr>
      <w:tr w:rsidR="006F0843" w:rsidRPr="00114D94" w14:paraId="43163A37" w14:textId="77777777" w:rsidTr="005B2A65">
        <w:trPr>
          <w:trHeight w:val="454"/>
        </w:trPr>
        <w:tc>
          <w:tcPr>
            <w:tcW w:w="1518" w:type="dxa"/>
            <w:vAlign w:val="center"/>
          </w:tcPr>
          <w:p w14:paraId="0B4113FA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gameType</w:t>
            </w:r>
          </w:p>
        </w:tc>
        <w:tc>
          <w:tcPr>
            <w:tcW w:w="983" w:type="dxa"/>
            <w:vAlign w:val="center"/>
          </w:tcPr>
          <w:p w14:paraId="5AA81A36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int</w:t>
            </w:r>
          </w:p>
        </w:tc>
        <w:tc>
          <w:tcPr>
            <w:tcW w:w="838" w:type="dxa"/>
            <w:vAlign w:val="center"/>
          </w:tcPr>
          <w:p w14:paraId="7E0272E3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32</w:t>
            </w:r>
          </w:p>
        </w:tc>
        <w:tc>
          <w:tcPr>
            <w:tcW w:w="5669" w:type="dxa"/>
            <w:vAlign w:val="center"/>
          </w:tcPr>
          <w:p w14:paraId="3EFE7689" w14:textId="77777777" w:rsidR="006F0843" w:rsidRPr="006F0843" w:rsidRDefault="007A10E8" w:rsidP="00160552">
            <w:pPr>
              <w:pStyle w:val="af6"/>
              <w:spacing w:after="0"/>
              <w:ind w:leftChars="0" w:left="0"/>
              <w:jc w:val="both"/>
            </w:pPr>
            <w:hyperlink w:anchor="视讯游戏类别" w:history="1">
              <w:r w:rsidR="006F0843" w:rsidRPr="006F0843">
                <w:rPr>
                  <w:rStyle w:val="af4"/>
                  <w:rFonts w:ascii="Microsoft YaHei UI" w:hAnsi="Microsoft YaHei UI Light"/>
                </w:rPr>
                <w:t>游戏类别</w:t>
              </w:r>
            </w:hyperlink>
          </w:p>
        </w:tc>
      </w:tr>
      <w:tr w:rsidR="006F0843" w:rsidRPr="00114D94" w14:paraId="4AF0972A" w14:textId="77777777" w:rsidTr="005B2A65">
        <w:trPr>
          <w:trHeight w:val="454"/>
        </w:trPr>
        <w:tc>
          <w:tcPr>
            <w:tcW w:w="1518" w:type="dxa"/>
            <w:vAlign w:val="center"/>
          </w:tcPr>
          <w:p w14:paraId="46C41EA8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gameName</w:t>
            </w:r>
          </w:p>
        </w:tc>
        <w:tc>
          <w:tcPr>
            <w:tcW w:w="983" w:type="dxa"/>
            <w:vAlign w:val="center"/>
          </w:tcPr>
          <w:p w14:paraId="6CD8E23A" w14:textId="5BB602F7" w:rsidR="006F0843" w:rsidRPr="006F0843" w:rsidRDefault="008B5CE1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38" w:type="dxa"/>
            <w:vAlign w:val="center"/>
          </w:tcPr>
          <w:p w14:paraId="576BCB0C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32</w:t>
            </w:r>
          </w:p>
        </w:tc>
        <w:tc>
          <w:tcPr>
            <w:tcW w:w="5669" w:type="dxa"/>
            <w:vAlign w:val="center"/>
          </w:tcPr>
          <w:p w14:paraId="5D596E7D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 xml:space="preserve">游戏名称 </w:t>
            </w:r>
          </w:p>
        </w:tc>
      </w:tr>
      <w:tr w:rsidR="006F0843" w:rsidRPr="00114D94" w14:paraId="41536D61" w14:textId="77777777" w:rsidTr="005B2A65">
        <w:trPr>
          <w:trHeight w:val="454"/>
        </w:trPr>
        <w:tc>
          <w:tcPr>
            <w:tcW w:w="1518" w:type="dxa"/>
            <w:vAlign w:val="center"/>
          </w:tcPr>
          <w:p w14:paraId="0AE3F35D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lastRenderedPageBreak/>
              <w:t>dealerId</w:t>
            </w:r>
          </w:p>
        </w:tc>
        <w:tc>
          <w:tcPr>
            <w:tcW w:w="983" w:type="dxa"/>
            <w:vAlign w:val="center"/>
          </w:tcPr>
          <w:p w14:paraId="65FBE6BD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int</w:t>
            </w:r>
          </w:p>
        </w:tc>
        <w:tc>
          <w:tcPr>
            <w:tcW w:w="838" w:type="dxa"/>
            <w:vAlign w:val="center"/>
          </w:tcPr>
          <w:p w14:paraId="0BCFC418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32</w:t>
            </w:r>
          </w:p>
        </w:tc>
        <w:tc>
          <w:tcPr>
            <w:tcW w:w="5669" w:type="dxa"/>
            <w:vAlign w:val="center"/>
          </w:tcPr>
          <w:p w14:paraId="3CA2819E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 xml:space="preserve">游戏荷官ID </w:t>
            </w:r>
          </w:p>
        </w:tc>
      </w:tr>
      <w:tr w:rsidR="006F0843" w:rsidRPr="00114D94" w14:paraId="345E7010" w14:textId="77777777" w:rsidTr="005B2A65">
        <w:trPr>
          <w:trHeight w:val="454"/>
        </w:trPr>
        <w:tc>
          <w:tcPr>
            <w:tcW w:w="1518" w:type="dxa"/>
            <w:vAlign w:val="center"/>
          </w:tcPr>
          <w:p w14:paraId="3897FA0E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dealer</w:t>
            </w:r>
          </w:p>
        </w:tc>
        <w:tc>
          <w:tcPr>
            <w:tcW w:w="983" w:type="dxa"/>
            <w:vAlign w:val="center"/>
          </w:tcPr>
          <w:p w14:paraId="3960C06E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string</w:t>
            </w:r>
          </w:p>
        </w:tc>
        <w:tc>
          <w:tcPr>
            <w:tcW w:w="838" w:type="dxa"/>
            <w:vAlign w:val="center"/>
          </w:tcPr>
          <w:p w14:paraId="4FC31187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64</w:t>
            </w:r>
          </w:p>
        </w:tc>
        <w:tc>
          <w:tcPr>
            <w:tcW w:w="5669" w:type="dxa"/>
            <w:vAlign w:val="center"/>
          </w:tcPr>
          <w:p w14:paraId="09845285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 xml:space="preserve">游戏荷官 </w:t>
            </w:r>
          </w:p>
        </w:tc>
      </w:tr>
      <w:tr w:rsidR="006F0843" w:rsidRPr="00114D94" w14:paraId="1DADB99C" w14:textId="77777777" w:rsidTr="005B2A65">
        <w:trPr>
          <w:trHeight w:val="454"/>
        </w:trPr>
        <w:tc>
          <w:tcPr>
            <w:tcW w:w="1518" w:type="dxa"/>
            <w:vAlign w:val="center"/>
          </w:tcPr>
          <w:p w14:paraId="25FDF50C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serialNo</w:t>
            </w:r>
          </w:p>
        </w:tc>
        <w:tc>
          <w:tcPr>
            <w:tcW w:w="983" w:type="dxa"/>
            <w:vAlign w:val="center"/>
          </w:tcPr>
          <w:p w14:paraId="1AAEA208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string</w:t>
            </w:r>
          </w:p>
        </w:tc>
        <w:tc>
          <w:tcPr>
            <w:tcW w:w="838" w:type="dxa"/>
            <w:vAlign w:val="center"/>
          </w:tcPr>
          <w:p w14:paraId="388ACA20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64</w:t>
            </w:r>
          </w:p>
        </w:tc>
        <w:tc>
          <w:tcPr>
            <w:tcW w:w="5669" w:type="dxa"/>
            <w:vAlign w:val="center"/>
          </w:tcPr>
          <w:p w14:paraId="3F78F076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 xml:space="preserve">游戏局号 </w:t>
            </w:r>
          </w:p>
        </w:tc>
      </w:tr>
      <w:tr w:rsidR="006F0843" w:rsidRPr="00114D94" w14:paraId="4FA60373" w14:textId="77777777" w:rsidTr="005B2A65">
        <w:trPr>
          <w:trHeight w:val="454"/>
        </w:trPr>
        <w:tc>
          <w:tcPr>
            <w:tcW w:w="1518" w:type="dxa"/>
            <w:vAlign w:val="center"/>
          </w:tcPr>
          <w:p w14:paraId="2CB647E0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tableId</w:t>
            </w:r>
          </w:p>
        </w:tc>
        <w:tc>
          <w:tcPr>
            <w:tcW w:w="983" w:type="dxa"/>
            <w:vAlign w:val="center"/>
          </w:tcPr>
          <w:p w14:paraId="67F02AAC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string</w:t>
            </w:r>
          </w:p>
        </w:tc>
        <w:tc>
          <w:tcPr>
            <w:tcW w:w="838" w:type="dxa"/>
            <w:vAlign w:val="center"/>
          </w:tcPr>
          <w:p w14:paraId="03A20193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64</w:t>
            </w:r>
          </w:p>
        </w:tc>
        <w:tc>
          <w:tcPr>
            <w:tcW w:w="5669" w:type="dxa"/>
            <w:vAlign w:val="center"/>
          </w:tcPr>
          <w:p w14:paraId="792305E4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桌台ID</w:t>
            </w:r>
          </w:p>
        </w:tc>
      </w:tr>
      <w:tr w:rsidR="006F0843" w:rsidRPr="00114D94" w14:paraId="6159B6E3" w14:textId="77777777" w:rsidTr="005B2A65">
        <w:trPr>
          <w:trHeight w:val="454"/>
        </w:trPr>
        <w:tc>
          <w:tcPr>
            <w:tcW w:w="1518" w:type="dxa"/>
            <w:vAlign w:val="center"/>
          </w:tcPr>
          <w:p w14:paraId="2EDF23ED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baccarat</w:t>
            </w:r>
          </w:p>
        </w:tc>
        <w:tc>
          <w:tcPr>
            <w:tcW w:w="983" w:type="dxa"/>
            <w:vAlign w:val="center"/>
          </w:tcPr>
          <w:p w14:paraId="41720A13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string</w:t>
            </w:r>
          </w:p>
        </w:tc>
        <w:tc>
          <w:tcPr>
            <w:tcW w:w="838" w:type="dxa"/>
            <w:vAlign w:val="center"/>
          </w:tcPr>
          <w:p w14:paraId="4EF93F9C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64</w:t>
            </w:r>
          </w:p>
        </w:tc>
        <w:tc>
          <w:tcPr>
            <w:tcW w:w="5669" w:type="dxa"/>
            <w:vAlign w:val="center"/>
          </w:tcPr>
          <w:p w14:paraId="4B0A332A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百家乐游戏结果</w:t>
            </w:r>
          </w:p>
        </w:tc>
      </w:tr>
      <w:tr w:rsidR="006F0843" w:rsidRPr="00114D94" w14:paraId="634646AD" w14:textId="77777777" w:rsidTr="005B2A65">
        <w:trPr>
          <w:trHeight w:val="454"/>
        </w:trPr>
        <w:tc>
          <w:tcPr>
            <w:tcW w:w="1518" w:type="dxa"/>
            <w:vAlign w:val="center"/>
          </w:tcPr>
          <w:p w14:paraId="49C9FA21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baccarat64</w:t>
            </w:r>
          </w:p>
        </w:tc>
        <w:tc>
          <w:tcPr>
            <w:tcW w:w="983" w:type="dxa"/>
            <w:vAlign w:val="center"/>
          </w:tcPr>
          <w:p w14:paraId="648DB1C2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string</w:t>
            </w:r>
          </w:p>
        </w:tc>
        <w:tc>
          <w:tcPr>
            <w:tcW w:w="838" w:type="dxa"/>
            <w:vAlign w:val="center"/>
          </w:tcPr>
          <w:p w14:paraId="2AE93D4A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64</w:t>
            </w:r>
          </w:p>
        </w:tc>
        <w:tc>
          <w:tcPr>
            <w:tcW w:w="5669" w:type="dxa"/>
            <w:vAlign w:val="center"/>
          </w:tcPr>
          <w:p w14:paraId="50E1033E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百家乐游戏结果(base64)</w:t>
            </w:r>
          </w:p>
        </w:tc>
      </w:tr>
      <w:tr w:rsidR="006F0843" w:rsidRPr="00114D94" w14:paraId="0380ACFB" w14:textId="77777777" w:rsidTr="005B2A65">
        <w:trPr>
          <w:trHeight w:val="454"/>
        </w:trPr>
        <w:tc>
          <w:tcPr>
            <w:tcW w:w="1518" w:type="dxa"/>
            <w:vAlign w:val="center"/>
          </w:tcPr>
          <w:p w14:paraId="1A123CEE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betResult</w:t>
            </w:r>
          </w:p>
        </w:tc>
        <w:tc>
          <w:tcPr>
            <w:tcW w:w="983" w:type="dxa"/>
            <w:vAlign w:val="center"/>
          </w:tcPr>
          <w:p w14:paraId="48B84762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string</w:t>
            </w:r>
          </w:p>
        </w:tc>
        <w:tc>
          <w:tcPr>
            <w:tcW w:w="838" w:type="dxa"/>
            <w:vAlign w:val="center"/>
          </w:tcPr>
          <w:p w14:paraId="60975B08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64</w:t>
            </w:r>
          </w:p>
        </w:tc>
        <w:tc>
          <w:tcPr>
            <w:tcW w:w="5669" w:type="dxa"/>
            <w:vAlign w:val="center"/>
          </w:tcPr>
          <w:p w14:paraId="298C3958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游戏结果</w:t>
            </w:r>
          </w:p>
        </w:tc>
      </w:tr>
      <w:tr w:rsidR="006F0843" w:rsidRPr="00114D94" w14:paraId="0692D4CE" w14:textId="77777777" w:rsidTr="005B2A65">
        <w:trPr>
          <w:trHeight w:val="454"/>
        </w:trPr>
        <w:tc>
          <w:tcPr>
            <w:tcW w:w="1518" w:type="dxa"/>
            <w:vAlign w:val="center"/>
          </w:tcPr>
          <w:p w14:paraId="7A78BBA6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result</w:t>
            </w:r>
          </w:p>
        </w:tc>
        <w:tc>
          <w:tcPr>
            <w:tcW w:w="983" w:type="dxa"/>
            <w:vAlign w:val="center"/>
          </w:tcPr>
          <w:p w14:paraId="04C3BE6D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string</w:t>
            </w:r>
          </w:p>
        </w:tc>
        <w:tc>
          <w:tcPr>
            <w:tcW w:w="838" w:type="dxa"/>
            <w:vAlign w:val="center"/>
          </w:tcPr>
          <w:p w14:paraId="646D1D75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64</w:t>
            </w:r>
          </w:p>
        </w:tc>
        <w:tc>
          <w:tcPr>
            <w:tcW w:w="5669" w:type="dxa"/>
            <w:vAlign w:val="center"/>
          </w:tcPr>
          <w:p w14:paraId="491004BE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游戏结果（原始结果）</w:t>
            </w:r>
          </w:p>
        </w:tc>
      </w:tr>
      <w:tr w:rsidR="006F0843" w:rsidRPr="00114D94" w14:paraId="1ECAF834" w14:textId="77777777" w:rsidTr="005B2A65">
        <w:trPr>
          <w:trHeight w:val="454"/>
        </w:trPr>
        <w:tc>
          <w:tcPr>
            <w:tcW w:w="1518" w:type="dxa"/>
            <w:vAlign w:val="center"/>
          </w:tcPr>
          <w:p w14:paraId="49FA85E7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openTime</w:t>
            </w:r>
          </w:p>
        </w:tc>
        <w:tc>
          <w:tcPr>
            <w:tcW w:w="983" w:type="dxa"/>
            <w:vAlign w:val="center"/>
          </w:tcPr>
          <w:p w14:paraId="2AEFC90F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date</w:t>
            </w:r>
          </w:p>
        </w:tc>
        <w:tc>
          <w:tcPr>
            <w:tcW w:w="838" w:type="dxa"/>
            <w:vAlign w:val="center"/>
          </w:tcPr>
          <w:p w14:paraId="4C010BA1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32</w:t>
            </w:r>
          </w:p>
        </w:tc>
        <w:tc>
          <w:tcPr>
            <w:tcW w:w="5669" w:type="dxa"/>
            <w:vAlign w:val="center"/>
          </w:tcPr>
          <w:p w14:paraId="5F280EC1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开局时间</w:t>
            </w:r>
          </w:p>
        </w:tc>
      </w:tr>
      <w:tr w:rsidR="006F0843" w:rsidRPr="00114D94" w14:paraId="47AE2168" w14:textId="77777777" w:rsidTr="005B2A65">
        <w:trPr>
          <w:trHeight w:val="454"/>
        </w:trPr>
        <w:tc>
          <w:tcPr>
            <w:tcW w:w="1518" w:type="dxa"/>
            <w:vAlign w:val="center"/>
          </w:tcPr>
          <w:p w14:paraId="6BA0A08E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calcTime</w:t>
            </w:r>
          </w:p>
        </w:tc>
        <w:tc>
          <w:tcPr>
            <w:tcW w:w="983" w:type="dxa"/>
            <w:vAlign w:val="center"/>
          </w:tcPr>
          <w:p w14:paraId="0C3C543C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date</w:t>
            </w:r>
          </w:p>
        </w:tc>
        <w:tc>
          <w:tcPr>
            <w:tcW w:w="838" w:type="dxa"/>
            <w:vAlign w:val="center"/>
          </w:tcPr>
          <w:p w14:paraId="017843F6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center"/>
            </w:pPr>
            <w:r w:rsidRPr="006F0843">
              <w:t>32</w:t>
            </w:r>
          </w:p>
        </w:tc>
        <w:tc>
          <w:tcPr>
            <w:tcW w:w="5669" w:type="dxa"/>
            <w:vAlign w:val="center"/>
          </w:tcPr>
          <w:p w14:paraId="7DD3F6C0" w14:textId="77777777" w:rsidR="006F0843" w:rsidRPr="006F0843" w:rsidRDefault="006F0843" w:rsidP="00160552">
            <w:pPr>
              <w:pStyle w:val="af6"/>
              <w:spacing w:after="0"/>
              <w:ind w:leftChars="0" w:left="0"/>
              <w:jc w:val="both"/>
            </w:pPr>
            <w:r w:rsidRPr="006F0843">
              <w:t>结算时间</w:t>
            </w:r>
          </w:p>
        </w:tc>
      </w:tr>
    </w:tbl>
    <w:p w14:paraId="7E446952" w14:textId="77777777" w:rsidR="00004EA1" w:rsidRDefault="00004EA1" w:rsidP="00944A0B">
      <w:pPr>
        <w:pStyle w:val="af7"/>
        <w:ind w:left="504" w:right="240"/>
        <w:rPr>
          <w:rStyle w:val="af8"/>
        </w:rPr>
      </w:pPr>
    </w:p>
    <w:p w14:paraId="21896720" w14:textId="77777777" w:rsidR="009E247F" w:rsidRPr="00944A0B" w:rsidRDefault="009E247F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9E247F" w14:paraId="7193D706" w14:textId="77777777" w:rsidTr="00004EA1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2F4605AD" w14:textId="77777777" w:rsidR="006F0843" w:rsidRPr="003924BB" w:rsidRDefault="006F0843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2C548987" w14:textId="77777777" w:rsidR="006F0843" w:rsidRPr="006C7279" w:rsidRDefault="006F0843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"001"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22CC50D" w14:textId="77777777" w:rsidR="006F0843" w:rsidRPr="006C7279" w:rsidRDefault="006F0843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"open.video.round.query"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A9068BA" w14:textId="77777777" w:rsidR="006F0843" w:rsidRPr="006C7279" w:rsidRDefault="006F0843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210E7BB8" w14:textId="77777777" w:rsidR="006F0843" w:rsidRPr="006C7279" w:rsidRDefault="006F0843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"sdfaf"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3ACF4A5" w14:textId="67EF3953" w:rsidR="006F0843" w:rsidRPr="006C7279" w:rsidRDefault="006F0843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"sign"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="00252E11" w:rsidRPr="00252E11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D323DA0" w14:textId="77777777" w:rsidR="006F0843" w:rsidRPr="006C7279" w:rsidRDefault="006F0843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B72FB3D" w14:textId="77777777" w:rsidR="006F0843" w:rsidRPr="006C7279" w:rsidRDefault="006F0843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"startTime"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"2017-10-01 00:00:00"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51D4461" w14:textId="77777777" w:rsidR="006F0843" w:rsidRPr="006C7279" w:rsidRDefault="006F0843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"endTime"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"2017-10-01 23:59:59"</w:t>
            </w:r>
          </w:p>
          <w:p w14:paraId="3ED50266" w14:textId="77777777" w:rsidR="006F0843" w:rsidRPr="006C7279" w:rsidRDefault="006F0843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CC9CFA3" w14:textId="77777777" w:rsidR="006F0843" w:rsidRPr="006C7279" w:rsidRDefault="006F0843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352F45C1" w14:textId="77777777" w:rsidR="009E247F" w:rsidRPr="006C7279" w:rsidRDefault="006F0843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4FAD002F" w14:textId="77777777" w:rsidR="00A64914" w:rsidRDefault="00A64914">
      <w:pPr>
        <w:rPr>
          <w:rFonts w:asciiTheme="majorHAnsi" w:eastAsia="Microsoft YaHei UI" w:hAnsiTheme="majorHAnsi" w:cstheme="majorBidi"/>
          <w:sz w:val="32"/>
        </w:rPr>
      </w:pPr>
      <w:r>
        <w:br w:type="page"/>
      </w:r>
    </w:p>
    <w:p w14:paraId="3AECE06B" w14:textId="77777777" w:rsidR="00C5778D" w:rsidRDefault="00C5778D" w:rsidP="00C5778D">
      <w:pPr>
        <w:pStyle w:val="af2"/>
        <w:ind w:left="480" w:right="240"/>
      </w:pPr>
      <w:bookmarkStart w:id="31" w:name="_Toc29317680"/>
      <w:r>
        <w:lastRenderedPageBreak/>
        <w:t>注单查询</w:t>
      </w:r>
      <w:bookmarkEnd w:id="31"/>
    </w:p>
    <w:p w14:paraId="2C6A3E71" w14:textId="77777777" w:rsidR="00C5778D" w:rsidRDefault="00C5778D" w:rsidP="00C5778D">
      <w:pPr>
        <w:pStyle w:val="af7"/>
        <w:ind w:left="504" w:right="240"/>
      </w:pPr>
      <w:r>
        <w:rPr>
          <w:rFonts w:hint="eastAsia"/>
        </w:rPr>
        <w:t>接口地址</w:t>
      </w:r>
    </w:p>
    <w:p w14:paraId="02EA392A" w14:textId="77777777" w:rsidR="00C5778D" w:rsidRDefault="00C5778D" w:rsidP="00C5778D">
      <w:pPr>
        <w:pStyle w:val="af6"/>
        <w:spacing w:before="200" w:after="120"/>
        <w:ind w:leftChars="200" w:left="480"/>
        <w:rPr>
          <w:rStyle w:val="af8"/>
        </w:rPr>
      </w:pPr>
      <w:r w:rsidRPr="0006365A">
        <w:rPr>
          <w:rStyle w:val="af8"/>
        </w:rPr>
        <w:t>open.</w:t>
      </w:r>
      <w:r>
        <w:rPr>
          <w:rStyle w:val="af8"/>
        </w:rPr>
        <w:t>order.query</w:t>
      </w:r>
    </w:p>
    <w:p w14:paraId="56CBF355" w14:textId="77777777" w:rsidR="00173687" w:rsidRPr="00CB4242" w:rsidRDefault="00173687" w:rsidP="00173687">
      <w:pPr>
        <w:pStyle w:val="af7"/>
        <w:ind w:left="504" w:right="240"/>
      </w:pPr>
      <w:r w:rsidRPr="00CB4242">
        <w:rPr>
          <w:rFonts w:hint="eastAsia"/>
        </w:rPr>
        <w:t>接口说明</w:t>
      </w:r>
    </w:p>
    <w:p w14:paraId="368C8054" w14:textId="20150C8F" w:rsidR="00173687" w:rsidRDefault="00173687" w:rsidP="00173687">
      <w:pPr>
        <w:ind w:leftChars="236" w:left="566" w:firstLine="1"/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</w:pPr>
      <w:r w:rsidRPr="00C86F80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1.</w:t>
      </w:r>
      <w:r w:rsidRPr="00C86F80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为了避免采集到未结算注单，我们建议采集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5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分钟之前的注单</w:t>
      </w:r>
      <w:r w:rsidR="009C2D4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数据</w:t>
      </w:r>
      <w:r w:rsidR="004375D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;</w:t>
      </w:r>
    </w:p>
    <w:p w14:paraId="0B585545" w14:textId="1816F97F" w:rsidR="00173687" w:rsidRDefault="004375DE" w:rsidP="00173687">
      <w:pPr>
        <w:ind w:leftChars="236" w:left="566" w:firstLine="1"/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2</w:t>
      </w:r>
      <w:r w:rsidR="00173687" w:rsidRPr="00C86F80">
        <w:rPr>
          <w:rStyle w:val="af8"/>
          <w:rFonts w:ascii="Microsoft JhengHei UI" w:eastAsia="Microsoft JhengHei UI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 xml:space="preserve">. </w:t>
      </w:r>
      <w:r>
        <w:rPr>
          <w:rStyle w:val="af8"/>
          <w:rFonts w:ascii="Microsoft JhengHei UI" w:eastAsia="Microsoft JhengHei UI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如果采集到未结算的注单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，我们建议间隔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3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分钟后再次指定注单号</w:t>
      </w:r>
      <w:r w:rsidR="009C2D4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(</w:t>
      </w:r>
      <w:r w:rsidR="009C2D4E" w:rsidRP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orderId</w:t>
      </w:r>
      <w:r w:rsid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)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进行查询，只到返回正确的结果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;</w:t>
      </w:r>
    </w:p>
    <w:p w14:paraId="79F72725" w14:textId="269477ED" w:rsidR="004375DE" w:rsidRDefault="004375DE" w:rsidP="004375DE">
      <w:pPr>
        <w:ind w:leftChars="236" w:left="566" w:firstLine="1"/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 xml:space="preserve">3. </w:t>
      </w:r>
      <w:r>
        <w:rPr>
          <w:rStyle w:val="af8"/>
          <w:rFonts w:ascii="Microsoft JhengHei UI" w:eastAsia="Microsoft JhengHei UI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为了确保高效地采集注单数据</w:t>
      </w:r>
      <w:r w:rsidR="009C2D4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，</w:t>
      </w:r>
      <w:r>
        <w:rPr>
          <w:rStyle w:val="af8"/>
          <w:rFonts w:ascii="Microsoft JhengHei UI" w:eastAsia="Microsoft JhengHei UI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我们建议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每分钟采集一次数据，每次采集的记录数量不超过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5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00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条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(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即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p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ageSize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设定为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5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00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或以内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)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，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如果指定时间范围内</w:t>
      </w:r>
      <w:r w:rsidR="009C2D4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符合条件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的注单数量</w:t>
      </w:r>
      <w:r w:rsidR="009C2D4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(</w:t>
      </w:r>
      <w:r w:rsidR="009C2D4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通过返回参数</w:t>
      </w:r>
      <w:r w:rsidR="009C2D4E" w:rsidRPr="004375D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total</w:t>
      </w:r>
      <w:r w:rsid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判断符合条件的注单总数</w:t>
      </w:r>
      <w:r w:rsid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)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超过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page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S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i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ze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的限制，请立即指定下一页的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p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ageIndex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再次发起查询请求，只到符合检索条件的注单悉数返回为止</w:t>
      </w:r>
      <w:r w:rsidRPr="00C86F80">
        <w:rPr>
          <w:rStyle w:val="af8"/>
          <w:rFonts w:ascii="Microsoft JhengHei UI" w:eastAsia="Microsoft JhengHei UI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1529A6F8" w14:textId="6E2AAAEC" w:rsidR="004375DE" w:rsidRPr="004375DE" w:rsidRDefault="004375DE" w:rsidP="00173687">
      <w:pPr>
        <w:ind w:leftChars="236" w:left="566" w:firstLine="1"/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4.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查询时间条件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示例</w:t>
      </w:r>
      <w:r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:</w:t>
      </w:r>
      <w:r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</w:t>
      </w:r>
      <w:r w:rsid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01:00</w:t>
      </w:r>
      <w:r w:rsidR="009C2D4E" w:rsidRP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分采集</w:t>
      </w:r>
      <w:r w:rsid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00:54</w:t>
      </w:r>
      <w:r w:rsidR="009C2D4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:</w:t>
      </w:r>
      <w:r w:rsid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00~00:54</w:t>
      </w:r>
      <w:r w:rsidR="009C2D4E" w:rsidRP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:59</w:t>
      </w:r>
      <w:r w:rsidR="009C2D4E" w:rsidRP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之间的数据，</w:t>
      </w:r>
      <w:r w:rsidR="009C2D4E">
        <w:rPr>
          <w:rStyle w:val="af8"/>
          <w:rFonts w:ascii="Microsoft JhengHei UI" w:eastAsiaTheme="minorEastAsia" w:hAnsi="Microsoft JhengHei UI" w:hint="eastAsia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0</w:t>
      </w:r>
      <w:r w:rsid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1:01</w:t>
      </w:r>
      <w:r w:rsidR="009C2D4E" w:rsidRP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分采集</w:t>
      </w:r>
      <w:r w:rsid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00:55:00~00:55</w:t>
      </w:r>
      <w:r w:rsidR="009C2D4E" w:rsidRP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:59</w:t>
      </w:r>
      <w:r w:rsidR="009C2D4E" w:rsidRP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的数据</w:t>
      </w:r>
      <w:r w:rsidR="009C2D4E">
        <w:rPr>
          <w:rStyle w:val="af8"/>
          <w:rFonts w:ascii="Microsoft JhengHei UI" w:eastAsiaTheme="minorEastAsia" w:hAnsi="Microsoft JhengHei UI"/>
          <w:color w:val="FF0000"/>
          <w:position w:val="0"/>
          <w:sz w:val="18"/>
          <w:szCs w:val="18"/>
          <w:bdr w:val="none" w:sz="0" w:space="0" w:color="auto"/>
          <w:shd w:val="clear" w:color="auto" w:fill="auto"/>
        </w:rPr>
        <w:t>，以此类推</w:t>
      </w:r>
    </w:p>
    <w:p w14:paraId="6E9FB800" w14:textId="77777777" w:rsidR="00C5778D" w:rsidRPr="00134772" w:rsidRDefault="00C5778D" w:rsidP="00C5778D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34772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121"/>
        <w:gridCol w:w="1274"/>
        <w:gridCol w:w="704"/>
        <w:gridCol w:w="703"/>
        <w:gridCol w:w="5206"/>
      </w:tblGrid>
      <w:tr w:rsidR="00C5778D" w14:paraId="7B73AF91" w14:textId="77777777" w:rsidTr="00202303">
        <w:trPr>
          <w:trHeight w:val="454"/>
        </w:trPr>
        <w:tc>
          <w:tcPr>
            <w:tcW w:w="1070" w:type="dxa"/>
            <w:shd w:val="clear" w:color="auto" w:fill="DEE7EC"/>
            <w:vAlign w:val="center"/>
          </w:tcPr>
          <w:p w14:paraId="0062DD9B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5" w:type="dxa"/>
            <w:shd w:val="clear" w:color="auto" w:fill="DEE7EC"/>
            <w:vAlign w:val="center"/>
          </w:tcPr>
          <w:p w14:paraId="6BDC2240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771AF220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5FC7AE08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245" w:type="dxa"/>
            <w:shd w:val="clear" w:color="auto" w:fill="DEE7EC"/>
            <w:vAlign w:val="center"/>
          </w:tcPr>
          <w:p w14:paraId="0A6C6537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C5778D" w14:paraId="7E28A05D" w14:textId="77777777" w:rsidTr="009C2D4E">
        <w:trPr>
          <w:trHeight w:val="397"/>
        </w:trPr>
        <w:tc>
          <w:tcPr>
            <w:tcW w:w="1070" w:type="dxa"/>
            <w:vAlign w:val="center"/>
          </w:tcPr>
          <w:p w14:paraId="20233D8C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5" w:type="dxa"/>
            <w:vAlign w:val="center"/>
          </w:tcPr>
          <w:p w14:paraId="02FCDEAF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14:paraId="39F7833E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6772A6AF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245" w:type="dxa"/>
            <w:vAlign w:val="center"/>
          </w:tcPr>
          <w:p w14:paraId="34716B28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C5778D" w14:paraId="7B2FD8AD" w14:textId="77777777" w:rsidTr="009C2D4E">
        <w:trPr>
          <w:trHeight w:val="397"/>
        </w:trPr>
        <w:tc>
          <w:tcPr>
            <w:tcW w:w="1070" w:type="dxa"/>
            <w:vAlign w:val="center"/>
          </w:tcPr>
          <w:p w14:paraId="779D10E2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75" w:type="dxa"/>
            <w:vAlign w:val="center"/>
          </w:tcPr>
          <w:p w14:paraId="5F9DAD1A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3F06BA27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00203FBE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245" w:type="dxa"/>
            <w:vAlign w:val="center"/>
          </w:tcPr>
          <w:p w14:paraId="7039F9C4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>
              <w:rPr>
                <w:rFonts w:hint="eastAsia"/>
              </w:rPr>
              <w:t>sign=md5(random+sn</w:t>
            </w:r>
            <w:r w:rsidRPr="000D05FD">
              <w:rPr>
                <w:rFonts w:hint="eastAsia"/>
              </w:rPr>
              <w:t>+secretKey)</w:t>
            </w:r>
          </w:p>
        </w:tc>
      </w:tr>
      <w:tr w:rsidR="00C5778D" w14:paraId="76A2AE93" w14:textId="77777777" w:rsidTr="009C2D4E">
        <w:trPr>
          <w:trHeight w:val="397"/>
        </w:trPr>
        <w:tc>
          <w:tcPr>
            <w:tcW w:w="1070" w:type="dxa"/>
            <w:vAlign w:val="center"/>
          </w:tcPr>
          <w:p w14:paraId="75985277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  <w:vAlign w:val="center"/>
          </w:tcPr>
          <w:p w14:paraId="6FA0958A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7E95C823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532BF467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245" w:type="dxa"/>
            <w:vAlign w:val="center"/>
          </w:tcPr>
          <w:p w14:paraId="584BFFD7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C5778D" w:rsidRPr="00D50A77" w14:paraId="77325E44" w14:textId="77777777" w:rsidTr="009C2D4E">
        <w:trPr>
          <w:trHeight w:val="397"/>
        </w:trPr>
        <w:tc>
          <w:tcPr>
            <w:tcW w:w="1070" w:type="dxa"/>
            <w:vAlign w:val="center"/>
          </w:tcPr>
          <w:p w14:paraId="5A102494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userIds</w:t>
            </w:r>
          </w:p>
        </w:tc>
        <w:tc>
          <w:tcPr>
            <w:tcW w:w="1275" w:type="dxa"/>
            <w:vAlign w:val="center"/>
          </w:tcPr>
          <w:p w14:paraId="38582040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list&lt;long&gt;</w:t>
            </w:r>
          </w:p>
        </w:tc>
        <w:tc>
          <w:tcPr>
            <w:tcW w:w="709" w:type="dxa"/>
            <w:vAlign w:val="center"/>
          </w:tcPr>
          <w:p w14:paraId="27DA12F7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709" w:type="dxa"/>
            <w:vAlign w:val="center"/>
          </w:tcPr>
          <w:p w14:paraId="74164DCB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245" w:type="dxa"/>
            <w:vAlign w:val="center"/>
          </w:tcPr>
          <w:p w14:paraId="16B34A34" w14:textId="580E5C0B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用户ID列表</w:t>
            </w:r>
            <w:r w:rsidR="00267630">
              <w:rPr>
                <w:rFonts w:hint="eastAsia"/>
              </w:rPr>
              <w:t>(单次最大查询数量:</w:t>
            </w:r>
            <w:r w:rsidR="00267630">
              <w:t xml:space="preserve"> 20)</w:t>
            </w:r>
          </w:p>
        </w:tc>
      </w:tr>
      <w:tr w:rsidR="00C5778D" w:rsidRPr="00D50A77" w14:paraId="4DE05BB5" w14:textId="77777777" w:rsidTr="009C2D4E">
        <w:trPr>
          <w:trHeight w:val="397"/>
        </w:trPr>
        <w:tc>
          <w:tcPr>
            <w:tcW w:w="1070" w:type="dxa"/>
            <w:vAlign w:val="center"/>
          </w:tcPr>
          <w:p w14:paraId="62574B71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loginIds</w:t>
            </w:r>
          </w:p>
        </w:tc>
        <w:tc>
          <w:tcPr>
            <w:tcW w:w="1275" w:type="dxa"/>
            <w:vAlign w:val="center"/>
          </w:tcPr>
          <w:p w14:paraId="49F607E4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list&lt;string&gt;</w:t>
            </w:r>
          </w:p>
        </w:tc>
        <w:tc>
          <w:tcPr>
            <w:tcW w:w="709" w:type="dxa"/>
            <w:vAlign w:val="center"/>
          </w:tcPr>
          <w:p w14:paraId="7E99877F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709" w:type="dxa"/>
            <w:vAlign w:val="center"/>
          </w:tcPr>
          <w:p w14:paraId="62F012E3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245" w:type="dxa"/>
            <w:vAlign w:val="center"/>
          </w:tcPr>
          <w:p w14:paraId="2F118321" w14:textId="39EE08FC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用户登录ID列表</w:t>
            </w:r>
            <w:r w:rsidR="00267630">
              <w:rPr>
                <w:rFonts w:hint="eastAsia"/>
              </w:rPr>
              <w:t>(单次最大查询数量:</w:t>
            </w:r>
            <w:r w:rsidR="00267630">
              <w:t xml:space="preserve"> 20)</w:t>
            </w:r>
          </w:p>
        </w:tc>
      </w:tr>
      <w:tr w:rsidR="00C5778D" w:rsidRPr="00D50A77" w14:paraId="3279A047" w14:textId="77777777" w:rsidTr="009C2D4E">
        <w:trPr>
          <w:trHeight w:val="397"/>
        </w:trPr>
        <w:tc>
          <w:tcPr>
            <w:tcW w:w="1070" w:type="dxa"/>
            <w:vAlign w:val="center"/>
          </w:tcPr>
          <w:p w14:paraId="332B1CF9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startTime</w:t>
            </w:r>
          </w:p>
        </w:tc>
        <w:tc>
          <w:tcPr>
            <w:tcW w:w="1275" w:type="dxa"/>
            <w:vAlign w:val="center"/>
          </w:tcPr>
          <w:p w14:paraId="18035DB7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date</w:t>
            </w:r>
          </w:p>
        </w:tc>
        <w:tc>
          <w:tcPr>
            <w:tcW w:w="709" w:type="dxa"/>
            <w:vAlign w:val="center"/>
          </w:tcPr>
          <w:p w14:paraId="542F067A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709" w:type="dxa"/>
            <w:vAlign w:val="center"/>
          </w:tcPr>
          <w:p w14:paraId="2B185DB9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245" w:type="dxa"/>
            <w:vAlign w:val="center"/>
          </w:tcPr>
          <w:p w14:paraId="60D04F28" w14:textId="6C3A4777" w:rsidR="00C5778D" w:rsidRPr="00D50A77" w:rsidRDefault="00C5778D" w:rsidP="00567983">
            <w:pPr>
              <w:pStyle w:val="af6"/>
              <w:spacing w:after="0"/>
              <w:ind w:leftChars="0" w:left="0"/>
              <w:jc w:val="both"/>
            </w:pPr>
            <w:r w:rsidRPr="00D50A77">
              <w:t>下注开始时间</w:t>
            </w:r>
            <w:r w:rsidR="00267630">
              <w:rPr>
                <w:rFonts w:hint="eastAsia"/>
              </w:rPr>
              <w:t>(缺省查询最近</w:t>
            </w:r>
            <w:r w:rsidR="00567983">
              <w:t>1</w:t>
            </w:r>
            <w:r w:rsidR="00267630">
              <w:rPr>
                <w:rFonts w:hint="eastAsia"/>
              </w:rPr>
              <w:t>天</w:t>
            </w:r>
            <w:r w:rsidR="00267630">
              <w:t>)</w:t>
            </w:r>
          </w:p>
        </w:tc>
      </w:tr>
      <w:tr w:rsidR="00C5778D" w:rsidRPr="00D50A77" w14:paraId="1AE73FB2" w14:textId="77777777" w:rsidTr="009C2D4E">
        <w:trPr>
          <w:trHeight w:val="397"/>
        </w:trPr>
        <w:tc>
          <w:tcPr>
            <w:tcW w:w="1070" w:type="dxa"/>
            <w:vAlign w:val="center"/>
          </w:tcPr>
          <w:p w14:paraId="7F068919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endTime</w:t>
            </w:r>
          </w:p>
        </w:tc>
        <w:tc>
          <w:tcPr>
            <w:tcW w:w="1275" w:type="dxa"/>
            <w:vAlign w:val="center"/>
          </w:tcPr>
          <w:p w14:paraId="38C684F6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date</w:t>
            </w:r>
          </w:p>
        </w:tc>
        <w:tc>
          <w:tcPr>
            <w:tcW w:w="709" w:type="dxa"/>
            <w:vAlign w:val="center"/>
          </w:tcPr>
          <w:p w14:paraId="32E79507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709" w:type="dxa"/>
            <w:vAlign w:val="center"/>
          </w:tcPr>
          <w:p w14:paraId="794D0834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245" w:type="dxa"/>
            <w:vAlign w:val="center"/>
          </w:tcPr>
          <w:p w14:paraId="1B40AADA" w14:textId="61B5BC33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下注截止时间</w:t>
            </w:r>
            <w:r w:rsidR="003A286E">
              <w:rPr>
                <w:rFonts w:hint="eastAsia"/>
              </w:rPr>
              <w:t>(最大查询时间跨度:</w:t>
            </w:r>
            <w:r w:rsidR="003A286E">
              <w:t xml:space="preserve"> 30天)</w:t>
            </w:r>
          </w:p>
        </w:tc>
      </w:tr>
      <w:tr w:rsidR="00C5778D" w:rsidRPr="00D50A77" w14:paraId="2BDBB8FD" w14:textId="77777777" w:rsidTr="009C2D4E">
        <w:trPr>
          <w:trHeight w:val="397"/>
        </w:trPr>
        <w:tc>
          <w:tcPr>
            <w:tcW w:w="1070" w:type="dxa"/>
            <w:vAlign w:val="center"/>
          </w:tcPr>
          <w:p w14:paraId="3483429E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moduleId</w:t>
            </w:r>
          </w:p>
        </w:tc>
        <w:tc>
          <w:tcPr>
            <w:tcW w:w="1275" w:type="dxa"/>
            <w:vAlign w:val="center"/>
          </w:tcPr>
          <w:p w14:paraId="2A9F6EA8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int</w:t>
            </w:r>
          </w:p>
        </w:tc>
        <w:tc>
          <w:tcPr>
            <w:tcW w:w="709" w:type="dxa"/>
            <w:vAlign w:val="center"/>
          </w:tcPr>
          <w:p w14:paraId="4164F2E8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709" w:type="dxa"/>
            <w:vAlign w:val="center"/>
          </w:tcPr>
          <w:p w14:paraId="58C779E2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245" w:type="dxa"/>
            <w:vAlign w:val="center"/>
          </w:tcPr>
          <w:p w14:paraId="779BB781" w14:textId="77777777" w:rsidR="00C5778D" w:rsidRPr="00D50A77" w:rsidRDefault="007A10E8" w:rsidP="00202303">
            <w:pPr>
              <w:pStyle w:val="af6"/>
              <w:spacing w:after="0"/>
              <w:ind w:leftChars="0" w:left="0"/>
              <w:jc w:val="both"/>
            </w:pPr>
            <w:hyperlink w:anchor="模块ID" w:history="1">
              <w:r w:rsidR="00C5778D" w:rsidRPr="004778F2">
                <w:rPr>
                  <w:rStyle w:val="af4"/>
                  <w:rFonts w:ascii="Microsoft YaHei UI" w:hAnsi="Microsoft YaHei UI Light"/>
                </w:rPr>
                <w:t>模块ID</w:t>
              </w:r>
            </w:hyperlink>
            <w:r w:rsidR="00C5778D" w:rsidRPr="00D50A77">
              <w:t xml:space="preserve"> </w:t>
            </w:r>
          </w:p>
        </w:tc>
      </w:tr>
      <w:tr w:rsidR="00C5778D" w:rsidRPr="00D50A77" w14:paraId="53E2A721" w14:textId="77777777" w:rsidTr="009C2D4E">
        <w:trPr>
          <w:trHeight w:val="397"/>
        </w:trPr>
        <w:tc>
          <w:tcPr>
            <w:tcW w:w="1070" w:type="dxa"/>
            <w:vAlign w:val="center"/>
          </w:tcPr>
          <w:p w14:paraId="275495C2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gameId</w:t>
            </w:r>
          </w:p>
        </w:tc>
        <w:tc>
          <w:tcPr>
            <w:tcW w:w="1275" w:type="dxa"/>
            <w:vAlign w:val="center"/>
          </w:tcPr>
          <w:p w14:paraId="7301F0C4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int</w:t>
            </w:r>
          </w:p>
        </w:tc>
        <w:tc>
          <w:tcPr>
            <w:tcW w:w="709" w:type="dxa"/>
            <w:vAlign w:val="center"/>
          </w:tcPr>
          <w:p w14:paraId="2C7E7F5F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709" w:type="dxa"/>
            <w:vAlign w:val="center"/>
          </w:tcPr>
          <w:p w14:paraId="0BE93635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245" w:type="dxa"/>
            <w:vAlign w:val="center"/>
          </w:tcPr>
          <w:p w14:paraId="0CD148CD" w14:textId="474F5602" w:rsidR="00C5778D" w:rsidRPr="00D50A77" w:rsidRDefault="00C5778D" w:rsidP="008B5CE1">
            <w:pPr>
              <w:pStyle w:val="af6"/>
              <w:spacing w:after="0"/>
              <w:ind w:leftChars="0" w:left="0"/>
              <w:jc w:val="both"/>
            </w:pPr>
            <w:r w:rsidRPr="00D50A77">
              <w:t>游戏ID</w:t>
            </w:r>
            <w:r w:rsidR="008F67EB">
              <w:t>，请参见</w:t>
            </w:r>
            <w:r w:rsidR="008F67EB">
              <w:rPr>
                <w:rFonts w:hint="eastAsia"/>
              </w:rPr>
              <w:t xml:space="preserve">: </w:t>
            </w:r>
            <w:hyperlink w:anchor="视讯游戏类别" w:history="1">
              <w:r w:rsidR="008B5CE1" w:rsidRPr="008B5CE1">
                <w:rPr>
                  <w:rStyle w:val="af4"/>
                  <w:rFonts w:ascii="Microsoft YaHei UI" w:hAnsi="Microsoft YaHei UI Light" w:hint="eastAsia"/>
                </w:rPr>
                <w:t>视讯游戏类别</w:t>
              </w:r>
            </w:hyperlink>
            <w:r w:rsidR="008F67EB">
              <w:t>(CODE)</w:t>
            </w:r>
          </w:p>
        </w:tc>
      </w:tr>
      <w:tr w:rsidR="00C5778D" w:rsidRPr="00D50A77" w14:paraId="0B281285" w14:textId="77777777" w:rsidTr="009C2D4E">
        <w:trPr>
          <w:trHeight w:val="397"/>
        </w:trPr>
        <w:tc>
          <w:tcPr>
            <w:tcW w:w="1070" w:type="dxa"/>
            <w:vAlign w:val="center"/>
          </w:tcPr>
          <w:p w14:paraId="393281D8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issueId</w:t>
            </w:r>
          </w:p>
        </w:tc>
        <w:tc>
          <w:tcPr>
            <w:tcW w:w="1275" w:type="dxa"/>
            <w:vAlign w:val="center"/>
          </w:tcPr>
          <w:p w14:paraId="61AC01AD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int</w:t>
            </w:r>
          </w:p>
        </w:tc>
        <w:tc>
          <w:tcPr>
            <w:tcW w:w="709" w:type="dxa"/>
            <w:vAlign w:val="center"/>
          </w:tcPr>
          <w:p w14:paraId="1EC92B42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709" w:type="dxa"/>
            <w:vAlign w:val="center"/>
          </w:tcPr>
          <w:p w14:paraId="268D3B8D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245" w:type="dxa"/>
            <w:vAlign w:val="center"/>
          </w:tcPr>
          <w:p w14:paraId="13324905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期数ID</w:t>
            </w:r>
            <w:r>
              <w:t>/局号</w:t>
            </w:r>
          </w:p>
        </w:tc>
      </w:tr>
      <w:tr w:rsidR="00C5778D" w:rsidRPr="00D50A77" w14:paraId="45CFCD80" w14:textId="77777777" w:rsidTr="009C2D4E">
        <w:trPr>
          <w:trHeight w:val="397"/>
        </w:trPr>
        <w:tc>
          <w:tcPr>
            <w:tcW w:w="1070" w:type="dxa"/>
            <w:vAlign w:val="center"/>
          </w:tcPr>
          <w:p w14:paraId="1B5B39A8" w14:textId="77777777" w:rsidR="00C5778D" w:rsidRPr="00D50A77" w:rsidRDefault="000545B7" w:rsidP="000545B7">
            <w:pPr>
              <w:pStyle w:val="af6"/>
              <w:spacing w:after="0"/>
              <w:ind w:leftChars="0" w:left="0"/>
              <w:jc w:val="both"/>
            </w:pPr>
            <w:r>
              <w:t>play</w:t>
            </w:r>
            <w:r w:rsidR="00C5778D" w:rsidRPr="00D50A77">
              <w:t>Id</w:t>
            </w:r>
          </w:p>
        </w:tc>
        <w:tc>
          <w:tcPr>
            <w:tcW w:w="1275" w:type="dxa"/>
            <w:vAlign w:val="center"/>
          </w:tcPr>
          <w:p w14:paraId="15BFA47F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string</w:t>
            </w:r>
          </w:p>
        </w:tc>
        <w:tc>
          <w:tcPr>
            <w:tcW w:w="709" w:type="dxa"/>
            <w:vAlign w:val="center"/>
          </w:tcPr>
          <w:p w14:paraId="74165408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709" w:type="dxa"/>
            <w:vAlign w:val="center"/>
          </w:tcPr>
          <w:p w14:paraId="17A2A414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245" w:type="dxa"/>
            <w:vAlign w:val="center"/>
          </w:tcPr>
          <w:p w14:paraId="557D5FC4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玩法ID</w:t>
            </w:r>
          </w:p>
        </w:tc>
      </w:tr>
      <w:tr w:rsidR="00321B94" w:rsidRPr="00D50A77" w14:paraId="020B305C" w14:textId="77777777" w:rsidTr="009C2D4E">
        <w:trPr>
          <w:trHeight w:val="397"/>
        </w:trPr>
        <w:tc>
          <w:tcPr>
            <w:tcW w:w="1070" w:type="dxa"/>
            <w:vAlign w:val="center"/>
          </w:tcPr>
          <w:p w14:paraId="493BE0C8" w14:textId="78B3A746" w:rsidR="00321B94" w:rsidRDefault="00321B94" w:rsidP="000545B7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1275" w:type="dxa"/>
            <w:vAlign w:val="center"/>
          </w:tcPr>
          <w:p w14:paraId="192B3E09" w14:textId="2E4EE6A9" w:rsidR="00321B94" w:rsidRPr="00D50A77" w:rsidRDefault="00321B94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09" w:type="dxa"/>
            <w:vAlign w:val="center"/>
          </w:tcPr>
          <w:p w14:paraId="2AF7AFE5" w14:textId="561578FB" w:rsidR="00321B94" w:rsidRPr="00D50A77" w:rsidRDefault="00321B94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9" w:type="dxa"/>
            <w:vAlign w:val="center"/>
          </w:tcPr>
          <w:p w14:paraId="7B23A8BF" w14:textId="5C833D2C" w:rsidR="00321B94" w:rsidRPr="00D50A77" w:rsidRDefault="00321B94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245" w:type="dxa"/>
            <w:vAlign w:val="center"/>
          </w:tcPr>
          <w:p w14:paraId="220DAF4F" w14:textId="7EB28E5B" w:rsidR="00321B94" w:rsidRPr="00D50A77" w:rsidRDefault="00321B94" w:rsidP="00202303">
            <w:pPr>
              <w:pStyle w:val="af6"/>
              <w:spacing w:after="0"/>
              <w:ind w:leftChars="0" w:left="0"/>
              <w:jc w:val="both"/>
            </w:pPr>
            <w:r>
              <w:t>注单号</w:t>
            </w:r>
          </w:p>
        </w:tc>
      </w:tr>
      <w:tr w:rsidR="00C5778D" w:rsidRPr="00D50A77" w14:paraId="417F394F" w14:textId="77777777" w:rsidTr="009C2D4E">
        <w:trPr>
          <w:trHeight w:val="397"/>
        </w:trPr>
        <w:tc>
          <w:tcPr>
            <w:tcW w:w="1070" w:type="dxa"/>
            <w:vAlign w:val="center"/>
          </w:tcPr>
          <w:p w14:paraId="500B8589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pageIndex</w:t>
            </w:r>
          </w:p>
        </w:tc>
        <w:tc>
          <w:tcPr>
            <w:tcW w:w="1275" w:type="dxa"/>
            <w:vAlign w:val="center"/>
          </w:tcPr>
          <w:p w14:paraId="650EB108" w14:textId="717E01C2" w:rsidR="00C5778D" w:rsidRPr="00D50A77" w:rsidRDefault="00D60190" w:rsidP="00202303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709" w:type="dxa"/>
            <w:vAlign w:val="center"/>
          </w:tcPr>
          <w:p w14:paraId="7FAA7F0E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709" w:type="dxa"/>
            <w:vAlign w:val="center"/>
          </w:tcPr>
          <w:p w14:paraId="4AD945A7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245" w:type="dxa"/>
            <w:vAlign w:val="center"/>
          </w:tcPr>
          <w:p w14:paraId="0C520464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页索引，默认1</w:t>
            </w:r>
          </w:p>
        </w:tc>
      </w:tr>
      <w:tr w:rsidR="00C5778D" w14:paraId="0AE4BD96" w14:textId="77777777" w:rsidTr="009C2D4E">
        <w:trPr>
          <w:trHeight w:val="397"/>
        </w:trPr>
        <w:tc>
          <w:tcPr>
            <w:tcW w:w="1070" w:type="dxa"/>
            <w:vAlign w:val="center"/>
          </w:tcPr>
          <w:p w14:paraId="48C66264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pageSize</w:t>
            </w:r>
          </w:p>
        </w:tc>
        <w:tc>
          <w:tcPr>
            <w:tcW w:w="1275" w:type="dxa"/>
            <w:vAlign w:val="center"/>
          </w:tcPr>
          <w:p w14:paraId="7DB9763C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int</w:t>
            </w:r>
          </w:p>
        </w:tc>
        <w:tc>
          <w:tcPr>
            <w:tcW w:w="709" w:type="dxa"/>
            <w:vAlign w:val="center"/>
          </w:tcPr>
          <w:p w14:paraId="4EF9C8D1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709" w:type="dxa"/>
            <w:vAlign w:val="center"/>
          </w:tcPr>
          <w:p w14:paraId="5F99DEDA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245" w:type="dxa"/>
            <w:vAlign w:val="center"/>
          </w:tcPr>
          <w:p w14:paraId="2D0744BC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页大小，默认15</w:t>
            </w:r>
          </w:p>
        </w:tc>
      </w:tr>
      <w:tr w:rsidR="00C5778D" w14:paraId="494F2CC5" w14:textId="77777777" w:rsidTr="009C2D4E">
        <w:trPr>
          <w:trHeight w:val="397"/>
        </w:trPr>
        <w:tc>
          <w:tcPr>
            <w:tcW w:w="1070" w:type="dxa"/>
            <w:vAlign w:val="center"/>
          </w:tcPr>
          <w:p w14:paraId="0449DC71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etag</w:t>
            </w:r>
          </w:p>
        </w:tc>
        <w:tc>
          <w:tcPr>
            <w:tcW w:w="1275" w:type="dxa"/>
            <w:vAlign w:val="center"/>
          </w:tcPr>
          <w:p w14:paraId="209A9054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string</w:t>
            </w:r>
          </w:p>
        </w:tc>
        <w:tc>
          <w:tcPr>
            <w:tcW w:w="709" w:type="dxa"/>
            <w:vAlign w:val="center"/>
          </w:tcPr>
          <w:p w14:paraId="649F9F9C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64</w:t>
            </w:r>
          </w:p>
        </w:tc>
        <w:tc>
          <w:tcPr>
            <w:tcW w:w="709" w:type="dxa"/>
            <w:vAlign w:val="center"/>
          </w:tcPr>
          <w:p w14:paraId="5ABB0D3F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245" w:type="dxa"/>
            <w:vAlign w:val="center"/>
          </w:tcPr>
          <w:p w14:paraId="54F8011A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ETag,类似http协议的etag头的作用.(缓存加速)</w:t>
            </w:r>
          </w:p>
        </w:tc>
      </w:tr>
    </w:tbl>
    <w:p w14:paraId="7D7551BC" w14:textId="77777777" w:rsidR="00C5778D" w:rsidRDefault="00C5778D" w:rsidP="00C5778D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</w:p>
    <w:p w14:paraId="18CDA724" w14:textId="77777777" w:rsidR="00C5778D" w:rsidRDefault="00C5778D" w:rsidP="00C5778D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0D05FD"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121"/>
        <w:gridCol w:w="1346"/>
        <w:gridCol w:w="703"/>
        <w:gridCol w:w="5141"/>
      </w:tblGrid>
      <w:tr w:rsidR="00C5778D" w14:paraId="24C178D9" w14:textId="77777777" w:rsidTr="00202303">
        <w:trPr>
          <w:trHeight w:val="454"/>
        </w:trPr>
        <w:tc>
          <w:tcPr>
            <w:tcW w:w="1708" w:type="dxa"/>
            <w:gridSpan w:val="2"/>
            <w:shd w:val="clear" w:color="auto" w:fill="DEE7EC"/>
            <w:vAlign w:val="center"/>
          </w:tcPr>
          <w:p w14:paraId="2491BDB6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0627BA59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3D24A9E5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245" w:type="dxa"/>
            <w:shd w:val="clear" w:color="auto" w:fill="DEE7EC"/>
            <w:vAlign w:val="center"/>
          </w:tcPr>
          <w:p w14:paraId="42968D8F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C5778D" w14:paraId="4246DF40" w14:textId="77777777" w:rsidTr="009C2D4E">
        <w:trPr>
          <w:trHeight w:val="340"/>
        </w:trPr>
        <w:tc>
          <w:tcPr>
            <w:tcW w:w="587" w:type="dxa"/>
            <w:vMerge w:val="restart"/>
            <w:vAlign w:val="center"/>
          </w:tcPr>
          <w:p w14:paraId="2D45E4C4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121" w:type="dxa"/>
            <w:vAlign w:val="center"/>
          </w:tcPr>
          <w:p w14:paraId="6D65F510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items</w:t>
            </w:r>
          </w:p>
        </w:tc>
        <w:tc>
          <w:tcPr>
            <w:tcW w:w="1346" w:type="dxa"/>
            <w:vAlign w:val="center"/>
          </w:tcPr>
          <w:p w14:paraId="7B775A0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List&lt;Object&gt;</w:t>
            </w:r>
          </w:p>
        </w:tc>
        <w:tc>
          <w:tcPr>
            <w:tcW w:w="709" w:type="dxa"/>
            <w:vAlign w:val="center"/>
          </w:tcPr>
          <w:p w14:paraId="2CC68CA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5245" w:type="dxa"/>
            <w:vAlign w:val="center"/>
          </w:tcPr>
          <w:p w14:paraId="580E93BF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注单列表</w:t>
            </w:r>
          </w:p>
        </w:tc>
      </w:tr>
      <w:tr w:rsidR="00C5778D" w14:paraId="31024BFA" w14:textId="77777777" w:rsidTr="009C2D4E">
        <w:trPr>
          <w:trHeight w:val="340"/>
        </w:trPr>
        <w:tc>
          <w:tcPr>
            <w:tcW w:w="587" w:type="dxa"/>
            <w:vMerge/>
            <w:vAlign w:val="center"/>
          </w:tcPr>
          <w:p w14:paraId="33EF846D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06B80BD7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total</w:t>
            </w:r>
          </w:p>
        </w:tc>
        <w:tc>
          <w:tcPr>
            <w:tcW w:w="1346" w:type="dxa"/>
            <w:vAlign w:val="center"/>
          </w:tcPr>
          <w:p w14:paraId="5DAADA1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9" w:type="dxa"/>
            <w:vAlign w:val="center"/>
          </w:tcPr>
          <w:p w14:paraId="7E7DC440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45" w:type="dxa"/>
            <w:vAlign w:val="center"/>
          </w:tcPr>
          <w:p w14:paraId="39DEBCEB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符合条件的总数量</w:t>
            </w:r>
          </w:p>
        </w:tc>
      </w:tr>
      <w:tr w:rsidR="00C5778D" w14:paraId="41335EFE" w14:textId="77777777" w:rsidTr="009C2D4E">
        <w:trPr>
          <w:trHeight w:val="340"/>
        </w:trPr>
        <w:tc>
          <w:tcPr>
            <w:tcW w:w="587" w:type="dxa"/>
            <w:vMerge/>
            <w:vAlign w:val="center"/>
          </w:tcPr>
          <w:p w14:paraId="40299009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1587776C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pageIndex</w:t>
            </w:r>
          </w:p>
        </w:tc>
        <w:tc>
          <w:tcPr>
            <w:tcW w:w="1346" w:type="dxa"/>
            <w:vAlign w:val="center"/>
          </w:tcPr>
          <w:p w14:paraId="08FD2F0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9" w:type="dxa"/>
            <w:vAlign w:val="center"/>
          </w:tcPr>
          <w:p w14:paraId="7401A2E9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45" w:type="dxa"/>
            <w:vAlign w:val="center"/>
          </w:tcPr>
          <w:p w14:paraId="7DD3CB83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页索引</w:t>
            </w:r>
          </w:p>
        </w:tc>
      </w:tr>
      <w:tr w:rsidR="00C5778D" w14:paraId="1B004BC1" w14:textId="77777777" w:rsidTr="009C2D4E">
        <w:trPr>
          <w:trHeight w:val="340"/>
        </w:trPr>
        <w:tc>
          <w:tcPr>
            <w:tcW w:w="587" w:type="dxa"/>
            <w:vMerge/>
            <w:vAlign w:val="center"/>
          </w:tcPr>
          <w:p w14:paraId="6AD02098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4D7F5DC1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pageSize</w:t>
            </w:r>
          </w:p>
        </w:tc>
        <w:tc>
          <w:tcPr>
            <w:tcW w:w="1346" w:type="dxa"/>
            <w:vAlign w:val="center"/>
          </w:tcPr>
          <w:p w14:paraId="2A3C9CBE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9" w:type="dxa"/>
            <w:vAlign w:val="center"/>
          </w:tcPr>
          <w:p w14:paraId="7255E084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45" w:type="dxa"/>
            <w:vAlign w:val="center"/>
          </w:tcPr>
          <w:p w14:paraId="63930A55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页大小</w:t>
            </w:r>
          </w:p>
        </w:tc>
      </w:tr>
      <w:tr w:rsidR="00C5778D" w14:paraId="366909A6" w14:textId="77777777" w:rsidTr="009C2D4E">
        <w:trPr>
          <w:trHeight w:val="340"/>
        </w:trPr>
        <w:tc>
          <w:tcPr>
            <w:tcW w:w="587" w:type="dxa"/>
            <w:vMerge/>
            <w:vAlign w:val="center"/>
          </w:tcPr>
          <w:p w14:paraId="7566DBAA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0605FD93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etag</w:t>
            </w:r>
          </w:p>
        </w:tc>
        <w:tc>
          <w:tcPr>
            <w:tcW w:w="1346" w:type="dxa"/>
            <w:vAlign w:val="center"/>
          </w:tcPr>
          <w:p w14:paraId="2EDDAAC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709" w:type="dxa"/>
            <w:vAlign w:val="center"/>
          </w:tcPr>
          <w:p w14:paraId="08ED3484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245" w:type="dxa"/>
            <w:vAlign w:val="center"/>
          </w:tcPr>
          <w:p w14:paraId="0F04637A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ETag标记(缓存加速)</w:t>
            </w:r>
          </w:p>
        </w:tc>
      </w:tr>
    </w:tbl>
    <w:p w14:paraId="76A40655" w14:textId="77777777" w:rsidR="00C5778D" w:rsidRDefault="00C5778D" w:rsidP="00C5778D">
      <w:pPr>
        <w:pStyle w:val="af9"/>
        <w:spacing w:before="120" w:after="0" w:line="240" w:lineRule="auto"/>
        <w:ind w:left="528"/>
        <w:rPr>
          <w:lang w:eastAsia="zh-Hans"/>
        </w:rPr>
      </w:pPr>
      <w:r>
        <w:rPr>
          <w:rFonts w:hint="eastAsia"/>
          <w:lang w:eastAsia="zh-Hans"/>
        </w:rPr>
        <w:lastRenderedPageBreak/>
        <w:t>items</w:t>
      </w:r>
      <w:r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569"/>
        <w:gridCol w:w="982"/>
        <w:gridCol w:w="835"/>
        <w:gridCol w:w="5622"/>
      </w:tblGrid>
      <w:tr w:rsidR="00C5778D" w14:paraId="1FABCD6D" w14:textId="77777777" w:rsidTr="00202303">
        <w:trPr>
          <w:trHeight w:val="454"/>
        </w:trPr>
        <w:tc>
          <w:tcPr>
            <w:tcW w:w="1415" w:type="dxa"/>
            <w:shd w:val="clear" w:color="auto" w:fill="DEE7EC"/>
            <w:vAlign w:val="center"/>
          </w:tcPr>
          <w:p w14:paraId="0D93F3B4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89" w:type="dxa"/>
            <w:shd w:val="clear" w:color="auto" w:fill="DEE7EC"/>
            <w:vAlign w:val="center"/>
          </w:tcPr>
          <w:p w14:paraId="7FF8E793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  <w:shd w:val="clear" w:color="auto" w:fill="DEE7EC"/>
            <w:vAlign w:val="center"/>
          </w:tcPr>
          <w:p w14:paraId="0AD8F289" w14:textId="77777777" w:rsidR="00C5778D" w:rsidRDefault="00C5778D" w:rsidP="00842EB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757" w:type="dxa"/>
            <w:shd w:val="clear" w:color="auto" w:fill="DEE7EC"/>
            <w:vAlign w:val="center"/>
          </w:tcPr>
          <w:p w14:paraId="3FDD1643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C5778D" w:rsidRPr="00594C10" w14:paraId="7C369C60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1CF49435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orderId</w:t>
            </w:r>
          </w:p>
        </w:tc>
        <w:tc>
          <w:tcPr>
            <w:tcW w:w="989" w:type="dxa"/>
            <w:vAlign w:val="center"/>
          </w:tcPr>
          <w:p w14:paraId="6DE6854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long</w:t>
            </w:r>
          </w:p>
        </w:tc>
        <w:tc>
          <w:tcPr>
            <w:tcW w:w="847" w:type="dxa"/>
            <w:vAlign w:val="center"/>
          </w:tcPr>
          <w:p w14:paraId="3F93CE55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757" w:type="dxa"/>
            <w:vAlign w:val="center"/>
          </w:tcPr>
          <w:p w14:paraId="245F6F1E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订单ID</w:t>
            </w:r>
          </w:p>
        </w:tc>
      </w:tr>
      <w:tr w:rsidR="00C5778D" w:rsidRPr="00594C10" w14:paraId="42F67B5C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5619FDD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tranId</w:t>
            </w:r>
          </w:p>
        </w:tc>
        <w:tc>
          <w:tcPr>
            <w:tcW w:w="989" w:type="dxa"/>
            <w:vAlign w:val="center"/>
          </w:tcPr>
          <w:p w14:paraId="3E2C21C2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long</w:t>
            </w:r>
          </w:p>
        </w:tc>
        <w:tc>
          <w:tcPr>
            <w:tcW w:w="847" w:type="dxa"/>
            <w:vAlign w:val="center"/>
          </w:tcPr>
          <w:p w14:paraId="3E17E498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757" w:type="dxa"/>
            <w:vAlign w:val="center"/>
          </w:tcPr>
          <w:p w14:paraId="35A9823F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业务批次ID(开放平台请忽略)</w:t>
            </w:r>
          </w:p>
        </w:tc>
      </w:tr>
      <w:tr w:rsidR="00C5778D" w:rsidRPr="00594C10" w14:paraId="7B8AC1E4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04E75569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sn</w:t>
            </w:r>
          </w:p>
        </w:tc>
        <w:tc>
          <w:tcPr>
            <w:tcW w:w="989" w:type="dxa"/>
            <w:vAlign w:val="center"/>
          </w:tcPr>
          <w:p w14:paraId="39C46095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3DB9F9E3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4</w:t>
            </w:r>
          </w:p>
        </w:tc>
        <w:tc>
          <w:tcPr>
            <w:tcW w:w="5757" w:type="dxa"/>
            <w:vAlign w:val="center"/>
          </w:tcPr>
          <w:p w14:paraId="22B4576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C5778D" w:rsidRPr="00594C10" w14:paraId="741F9319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153D4B1B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uid</w:t>
            </w:r>
          </w:p>
        </w:tc>
        <w:tc>
          <w:tcPr>
            <w:tcW w:w="989" w:type="dxa"/>
            <w:vAlign w:val="center"/>
          </w:tcPr>
          <w:p w14:paraId="6B77074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long</w:t>
            </w:r>
          </w:p>
        </w:tc>
        <w:tc>
          <w:tcPr>
            <w:tcW w:w="847" w:type="dxa"/>
            <w:vAlign w:val="center"/>
          </w:tcPr>
          <w:p w14:paraId="505EF8AC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757" w:type="dxa"/>
            <w:vAlign w:val="center"/>
          </w:tcPr>
          <w:p w14:paraId="6676BC3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用户ID</w:t>
            </w:r>
          </w:p>
        </w:tc>
      </w:tr>
      <w:tr w:rsidR="00C5778D" w:rsidRPr="00594C10" w14:paraId="7C173A79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7A5B0F5A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loginId</w:t>
            </w:r>
          </w:p>
        </w:tc>
        <w:tc>
          <w:tcPr>
            <w:tcW w:w="989" w:type="dxa"/>
            <w:vAlign w:val="center"/>
          </w:tcPr>
          <w:p w14:paraId="1268F7D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5FF8CE97" w14:textId="0E3D1669" w:rsidR="00C5778D" w:rsidRPr="00594C10" w:rsidRDefault="00842EBC" w:rsidP="00842EB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757" w:type="dxa"/>
            <w:vAlign w:val="center"/>
          </w:tcPr>
          <w:p w14:paraId="671A6EB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用户登录ID</w:t>
            </w:r>
          </w:p>
        </w:tc>
      </w:tr>
      <w:tr w:rsidR="00C5778D" w:rsidRPr="00594C10" w14:paraId="358EE7B7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222B30CA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moduleId</w:t>
            </w:r>
          </w:p>
        </w:tc>
        <w:tc>
          <w:tcPr>
            <w:tcW w:w="989" w:type="dxa"/>
            <w:vAlign w:val="center"/>
          </w:tcPr>
          <w:p w14:paraId="6DFB8089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int</w:t>
            </w:r>
          </w:p>
        </w:tc>
        <w:tc>
          <w:tcPr>
            <w:tcW w:w="847" w:type="dxa"/>
            <w:vAlign w:val="center"/>
          </w:tcPr>
          <w:p w14:paraId="647EE8BA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73B30334" w14:textId="77777777" w:rsidR="00C5778D" w:rsidRPr="00594C10" w:rsidRDefault="007A10E8" w:rsidP="00202303">
            <w:pPr>
              <w:pStyle w:val="af6"/>
              <w:spacing w:after="0"/>
              <w:ind w:leftChars="0" w:left="0"/>
              <w:jc w:val="both"/>
            </w:pPr>
            <w:hyperlink w:anchor="模块ID" w:history="1">
              <w:r w:rsidR="00C5778D" w:rsidRPr="004778F2">
                <w:rPr>
                  <w:rStyle w:val="af4"/>
                  <w:rFonts w:ascii="Microsoft YaHei UI" w:hAnsi="Microsoft YaHei UI Light"/>
                </w:rPr>
                <w:t>模块ID</w:t>
              </w:r>
            </w:hyperlink>
          </w:p>
        </w:tc>
      </w:tr>
      <w:tr w:rsidR="00C5778D" w:rsidRPr="00594C10" w14:paraId="68342DF1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465C1AD7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moduleName</w:t>
            </w:r>
          </w:p>
        </w:tc>
        <w:tc>
          <w:tcPr>
            <w:tcW w:w="989" w:type="dxa"/>
            <w:vAlign w:val="center"/>
          </w:tcPr>
          <w:p w14:paraId="567E8F42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504AB90F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5DAA455F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模块名称</w:t>
            </w:r>
          </w:p>
        </w:tc>
      </w:tr>
      <w:tr w:rsidR="00C5778D" w:rsidRPr="00594C10" w14:paraId="1EDD7B18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34D36DF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gameId</w:t>
            </w:r>
          </w:p>
        </w:tc>
        <w:tc>
          <w:tcPr>
            <w:tcW w:w="989" w:type="dxa"/>
            <w:vAlign w:val="center"/>
          </w:tcPr>
          <w:p w14:paraId="2E2F4AEB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int</w:t>
            </w:r>
          </w:p>
        </w:tc>
        <w:tc>
          <w:tcPr>
            <w:tcW w:w="847" w:type="dxa"/>
            <w:vAlign w:val="center"/>
          </w:tcPr>
          <w:p w14:paraId="6759E233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7E47ADA4" w14:textId="77777777" w:rsidR="00C5778D" w:rsidRPr="00594C10" w:rsidRDefault="008F67EB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游戏ID</w:t>
            </w:r>
            <w:r>
              <w:t>，请参见</w:t>
            </w:r>
            <w:r>
              <w:rPr>
                <w:rFonts w:hint="eastAsia"/>
              </w:rPr>
              <w:t xml:space="preserve">: </w:t>
            </w:r>
            <w:hyperlink w:anchor="视讯游戏类别" w:history="1">
              <w:r w:rsidRPr="008F67EB">
                <w:rPr>
                  <w:rStyle w:val="af4"/>
                  <w:rFonts w:ascii="Microsoft YaHei UI" w:hAnsi="Microsoft YaHei UI Light"/>
                </w:rPr>
                <w:t>视讯游戏类别</w:t>
              </w:r>
            </w:hyperlink>
            <w:r>
              <w:t xml:space="preserve"> (CODE)</w:t>
            </w:r>
          </w:p>
        </w:tc>
      </w:tr>
      <w:tr w:rsidR="00C5778D" w:rsidRPr="00594C10" w14:paraId="55BA2407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31C80DC7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gameName</w:t>
            </w:r>
          </w:p>
        </w:tc>
        <w:tc>
          <w:tcPr>
            <w:tcW w:w="989" w:type="dxa"/>
            <w:vAlign w:val="center"/>
          </w:tcPr>
          <w:p w14:paraId="62C55EC3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48D14604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1F77E5DD" w14:textId="77777777" w:rsidR="00C5778D" w:rsidRPr="00594C10" w:rsidRDefault="00C63CE8" w:rsidP="00202303">
            <w:pPr>
              <w:pStyle w:val="af6"/>
              <w:spacing w:after="0"/>
              <w:ind w:leftChars="0" w:left="0"/>
              <w:jc w:val="both"/>
            </w:pPr>
            <w:r>
              <w:t>游戏</w:t>
            </w:r>
            <w:r w:rsidR="00C5778D" w:rsidRPr="00594C10">
              <w:t>名称</w:t>
            </w:r>
          </w:p>
        </w:tc>
      </w:tr>
      <w:tr w:rsidR="00C5778D" w:rsidRPr="00594C10" w14:paraId="497DC211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61050B17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orderStatus</w:t>
            </w:r>
          </w:p>
        </w:tc>
        <w:tc>
          <w:tcPr>
            <w:tcW w:w="989" w:type="dxa"/>
            <w:vAlign w:val="center"/>
          </w:tcPr>
          <w:p w14:paraId="19875670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int</w:t>
            </w:r>
          </w:p>
        </w:tc>
        <w:tc>
          <w:tcPr>
            <w:tcW w:w="847" w:type="dxa"/>
            <w:vAlign w:val="center"/>
          </w:tcPr>
          <w:p w14:paraId="780BBB6F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75228CBA" w14:textId="77777777" w:rsidR="00C5778D" w:rsidRPr="00594C10" w:rsidRDefault="007A10E8" w:rsidP="00202303">
            <w:pPr>
              <w:pStyle w:val="af6"/>
              <w:spacing w:after="0"/>
              <w:ind w:leftChars="0" w:left="0"/>
              <w:jc w:val="both"/>
            </w:pPr>
            <w:hyperlink w:anchor="注单状态" w:history="1">
              <w:r w:rsidR="00C5778D" w:rsidRPr="00594C10">
                <w:rPr>
                  <w:rStyle w:val="af4"/>
                  <w:rFonts w:ascii="Microsoft YaHei UI" w:hAnsi="Microsoft YaHei UI Light"/>
                </w:rPr>
                <w:t>注单状态</w:t>
              </w:r>
            </w:hyperlink>
          </w:p>
        </w:tc>
      </w:tr>
      <w:tr w:rsidR="00C5778D" w:rsidRPr="00594C10" w14:paraId="47F7E99A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788AE1CF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bAmount</w:t>
            </w:r>
          </w:p>
        </w:tc>
        <w:tc>
          <w:tcPr>
            <w:tcW w:w="989" w:type="dxa"/>
            <w:vAlign w:val="center"/>
          </w:tcPr>
          <w:p w14:paraId="0305C80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float</w:t>
            </w:r>
          </w:p>
        </w:tc>
        <w:tc>
          <w:tcPr>
            <w:tcW w:w="847" w:type="dxa"/>
            <w:vAlign w:val="center"/>
          </w:tcPr>
          <w:p w14:paraId="0FD7518B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5260004A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下注额</w:t>
            </w:r>
          </w:p>
        </w:tc>
      </w:tr>
      <w:tr w:rsidR="00C5778D" w:rsidRPr="00594C10" w14:paraId="4B78D829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0CC9A72B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aAmount</w:t>
            </w:r>
          </w:p>
        </w:tc>
        <w:tc>
          <w:tcPr>
            <w:tcW w:w="989" w:type="dxa"/>
            <w:vAlign w:val="center"/>
          </w:tcPr>
          <w:p w14:paraId="2F1ED784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float</w:t>
            </w:r>
          </w:p>
        </w:tc>
        <w:tc>
          <w:tcPr>
            <w:tcW w:w="847" w:type="dxa"/>
            <w:vAlign w:val="center"/>
          </w:tcPr>
          <w:p w14:paraId="4D3EB3F3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798A58A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结算额</w:t>
            </w:r>
          </w:p>
        </w:tc>
      </w:tr>
      <w:tr w:rsidR="00C5778D" w:rsidRPr="00594C10" w14:paraId="3ECC4548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76098BB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orderFrom</w:t>
            </w:r>
          </w:p>
        </w:tc>
        <w:tc>
          <w:tcPr>
            <w:tcW w:w="989" w:type="dxa"/>
            <w:vAlign w:val="center"/>
          </w:tcPr>
          <w:p w14:paraId="6741B7C1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int</w:t>
            </w:r>
          </w:p>
        </w:tc>
        <w:tc>
          <w:tcPr>
            <w:tcW w:w="847" w:type="dxa"/>
            <w:vAlign w:val="center"/>
          </w:tcPr>
          <w:p w14:paraId="5F336404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5190E5CA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订单来源</w:t>
            </w:r>
            <w:r w:rsidR="00D67521">
              <w:t>，请参见</w:t>
            </w:r>
            <w:r w:rsidR="00D67521">
              <w:rPr>
                <w:rFonts w:hint="eastAsia"/>
              </w:rPr>
              <w:t xml:space="preserve">: </w:t>
            </w:r>
            <w:hyperlink w:anchor="终端类别" w:history="1">
              <w:r w:rsidR="00D67521" w:rsidRPr="00D67521">
                <w:rPr>
                  <w:rStyle w:val="af4"/>
                  <w:rFonts w:ascii="Microsoft YaHei UI" w:hAnsi="Microsoft YaHei UI Light" w:hint="eastAsia"/>
                </w:rPr>
                <w:t>终端类别</w:t>
              </w:r>
            </w:hyperlink>
          </w:p>
        </w:tc>
      </w:tr>
      <w:tr w:rsidR="00C5778D" w:rsidRPr="00594C10" w14:paraId="40D7ED6F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3D8ABF43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orderTime</w:t>
            </w:r>
          </w:p>
        </w:tc>
        <w:tc>
          <w:tcPr>
            <w:tcW w:w="989" w:type="dxa"/>
            <w:vAlign w:val="center"/>
          </w:tcPr>
          <w:p w14:paraId="0ED83A9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date</w:t>
            </w:r>
          </w:p>
        </w:tc>
        <w:tc>
          <w:tcPr>
            <w:tcW w:w="847" w:type="dxa"/>
            <w:vAlign w:val="center"/>
          </w:tcPr>
          <w:p w14:paraId="184C971D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4D4DE85C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下注时间</w:t>
            </w:r>
          </w:p>
        </w:tc>
      </w:tr>
      <w:tr w:rsidR="00C5778D" w:rsidRPr="00594C10" w14:paraId="14286A31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36BC9743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lastUpdateTime</w:t>
            </w:r>
          </w:p>
        </w:tc>
        <w:tc>
          <w:tcPr>
            <w:tcW w:w="989" w:type="dxa"/>
            <w:vAlign w:val="center"/>
          </w:tcPr>
          <w:p w14:paraId="7C03BA4E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date</w:t>
            </w:r>
          </w:p>
        </w:tc>
        <w:tc>
          <w:tcPr>
            <w:tcW w:w="847" w:type="dxa"/>
            <w:vAlign w:val="center"/>
          </w:tcPr>
          <w:p w14:paraId="360F41CA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025BBB2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最后修改时间</w:t>
            </w:r>
          </w:p>
        </w:tc>
      </w:tr>
      <w:tr w:rsidR="00C5778D" w:rsidRPr="00594C10" w14:paraId="4CFBCFCA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6D7EA029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fromIp</w:t>
            </w:r>
          </w:p>
        </w:tc>
        <w:tc>
          <w:tcPr>
            <w:tcW w:w="989" w:type="dxa"/>
            <w:vAlign w:val="center"/>
          </w:tcPr>
          <w:p w14:paraId="2DD324E1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183A9971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1B1D4564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下注来源IP</w:t>
            </w:r>
          </w:p>
        </w:tc>
      </w:tr>
      <w:tr w:rsidR="00C5778D" w:rsidRPr="00594C10" w14:paraId="5C336AE5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735F56A4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issueId</w:t>
            </w:r>
          </w:p>
        </w:tc>
        <w:tc>
          <w:tcPr>
            <w:tcW w:w="989" w:type="dxa"/>
            <w:vAlign w:val="center"/>
          </w:tcPr>
          <w:p w14:paraId="2B8BBEC0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2B219841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42DABA8C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下注期数</w:t>
            </w:r>
          </w:p>
        </w:tc>
      </w:tr>
      <w:tr w:rsidR="00C5778D" w:rsidRPr="00594C10" w14:paraId="0F661F7C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3B98AB75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playId</w:t>
            </w:r>
          </w:p>
        </w:tc>
        <w:tc>
          <w:tcPr>
            <w:tcW w:w="989" w:type="dxa"/>
            <w:vAlign w:val="center"/>
          </w:tcPr>
          <w:p w14:paraId="6AF6804B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0DA4A074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7FAC487F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玩法</w:t>
            </w:r>
            <w:r w:rsidR="008F67EB">
              <w:rPr>
                <w:rFonts w:hint="eastAsia"/>
              </w:rPr>
              <w:t>ID</w:t>
            </w:r>
            <w:r w:rsidR="008F67EB">
              <w:t>，唯一标识一种注单类别</w:t>
            </w:r>
          </w:p>
        </w:tc>
      </w:tr>
      <w:tr w:rsidR="00C5778D" w:rsidRPr="00594C10" w14:paraId="07F97A57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5BD2888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playName</w:t>
            </w:r>
          </w:p>
        </w:tc>
        <w:tc>
          <w:tcPr>
            <w:tcW w:w="989" w:type="dxa"/>
            <w:vAlign w:val="center"/>
          </w:tcPr>
          <w:p w14:paraId="36CC6A87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5B1F7B75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61D01D1B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玩法名称</w:t>
            </w:r>
          </w:p>
        </w:tc>
      </w:tr>
      <w:tr w:rsidR="00C5778D" w:rsidRPr="00594C10" w14:paraId="65AE1216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08D713CE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playNameEn</w:t>
            </w:r>
          </w:p>
        </w:tc>
        <w:tc>
          <w:tcPr>
            <w:tcW w:w="989" w:type="dxa"/>
            <w:vAlign w:val="center"/>
          </w:tcPr>
          <w:p w14:paraId="3E1F8227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59D0F479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403FABC9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玩法名称(En)</w:t>
            </w:r>
          </w:p>
        </w:tc>
      </w:tr>
      <w:tr w:rsidR="00C5778D" w:rsidRPr="00594C10" w14:paraId="25D37BE2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61F8CE8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validBet</w:t>
            </w:r>
          </w:p>
        </w:tc>
        <w:tc>
          <w:tcPr>
            <w:tcW w:w="989" w:type="dxa"/>
            <w:vAlign w:val="center"/>
          </w:tcPr>
          <w:p w14:paraId="2118DB0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float</w:t>
            </w:r>
          </w:p>
        </w:tc>
        <w:tc>
          <w:tcPr>
            <w:tcW w:w="847" w:type="dxa"/>
            <w:vAlign w:val="center"/>
          </w:tcPr>
          <w:p w14:paraId="51977349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3A2E85E5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打码量(有效投注)</w:t>
            </w:r>
          </w:p>
        </w:tc>
      </w:tr>
      <w:tr w:rsidR="00C5778D" w:rsidRPr="00594C10" w14:paraId="75DF2E0F" w14:textId="77777777" w:rsidTr="009C2D4E">
        <w:trPr>
          <w:trHeight w:val="340"/>
        </w:trPr>
        <w:tc>
          <w:tcPr>
            <w:tcW w:w="1415" w:type="dxa"/>
            <w:vAlign w:val="center"/>
          </w:tcPr>
          <w:p w14:paraId="3D4450D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payment</w:t>
            </w:r>
          </w:p>
        </w:tc>
        <w:tc>
          <w:tcPr>
            <w:tcW w:w="989" w:type="dxa"/>
            <w:vAlign w:val="center"/>
          </w:tcPr>
          <w:p w14:paraId="00DE0361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float</w:t>
            </w:r>
          </w:p>
        </w:tc>
        <w:tc>
          <w:tcPr>
            <w:tcW w:w="847" w:type="dxa"/>
            <w:vAlign w:val="center"/>
          </w:tcPr>
          <w:p w14:paraId="60344759" w14:textId="77777777" w:rsidR="00C5778D" w:rsidRPr="00594C10" w:rsidRDefault="00C5778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50A21A7E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派彩(输赢)</w:t>
            </w:r>
          </w:p>
        </w:tc>
      </w:tr>
    </w:tbl>
    <w:p w14:paraId="0DF6F0EF" w14:textId="77777777" w:rsidR="00C5778D" w:rsidRDefault="00C5778D" w:rsidP="00C5778D">
      <w:pPr>
        <w:pStyle w:val="af9"/>
        <w:spacing w:before="120"/>
        <w:ind w:left="528"/>
        <w:rPr>
          <w:lang w:eastAsia="zh-Hans"/>
        </w:rPr>
      </w:pPr>
    </w:p>
    <w:p w14:paraId="5585C17D" w14:textId="77777777" w:rsidR="00C5778D" w:rsidRPr="00BB42F4" w:rsidRDefault="00C5778D" w:rsidP="00C5778D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>
        <w:rPr>
          <w:rStyle w:val="af8"/>
          <w:position w:val="0"/>
          <w:bdr w:val="none" w:sz="0" w:space="0" w:color="auto"/>
          <w:shd w:val="clear" w:color="auto" w:fill="auto"/>
        </w:rPr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C5778D" w14:paraId="5F092828" w14:textId="77777777" w:rsidTr="00202303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75CA8E3" w14:textId="77777777" w:rsidR="00C5778D" w:rsidRPr="00762BDB" w:rsidRDefault="00C5778D" w:rsidP="006B15BE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08C7C317" w14:textId="77777777" w:rsidR="00C5778D" w:rsidRDefault="00C5778D" w:rsidP="006B15BE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"01101"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2940CCA" w14:textId="77777777" w:rsidR="00C5778D" w:rsidRDefault="00C5778D" w:rsidP="006B15BE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"open.order.query"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BB8D81" w14:textId="77777777" w:rsidR="00C5778D" w:rsidRDefault="00C5778D" w:rsidP="006B15BE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1A306BE7" w14:textId="77777777" w:rsidR="00C5778D" w:rsidRDefault="00C5778D" w:rsidP="006B15BE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"sn"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"demo"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EA82ED2" w14:textId="77777777" w:rsidR="006B15BE" w:rsidRDefault="006B15BE" w:rsidP="006B15BE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>sign</w:t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23C6">
              <w:rPr>
                <w:rFonts w:ascii="Courier New" w:hAnsi="Courier New" w:cs="Courier New"/>
                <w:color w:val="4E9A06"/>
                <w:sz w:val="18"/>
                <w:szCs w:val="18"/>
              </w:rPr>
              <w:t>C6F0006355E1CDB50A95CFBFA2C7BCC6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5190715" w14:textId="77777777" w:rsidR="006B15BE" w:rsidRDefault="006B15BE" w:rsidP="006B15BE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>random</w:t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23C6">
              <w:rPr>
                <w:rFonts w:ascii="Courier New" w:hAnsi="Courier New" w:cs="Courier New"/>
                <w:color w:val="4E9A06"/>
                <w:sz w:val="18"/>
                <w:szCs w:val="18"/>
              </w:rPr>
              <w:t xml:space="preserve"> f115b14b-4b59-482e-b416-1104eff43fb7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C316D78" w14:textId="77777777" w:rsidR="00C5778D" w:rsidRDefault="00C5778D" w:rsidP="006B15BE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tab/>
            </w:r>
            <w: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"startTime"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"2015-11-25 11:22:00"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418151" w14:textId="77777777" w:rsidR="00C5778D" w:rsidRDefault="00C5778D" w:rsidP="006B15BE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"endTime"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"2015-12-10 11:22:00"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0AC968" w14:textId="77777777" w:rsidR="00C5778D" w:rsidRDefault="00C5778D" w:rsidP="006B15BE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"pageIndex"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AD7FA8"/>
                <w:sz w:val="18"/>
                <w:szCs w:val="18"/>
              </w:rPr>
              <w:t>1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BDD7179" w14:textId="77777777" w:rsidR="00C5778D" w:rsidRDefault="00C5778D" w:rsidP="006B15BE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AD7FA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"pageSize"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AD7FA8"/>
                <w:sz w:val="18"/>
                <w:szCs w:val="18"/>
              </w:rPr>
              <w:t>12</w:t>
            </w:r>
          </w:p>
          <w:p w14:paraId="09570EDE" w14:textId="77777777" w:rsidR="00C5778D" w:rsidRDefault="00C5778D" w:rsidP="006B15BE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D7FA8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729FCF"/>
                <w:sz w:val="18"/>
                <w:szCs w:val="18"/>
              </w:rPr>
              <w:t>}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E2214E" w14:textId="77777777" w:rsidR="00C5778D" w:rsidRDefault="00C5778D" w:rsidP="006B15BE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5D249230" w14:textId="77777777" w:rsidR="00C5778D" w:rsidRPr="006C7279" w:rsidRDefault="00C5778D" w:rsidP="006B15BE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Arial" w:hAnsi="Arial" w:cs="Arial"/>
                <w:color w:val="800080"/>
                <w:lang w:eastAsia="zh-Hans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}</w:t>
            </w:r>
          </w:p>
        </w:tc>
      </w:tr>
    </w:tbl>
    <w:p w14:paraId="7D5675DF" w14:textId="77777777" w:rsidR="006B15BE" w:rsidRDefault="006B15BE">
      <w:pPr>
        <w:spacing w:after="200" w:line="288" w:lineRule="auto"/>
        <w:rPr>
          <w:rFonts w:asciiTheme="minorHAnsi" w:eastAsia="Microsoft YaHei UI" w:hAnsiTheme="minorHAnsi" w:cstheme="minorBidi"/>
          <w:bCs/>
          <w:color w:val="9E3D22"/>
          <w:sz w:val="28"/>
          <w:szCs w:val="32"/>
        </w:rPr>
      </w:pPr>
      <w:r>
        <w:br w:type="page"/>
      </w:r>
    </w:p>
    <w:p w14:paraId="78F4E910" w14:textId="77777777" w:rsidR="00C5778D" w:rsidRDefault="00C5778D" w:rsidP="00C5778D">
      <w:pPr>
        <w:pStyle w:val="af2"/>
        <w:ind w:left="480" w:right="240"/>
      </w:pPr>
      <w:bookmarkStart w:id="32" w:name="_Toc29317681"/>
      <w:r>
        <w:lastRenderedPageBreak/>
        <w:t>代理注单查询</w:t>
      </w:r>
      <w:bookmarkEnd w:id="32"/>
    </w:p>
    <w:p w14:paraId="669E1128" w14:textId="77777777" w:rsidR="00C5778D" w:rsidRDefault="00C5778D" w:rsidP="00C5778D">
      <w:pPr>
        <w:pStyle w:val="af7"/>
        <w:ind w:left="504" w:right="240"/>
      </w:pPr>
      <w:r>
        <w:rPr>
          <w:rFonts w:hint="eastAsia"/>
        </w:rPr>
        <w:t>接口地址</w:t>
      </w:r>
    </w:p>
    <w:p w14:paraId="59051F98" w14:textId="77777777" w:rsidR="00C5778D" w:rsidRDefault="00C5778D" w:rsidP="00C5778D">
      <w:pPr>
        <w:pStyle w:val="af6"/>
        <w:spacing w:before="200" w:after="120"/>
        <w:ind w:leftChars="200" w:left="480"/>
        <w:rPr>
          <w:rStyle w:val="af8"/>
        </w:rPr>
      </w:pPr>
      <w:r w:rsidRPr="0006365A">
        <w:rPr>
          <w:rStyle w:val="af8"/>
        </w:rPr>
        <w:t>open.</w:t>
      </w:r>
      <w:r>
        <w:rPr>
          <w:rStyle w:val="af8"/>
        </w:rPr>
        <w:t>order.agent.query</w:t>
      </w:r>
    </w:p>
    <w:p w14:paraId="3499F1EC" w14:textId="77777777" w:rsidR="00C5778D" w:rsidRPr="00944A0B" w:rsidRDefault="00C5778D" w:rsidP="00C5778D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0"/>
        <w:gridCol w:w="1269"/>
        <w:gridCol w:w="675"/>
        <w:gridCol w:w="671"/>
        <w:gridCol w:w="5033"/>
      </w:tblGrid>
      <w:tr w:rsidR="00C5778D" w14:paraId="39F05A49" w14:textId="77777777" w:rsidTr="00202303">
        <w:trPr>
          <w:trHeight w:val="454"/>
        </w:trPr>
        <w:tc>
          <w:tcPr>
            <w:tcW w:w="1206" w:type="dxa"/>
            <w:shd w:val="clear" w:color="auto" w:fill="DEE7EC"/>
            <w:vAlign w:val="center"/>
          </w:tcPr>
          <w:p w14:paraId="10E2AD33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631B356C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3" w:type="dxa"/>
            <w:shd w:val="clear" w:color="auto" w:fill="DEE7EC"/>
            <w:vAlign w:val="center"/>
          </w:tcPr>
          <w:p w14:paraId="25DD5D68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91" w:type="dxa"/>
            <w:shd w:val="clear" w:color="auto" w:fill="DEE7EC"/>
            <w:vAlign w:val="center"/>
          </w:tcPr>
          <w:p w14:paraId="38552B35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46" w:type="dxa"/>
            <w:shd w:val="clear" w:color="auto" w:fill="DEE7EC"/>
            <w:vAlign w:val="center"/>
          </w:tcPr>
          <w:p w14:paraId="36677495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C5778D" w14:paraId="2ABBDAB0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54C47A69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2" w:type="dxa"/>
            <w:vAlign w:val="center"/>
          </w:tcPr>
          <w:p w14:paraId="1098EA76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93" w:type="dxa"/>
            <w:vAlign w:val="center"/>
          </w:tcPr>
          <w:p w14:paraId="55675BF3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91" w:type="dxa"/>
            <w:vAlign w:val="center"/>
          </w:tcPr>
          <w:p w14:paraId="793F641F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46" w:type="dxa"/>
            <w:vAlign w:val="center"/>
          </w:tcPr>
          <w:p w14:paraId="0FF0FA37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C5778D" w14:paraId="39E4BE6D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03C14917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digest</w:t>
            </w:r>
          </w:p>
        </w:tc>
        <w:tc>
          <w:tcPr>
            <w:tcW w:w="1272" w:type="dxa"/>
            <w:vAlign w:val="center"/>
          </w:tcPr>
          <w:p w14:paraId="291D9ED8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3" w:type="dxa"/>
            <w:vAlign w:val="center"/>
          </w:tcPr>
          <w:p w14:paraId="706393BE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91" w:type="dxa"/>
            <w:vAlign w:val="center"/>
          </w:tcPr>
          <w:p w14:paraId="3727C09B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46" w:type="dxa"/>
            <w:vAlign w:val="center"/>
          </w:tcPr>
          <w:p w14:paraId="0B14D965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签名摘要digest=md5(random+sn+secretCode)</w:t>
            </w:r>
          </w:p>
        </w:tc>
      </w:tr>
      <w:tr w:rsidR="00C5778D" w14:paraId="5F669723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176A210F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72" w:type="dxa"/>
            <w:vAlign w:val="center"/>
          </w:tcPr>
          <w:p w14:paraId="5D82FE89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3" w:type="dxa"/>
            <w:vAlign w:val="center"/>
          </w:tcPr>
          <w:p w14:paraId="056BAF8E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1" w:type="dxa"/>
            <w:vAlign w:val="center"/>
          </w:tcPr>
          <w:p w14:paraId="0F3A8FA3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46" w:type="dxa"/>
            <w:vAlign w:val="center"/>
          </w:tcPr>
          <w:p w14:paraId="54A52AC4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C5778D" w:rsidRPr="00D50A77" w14:paraId="2B30E022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7DC1162B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userIds</w:t>
            </w:r>
          </w:p>
        </w:tc>
        <w:tc>
          <w:tcPr>
            <w:tcW w:w="1272" w:type="dxa"/>
            <w:vAlign w:val="center"/>
          </w:tcPr>
          <w:p w14:paraId="737C6482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list&lt;long&gt;</w:t>
            </w:r>
          </w:p>
        </w:tc>
        <w:tc>
          <w:tcPr>
            <w:tcW w:w="693" w:type="dxa"/>
            <w:vAlign w:val="center"/>
          </w:tcPr>
          <w:p w14:paraId="0628B6DB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62FBAB20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146" w:type="dxa"/>
            <w:vAlign w:val="center"/>
          </w:tcPr>
          <w:p w14:paraId="6BE0D3F9" w14:textId="632330A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用户ID列表</w:t>
            </w:r>
            <w:r w:rsidR="00267630">
              <w:rPr>
                <w:rFonts w:hint="eastAsia"/>
              </w:rPr>
              <w:t>(单次最大查询数量:</w:t>
            </w:r>
            <w:r w:rsidR="00267630">
              <w:t xml:space="preserve"> 20)</w:t>
            </w:r>
          </w:p>
        </w:tc>
      </w:tr>
      <w:tr w:rsidR="00C5778D" w:rsidRPr="00D50A77" w14:paraId="54941A28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0D1348C1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loginIds</w:t>
            </w:r>
          </w:p>
        </w:tc>
        <w:tc>
          <w:tcPr>
            <w:tcW w:w="1272" w:type="dxa"/>
            <w:vAlign w:val="center"/>
          </w:tcPr>
          <w:p w14:paraId="37DAC3C5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list&lt;string&gt;</w:t>
            </w:r>
          </w:p>
        </w:tc>
        <w:tc>
          <w:tcPr>
            <w:tcW w:w="693" w:type="dxa"/>
            <w:vAlign w:val="center"/>
          </w:tcPr>
          <w:p w14:paraId="5E95241F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1A97A503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146" w:type="dxa"/>
            <w:vAlign w:val="center"/>
          </w:tcPr>
          <w:p w14:paraId="46A21F35" w14:textId="23392A94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用户登录ID列表</w:t>
            </w:r>
            <w:r w:rsidR="00267630">
              <w:rPr>
                <w:rFonts w:hint="eastAsia"/>
              </w:rPr>
              <w:t>(单次最大查询数量:</w:t>
            </w:r>
            <w:r w:rsidR="00267630">
              <w:t xml:space="preserve"> 20)</w:t>
            </w:r>
          </w:p>
        </w:tc>
      </w:tr>
      <w:tr w:rsidR="00C5778D" w:rsidRPr="004778F2" w14:paraId="1440C189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50BC4B92" w14:textId="77777777" w:rsidR="00C5778D" w:rsidRPr="00891D5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891D57">
              <w:t>agentId</w:t>
            </w:r>
          </w:p>
        </w:tc>
        <w:tc>
          <w:tcPr>
            <w:tcW w:w="1272" w:type="dxa"/>
            <w:vAlign w:val="center"/>
          </w:tcPr>
          <w:p w14:paraId="62ABEE1D" w14:textId="77777777" w:rsidR="00C5778D" w:rsidRPr="00891D5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891D57">
              <w:t>long</w:t>
            </w:r>
          </w:p>
        </w:tc>
        <w:tc>
          <w:tcPr>
            <w:tcW w:w="693" w:type="dxa"/>
            <w:vAlign w:val="center"/>
          </w:tcPr>
          <w:p w14:paraId="78DAB2B6" w14:textId="77777777" w:rsidR="00C5778D" w:rsidRPr="00891D5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891D57">
              <w:t>64</w:t>
            </w:r>
          </w:p>
        </w:tc>
        <w:tc>
          <w:tcPr>
            <w:tcW w:w="691" w:type="dxa"/>
            <w:vAlign w:val="center"/>
          </w:tcPr>
          <w:p w14:paraId="7906EAB2" w14:textId="77777777" w:rsidR="00C5778D" w:rsidRPr="00891D5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891D57">
              <w:t>否</w:t>
            </w:r>
          </w:p>
        </w:tc>
        <w:tc>
          <w:tcPr>
            <w:tcW w:w="5146" w:type="dxa"/>
            <w:vAlign w:val="center"/>
          </w:tcPr>
          <w:p w14:paraId="1966B52A" w14:textId="77777777" w:rsidR="00C5778D" w:rsidRPr="00891D57" w:rsidRDefault="00C5778D" w:rsidP="009365EF">
            <w:pPr>
              <w:pStyle w:val="af6"/>
              <w:spacing w:after="0"/>
              <w:ind w:leftChars="0" w:left="0"/>
              <w:jc w:val="both"/>
            </w:pPr>
            <w:r w:rsidRPr="00891D57">
              <w:t>代理</w:t>
            </w:r>
            <w:r w:rsidR="009365EF">
              <w:t>ID(agentId与</w:t>
            </w:r>
            <w:r w:rsidR="009365EF">
              <w:rPr>
                <w:rFonts w:hint="eastAsia"/>
              </w:rPr>
              <w:t>agentLoginId不能同时为空</w:t>
            </w:r>
            <w:r w:rsidR="009365EF">
              <w:t>)</w:t>
            </w:r>
          </w:p>
        </w:tc>
      </w:tr>
      <w:tr w:rsidR="00C5778D" w:rsidRPr="004778F2" w14:paraId="388F652F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134D5DDE" w14:textId="77777777" w:rsidR="00C5778D" w:rsidRPr="00891D5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891D57">
              <w:t>agentLoginId</w:t>
            </w:r>
          </w:p>
        </w:tc>
        <w:tc>
          <w:tcPr>
            <w:tcW w:w="1272" w:type="dxa"/>
            <w:vAlign w:val="center"/>
          </w:tcPr>
          <w:p w14:paraId="1A16D0DD" w14:textId="77777777" w:rsidR="00C5778D" w:rsidRPr="00891D5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891D57">
              <w:t>string</w:t>
            </w:r>
          </w:p>
        </w:tc>
        <w:tc>
          <w:tcPr>
            <w:tcW w:w="693" w:type="dxa"/>
            <w:vAlign w:val="center"/>
          </w:tcPr>
          <w:p w14:paraId="78575F23" w14:textId="7CD9709E" w:rsidR="00C5778D" w:rsidRPr="00891D57" w:rsidRDefault="00842EBC" w:rsidP="00202303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691" w:type="dxa"/>
            <w:vAlign w:val="center"/>
          </w:tcPr>
          <w:p w14:paraId="4AE9AC0A" w14:textId="77777777" w:rsidR="00C5778D" w:rsidRPr="00891D5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891D57">
              <w:t>否</w:t>
            </w:r>
          </w:p>
        </w:tc>
        <w:tc>
          <w:tcPr>
            <w:tcW w:w="5146" w:type="dxa"/>
            <w:vAlign w:val="center"/>
          </w:tcPr>
          <w:p w14:paraId="0179CBE3" w14:textId="77777777" w:rsidR="00C5778D" w:rsidRPr="00891D57" w:rsidRDefault="00C5778D" w:rsidP="009365EF">
            <w:pPr>
              <w:pStyle w:val="af6"/>
              <w:spacing w:after="0"/>
              <w:ind w:leftChars="0" w:left="0"/>
              <w:jc w:val="both"/>
            </w:pPr>
            <w:r w:rsidRPr="00891D57">
              <w:t>代理登录</w:t>
            </w:r>
            <w:r w:rsidR="009365EF">
              <w:t>ID(agentId与</w:t>
            </w:r>
            <w:r w:rsidR="009365EF">
              <w:rPr>
                <w:rFonts w:hint="eastAsia"/>
              </w:rPr>
              <w:t>agentLoginId不能同时为空</w:t>
            </w:r>
            <w:r w:rsidR="009365EF">
              <w:t>)</w:t>
            </w:r>
          </w:p>
        </w:tc>
      </w:tr>
      <w:tr w:rsidR="00C5778D" w:rsidRPr="00D50A77" w14:paraId="20E598D6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70298BDF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startTime</w:t>
            </w:r>
          </w:p>
        </w:tc>
        <w:tc>
          <w:tcPr>
            <w:tcW w:w="1272" w:type="dxa"/>
            <w:vAlign w:val="center"/>
          </w:tcPr>
          <w:p w14:paraId="04E7E07A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date</w:t>
            </w:r>
          </w:p>
        </w:tc>
        <w:tc>
          <w:tcPr>
            <w:tcW w:w="693" w:type="dxa"/>
            <w:vAlign w:val="center"/>
          </w:tcPr>
          <w:p w14:paraId="4E9B628A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91" w:type="dxa"/>
            <w:vAlign w:val="center"/>
          </w:tcPr>
          <w:p w14:paraId="3A202724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146" w:type="dxa"/>
            <w:vAlign w:val="center"/>
          </w:tcPr>
          <w:p w14:paraId="7E8A7634" w14:textId="7FA050B9" w:rsidR="00C5778D" w:rsidRPr="00D50A77" w:rsidRDefault="00C5778D" w:rsidP="00567983">
            <w:pPr>
              <w:pStyle w:val="af6"/>
              <w:spacing w:after="0"/>
              <w:ind w:leftChars="0" w:left="0"/>
              <w:jc w:val="both"/>
            </w:pPr>
            <w:r w:rsidRPr="00D50A77">
              <w:t>下注开始时间</w:t>
            </w:r>
            <w:r w:rsidR="003A286E">
              <w:rPr>
                <w:rFonts w:hint="eastAsia"/>
              </w:rPr>
              <w:t>(缺省查询最近</w:t>
            </w:r>
            <w:r w:rsidR="00567983">
              <w:t>1</w:t>
            </w:r>
            <w:r w:rsidR="003A286E">
              <w:rPr>
                <w:rFonts w:hint="eastAsia"/>
              </w:rPr>
              <w:t>天</w:t>
            </w:r>
            <w:r w:rsidR="003A286E">
              <w:t>)</w:t>
            </w:r>
          </w:p>
        </w:tc>
      </w:tr>
      <w:tr w:rsidR="00C5778D" w:rsidRPr="00D50A77" w14:paraId="3151AFE3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23250B9B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endTime</w:t>
            </w:r>
          </w:p>
        </w:tc>
        <w:tc>
          <w:tcPr>
            <w:tcW w:w="1272" w:type="dxa"/>
            <w:vAlign w:val="center"/>
          </w:tcPr>
          <w:p w14:paraId="5F3B062F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date</w:t>
            </w:r>
          </w:p>
        </w:tc>
        <w:tc>
          <w:tcPr>
            <w:tcW w:w="693" w:type="dxa"/>
            <w:vAlign w:val="center"/>
          </w:tcPr>
          <w:p w14:paraId="766920D9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91" w:type="dxa"/>
            <w:vAlign w:val="center"/>
          </w:tcPr>
          <w:p w14:paraId="3A1E14A0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146" w:type="dxa"/>
            <w:vAlign w:val="center"/>
          </w:tcPr>
          <w:p w14:paraId="2F0A1844" w14:textId="1945AB34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下注截止时间</w:t>
            </w:r>
            <w:r w:rsidR="003A286E">
              <w:rPr>
                <w:rFonts w:hint="eastAsia"/>
              </w:rPr>
              <w:t>(最大查询时间跨度:</w:t>
            </w:r>
            <w:r w:rsidR="003A286E">
              <w:t xml:space="preserve"> 30天)</w:t>
            </w:r>
          </w:p>
        </w:tc>
      </w:tr>
      <w:tr w:rsidR="00C5778D" w:rsidRPr="00D50A77" w14:paraId="09E81170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25D5605F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moduleId</w:t>
            </w:r>
          </w:p>
        </w:tc>
        <w:tc>
          <w:tcPr>
            <w:tcW w:w="1272" w:type="dxa"/>
            <w:vAlign w:val="center"/>
          </w:tcPr>
          <w:p w14:paraId="05DEEC3D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int</w:t>
            </w:r>
          </w:p>
        </w:tc>
        <w:tc>
          <w:tcPr>
            <w:tcW w:w="693" w:type="dxa"/>
            <w:vAlign w:val="center"/>
          </w:tcPr>
          <w:p w14:paraId="54199DD3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91" w:type="dxa"/>
            <w:vAlign w:val="center"/>
          </w:tcPr>
          <w:p w14:paraId="75C8944C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146" w:type="dxa"/>
            <w:vAlign w:val="center"/>
          </w:tcPr>
          <w:p w14:paraId="2AEE0FFC" w14:textId="77777777" w:rsidR="00C5778D" w:rsidRPr="00D50A77" w:rsidRDefault="007A10E8" w:rsidP="00202303">
            <w:pPr>
              <w:pStyle w:val="af6"/>
              <w:spacing w:after="0"/>
              <w:ind w:leftChars="0" w:left="0"/>
              <w:jc w:val="both"/>
            </w:pPr>
            <w:hyperlink w:anchor="模块ID" w:history="1">
              <w:r w:rsidR="00C5778D" w:rsidRPr="004778F2">
                <w:rPr>
                  <w:rStyle w:val="af4"/>
                  <w:rFonts w:ascii="Microsoft YaHei UI" w:hAnsi="Microsoft YaHei UI Light"/>
                </w:rPr>
                <w:t>模块ID</w:t>
              </w:r>
            </w:hyperlink>
            <w:r w:rsidR="00C5778D" w:rsidRPr="00D50A77">
              <w:t xml:space="preserve"> </w:t>
            </w:r>
          </w:p>
        </w:tc>
      </w:tr>
      <w:tr w:rsidR="00C5778D" w:rsidRPr="00D50A77" w14:paraId="535E9413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26F1B5D4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gameId</w:t>
            </w:r>
          </w:p>
        </w:tc>
        <w:tc>
          <w:tcPr>
            <w:tcW w:w="1272" w:type="dxa"/>
            <w:vAlign w:val="center"/>
          </w:tcPr>
          <w:p w14:paraId="21D94C13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int</w:t>
            </w:r>
          </w:p>
        </w:tc>
        <w:tc>
          <w:tcPr>
            <w:tcW w:w="693" w:type="dxa"/>
            <w:vAlign w:val="center"/>
          </w:tcPr>
          <w:p w14:paraId="28484860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91" w:type="dxa"/>
            <w:vAlign w:val="center"/>
          </w:tcPr>
          <w:p w14:paraId="780D4BAF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146" w:type="dxa"/>
            <w:vAlign w:val="center"/>
          </w:tcPr>
          <w:p w14:paraId="311D7D59" w14:textId="77777777" w:rsidR="00C5778D" w:rsidRPr="00D50A77" w:rsidRDefault="008F67EB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游戏ID</w:t>
            </w:r>
            <w:r>
              <w:t>，请参见</w:t>
            </w:r>
            <w:r>
              <w:rPr>
                <w:rFonts w:hint="eastAsia"/>
              </w:rPr>
              <w:t xml:space="preserve">: </w:t>
            </w:r>
            <w:hyperlink w:anchor="视讯游戏类别" w:history="1">
              <w:r w:rsidRPr="008F67EB">
                <w:rPr>
                  <w:rStyle w:val="af4"/>
                  <w:rFonts w:ascii="Microsoft YaHei UI" w:hAnsi="Microsoft YaHei UI Light"/>
                </w:rPr>
                <w:t>视讯游戏类别</w:t>
              </w:r>
            </w:hyperlink>
            <w:r>
              <w:t xml:space="preserve"> (CODE)</w:t>
            </w:r>
          </w:p>
        </w:tc>
      </w:tr>
      <w:tr w:rsidR="00C5778D" w:rsidRPr="00D50A77" w14:paraId="106F6D23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6E638773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issueId</w:t>
            </w:r>
          </w:p>
        </w:tc>
        <w:tc>
          <w:tcPr>
            <w:tcW w:w="1272" w:type="dxa"/>
            <w:vAlign w:val="center"/>
          </w:tcPr>
          <w:p w14:paraId="7B502BDA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int</w:t>
            </w:r>
          </w:p>
        </w:tc>
        <w:tc>
          <w:tcPr>
            <w:tcW w:w="693" w:type="dxa"/>
            <w:vAlign w:val="center"/>
          </w:tcPr>
          <w:p w14:paraId="4DAF4BBF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91" w:type="dxa"/>
            <w:vAlign w:val="center"/>
          </w:tcPr>
          <w:p w14:paraId="58F9BA79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146" w:type="dxa"/>
            <w:vAlign w:val="center"/>
          </w:tcPr>
          <w:p w14:paraId="7F7396DC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期数ID</w:t>
            </w:r>
            <w:r>
              <w:t>/局号</w:t>
            </w:r>
          </w:p>
        </w:tc>
      </w:tr>
      <w:tr w:rsidR="00C5778D" w:rsidRPr="00D50A77" w14:paraId="4BFBC1BE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1DBA8AE5" w14:textId="77777777" w:rsidR="00C5778D" w:rsidRPr="00D50A77" w:rsidRDefault="000545B7" w:rsidP="00202303">
            <w:pPr>
              <w:pStyle w:val="af6"/>
              <w:spacing w:after="0"/>
              <w:ind w:leftChars="0" w:left="0"/>
              <w:jc w:val="both"/>
            </w:pPr>
            <w:r>
              <w:t>play</w:t>
            </w:r>
            <w:r w:rsidR="00C5778D" w:rsidRPr="00D50A77">
              <w:t>Id</w:t>
            </w:r>
          </w:p>
        </w:tc>
        <w:tc>
          <w:tcPr>
            <w:tcW w:w="1272" w:type="dxa"/>
            <w:vAlign w:val="center"/>
          </w:tcPr>
          <w:p w14:paraId="186F28FE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string</w:t>
            </w:r>
          </w:p>
        </w:tc>
        <w:tc>
          <w:tcPr>
            <w:tcW w:w="693" w:type="dxa"/>
            <w:vAlign w:val="center"/>
          </w:tcPr>
          <w:p w14:paraId="7B845BC8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91" w:type="dxa"/>
            <w:vAlign w:val="center"/>
          </w:tcPr>
          <w:p w14:paraId="1FC1FAC0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146" w:type="dxa"/>
            <w:vAlign w:val="center"/>
          </w:tcPr>
          <w:p w14:paraId="6FBD4B39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玩法ID</w:t>
            </w:r>
          </w:p>
        </w:tc>
      </w:tr>
      <w:tr w:rsidR="00321B94" w:rsidRPr="00D50A77" w14:paraId="5C6CA892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10839AC6" w14:textId="006AD47B" w:rsidR="00321B94" w:rsidRDefault="00321B94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1272" w:type="dxa"/>
            <w:vAlign w:val="center"/>
          </w:tcPr>
          <w:p w14:paraId="23D54D23" w14:textId="3423301A" w:rsidR="00321B94" w:rsidRPr="00D50A77" w:rsidRDefault="00321B94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693" w:type="dxa"/>
            <w:vAlign w:val="center"/>
          </w:tcPr>
          <w:p w14:paraId="48FCFBD3" w14:textId="23D794E1" w:rsidR="00321B94" w:rsidRPr="00D50A77" w:rsidRDefault="00321B94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691" w:type="dxa"/>
            <w:vAlign w:val="center"/>
          </w:tcPr>
          <w:p w14:paraId="2C55ABC4" w14:textId="05202CDF" w:rsidR="00321B94" w:rsidRPr="00D50A77" w:rsidRDefault="00321B94" w:rsidP="00202303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46" w:type="dxa"/>
            <w:vAlign w:val="center"/>
          </w:tcPr>
          <w:p w14:paraId="6DAB3712" w14:textId="70751EB4" w:rsidR="00321B94" w:rsidRPr="00D50A77" w:rsidRDefault="00321B94" w:rsidP="00202303">
            <w:pPr>
              <w:pStyle w:val="af6"/>
              <w:spacing w:after="0"/>
              <w:ind w:leftChars="0" w:left="0"/>
              <w:jc w:val="both"/>
            </w:pPr>
            <w:r>
              <w:t>注单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C5778D" w:rsidRPr="00D50A77" w14:paraId="667AC4F9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14446F91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pageIndex</w:t>
            </w:r>
          </w:p>
        </w:tc>
        <w:tc>
          <w:tcPr>
            <w:tcW w:w="1272" w:type="dxa"/>
            <w:vAlign w:val="center"/>
          </w:tcPr>
          <w:p w14:paraId="2078C37A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string</w:t>
            </w:r>
          </w:p>
        </w:tc>
        <w:tc>
          <w:tcPr>
            <w:tcW w:w="693" w:type="dxa"/>
            <w:vAlign w:val="center"/>
          </w:tcPr>
          <w:p w14:paraId="53EFE2D4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91" w:type="dxa"/>
            <w:vAlign w:val="center"/>
          </w:tcPr>
          <w:p w14:paraId="34DDD21B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146" w:type="dxa"/>
            <w:vAlign w:val="center"/>
          </w:tcPr>
          <w:p w14:paraId="3CD22FA6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页索引，默认1</w:t>
            </w:r>
          </w:p>
        </w:tc>
      </w:tr>
      <w:tr w:rsidR="00C5778D" w14:paraId="1CE25007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0EE38437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pageSize</w:t>
            </w:r>
          </w:p>
        </w:tc>
        <w:tc>
          <w:tcPr>
            <w:tcW w:w="1272" w:type="dxa"/>
            <w:vAlign w:val="center"/>
          </w:tcPr>
          <w:p w14:paraId="4953D9D8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int</w:t>
            </w:r>
          </w:p>
        </w:tc>
        <w:tc>
          <w:tcPr>
            <w:tcW w:w="693" w:type="dxa"/>
            <w:vAlign w:val="center"/>
          </w:tcPr>
          <w:p w14:paraId="30D8FF39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91" w:type="dxa"/>
            <w:vAlign w:val="center"/>
          </w:tcPr>
          <w:p w14:paraId="0FC3F9B0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146" w:type="dxa"/>
            <w:vAlign w:val="center"/>
          </w:tcPr>
          <w:p w14:paraId="6C4E8F74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页大小，默认15</w:t>
            </w:r>
          </w:p>
        </w:tc>
      </w:tr>
      <w:tr w:rsidR="00C5778D" w14:paraId="2581FCC4" w14:textId="77777777" w:rsidTr="00202303">
        <w:trPr>
          <w:trHeight w:val="454"/>
        </w:trPr>
        <w:tc>
          <w:tcPr>
            <w:tcW w:w="1206" w:type="dxa"/>
            <w:vAlign w:val="center"/>
          </w:tcPr>
          <w:p w14:paraId="3124CBD3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etag</w:t>
            </w:r>
          </w:p>
        </w:tc>
        <w:tc>
          <w:tcPr>
            <w:tcW w:w="1272" w:type="dxa"/>
            <w:vAlign w:val="center"/>
          </w:tcPr>
          <w:p w14:paraId="6BAC28BA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string</w:t>
            </w:r>
          </w:p>
        </w:tc>
        <w:tc>
          <w:tcPr>
            <w:tcW w:w="693" w:type="dxa"/>
            <w:vAlign w:val="center"/>
          </w:tcPr>
          <w:p w14:paraId="46A367EC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64</w:t>
            </w:r>
          </w:p>
        </w:tc>
        <w:tc>
          <w:tcPr>
            <w:tcW w:w="691" w:type="dxa"/>
            <w:vAlign w:val="center"/>
          </w:tcPr>
          <w:p w14:paraId="05D6A86C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146" w:type="dxa"/>
            <w:vAlign w:val="center"/>
          </w:tcPr>
          <w:p w14:paraId="1707E8FD" w14:textId="77777777" w:rsidR="00C5778D" w:rsidRPr="00D50A7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ETag,类似http协议的etag头的作用.(缓存加速)</w:t>
            </w:r>
          </w:p>
        </w:tc>
      </w:tr>
    </w:tbl>
    <w:p w14:paraId="06CAB04A" w14:textId="77777777" w:rsidR="00C5778D" w:rsidRDefault="00C5778D" w:rsidP="00C5778D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28D9CC7E" w14:textId="77777777" w:rsidR="00C5778D" w:rsidRPr="00944A0B" w:rsidRDefault="00C5778D" w:rsidP="00C5778D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121"/>
        <w:gridCol w:w="1346"/>
        <w:gridCol w:w="703"/>
        <w:gridCol w:w="5141"/>
      </w:tblGrid>
      <w:tr w:rsidR="00C5778D" w14:paraId="0AFC4B8A" w14:textId="77777777" w:rsidTr="00202303">
        <w:trPr>
          <w:trHeight w:val="454"/>
        </w:trPr>
        <w:tc>
          <w:tcPr>
            <w:tcW w:w="1708" w:type="dxa"/>
            <w:gridSpan w:val="2"/>
            <w:shd w:val="clear" w:color="auto" w:fill="DEE7EC"/>
            <w:vAlign w:val="center"/>
          </w:tcPr>
          <w:p w14:paraId="4686CDCC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3C91E4A6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43FD9077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245" w:type="dxa"/>
            <w:shd w:val="clear" w:color="auto" w:fill="DEE7EC"/>
            <w:vAlign w:val="center"/>
          </w:tcPr>
          <w:p w14:paraId="719C0F1A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C5778D" w14:paraId="798D356C" w14:textId="77777777" w:rsidTr="00202303">
        <w:trPr>
          <w:trHeight w:val="454"/>
        </w:trPr>
        <w:tc>
          <w:tcPr>
            <w:tcW w:w="587" w:type="dxa"/>
            <w:vMerge w:val="restart"/>
            <w:vAlign w:val="center"/>
          </w:tcPr>
          <w:p w14:paraId="0BEAA09D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121" w:type="dxa"/>
            <w:vAlign w:val="center"/>
          </w:tcPr>
          <w:p w14:paraId="4320525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items</w:t>
            </w:r>
          </w:p>
        </w:tc>
        <w:tc>
          <w:tcPr>
            <w:tcW w:w="1346" w:type="dxa"/>
            <w:vAlign w:val="center"/>
          </w:tcPr>
          <w:p w14:paraId="4A03D35C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List&lt;Object&gt;</w:t>
            </w:r>
          </w:p>
        </w:tc>
        <w:tc>
          <w:tcPr>
            <w:tcW w:w="709" w:type="dxa"/>
            <w:vAlign w:val="center"/>
          </w:tcPr>
          <w:p w14:paraId="0FD03EA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5245" w:type="dxa"/>
            <w:vAlign w:val="center"/>
          </w:tcPr>
          <w:p w14:paraId="4300320F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注单列表</w:t>
            </w:r>
          </w:p>
        </w:tc>
      </w:tr>
      <w:tr w:rsidR="00C5778D" w14:paraId="535EB544" w14:textId="77777777" w:rsidTr="00202303">
        <w:trPr>
          <w:trHeight w:val="454"/>
        </w:trPr>
        <w:tc>
          <w:tcPr>
            <w:tcW w:w="587" w:type="dxa"/>
            <w:vMerge/>
            <w:vAlign w:val="center"/>
          </w:tcPr>
          <w:p w14:paraId="3947777B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05BF7E4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total</w:t>
            </w:r>
          </w:p>
        </w:tc>
        <w:tc>
          <w:tcPr>
            <w:tcW w:w="1346" w:type="dxa"/>
            <w:vAlign w:val="center"/>
          </w:tcPr>
          <w:p w14:paraId="1E5C466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9" w:type="dxa"/>
            <w:vAlign w:val="center"/>
          </w:tcPr>
          <w:p w14:paraId="5505CAB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45" w:type="dxa"/>
            <w:vAlign w:val="center"/>
          </w:tcPr>
          <w:p w14:paraId="5A3F8F0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符合条件的总数量</w:t>
            </w:r>
          </w:p>
        </w:tc>
      </w:tr>
      <w:tr w:rsidR="00C5778D" w14:paraId="2EDA68A6" w14:textId="77777777" w:rsidTr="00202303">
        <w:trPr>
          <w:trHeight w:val="454"/>
        </w:trPr>
        <w:tc>
          <w:tcPr>
            <w:tcW w:w="587" w:type="dxa"/>
            <w:vMerge/>
            <w:vAlign w:val="center"/>
          </w:tcPr>
          <w:p w14:paraId="735CD49B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4B553585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pageIndex</w:t>
            </w:r>
          </w:p>
        </w:tc>
        <w:tc>
          <w:tcPr>
            <w:tcW w:w="1346" w:type="dxa"/>
            <w:vAlign w:val="center"/>
          </w:tcPr>
          <w:p w14:paraId="1EF308DC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9" w:type="dxa"/>
            <w:vAlign w:val="center"/>
          </w:tcPr>
          <w:p w14:paraId="6CA795B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45" w:type="dxa"/>
            <w:vAlign w:val="center"/>
          </w:tcPr>
          <w:p w14:paraId="74279DB7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页索引</w:t>
            </w:r>
          </w:p>
        </w:tc>
      </w:tr>
      <w:tr w:rsidR="00C5778D" w14:paraId="76FD5E5D" w14:textId="77777777" w:rsidTr="00202303">
        <w:trPr>
          <w:trHeight w:val="454"/>
        </w:trPr>
        <w:tc>
          <w:tcPr>
            <w:tcW w:w="587" w:type="dxa"/>
            <w:vMerge/>
            <w:vAlign w:val="center"/>
          </w:tcPr>
          <w:p w14:paraId="0BED62D4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2CF50D2C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pageSize</w:t>
            </w:r>
          </w:p>
        </w:tc>
        <w:tc>
          <w:tcPr>
            <w:tcW w:w="1346" w:type="dxa"/>
            <w:vAlign w:val="center"/>
          </w:tcPr>
          <w:p w14:paraId="500726A0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9" w:type="dxa"/>
            <w:vAlign w:val="center"/>
          </w:tcPr>
          <w:p w14:paraId="3D61B991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45" w:type="dxa"/>
            <w:vAlign w:val="center"/>
          </w:tcPr>
          <w:p w14:paraId="6918C9AA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页大小</w:t>
            </w:r>
          </w:p>
        </w:tc>
      </w:tr>
      <w:tr w:rsidR="00C5778D" w14:paraId="2534F2A7" w14:textId="77777777" w:rsidTr="00202303">
        <w:trPr>
          <w:trHeight w:val="454"/>
        </w:trPr>
        <w:tc>
          <w:tcPr>
            <w:tcW w:w="587" w:type="dxa"/>
            <w:vMerge/>
            <w:vAlign w:val="center"/>
          </w:tcPr>
          <w:p w14:paraId="711A0D4B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0F7CEBA9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etag</w:t>
            </w:r>
          </w:p>
        </w:tc>
        <w:tc>
          <w:tcPr>
            <w:tcW w:w="1346" w:type="dxa"/>
            <w:vAlign w:val="center"/>
          </w:tcPr>
          <w:p w14:paraId="46697E2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709" w:type="dxa"/>
            <w:vAlign w:val="center"/>
          </w:tcPr>
          <w:p w14:paraId="581943C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245" w:type="dxa"/>
            <w:vAlign w:val="center"/>
          </w:tcPr>
          <w:p w14:paraId="5C4A308A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ETag标记(缓存加速)</w:t>
            </w:r>
          </w:p>
        </w:tc>
      </w:tr>
    </w:tbl>
    <w:p w14:paraId="7B4DC64F" w14:textId="77777777" w:rsidR="00C5778D" w:rsidRDefault="00C5778D" w:rsidP="00C5778D">
      <w:pPr>
        <w:pStyle w:val="af9"/>
        <w:spacing w:before="120" w:after="0" w:line="240" w:lineRule="auto"/>
        <w:ind w:left="528"/>
        <w:rPr>
          <w:lang w:eastAsia="zh-Hans"/>
        </w:rPr>
      </w:pPr>
      <w:r>
        <w:rPr>
          <w:rFonts w:hint="eastAsia"/>
          <w:lang w:eastAsia="zh-Hans"/>
        </w:rPr>
        <w:lastRenderedPageBreak/>
        <w:t>items</w:t>
      </w:r>
      <w:r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569"/>
        <w:gridCol w:w="982"/>
        <w:gridCol w:w="836"/>
        <w:gridCol w:w="5621"/>
      </w:tblGrid>
      <w:tr w:rsidR="00C5778D" w14:paraId="69F44EE4" w14:textId="77777777" w:rsidTr="008F67EB">
        <w:trPr>
          <w:trHeight w:val="454"/>
        </w:trPr>
        <w:tc>
          <w:tcPr>
            <w:tcW w:w="1569" w:type="dxa"/>
            <w:shd w:val="clear" w:color="auto" w:fill="DEE7EC"/>
            <w:vAlign w:val="center"/>
          </w:tcPr>
          <w:p w14:paraId="71BDB623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82" w:type="dxa"/>
            <w:shd w:val="clear" w:color="auto" w:fill="DEE7EC"/>
            <w:vAlign w:val="center"/>
          </w:tcPr>
          <w:p w14:paraId="16015D38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36" w:type="dxa"/>
            <w:shd w:val="clear" w:color="auto" w:fill="DEE7EC"/>
            <w:vAlign w:val="center"/>
          </w:tcPr>
          <w:p w14:paraId="4D61F49A" w14:textId="77777777" w:rsidR="00C5778D" w:rsidRDefault="00C5778D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621" w:type="dxa"/>
            <w:shd w:val="clear" w:color="auto" w:fill="DEE7EC"/>
            <w:vAlign w:val="center"/>
          </w:tcPr>
          <w:p w14:paraId="41F187D2" w14:textId="77777777" w:rsidR="00C5778D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C5778D" w:rsidRPr="00594C10" w14:paraId="5A82C055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5C83653B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orderId</w:t>
            </w:r>
          </w:p>
        </w:tc>
        <w:tc>
          <w:tcPr>
            <w:tcW w:w="982" w:type="dxa"/>
            <w:vAlign w:val="center"/>
          </w:tcPr>
          <w:p w14:paraId="37CF718F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long</w:t>
            </w:r>
          </w:p>
        </w:tc>
        <w:tc>
          <w:tcPr>
            <w:tcW w:w="836" w:type="dxa"/>
            <w:vAlign w:val="center"/>
          </w:tcPr>
          <w:p w14:paraId="2C444EB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621" w:type="dxa"/>
            <w:vAlign w:val="center"/>
          </w:tcPr>
          <w:p w14:paraId="538CC587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订单ID</w:t>
            </w:r>
          </w:p>
        </w:tc>
      </w:tr>
      <w:tr w:rsidR="00C5778D" w:rsidRPr="00594C10" w14:paraId="10BFC135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6519531F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tranId</w:t>
            </w:r>
          </w:p>
        </w:tc>
        <w:tc>
          <w:tcPr>
            <w:tcW w:w="982" w:type="dxa"/>
            <w:vAlign w:val="center"/>
          </w:tcPr>
          <w:p w14:paraId="1796A8BA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long</w:t>
            </w:r>
          </w:p>
        </w:tc>
        <w:tc>
          <w:tcPr>
            <w:tcW w:w="836" w:type="dxa"/>
            <w:vAlign w:val="center"/>
          </w:tcPr>
          <w:p w14:paraId="09D3A09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621" w:type="dxa"/>
            <w:vAlign w:val="center"/>
          </w:tcPr>
          <w:p w14:paraId="16C4A377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订单ID</w:t>
            </w:r>
          </w:p>
        </w:tc>
      </w:tr>
      <w:tr w:rsidR="00C5778D" w:rsidRPr="00594C10" w14:paraId="19AC95B4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2763D1D7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sn</w:t>
            </w:r>
          </w:p>
        </w:tc>
        <w:tc>
          <w:tcPr>
            <w:tcW w:w="982" w:type="dxa"/>
            <w:vAlign w:val="center"/>
          </w:tcPr>
          <w:p w14:paraId="3B75F8C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836" w:type="dxa"/>
            <w:vAlign w:val="center"/>
          </w:tcPr>
          <w:p w14:paraId="37D6A631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4</w:t>
            </w:r>
          </w:p>
        </w:tc>
        <w:tc>
          <w:tcPr>
            <w:tcW w:w="5621" w:type="dxa"/>
            <w:vAlign w:val="center"/>
          </w:tcPr>
          <w:p w14:paraId="40B277D9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C5778D" w:rsidRPr="00594C10" w14:paraId="04BCAF34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0CF7D404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uid</w:t>
            </w:r>
          </w:p>
        </w:tc>
        <w:tc>
          <w:tcPr>
            <w:tcW w:w="982" w:type="dxa"/>
            <w:vAlign w:val="center"/>
          </w:tcPr>
          <w:p w14:paraId="1A8D44B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long</w:t>
            </w:r>
          </w:p>
        </w:tc>
        <w:tc>
          <w:tcPr>
            <w:tcW w:w="836" w:type="dxa"/>
            <w:vAlign w:val="center"/>
          </w:tcPr>
          <w:p w14:paraId="38920137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621" w:type="dxa"/>
            <w:vAlign w:val="center"/>
          </w:tcPr>
          <w:p w14:paraId="54456190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用户ID</w:t>
            </w:r>
          </w:p>
        </w:tc>
      </w:tr>
      <w:tr w:rsidR="00C5778D" w:rsidRPr="00594C10" w14:paraId="4ECB2922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559A01DB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loginId</w:t>
            </w:r>
          </w:p>
        </w:tc>
        <w:tc>
          <w:tcPr>
            <w:tcW w:w="982" w:type="dxa"/>
            <w:vAlign w:val="center"/>
          </w:tcPr>
          <w:p w14:paraId="10460F9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836" w:type="dxa"/>
            <w:vAlign w:val="center"/>
          </w:tcPr>
          <w:p w14:paraId="6AD0F64F" w14:textId="7B13D326" w:rsidR="00C5778D" w:rsidRPr="00594C10" w:rsidRDefault="00842EBC" w:rsidP="00202303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621" w:type="dxa"/>
            <w:vAlign w:val="center"/>
          </w:tcPr>
          <w:p w14:paraId="6D86287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用户登录ID</w:t>
            </w:r>
          </w:p>
        </w:tc>
      </w:tr>
      <w:tr w:rsidR="00C5778D" w:rsidRPr="00594C10" w14:paraId="787F6370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62F5D757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moduleId</w:t>
            </w:r>
          </w:p>
        </w:tc>
        <w:tc>
          <w:tcPr>
            <w:tcW w:w="982" w:type="dxa"/>
            <w:vAlign w:val="center"/>
          </w:tcPr>
          <w:p w14:paraId="0C53043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836" w:type="dxa"/>
            <w:vAlign w:val="center"/>
          </w:tcPr>
          <w:p w14:paraId="67D58320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051457F7" w14:textId="77777777" w:rsidR="00C5778D" w:rsidRPr="00594C10" w:rsidRDefault="007A10E8" w:rsidP="00202303">
            <w:pPr>
              <w:pStyle w:val="af6"/>
              <w:spacing w:after="0"/>
              <w:ind w:leftChars="0" w:left="0"/>
              <w:jc w:val="both"/>
            </w:pPr>
            <w:hyperlink w:anchor="模块ID" w:history="1">
              <w:r w:rsidR="00C5778D" w:rsidRPr="004778F2">
                <w:rPr>
                  <w:rStyle w:val="af4"/>
                  <w:rFonts w:ascii="Microsoft YaHei UI" w:hAnsi="Microsoft YaHei UI Light"/>
                </w:rPr>
                <w:t>模块ID</w:t>
              </w:r>
            </w:hyperlink>
          </w:p>
        </w:tc>
      </w:tr>
      <w:tr w:rsidR="00C5778D" w:rsidRPr="00594C10" w14:paraId="4C80188D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4A16AF2E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moduleName</w:t>
            </w:r>
          </w:p>
        </w:tc>
        <w:tc>
          <w:tcPr>
            <w:tcW w:w="982" w:type="dxa"/>
            <w:vAlign w:val="center"/>
          </w:tcPr>
          <w:p w14:paraId="634B5C5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836" w:type="dxa"/>
            <w:vAlign w:val="center"/>
          </w:tcPr>
          <w:p w14:paraId="5D224D45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07FB3DD7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模块名称</w:t>
            </w:r>
          </w:p>
        </w:tc>
      </w:tr>
      <w:tr w:rsidR="00C5778D" w:rsidRPr="00594C10" w14:paraId="0E7E48FE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693AC2F2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gameId</w:t>
            </w:r>
          </w:p>
        </w:tc>
        <w:tc>
          <w:tcPr>
            <w:tcW w:w="982" w:type="dxa"/>
            <w:vAlign w:val="center"/>
          </w:tcPr>
          <w:p w14:paraId="0E55A312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836" w:type="dxa"/>
            <w:vAlign w:val="center"/>
          </w:tcPr>
          <w:p w14:paraId="065DA543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5199A5E6" w14:textId="77777777" w:rsidR="00C5778D" w:rsidRPr="00594C10" w:rsidRDefault="008F67EB" w:rsidP="00202303">
            <w:pPr>
              <w:pStyle w:val="af6"/>
              <w:spacing w:after="0"/>
              <w:ind w:leftChars="0" w:left="0"/>
              <w:jc w:val="both"/>
            </w:pPr>
            <w:r w:rsidRPr="00D50A77">
              <w:t>游戏ID</w:t>
            </w:r>
            <w:r>
              <w:t>，请参见</w:t>
            </w:r>
            <w:r>
              <w:rPr>
                <w:rFonts w:hint="eastAsia"/>
              </w:rPr>
              <w:t xml:space="preserve">: </w:t>
            </w:r>
            <w:hyperlink w:anchor="视讯游戏类别" w:history="1">
              <w:r w:rsidRPr="008F67EB">
                <w:rPr>
                  <w:rStyle w:val="af4"/>
                  <w:rFonts w:ascii="Microsoft YaHei UI" w:hAnsi="Microsoft YaHei UI Light"/>
                </w:rPr>
                <w:t>视讯游戏类别</w:t>
              </w:r>
            </w:hyperlink>
            <w:r>
              <w:t xml:space="preserve"> (CODE)</w:t>
            </w:r>
          </w:p>
        </w:tc>
      </w:tr>
      <w:tr w:rsidR="00C5778D" w:rsidRPr="00594C10" w14:paraId="29CE9847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1DC2E2FC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gameName</w:t>
            </w:r>
          </w:p>
        </w:tc>
        <w:tc>
          <w:tcPr>
            <w:tcW w:w="982" w:type="dxa"/>
            <w:vAlign w:val="center"/>
          </w:tcPr>
          <w:p w14:paraId="588AA58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836" w:type="dxa"/>
            <w:vAlign w:val="center"/>
          </w:tcPr>
          <w:p w14:paraId="59FE016A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00892EA1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玩法名称</w:t>
            </w:r>
          </w:p>
        </w:tc>
      </w:tr>
      <w:tr w:rsidR="00C5778D" w:rsidRPr="00594C10" w14:paraId="317649E0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75B4A1B3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orderStatus</w:t>
            </w:r>
          </w:p>
        </w:tc>
        <w:tc>
          <w:tcPr>
            <w:tcW w:w="982" w:type="dxa"/>
            <w:vAlign w:val="center"/>
          </w:tcPr>
          <w:p w14:paraId="2DAC476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836" w:type="dxa"/>
            <w:vAlign w:val="center"/>
          </w:tcPr>
          <w:p w14:paraId="453CF857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4F0FEFFB" w14:textId="77777777" w:rsidR="00C5778D" w:rsidRPr="00594C10" w:rsidRDefault="007A10E8" w:rsidP="00202303">
            <w:pPr>
              <w:pStyle w:val="af6"/>
              <w:spacing w:after="0"/>
              <w:ind w:leftChars="0" w:left="0"/>
              <w:jc w:val="both"/>
            </w:pPr>
            <w:hyperlink w:anchor="注单状态" w:history="1">
              <w:r w:rsidR="00C5778D" w:rsidRPr="00594C10">
                <w:rPr>
                  <w:rStyle w:val="af4"/>
                  <w:rFonts w:ascii="Microsoft YaHei UI" w:hAnsi="Microsoft YaHei UI Light"/>
                </w:rPr>
                <w:t>注单状态</w:t>
              </w:r>
            </w:hyperlink>
          </w:p>
        </w:tc>
      </w:tr>
      <w:tr w:rsidR="00C5778D" w:rsidRPr="00594C10" w14:paraId="4B881E90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21FCDA1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bAmount</w:t>
            </w:r>
          </w:p>
        </w:tc>
        <w:tc>
          <w:tcPr>
            <w:tcW w:w="982" w:type="dxa"/>
            <w:vAlign w:val="center"/>
          </w:tcPr>
          <w:p w14:paraId="7C4845C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float</w:t>
            </w:r>
          </w:p>
        </w:tc>
        <w:tc>
          <w:tcPr>
            <w:tcW w:w="836" w:type="dxa"/>
            <w:vAlign w:val="center"/>
          </w:tcPr>
          <w:p w14:paraId="7BAABD4F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602D7902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下注额</w:t>
            </w:r>
          </w:p>
        </w:tc>
      </w:tr>
      <w:tr w:rsidR="00C5778D" w:rsidRPr="00594C10" w14:paraId="1C246A81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4009562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aAmount</w:t>
            </w:r>
          </w:p>
        </w:tc>
        <w:tc>
          <w:tcPr>
            <w:tcW w:w="982" w:type="dxa"/>
            <w:vAlign w:val="center"/>
          </w:tcPr>
          <w:p w14:paraId="413BCA59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float</w:t>
            </w:r>
          </w:p>
        </w:tc>
        <w:tc>
          <w:tcPr>
            <w:tcW w:w="836" w:type="dxa"/>
            <w:vAlign w:val="center"/>
          </w:tcPr>
          <w:p w14:paraId="2DCE958B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694BCDD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结算额</w:t>
            </w:r>
          </w:p>
        </w:tc>
      </w:tr>
      <w:tr w:rsidR="00C5778D" w:rsidRPr="00594C10" w14:paraId="2EBF248E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3C168F9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orderFrom</w:t>
            </w:r>
          </w:p>
        </w:tc>
        <w:tc>
          <w:tcPr>
            <w:tcW w:w="982" w:type="dxa"/>
            <w:vAlign w:val="center"/>
          </w:tcPr>
          <w:p w14:paraId="488F3439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836" w:type="dxa"/>
            <w:vAlign w:val="center"/>
          </w:tcPr>
          <w:p w14:paraId="38D35A88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1F44D57F" w14:textId="25A38E14" w:rsidR="00C5778D" w:rsidRPr="00594C10" w:rsidRDefault="003123F0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订单来源</w:t>
            </w:r>
            <w:r>
              <w:t>，请参见</w:t>
            </w:r>
            <w:r>
              <w:rPr>
                <w:rFonts w:hint="eastAsia"/>
              </w:rPr>
              <w:t xml:space="preserve">: </w:t>
            </w:r>
            <w:hyperlink w:anchor="BG视讯终端类别" w:history="1">
              <w:r w:rsidR="005E64DA">
                <w:rPr>
                  <w:rStyle w:val="af4"/>
                  <w:rFonts w:ascii="Microsoft YaHei UI" w:hAnsi="Microsoft YaHei UI Light" w:hint="eastAsia"/>
                </w:rPr>
                <w:t>BG视讯终端类别</w:t>
              </w:r>
            </w:hyperlink>
          </w:p>
        </w:tc>
      </w:tr>
      <w:tr w:rsidR="00C5778D" w:rsidRPr="00594C10" w14:paraId="35A0DC54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75EA36FF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orderTime</w:t>
            </w:r>
          </w:p>
        </w:tc>
        <w:tc>
          <w:tcPr>
            <w:tcW w:w="982" w:type="dxa"/>
            <w:vAlign w:val="center"/>
          </w:tcPr>
          <w:p w14:paraId="354CC58E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date</w:t>
            </w:r>
          </w:p>
        </w:tc>
        <w:tc>
          <w:tcPr>
            <w:tcW w:w="836" w:type="dxa"/>
            <w:vAlign w:val="center"/>
          </w:tcPr>
          <w:p w14:paraId="5D43A83C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0799E2D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下注时间</w:t>
            </w:r>
          </w:p>
        </w:tc>
      </w:tr>
      <w:tr w:rsidR="00C5778D" w:rsidRPr="00594C10" w14:paraId="1DFFFFB3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7731442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lastUpdateTime</w:t>
            </w:r>
          </w:p>
        </w:tc>
        <w:tc>
          <w:tcPr>
            <w:tcW w:w="982" w:type="dxa"/>
            <w:vAlign w:val="center"/>
          </w:tcPr>
          <w:p w14:paraId="38106A81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date</w:t>
            </w:r>
          </w:p>
        </w:tc>
        <w:tc>
          <w:tcPr>
            <w:tcW w:w="836" w:type="dxa"/>
            <w:vAlign w:val="center"/>
          </w:tcPr>
          <w:p w14:paraId="68D2A4B6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7405CFC0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最后修改时间</w:t>
            </w:r>
          </w:p>
        </w:tc>
      </w:tr>
      <w:tr w:rsidR="00C5778D" w:rsidRPr="00594C10" w14:paraId="444E37FE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01012EC1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fromIp</w:t>
            </w:r>
          </w:p>
        </w:tc>
        <w:tc>
          <w:tcPr>
            <w:tcW w:w="982" w:type="dxa"/>
            <w:vAlign w:val="center"/>
          </w:tcPr>
          <w:p w14:paraId="256B427C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836" w:type="dxa"/>
            <w:vAlign w:val="center"/>
          </w:tcPr>
          <w:p w14:paraId="1EE25482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6BD0CCD0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下注来源IP</w:t>
            </w:r>
          </w:p>
        </w:tc>
      </w:tr>
      <w:tr w:rsidR="00C5778D" w:rsidRPr="004778F2" w14:paraId="239E7494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07C6E737" w14:textId="77777777" w:rsidR="00C5778D" w:rsidRPr="00891D57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891D57">
              <w:t>fromIpAddr</w:t>
            </w:r>
          </w:p>
        </w:tc>
        <w:tc>
          <w:tcPr>
            <w:tcW w:w="982" w:type="dxa"/>
            <w:vAlign w:val="center"/>
          </w:tcPr>
          <w:p w14:paraId="74A0D795" w14:textId="77777777" w:rsidR="00C5778D" w:rsidRPr="00891D5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891D57">
              <w:t>string</w:t>
            </w:r>
          </w:p>
        </w:tc>
        <w:tc>
          <w:tcPr>
            <w:tcW w:w="836" w:type="dxa"/>
            <w:vAlign w:val="center"/>
          </w:tcPr>
          <w:p w14:paraId="597B6E95" w14:textId="77777777" w:rsidR="00C5778D" w:rsidRPr="00891D57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891D57">
              <w:t>32</w:t>
            </w:r>
          </w:p>
        </w:tc>
        <w:tc>
          <w:tcPr>
            <w:tcW w:w="5621" w:type="dxa"/>
            <w:vAlign w:val="center"/>
          </w:tcPr>
          <w:p w14:paraId="6F4E22EB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891D57">
              <w:t>下注来源IP归属地</w:t>
            </w:r>
          </w:p>
        </w:tc>
      </w:tr>
      <w:tr w:rsidR="00C5778D" w:rsidRPr="00594C10" w14:paraId="1C63894E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10EB1820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issueId</w:t>
            </w:r>
          </w:p>
        </w:tc>
        <w:tc>
          <w:tcPr>
            <w:tcW w:w="982" w:type="dxa"/>
            <w:vAlign w:val="center"/>
          </w:tcPr>
          <w:p w14:paraId="26094C9B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836" w:type="dxa"/>
            <w:vAlign w:val="center"/>
          </w:tcPr>
          <w:p w14:paraId="4DCCAD00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4015B8E9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下注期数</w:t>
            </w:r>
          </w:p>
        </w:tc>
      </w:tr>
      <w:tr w:rsidR="00C5778D" w:rsidRPr="00594C10" w14:paraId="3E83FBC1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319733D4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playId</w:t>
            </w:r>
          </w:p>
        </w:tc>
        <w:tc>
          <w:tcPr>
            <w:tcW w:w="982" w:type="dxa"/>
            <w:vAlign w:val="center"/>
          </w:tcPr>
          <w:p w14:paraId="10AC123A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836" w:type="dxa"/>
            <w:vAlign w:val="center"/>
          </w:tcPr>
          <w:p w14:paraId="3443F61D" w14:textId="77777777" w:rsidR="00C5778D" w:rsidRPr="00594C10" w:rsidRDefault="00C5778D" w:rsidP="0020230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2E459579" w14:textId="77777777" w:rsidR="00C5778D" w:rsidRPr="00594C10" w:rsidRDefault="008F67EB" w:rsidP="00202303">
            <w:pPr>
              <w:pStyle w:val="af6"/>
              <w:spacing w:after="0"/>
              <w:ind w:leftChars="0" w:left="0"/>
              <w:jc w:val="both"/>
            </w:pPr>
            <w:r w:rsidRPr="00594C10">
              <w:t>玩法</w:t>
            </w:r>
            <w:r>
              <w:rPr>
                <w:rFonts w:hint="eastAsia"/>
              </w:rPr>
              <w:t>ID</w:t>
            </w:r>
            <w:r>
              <w:t>，唯一标识一种注单类别</w:t>
            </w:r>
          </w:p>
        </w:tc>
      </w:tr>
      <w:tr w:rsidR="008F67EB" w:rsidRPr="00594C10" w14:paraId="69520BFE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685DE8D0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playName</w:t>
            </w:r>
          </w:p>
        </w:tc>
        <w:tc>
          <w:tcPr>
            <w:tcW w:w="982" w:type="dxa"/>
            <w:vAlign w:val="center"/>
          </w:tcPr>
          <w:p w14:paraId="75B95B43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36" w:type="dxa"/>
            <w:vAlign w:val="center"/>
          </w:tcPr>
          <w:p w14:paraId="62EF022A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0632E399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玩法名称</w:t>
            </w:r>
          </w:p>
        </w:tc>
      </w:tr>
      <w:tr w:rsidR="008F67EB" w:rsidRPr="00594C10" w14:paraId="48E92B1B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0BA2FDF2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playNameEn</w:t>
            </w:r>
          </w:p>
        </w:tc>
        <w:tc>
          <w:tcPr>
            <w:tcW w:w="982" w:type="dxa"/>
            <w:vAlign w:val="center"/>
          </w:tcPr>
          <w:p w14:paraId="06F4EB42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36" w:type="dxa"/>
            <w:vAlign w:val="center"/>
          </w:tcPr>
          <w:p w14:paraId="7CF1FB3F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6A408989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玩法名称(En)</w:t>
            </w:r>
          </w:p>
        </w:tc>
      </w:tr>
      <w:tr w:rsidR="008F67EB" w:rsidRPr="00594C10" w14:paraId="678EF1D0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34277896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validBet</w:t>
            </w:r>
          </w:p>
        </w:tc>
        <w:tc>
          <w:tcPr>
            <w:tcW w:w="982" w:type="dxa"/>
            <w:vAlign w:val="center"/>
          </w:tcPr>
          <w:p w14:paraId="6949DACC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float</w:t>
            </w:r>
          </w:p>
        </w:tc>
        <w:tc>
          <w:tcPr>
            <w:tcW w:w="836" w:type="dxa"/>
            <w:vAlign w:val="center"/>
          </w:tcPr>
          <w:p w14:paraId="515BA8D0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44681232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打码量(有效投注)</w:t>
            </w:r>
          </w:p>
        </w:tc>
      </w:tr>
      <w:tr w:rsidR="008F67EB" w:rsidRPr="00594C10" w14:paraId="34931131" w14:textId="77777777" w:rsidTr="008F67EB">
        <w:trPr>
          <w:trHeight w:val="340"/>
        </w:trPr>
        <w:tc>
          <w:tcPr>
            <w:tcW w:w="1569" w:type="dxa"/>
            <w:vAlign w:val="center"/>
          </w:tcPr>
          <w:p w14:paraId="71DF96BF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payment</w:t>
            </w:r>
          </w:p>
        </w:tc>
        <w:tc>
          <w:tcPr>
            <w:tcW w:w="982" w:type="dxa"/>
            <w:vAlign w:val="center"/>
          </w:tcPr>
          <w:p w14:paraId="29A70397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float</w:t>
            </w:r>
          </w:p>
        </w:tc>
        <w:tc>
          <w:tcPr>
            <w:tcW w:w="836" w:type="dxa"/>
            <w:vAlign w:val="center"/>
          </w:tcPr>
          <w:p w14:paraId="07418868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781ABB5F" w14:textId="77777777" w:rsidR="008F67EB" w:rsidRPr="00594C10" w:rsidRDefault="008F67EB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派彩(输赢)</w:t>
            </w:r>
          </w:p>
        </w:tc>
      </w:tr>
    </w:tbl>
    <w:p w14:paraId="09074B03" w14:textId="77777777" w:rsidR="00C5778D" w:rsidRPr="00944A0B" w:rsidRDefault="00C5778D" w:rsidP="008F67EB">
      <w:pPr>
        <w:pStyle w:val="af7"/>
        <w:spacing w:beforeLines="100" w:before="240" w:after="0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C5778D" w14:paraId="2105410F" w14:textId="77777777" w:rsidTr="00202303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77D56D21" w14:textId="77777777" w:rsidR="00C5778D" w:rsidRPr="00EE622F" w:rsidRDefault="00C5778D" w:rsidP="00202303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51C89049" w14:textId="77777777" w:rsidR="00C5778D" w:rsidRPr="00EE622F" w:rsidRDefault="00C5778D" w:rsidP="00202303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EE622F">
              <w:rPr>
                <w:rFonts w:ascii="Courier New" w:hAnsi="Courier New" w:cs="Courier New"/>
                <w:color w:val="204A87"/>
                <w:sz w:val="18"/>
                <w:szCs w:val="18"/>
              </w:rPr>
              <w:t>"id":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 xml:space="preserve"> </w:t>
            </w:r>
            <w:r w:rsidRPr="00EE622F">
              <w:rPr>
                <w:rFonts w:ascii="Courier New" w:hAnsi="Courier New" w:cs="Courier New"/>
                <w:color w:val="4E9A06"/>
                <w:sz w:val="18"/>
                <w:szCs w:val="18"/>
              </w:rPr>
              <w:t>"01101"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16541FC2" w14:textId="77777777" w:rsidR="00C5778D" w:rsidRPr="00EE622F" w:rsidRDefault="00C5778D" w:rsidP="00202303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EE622F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"method":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 xml:space="preserve"> </w:t>
            </w:r>
            <w:r w:rsidRPr="00EE622F">
              <w:rPr>
                <w:rFonts w:ascii="Courier New" w:hAnsi="Courier New" w:cs="Courier New"/>
                <w:color w:val="4E9A06"/>
                <w:sz w:val="18"/>
                <w:szCs w:val="18"/>
              </w:rPr>
              <w:t>"open.order.agent.query"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345303C9" w14:textId="77777777" w:rsidR="00C5778D" w:rsidRPr="00EE622F" w:rsidRDefault="00C5778D" w:rsidP="00202303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EE622F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"params":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 xml:space="preserve"> {</w:t>
            </w:r>
          </w:p>
          <w:p w14:paraId="6FC4F33C" w14:textId="77777777" w:rsidR="00C5778D" w:rsidRDefault="00C5778D" w:rsidP="00202303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EE622F">
              <w:rPr>
                <w:rFonts w:ascii="Courier New" w:hAnsi="Courier New" w:cs="Courier New"/>
                <w:color w:val="204A87"/>
                <w:sz w:val="18"/>
                <w:szCs w:val="18"/>
              </w:rPr>
              <w:t>"sn":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 xml:space="preserve"> </w:t>
            </w:r>
            <w:r w:rsidRPr="00EE622F">
              <w:rPr>
                <w:rFonts w:ascii="Courier New" w:hAnsi="Courier New" w:cs="Courier New"/>
                <w:color w:val="4E9A06"/>
                <w:sz w:val="18"/>
                <w:szCs w:val="18"/>
              </w:rPr>
              <w:t>"demo"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71B42DFE" w14:textId="77777777" w:rsidR="00C5778D" w:rsidRPr="00EE622F" w:rsidRDefault="00C5778D" w:rsidP="00202303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EE622F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 w:rsidRPr="005B23C6">
              <w:rPr>
                <w:rFonts w:ascii="Courier New" w:hAnsi="Courier New" w:cs="Courier New"/>
                <w:color w:val="204A87"/>
                <w:sz w:val="18"/>
                <w:szCs w:val="18"/>
              </w:rPr>
              <w:t>digest</w:t>
            </w:r>
            <w:r w:rsidRPr="00EE622F">
              <w:rPr>
                <w:rFonts w:ascii="Courier New" w:hAnsi="Courier New" w:cs="Courier New"/>
                <w:color w:val="204A87"/>
                <w:sz w:val="18"/>
                <w:szCs w:val="18"/>
              </w:rPr>
              <w:t>":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 xml:space="preserve"> </w:t>
            </w:r>
            <w:r w:rsidRPr="00EE622F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23C6">
              <w:rPr>
                <w:rFonts w:ascii="Courier New" w:hAnsi="Courier New" w:cs="Courier New"/>
                <w:color w:val="4E9A06"/>
                <w:sz w:val="18"/>
                <w:szCs w:val="18"/>
              </w:rPr>
              <w:t>C6F0006355E1CDB50A95CFBFA2C7BCC6</w:t>
            </w:r>
            <w:r w:rsidRPr="00EE622F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28556A60" w14:textId="77777777" w:rsidR="00C5778D" w:rsidRPr="00EE622F" w:rsidRDefault="00C5778D" w:rsidP="00202303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EE622F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>random</w:t>
            </w:r>
            <w:r w:rsidRPr="00EE622F">
              <w:rPr>
                <w:rFonts w:ascii="Courier New" w:hAnsi="Courier New" w:cs="Courier New"/>
                <w:color w:val="204A87"/>
                <w:sz w:val="18"/>
                <w:szCs w:val="18"/>
              </w:rPr>
              <w:t>":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 xml:space="preserve"> </w:t>
            </w:r>
            <w:r w:rsidRPr="00EE622F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23C6">
              <w:rPr>
                <w:rFonts w:ascii="Courier New" w:hAnsi="Courier New" w:cs="Courier New"/>
                <w:color w:val="4E9A06"/>
                <w:sz w:val="18"/>
                <w:szCs w:val="18"/>
              </w:rPr>
              <w:t>f115b14b-4b59-482e-b416-1104eff43fb7</w:t>
            </w:r>
            <w:r w:rsidRPr="00EE622F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6FDEBD83" w14:textId="77777777" w:rsidR="00C5778D" w:rsidRPr="00EE622F" w:rsidRDefault="00C5778D" w:rsidP="00202303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EE622F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 w:rsidRPr="005B23C6">
              <w:rPr>
                <w:rFonts w:ascii="Courier New" w:hAnsi="Courier New" w:cs="Courier New"/>
                <w:color w:val="204A87"/>
                <w:sz w:val="18"/>
                <w:szCs w:val="18"/>
              </w:rPr>
              <w:t>agentLoginId</w:t>
            </w:r>
            <w:r w:rsidRPr="00EE622F">
              <w:rPr>
                <w:rFonts w:ascii="Courier New" w:hAnsi="Courier New" w:cs="Courier New"/>
                <w:color w:val="204A87"/>
                <w:sz w:val="18"/>
                <w:szCs w:val="18"/>
              </w:rPr>
              <w:t>":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 xml:space="preserve"> </w:t>
            </w:r>
            <w:r w:rsidRPr="00EE622F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E9A06"/>
                <w:sz w:val="18"/>
                <w:szCs w:val="18"/>
              </w:rPr>
              <w:t>bgagent</w:t>
            </w:r>
            <w:r w:rsidRPr="00EE622F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4F194639" w14:textId="77777777" w:rsidR="00C5778D" w:rsidRPr="00EE622F" w:rsidRDefault="00C5778D" w:rsidP="00202303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EE622F">
              <w:rPr>
                <w:rFonts w:ascii="Courier New" w:hAnsi="Courier New" w:cs="Courier New"/>
                <w:color w:val="204A87"/>
                <w:sz w:val="18"/>
                <w:szCs w:val="18"/>
              </w:rPr>
              <w:t>"startTime":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 xml:space="preserve"> </w:t>
            </w:r>
            <w:r w:rsidRPr="00EE622F">
              <w:rPr>
                <w:rFonts w:ascii="Courier New" w:hAnsi="Courier New" w:cs="Courier New"/>
                <w:color w:val="4E9A06"/>
                <w:sz w:val="18"/>
                <w:szCs w:val="18"/>
              </w:rPr>
              <w:t>"2015-11-25 11:22:00"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17A7C776" w14:textId="77777777" w:rsidR="00C5778D" w:rsidRPr="00EE622F" w:rsidRDefault="00C5778D" w:rsidP="00202303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EE622F">
              <w:rPr>
                <w:rFonts w:ascii="Courier New" w:hAnsi="Courier New" w:cs="Courier New"/>
                <w:color w:val="204A87"/>
                <w:sz w:val="18"/>
                <w:szCs w:val="18"/>
              </w:rPr>
              <w:t xml:space="preserve">"endTime": </w:t>
            </w:r>
            <w:r w:rsidRPr="00EE622F">
              <w:rPr>
                <w:rFonts w:ascii="Courier New" w:hAnsi="Courier New" w:cs="Courier New"/>
                <w:color w:val="4E9A06"/>
                <w:sz w:val="18"/>
                <w:szCs w:val="18"/>
              </w:rPr>
              <w:t>"2015-12-10 11:22:00"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1A9BA9AD" w14:textId="77777777" w:rsidR="00C5778D" w:rsidRPr="00EE622F" w:rsidRDefault="00C5778D" w:rsidP="00202303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EE622F">
              <w:rPr>
                <w:rFonts w:ascii="Courier New" w:hAnsi="Courier New" w:cs="Courier New"/>
                <w:color w:val="204A87"/>
                <w:sz w:val="18"/>
                <w:szCs w:val="18"/>
              </w:rPr>
              <w:t>"pageIndex":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 xml:space="preserve"> </w:t>
            </w:r>
            <w:r w:rsidRPr="00EE622F">
              <w:rPr>
                <w:rFonts w:ascii="Courier New" w:hAnsi="Courier New" w:cs="Courier New"/>
                <w:color w:val="AD7FA8"/>
                <w:sz w:val="18"/>
                <w:szCs w:val="18"/>
              </w:rPr>
              <w:t>1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60C900FA" w14:textId="77777777" w:rsidR="00C5778D" w:rsidRPr="00EE622F" w:rsidRDefault="00C5778D" w:rsidP="00202303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EE622F">
              <w:rPr>
                <w:rFonts w:ascii="Courier New" w:hAnsi="Courier New" w:cs="Courier New"/>
                <w:color w:val="204A87"/>
                <w:sz w:val="18"/>
                <w:szCs w:val="18"/>
              </w:rPr>
              <w:t>"pageSize":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 xml:space="preserve"> </w:t>
            </w:r>
            <w:r w:rsidRPr="00EE622F">
              <w:rPr>
                <w:rFonts w:ascii="Courier New" w:hAnsi="Courier New" w:cs="Courier New"/>
                <w:color w:val="AD7FA8"/>
                <w:sz w:val="18"/>
                <w:szCs w:val="18"/>
              </w:rPr>
              <w:t>1</w:t>
            </w:r>
          </w:p>
          <w:p w14:paraId="1A375A54" w14:textId="77777777" w:rsidR="00C5778D" w:rsidRPr="00EE622F" w:rsidRDefault="00C5778D" w:rsidP="00202303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>},</w:t>
            </w:r>
          </w:p>
          <w:p w14:paraId="58910462" w14:textId="77777777" w:rsidR="00C5778D" w:rsidRPr="00EE622F" w:rsidRDefault="00C5778D" w:rsidP="00202303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EE622F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"jsonrpc":</w:t>
            </w: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 xml:space="preserve"> </w:t>
            </w:r>
            <w:r w:rsidRPr="00EE622F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4E620276" w14:textId="77777777" w:rsidR="00C5778D" w:rsidRPr="00EE622F" w:rsidRDefault="00C5778D" w:rsidP="00202303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EE622F">
              <w:rPr>
                <w:rFonts w:ascii="Courier New" w:hAnsi="Courier New" w:cs="Courier New"/>
                <w:color w:val="729FCF"/>
                <w:shd w:val="clear" w:color="auto" w:fill="FFFFFF"/>
              </w:rPr>
              <w:t>}</w:t>
            </w:r>
          </w:p>
        </w:tc>
      </w:tr>
    </w:tbl>
    <w:p w14:paraId="619DAE45" w14:textId="77777777" w:rsidR="00C5778D" w:rsidRDefault="00C5778D">
      <w:pPr>
        <w:spacing w:after="200" w:line="288" w:lineRule="auto"/>
        <w:rPr>
          <w:rFonts w:asciiTheme="minorHAnsi" w:eastAsia="Microsoft YaHei UI" w:hAnsiTheme="minorHAnsi" w:cstheme="minorBidi"/>
          <w:bCs/>
          <w:color w:val="9E3D22"/>
          <w:sz w:val="28"/>
          <w:szCs w:val="32"/>
          <w:lang w:eastAsia="zh-Hans"/>
        </w:rPr>
      </w:pPr>
      <w:r>
        <w:br w:type="page"/>
      </w:r>
    </w:p>
    <w:p w14:paraId="79337464" w14:textId="77777777" w:rsidR="009B1BE8" w:rsidRDefault="009B1BE8" w:rsidP="009B1BE8">
      <w:pPr>
        <w:pStyle w:val="af2"/>
        <w:ind w:left="480" w:right="240"/>
      </w:pPr>
      <w:bookmarkStart w:id="33" w:name="_Toc29317682"/>
      <w:r>
        <w:lastRenderedPageBreak/>
        <w:t>异常注单查询</w:t>
      </w:r>
      <w:bookmarkEnd w:id="33"/>
    </w:p>
    <w:p w14:paraId="46050CAD" w14:textId="77777777" w:rsidR="009B1BE8" w:rsidRDefault="009B1BE8" w:rsidP="009B1BE8">
      <w:pPr>
        <w:pStyle w:val="af7"/>
        <w:ind w:left="504" w:right="240"/>
      </w:pPr>
      <w:r>
        <w:rPr>
          <w:rFonts w:hint="eastAsia"/>
        </w:rPr>
        <w:t>接口地址</w:t>
      </w:r>
    </w:p>
    <w:p w14:paraId="4AC41580" w14:textId="77777777" w:rsidR="009B1BE8" w:rsidRDefault="00840248" w:rsidP="009B1BE8">
      <w:pPr>
        <w:pStyle w:val="af6"/>
        <w:spacing w:before="200" w:after="120"/>
        <w:ind w:leftChars="200" w:left="480"/>
        <w:rPr>
          <w:rStyle w:val="af8"/>
        </w:rPr>
      </w:pPr>
      <w:r w:rsidRPr="00840248">
        <w:rPr>
          <w:rStyle w:val="af8"/>
        </w:rPr>
        <w:t>open.order.video.updated.query</w:t>
      </w:r>
    </w:p>
    <w:p w14:paraId="5F79A25E" w14:textId="77777777" w:rsidR="004F625F" w:rsidRDefault="004F625F" w:rsidP="009B1BE8">
      <w:pPr>
        <w:pStyle w:val="af7"/>
        <w:ind w:left="504" w:right="240"/>
      </w:pPr>
    </w:p>
    <w:p w14:paraId="5856EC4E" w14:textId="77777777" w:rsidR="009B1BE8" w:rsidRPr="00CB4242" w:rsidRDefault="009B1BE8" w:rsidP="009B1BE8">
      <w:pPr>
        <w:pStyle w:val="af7"/>
        <w:ind w:left="504" w:right="240"/>
      </w:pPr>
      <w:r w:rsidRPr="00CB4242">
        <w:rPr>
          <w:rFonts w:hint="eastAsia"/>
        </w:rPr>
        <w:t>接口说明</w:t>
      </w:r>
    </w:p>
    <w:p w14:paraId="19B4455A" w14:textId="77777777" w:rsidR="009B1BE8" w:rsidRPr="00AB7E2B" w:rsidRDefault="009B1BE8" w:rsidP="009B1BE8">
      <w:pPr>
        <w:ind w:firstLine="518"/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Theme="minorEastAsia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1.</w:t>
      </w:r>
      <w:r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该接口提供所有结算状态异常的记录，包含延迟结算、重新结算等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33D55F71" w14:textId="77777777" w:rsidR="009B1BE8" w:rsidRPr="00CB4242" w:rsidRDefault="009B1BE8" w:rsidP="009B1BE8">
      <w:pPr>
        <w:ind w:firstLine="518"/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2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.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接口访问频率限制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: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20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次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/小时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1BBB5269" w14:textId="77777777" w:rsidR="004F625F" w:rsidRDefault="004F625F" w:rsidP="009B1BE8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</w:p>
    <w:p w14:paraId="7C55503F" w14:textId="77777777" w:rsidR="009B1BE8" w:rsidRPr="00134772" w:rsidRDefault="009B1BE8" w:rsidP="009B1BE8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34772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122"/>
        <w:gridCol w:w="1270"/>
        <w:gridCol w:w="706"/>
        <w:gridCol w:w="706"/>
        <w:gridCol w:w="5204"/>
      </w:tblGrid>
      <w:tr w:rsidR="009B1BE8" w14:paraId="6858D79F" w14:textId="77777777" w:rsidTr="009B1BE8">
        <w:trPr>
          <w:trHeight w:val="454"/>
        </w:trPr>
        <w:tc>
          <w:tcPr>
            <w:tcW w:w="1122" w:type="dxa"/>
            <w:shd w:val="clear" w:color="auto" w:fill="DEE7EC"/>
            <w:vAlign w:val="center"/>
          </w:tcPr>
          <w:p w14:paraId="6FF47360" w14:textId="77777777" w:rsidR="009B1BE8" w:rsidRDefault="009B1BE8" w:rsidP="009B1BE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0" w:type="dxa"/>
            <w:shd w:val="clear" w:color="auto" w:fill="DEE7EC"/>
            <w:vAlign w:val="center"/>
          </w:tcPr>
          <w:p w14:paraId="0FFB18B2" w14:textId="77777777" w:rsidR="009B1BE8" w:rsidRDefault="009B1BE8" w:rsidP="009B1BE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2EEF3104" w14:textId="77777777" w:rsidR="009B1BE8" w:rsidRDefault="009B1BE8" w:rsidP="009B1BE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293843D1" w14:textId="77777777" w:rsidR="009B1BE8" w:rsidRDefault="009B1BE8" w:rsidP="009B1BE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204" w:type="dxa"/>
            <w:shd w:val="clear" w:color="auto" w:fill="DEE7EC"/>
            <w:vAlign w:val="center"/>
          </w:tcPr>
          <w:p w14:paraId="6E8E68D6" w14:textId="77777777" w:rsidR="009B1BE8" w:rsidRDefault="009B1BE8" w:rsidP="009B1BE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840248" w14:paraId="38CBAC17" w14:textId="77777777" w:rsidTr="009B1BE8">
        <w:trPr>
          <w:trHeight w:val="454"/>
        </w:trPr>
        <w:tc>
          <w:tcPr>
            <w:tcW w:w="1122" w:type="dxa"/>
            <w:vAlign w:val="center"/>
          </w:tcPr>
          <w:p w14:paraId="3354CE99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0" w:type="dxa"/>
            <w:vAlign w:val="center"/>
          </w:tcPr>
          <w:p w14:paraId="57868345" w14:textId="77777777" w:rsidR="00840248" w:rsidRDefault="00840248" w:rsidP="0084024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6" w:type="dxa"/>
            <w:vAlign w:val="center"/>
          </w:tcPr>
          <w:p w14:paraId="5E66D70A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6" w:type="dxa"/>
            <w:vAlign w:val="center"/>
          </w:tcPr>
          <w:p w14:paraId="2A5486D5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204" w:type="dxa"/>
            <w:vAlign w:val="center"/>
          </w:tcPr>
          <w:p w14:paraId="07C557F3" w14:textId="77777777" w:rsidR="00840248" w:rsidRDefault="00840248" w:rsidP="00840248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840248" w14:paraId="456708FD" w14:textId="77777777" w:rsidTr="009B1BE8">
        <w:trPr>
          <w:trHeight w:val="454"/>
        </w:trPr>
        <w:tc>
          <w:tcPr>
            <w:tcW w:w="1122" w:type="dxa"/>
            <w:vAlign w:val="center"/>
          </w:tcPr>
          <w:p w14:paraId="7895CBA3" w14:textId="77777777" w:rsidR="00840248" w:rsidRDefault="00840248" w:rsidP="00840248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70" w:type="dxa"/>
            <w:vAlign w:val="center"/>
          </w:tcPr>
          <w:p w14:paraId="25B231E4" w14:textId="77777777" w:rsidR="00840248" w:rsidRDefault="00840248" w:rsidP="0084024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6" w:type="dxa"/>
            <w:vAlign w:val="center"/>
          </w:tcPr>
          <w:p w14:paraId="4030AD1A" w14:textId="77777777" w:rsidR="00840248" w:rsidRDefault="00840248" w:rsidP="0084024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6" w:type="dxa"/>
            <w:vAlign w:val="center"/>
          </w:tcPr>
          <w:p w14:paraId="266D9DE8" w14:textId="77777777" w:rsidR="00840248" w:rsidRDefault="00840248" w:rsidP="00840248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204" w:type="dxa"/>
            <w:vAlign w:val="center"/>
          </w:tcPr>
          <w:p w14:paraId="564F907E" w14:textId="77777777" w:rsidR="00840248" w:rsidRDefault="00840248" w:rsidP="00840248">
            <w:pPr>
              <w:pStyle w:val="af6"/>
              <w:spacing w:after="0"/>
              <w:ind w:leftChars="0" w:left="0"/>
              <w:jc w:val="both"/>
            </w:pPr>
            <w:r w:rsidRPr="00840248">
              <w:rPr>
                <w:rFonts w:hint="eastAsia"/>
              </w:rPr>
              <w:t>请求摘要</w:t>
            </w:r>
            <w:r w:rsidRPr="00840248">
              <w:t>sign=md5(random+sn+secretKey)</w:t>
            </w:r>
          </w:p>
        </w:tc>
      </w:tr>
      <w:tr w:rsidR="00840248" w14:paraId="7D0D752B" w14:textId="77777777" w:rsidTr="006D7EBA">
        <w:trPr>
          <w:trHeight w:val="454"/>
        </w:trPr>
        <w:tc>
          <w:tcPr>
            <w:tcW w:w="1122" w:type="dxa"/>
            <w:vAlign w:val="center"/>
          </w:tcPr>
          <w:p w14:paraId="1CD0BC3C" w14:textId="77777777" w:rsidR="00840248" w:rsidRPr="004153E0" w:rsidRDefault="00840248" w:rsidP="006D7EBA">
            <w:pPr>
              <w:pStyle w:val="af6"/>
              <w:spacing w:after="0"/>
              <w:ind w:leftChars="0" w:left="0"/>
              <w:jc w:val="both"/>
            </w:pPr>
            <w:r w:rsidRPr="004153E0">
              <w:t>sn</w:t>
            </w:r>
          </w:p>
        </w:tc>
        <w:tc>
          <w:tcPr>
            <w:tcW w:w="1270" w:type="dxa"/>
            <w:vAlign w:val="center"/>
          </w:tcPr>
          <w:p w14:paraId="0ED219F9" w14:textId="77777777" w:rsidR="00840248" w:rsidRPr="004153E0" w:rsidRDefault="00840248" w:rsidP="006D7EBA">
            <w:pPr>
              <w:pStyle w:val="af6"/>
              <w:spacing w:after="0"/>
              <w:ind w:leftChars="0" w:left="0"/>
              <w:jc w:val="center"/>
            </w:pPr>
            <w:r>
              <w:t>s</w:t>
            </w:r>
            <w:r w:rsidRPr="004153E0">
              <w:t>tring</w:t>
            </w:r>
          </w:p>
        </w:tc>
        <w:tc>
          <w:tcPr>
            <w:tcW w:w="706" w:type="dxa"/>
            <w:vAlign w:val="center"/>
          </w:tcPr>
          <w:p w14:paraId="2D3B2692" w14:textId="77777777" w:rsidR="00840248" w:rsidRPr="004153E0" w:rsidRDefault="00840248" w:rsidP="006D7EBA">
            <w:pPr>
              <w:pStyle w:val="af6"/>
              <w:spacing w:after="0"/>
              <w:ind w:leftChars="0" w:left="0"/>
              <w:jc w:val="center"/>
            </w:pPr>
            <w:r w:rsidRPr="004153E0">
              <w:t>4</w:t>
            </w:r>
          </w:p>
        </w:tc>
        <w:tc>
          <w:tcPr>
            <w:tcW w:w="706" w:type="dxa"/>
            <w:vAlign w:val="center"/>
          </w:tcPr>
          <w:p w14:paraId="514382F5" w14:textId="77777777" w:rsidR="00840248" w:rsidRPr="004153E0" w:rsidRDefault="00840248" w:rsidP="006D7EBA">
            <w:pPr>
              <w:pStyle w:val="af6"/>
              <w:spacing w:after="0"/>
              <w:ind w:leftChars="0" w:left="0"/>
              <w:jc w:val="center"/>
            </w:pPr>
            <w:r w:rsidRPr="004153E0">
              <w:t>是</w:t>
            </w:r>
          </w:p>
        </w:tc>
        <w:tc>
          <w:tcPr>
            <w:tcW w:w="5204" w:type="dxa"/>
            <w:vAlign w:val="center"/>
          </w:tcPr>
          <w:p w14:paraId="2603DBA1" w14:textId="77777777" w:rsidR="00840248" w:rsidRPr="004153E0" w:rsidRDefault="00840248" w:rsidP="006D7EBA">
            <w:pPr>
              <w:pStyle w:val="af6"/>
              <w:spacing w:after="0"/>
              <w:ind w:leftChars="0" w:left="0"/>
              <w:jc w:val="both"/>
            </w:pPr>
            <w:r w:rsidRPr="004153E0">
              <w:t>厅</w:t>
            </w:r>
            <w:r>
              <w:t>代码</w:t>
            </w:r>
          </w:p>
        </w:tc>
      </w:tr>
      <w:tr w:rsidR="00840248" w14:paraId="5C309F44" w14:textId="77777777" w:rsidTr="009B1BE8">
        <w:trPr>
          <w:trHeight w:val="454"/>
        </w:trPr>
        <w:tc>
          <w:tcPr>
            <w:tcW w:w="1122" w:type="dxa"/>
            <w:vAlign w:val="center"/>
          </w:tcPr>
          <w:p w14:paraId="0854EFFB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both"/>
            </w:pPr>
            <w:r w:rsidRPr="004153E0">
              <w:t>loginId</w:t>
            </w:r>
          </w:p>
        </w:tc>
        <w:tc>
          <w:tcPr>
            <w:tcW w:w="1270" w:type="dxa"/>
            <w:vAlign w:val="center"/>
          </w:tcPr>
          <w:p w14:paraId="3D871F50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string</w:t>
            </w:r>
          </w:p>
        </w:tc>
        <w:tc>
          <w:tcPr>
            <w:tcW w:w="706" w:type="dxa"/>
            <w:vAlign w:val="center"/>
          </w:tcPr>
          <w:p w14:paraId="03C92392" w14:textId="0AD9AF49" w:rsidR="00840248" w:rsidRPr="004153E0" w:rsidRDefault="00842EBC" w:rsidP="00840248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6" w:type="dxa"/>
            <w:vAlign w:val="center"/>
          </w:tcPr>
          <w:p w14:paraId="566653E8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否</w:t>
            </w:r>
          </w:p>
        </w:tc>
        <w:tc>
          <w:tcPr>
            <w:tcW w:w="5204" w:type="dxa"/>
            <w:vAlign w:val="center"/>
          </w:tcPr>
          <w:p w14:paraId="2EADCA24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both"/>
            </w:pPr>
            <w:r w:rsidRPr="004153E0">
              <w:t>会员登录ID</w:t>
            </w:r>
          </w:p>
        </w:tc>
      </w:tr>
      <w:tr w:rsidR="00840248" w14:paraId="79A30BBD" w14:textId="77777777" w:rsidTr="009B1BE8">
        <w:trPr>
          <w:trHeight w:val="454"/>
        </w:trPr>
        <w:tc>
          <w:tcPr>
            <w:tcW w:w="1122" w:type="dxa"/>
            <w:vAlign w:val="center"/>
          </w:tcPr>
          <w:p w14:paraId="505AEBE3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both"/>
            </w:pPr>
            <w:r w:rsidRPr="004153E0">
              <w:t>startTime</w:t>
            </w:r>
          </w:p>
        </w:tc>
        <w:tc>
          <w:tcPr>
            <w:tcW w:w="1270" w:type="dxa"/>
            <w:vAlign w:val="center"/>
          </w:tcPr>
          <w:p w14:paraId="4B184ACA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date</w:t>
            </w:r>
          </w:p>
        </w:tc>
        <w:tc>
          <w:tcPr>
            <w:tcW w:w="706" w:type="dxa"/>
            <w:vAlign w:val="center"/>
          </w:tcPr>
          <w:p w14:paraId="7DFA13BA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32</w:t>
            </w:r>
          </w:p>
        </w:tc>
        <w:tc>
          <w:tcPr>
            <w:tcW w:w="706" w:type="dxa"/>
            <w:vAlign w:val="center"/>
          </w:tcPr>
          <w:p w14:paraId="7DD3B96F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否</w:t>
            </w:r>
          </w:p>
        </w:tc>
        <w:tc>
          <w:tcPr>
            <w:tcW w:w="5204" w:type="dxa"/>
            <w:vAlign w:val="center"/>
          </w:tcPr>
          <w:p w14:paraId="3E7DC2B2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both"/>
            </w:pPr>
            <w:r w:rsidRPr="004153E0">
              <w:t>下注开始时间</w:t>
            </w:r>
          </w:p>
        </w:tc>
      </w:tr>
      <w:tr w:rsidR="00840248" w:rsidRPr="00D50A77" w14:paraId="2DA68BF5" w14:textId="77777777" w:rsidTr="009B1BE8">
        <w:trPr>
          <w:trHeight w:val="454"/>
        </w:trPr>
        <w:tc>
          <w:tcPr>
            <w:tcW w:w="1122" w:type="dxa"/>
            <w:vAlign w:val="center"/>
          </w:tcPr>
          <w:p w14:paraId="7F065322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both"/>
            </w:pPr>
            <w:r w:rsidRPr="004153E0">
              <w:t>endTime</w:t>
            </w:r>
          </w:p>
        </w:tc>
        <w:tc>
          <w:tcPr>
            <w:tcW w:w="1270" w:type="dxa"/>
            <w:vAlign w:val="center"/>
          </w:tcPr>
          <w:p w14:paraId="30B03AC2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date</w:t>
            </w:r>
          </w:p>
        </w:tc>
        <w:tc>
          <w:tcPr>
            <w:tcW w:w="706" w:type="dxa"/>
            <w:vAlign w:val="center"/>
          </w:tcPr>
          <w:p w14:paraId="73CB049B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32</w:t>
            </w:r>
          </w:p>
        </w:tc>
        <w:tc>
          <w:tcPr>
            <w:tcW w:w="706" w:type="dxa"/>
            <w:vAlign w:val="center"/>
          </w:tcPr>
          <w:p w14:paraId="4E7CB03C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否</w:t>
            </w:r>
          </w:p>
        </w:tc>
        <w:tc>
          <w:tcPr>
            <w:tcW w:w="5204" w:type="dxa"/>
            <w:vAlign w:val="center"/>
          </w:tcPr>
          <w:p w14:paraId="2081C670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both"/>
            </w:pPr>
            <w:r w:rsidRPr="004153E0">
              <w:t>下注截止时间</w:t>
            </w:r>
          </w:p>
        </w:tc>
      </w:tr>
      <w:tr w:rsidR="00840248" w:rsidRPr="00D50A77" w14:paraId="4CB60C02" w14:textId="77777777" w:rsidTr="009B1BE8">
        <w:trPr>
          <w:trHeight w:val="454"/>
        </w:trPr>
        <w:tc>
          <w:tcPr>
            <w:tcW w:w="1122" w:type="dxa"/>
            <w:vAlign w:val="center"/>
          </w:tcPr>
          <w:p w14:paraId="6954049A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both"/>
            </w:pPr>
            <w:r w:rsidRPr="004153E0">
              <w:t>pageIndex</w:t>
            </w:r>
          </w:p>
        </w:tc>
        <w:tc>
          <w:tcPr>
            <w:tcW w:w="1270" w:type="dxa"/>
            <w:vAlign w:val="center"/>
          </w:tcPr>
          <w:p w14:paraId="5741768A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string</w:t>
            </w:r>
          </w:p>
        </w:tc>
        <w:tc>
          <w:tcPr>
            <w:tcW w:w="706" w:type="dxa"/>
            <w:vAlign w:val="center"/>
          </w:tcPr>
          <w:p w14:paraId="056D69DF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32</w:t>
            </w:r>
          </w:p>
        </w:tc>
        <w:tc>
          <w:tcPr>
            <w:tcW w:w="706" w:type="dxa"/>
            <w:vAlign w:val="center"/>
          </w:tcPr>
          <w:p w14:paraId="51834C67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否</w:t>
            </w:r>
          </w:p>
        </w:tc>
        <w:tc>
          <w:tcPr>
            <w:tcW w:w="5204" w:type="dxa"/>
            <w:vAlign w:val="center"/>
          </w:tcPr>
          <w:p w14:paraId="3516F4B1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both"/>
            </w:pPr>
            <w:r w:rsidRPr="004153E0">
              <w:t>页索引，默认1</w:t>
            </w:r>
          </w:p>
        </w:tc>
      </w:tr>
      <w:tr w:rsidR="00840248" w:rsidRPr="00D50A77" w14:paraId="540F6A25" w14:textId="77777777" w:rsidTr="009B1BE8">
        <w:trPr>
          <w:trHeight w:val="454"/>
        </w:trPr>
        <w:tc>
          <w:tcPr>
            <w:tcW w:w="1122" w:type="dxa"/>
            <w:vAlign w:val="center"/>
          </w:tcPr>
          <w:p w14:paraId="7EF77D2B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both"/>
            </w:pPr>
            <w:r w:rsidRPr="004153E0">
              <w:t>pageSize</w:t>
            </w:r>
          </w:p>
        </w:tc>
        <w:tc>
          <w:tcPr>
            <w:tcW w:w="1270" w:type="dxa"/>
            <w:vAlign w:val="center"/>
          </w:tcPr>
          <w:p w14:paraId="7789CFA8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int</w:t>
            </w:r>
          </w:p>
        </w:tc>
        <w:tc>
          <w:tcPr>
            <w:tcW w:w="706" w:type="dxa"/>
            <w:vAlign w:val="center"/>
          </w:tcPr>
          <w:p w14:paraId="7CF055BD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32</w:t>
            </w:r>
          </w:p>
        </w:tc>
        <w:tc>
          <w:tcPr>
            <w:tcW w:w="706" w:type="dxa"/>
            <w:vAlign w:val="center"/>
          </w:tcPr>
          <w:p w14:paraId="2B1641A7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否</w:t>
            </w:r>
          </w:p>
        </w:tc>
        <w:tc>
          <w:tcPr>
            <w:tcW w:w="5204" w:type="dxa"/>
            <w:vAlign w:val="center"/>
          </w:tcPr>
          <w:p w14:paraId="0FE15F3D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both"/>
            </w:pPr>
            <w:r w:rsidRPr="004153E0">
              <w:t>页大小，默认15</w:t>
            </w:r>
          </w:p>
        </w:tc>
      </w:tr>
      <w:tr w:rsidR="00840248" w:rsidRPr="00D50A77" w14:paraId="5B7371E0" w14:textId="77777777" w:rsidTr="009B1BE8">
        <w:trPr>
          <w:trHeight w:val="454"/>
        </w:trPr>
        <w:tc>
          <w:tcPr>
            <w:tcW w:w="1122" w:type="dxa"/>
            <w:vAlign w:val="center"/>
          </w:tcPr>
          <w:p w14:paraId="6E67F61D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both"/>
            </w:pPr>
            <w:r w:rsidRPr="004153E0">
              <w:t>etag</w:t>
            </w:r>
          </w:p>
        </w:tc>
        <w:tc>
          <w:tcPr>
            <w:tcW w:w="1270" w:type="dxa"/>
            <w:vAlign w:val="center"/>
          </w:tcPr>
          <w:p w14:paraId="2559AD39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string</w:t>
            </w:r>
          </w:p>
        </w:tc>
        <w:tc>
          <w:tcPr>
            <w:tcW w:w="706" w:type="dxa"/>
            <w:vAlign w:val="center"/>
          </w:tcPr>
          <w:p w14:paraId="7C5732C1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64</w:t>
            </w:r>
          </w:p>
        </w:tc>
        <w:tc>
          <w:tcPr>
            <w:tcW w:w="706" w:type="dxa"/>
            <w:vAlign w:val="center"/>
          </w:tcPr>
          <w:p w14:paraId="38430828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center"/>
            </w:pPr>
            <w:r w:rsidRPr="004153E0">
              <w:t>否</w:t>
            </w:r>
          </w:p>
        </w:tc>
        <w:tc>
          <w:tcPr>
            <w:tcW w:w="5204" w:type="dxa"/>
            <w:vAlign w:val="center"/>
          </w:tcPr>
          <w:p w14:paraId="7E9CABB0" w14:textId="77777777" w:rsidR="00840248" w:rsidRPr="004153E0" w:rsidRDefault="00840248" w:rsidP="00840248">
            <w:pPr>
              <w:pStyle w:val="af6"/>
              <w:spacing w:after="0"/>
              <w:ind w:leftChars="0" w:left="0"/>
              <w:jc w:val="both"/>
            </w:pPr>
            <w:r w:rsidRPr="004153E0">
              <w:t>ETag,类似http协议的etag头的作用.(缓存加速)</w:t>
            </w:r>
          </w:p>
        </w:tc>
      </w:tr>
    </w:tbl>
    <w:p w14:paraId="76E490CA" w14:textId="77777777" w:rsidR="009B1BE8" w:rsidRDefault="009B1BE8" w:rsidP="009B1BE8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</w:p>
    <w:p w14:paraId="39937D3C" w14:textId="77777777" w:rsidR="009B1BE8" w:rsidRDefault="009B1BE8" w:rsidP="009B1BE8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0D05FD"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121"/>
        <w:gridCol w:w="1346"/>
        <w:gridCol w:w="703"/>
        <w:gridCol w:w="5141"/>
      </w:tblGrid>
      <w:tr w:rsidR="009B1BE8" w14:paraId="723A5704" w14:textId="77777777" w:rsidTr="009B1BE8">
        <w:trPr>
          <w:trHeight w:val="454"/>
        </w:trPr>
        <w:tc>
          <w:tcPr>
            <w:tcW w:w="1708" w:type="dxa"/>
            <w:gridSpan w:val="2"/>
            <w:shd w:val="clear" w:color="auto" w:fill="DEE7EC"/>
            <w:vAlign w:val="center"/>
          </w:tcPr>
          <w:p w14:paraId="6A383758" w14:textId="77777777" w:rsidR="009B1BE8" w:rsidRDefault="009B1BE8" w:rsidP="009B1BE8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09B00EED" w14:textId="77777777" w:rsidR="009B1BE8" w:rsidRDefault="009B1BE8" w:rsidP="009B1BE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4239596A" w14:textId="77777777" w:rsidR="009B1BE8" w:rsidRDefault="009B1BE8" w:rsidP="009B1BE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245" w:type="dxa"/>
            <w:shd w:val="clear" w:color="auto" w:fill="DEE7EC"/>
            <w:vAlign w:val="center"/>
          </w:tcPr>
          <w:p w14:paraId="2D27FDA4" w14:textId="77777777" w:rsidR="009B1BE8" w:rsidRDefault="009B1BE8" w:rsidP="009B1BE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9B1BE8" w14:paraId="493DF89D" w14:textId="77777777" w:rsidTr="009B1BE8">
        <w:trPr>
          <w:trHeight w:val="454"/>
        </w:trPr>
        <w:tc>
          <w:tcPr>
            <w:tcW w:w="587" w:type="dxa"/>
            <w:vMerge w:val="restart"/>
            <w:vAlign w:val="center"/>
          </w:tcPr>
          <w:p w14:paraId="43291782" w14:textId="77777777" w:rsidR="009B1BE8" w:rsidRDefault="009B1BE8" w:rsidP="009B1BE8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121" w:type="dxa"/>
            <w:vAlign w:val="center"/>
          </w:tcPr>
          <w:p w14:paraId="1A77B52A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both"/>
            </w:pPr>
            <w:r w:rsidRPr="00594C10">
              <w:t>items</w:t>
            </w:r>
          </w:p>
        </w:tc>
        <w:tc>
          <w:tcPr>
            <w:tcW w:w="1346" w:type="dxa"/>
            <w:vAlign w:val="center"/>
          </w:tcPr>
          <w:p w14:paraId="7D6DC50D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center"/>
            </w:pPr>
            <w:r w:rsidRPr="00594C10">
              <w:t>List&lt;Object&gt;</w:t>
            </w:r>
          </w:p>
        </w:tc>
        <w:tc>
          <w:tcPr>
            <w:tcW w:w="709" w:type="dxa"/>
            <w:vAlign w:val="center"/>
          </w:tcPr>
          <w:p w14:paraId="772D77C9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5245" w:type="dxa"/>
            <w:vAlign w:val="center"/>
          </w:tcPr>
          <w:p w14:paraId="265941CC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both"/>
            </w:pPr>
            <w:r w:rsidRPr="00594C10">
              <w:t>注单列表</w:t>
            </w:r>
          </w:p>
        </w:tc>
      </w:tr>
      <w:tr w:rsidR="009B1BE8" w14:paraId="34BAB64E" w14:textId="77777777" w:rsidTr="009B1BE8">
        <w:trPr>
          <w:trHeight w:val="454"/>
        </w:trPr>
        <w:tc>
          <w:tcPr>
            <w:tcW w:w="587" w:type="dxa"/>
            <w:vMerge/>
            <w:vAlign w:val="center"/>
          </w:tcPr>
          <w:p w14:paraId="69778024" w14:textId="77777777" w:rsidR="009B1BE8" w:rsidRDefault="009B1BE8" w:rsidP="009B1BE8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287BCE81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both"/>
            </w:pPr>
            <w:r w:rsidRPr="00594C10">
              <w:t>total</w:t>
            </w:r>
          </w:p>
        </w:tc>
        <w:tc>
          <w:tcPr>
            <w:tcW w:w="1346" w:type="dxa"/>
            <w:vAlign w:val="center"/>
          </w:tcPr>
          <w:p w14:paraId="30ADF425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9" w:type="dxa"/>
            <w:vAlign w:val="center"/>
          </w:tcPr>
          <w:p w14:paraId="1C7BFBA5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45" w:type="dxa"/>
            <w:vAlign w:val="center"/>
          </w:tcPr>
          <w:p w14:paraId="5B71B85D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both"/>
            </w:pPr>
            <w:r w:rsidRPr="00594C10">
              <w:t>符合条件的总数量</w:t>
            </w:r>
          </w:p>
        </w:tc>
      </w:tr>
      <w:tr w:rsidR="009B1BE8" w14:paraId="232A4BC8" w14:textId="77777777" w:rsidTr="009B1BE8">
        <w:trPr>
          <w:trHeight w:val="454"/>
        </w:trPr>
        <w:tc>
          <w:tcPr>
            <w:tcW w:w="587" w:type="dxa"/>
            <w:vMerge/>
            <w:vAlign w:val="center"/>
          </w:tcPr>
          <w:p w14:paraId="79F0A51A" w14:textId="77777777" w:rsidR="009B1BE8" w:rsidRDefault="009B1BE8" w:rsidP="009B1BE8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1FFABD53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both"/>
            </w:pPr>
            <w:r w:rsidRPr="00594C10">
              <w:t>pageIndex</w:t>
            </w:r>
          </w:p>
        </w:tc>
        <w:tc>
          <w:tcPr>
            <w:tcW w:w="1346" w:type="dxa"/>
            <w:vAlign w:val="center"/>
          </w:tcPr>
          <w:p w14:paraId="713DDBC3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9" w:type="dxa"/>
            <w:vAlign w:val="center"/>
          </w:tcPr>
          <w:p w14:paraId="6D24B409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45" w:type="dxa"/>
            <w:vAlign w:val="center"/>
          </w:tcPr>
          <w:p w14:paraId="341BA233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both"/>
            </w:pPr>
            <w:r w:rsidRPr="00594C10">
              <w:t>页索引</w:t>
            </w:r>
          </w:p>
        </w:tc>
      </w:tr>
      <w:tr w:rsidR="009B1BE8" w14:paraId="0DF9EF7B" w14:textId="77777777" w:rsidTr="009B1BE8">
        <w:trPr>
          <w:trHeight w:val="454"/>
        </w:trPr>
        <w:tc>
          <w:tcPr>
            <w:tcW w:w="587" w:type="dxa"/>
            <w:vMerge/>
            <w:vAlign w:val="center"/>
          </w:tcPr>
          <w:p w14:paraId="28A9F58C" w14:textId="77777777" w:rsidR="009B1BE8" w:rsidRDefault="009B1BE8" w:rsidP="009B1BE8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1B3DD70D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both"/>
            </w:pPr>
            <w:r w:rsidRPr="00594C10">
              <w:t>pageSize</w:t>
            </w:r>
          </w:p>
        </w:tc>
        <w:tc>
          <w:tcPr>
            <w:tcW w:w="1346" w:type="dxa"/>
            <w:vAlign w:val="center"/>
          </w:tcPr>
          <w:p w14:paraId="2E6FC35F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9" w:type="dxa"/>
            <w:vAlign w:val="center"/>
          </w:tcPr>
          <w:p w14:paraId="10A6EF74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45" w:type="dxa"/>
            <w:vAlign w:val="center"/>
          </w:tcPr>
          <w:p w14:paraId="6F3CE3BE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both"/>
            </w:pPr>
            <w:r w:rsidRPr="00594C10">
              <w:t>页大小</w:t>
            </w:r>
          </w:p>
        </w:tc>
      </w:tr>
      <w:tr w:rsidR="009B1BE8" w14:paraId="1C235F59" w14:textId="77777777" w:rsidTr="009B1BE8">
        <w:trPr>
          <w:trHeight w:val="454"/>
        </w:trPr>
        <w:tc>
          <w:tcPr>
            <w:tcW w:w="587" w:type="dxa"/>
            <w:vMerge/>
            <w:vAlign w:val="center"/>
          </w:tcPr>
          <w:p w14:paraId="4864F41C" w14:textId="77777777" w:rsidR="009B1BE8" w:rsidRDefault="009B1BE8" w:rsidP="009B1BE8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63F5B960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both"/>
            </w:pPr>
            <w:r w:rsidRPr="00594C10">
              <w:t>etag</w:t>
            </w:r>
          </w:p>
        </w:tc>
        <w:tc>
          <w:tcPr>
            <w:tcW w:w="1346" w:type="dxa"/>
            <w:vAlign w:val="center"/>
          </w:tcPr>
          <w:p w14:paraId="64D58498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709" w:type="dxa"/>
            <w:vAlign w:val="center"/>
          </w:tcPr>
          <w:p w14:paraId="6E4CAA8F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245" w:type="dxa"/>
            <w:vAlign w:val="center"/>
          </w:tcPr>
          <w:p w14:paraId="0E382D02" w14:textId="77777777" w:rsidR="009B1BE8" w:rsidRPr="00594C10" w:rsidRDefault="009B1BE8" w:rsidP="009B1BE8">
            <w:pPr>
              <w:pStyle w:val="af6"/>
              <w:spacing w:after="0"/>
              <w:ind w:leftChars="0" w:left="0"/>
              <w:jc w:val="both"/>
            </w:pPr>
            <w:r w:rsidRPr="00594C10">
              <w:t>ETag标记(缓存加速)</w:t>
            </w:r>
          </w:p>
        </w:tc>
      </w:tr>
    </w:tbl>
    <w:p w14:paraId="140DA6F6" w14:textId="77777777" w:rsidR="004F625F" w:rsidRDefault="004F625F" w:rsidP="009B1BE8">
      <w:pPr>
        <w:pStyle w:val="af9"/>
        <w:spacing w:before="120" w:after="0" w:line="240" w:lineRule="auto"/>
        <w:ind w:left="528"/>
        <w:rPr>
          <w:lang w:eastAsia="zh-Hans"/>
        </w:rPr>
      </w:pPr>
    </w:p>
    <w:p w14:paraId="6ACAE5BC" w14:textId="77777777" w:rsidR="004F625F" w:rsidRDefault="004F625F">
      <w:pPr>
        <w:spacing w:after="200" w:line="288" w:lineRule="auto"/>
        <w:rPr>
          <w:rFonts w:ascii="Microsoft YaHei UI" w:eastAsia="Microsoft YaHei UI Light" w:hAnsi="Microsoft YaHei UI Light" w:cs="Arial Unicode MS"/>
          <w:color w:val="404040" w:themeColor="text1" w:themeTint="BF"/>
          <w:sz w:val="18"/>
          <w:szCs w:val="18"/>
          <w:lang w:eastAsia="zh-Hans"/>
        </w:rPr>
      </w:pPr>
      <w:r>
        <w:rPr>
          <w:lang w:eastAsia="zh-Hans"/>
        </w:rPr>
        <w:br w:type="page"/>
      </w:r>
    </w:p>
    <w:p w14:paraId="04DC4A3F" w14:textId="77777777" w:rsidR="009B1BE8" w:rsidRDefault="009B1BE8" w:rsidP="009B1BE8">
      <w:pPr>
        <w:pStyle w:val="af9"/>
        <w:spacing w:before="120" w:after="0" w:line="240" w:lineRule="auto"/>
        <w:ind w:left="528"/>
        <w:rPr>
          <w:lang w:eastAsia="zh-Hans"/>
        </w:rPr>
      </w:pPr>
      <w:r>
        <w:rPr>
          <w:rFonts w:hint="eastAsia"/>
          <w:lang w:eastAsia="zh-Hans"/>
        </w:rPr>
        <w:lastRenderedPageBreak/>
        <w:t>items</w:t>
      </w:r>
      <w:r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569"/>
        <w:gridCol w:w="981"/>
        <w:gridCol w:w="836"/>
        <w:gridCol w:w="5622"/>
      </w:tblGrid>
      <w:tr w:rsidR="009B1BE8" w14:paraId="1DA1084A" w14:textId="77777777" w:rsidTr="004F625F">
        <w:trPr>
          <w:trHeight w:val="454"/>
        </w:trPr>
        <w:tc>
          <w:tcPr>
            <w:tcW w:w="1569" w:type="dxa"/>
            <w:shd w:val="clear" w:color="auto" w:fill="DEE7EC"/>
            <w:vAlign w:val="center"/>
          </w:tcPr>
          <w:p w14:paraId="12190A90" w14:textId="77777777" w:rsidR="009B1BE8" w:rsidRDefault="009B1BE8" w:rsidP="009B1BE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81" w:type="dxa"/>
            <w:shd w:val="clear" w:color="auto" w:fill="DEE7EC"/>
            <w:vAlign w:val="center"/>
          </w:tcPr>
          <w:p w14:paraId="65B6E836" w14:textId="77777777" w:rsidR="009B1BE8" w:rsidRDefault="009B1BE8" w:rsidP="009B1BE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36" w:type="dxa"/>
            <w:shd w:val="clear" w:color="auto" w:fill="DEE7EC"/>
            <w:vAlign w:val="center"/>
          </w:tcPr>
          <w:p w14:paraId="34F75EC6" w14:textId="77777777" w:rsidR="009B1BE8" w:rsidRDefault="009B1BE8" w:rsidP="00842EB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622" w:type="dxa"/>
            <w:shd w:val="clear" w:color="auto" w:fill="DEE7EC"/>
            <w:vAlign w:val="center"/>
          </w:tcPr>
          <w:p w14:paraId="10FB8EC6" w14:textId="77777777" w:rsidR="009B1BE8" w:rsidRDefault="009B1BE8" w:rsidP="009B1BE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4F625F" w:rsidRPr="00594C10" w14:paraId="78F162B5" w14:textId="77777777" w:rsidTr="004F625F">
        <w:trPr>
          <w:trHeight w:val="397"/>
        </w:trPr>
        <w:tc>
          <w:tcPr>
            <w:tcW w:w="1569" w:type="dxa"/>
            <w:vAlign w:val="center"/>
          </w:tcPr>
          <w:p w14:paraId="45C7C7DD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orderId</w:t>
            </w:r>
          </w:p>
        </w:tc>
        <w:tc>
          <w:tcPr>
            <w:tcW w:w="981" w:type="dxa"/>
            <w:vAlign w:val="center"/>
          </w:tcPr>
          <w:p w14:paraId="1C4B3FFB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long</w:t>
            </w:r>
          </w:p>
        </w:tc>
        <w:tc>
          <w:tcPr>
            <w:tcW w:w="836" w:type="dxa"/>
            <w:vAlign w:val="center"/>
          </w:tcPr>
          <w:p w14:paraId="0DE239BB" w14:textId="77777777" w:rsidR="004F625F" w:rsidRPr="004153E0" w:rsidRDefault="004F625F" w:rsidP="00842EBC">
            <w:pPr>
              <w:pStyle w:val="af6"/>
              <w:spacing w:after="0"/>
              <w:ind w:leftChars="0" w:left="0"/>
              <w:jc w:val="center"/>
            </w:pPr>
            <w:r w:rsidRPr="004153E0">
              <w:t>64</w:t>
            </w:r>
          </w:p>
        </w:tc>
        <w:tc>
          <w:tcPr>
            <w:tcW w:w="5622" w:type="dxa"/>
            <w:vAlign w:val="center"/>
          </w:tcPr>
          <w:p w14:paraId="3ACD8197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订单ID</w:t>
            </w:r>
          </w:p>
        </w:tc>
      </w:tr>
      <w:tr w:rsidR="004F625F" w:rsidRPr="00594C10" w14:paraId="7431983E" w14:textId="77777777" w:rsidTr="004F625F">
        <w:trPr>
          <w:trHeight w:val="397"/>
        </w:trPr>
        <w:tc>
          <w:tcPr>
            <w:tcW w:w="1569" w:type="dxa"/>
            <w:vAlign w:val="center"/>
          </w:tcPr>
          <w:p w14:paraId="5F64A653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sn</w:t>
            </w:r>
          </w:p>
        </w:tc>
        <w:tc>
          <w:tcPr>
            <w:tcW w:w="981" w:type="dxa"/>
            <w:vAlign w:val="center"/>
          </w:tcPr>
          <w:p w14:paraId="334D9FA3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 w:rsidRPr="004153E0">
              <w:t>tring</w:t>
            </w:r>
          </w:p>
        </w:tc>
        <w:tc>
          <w:tcPr>
            <w:tcW w:w="836" w:type="dxa"/>
            <w:vAlign w:val="center"/>
          </w:tcPr>
          <w:p w14:paraId="43F1EFC1" w14:textId="77777777" w:rsidR="004F625F" w:rsidRPr="004153E0" w:rsidRDefault="004F625F" w:rsidP="00842EBC">
            <w:pPr>
              <w:pStyle w:val="af6"/>
              <w:spacing w:after="0"/>
              <w:ind w:leftChars="0" w:left="0"/>
              <w:jc w:val="center"/>
            </w:pPr>
            <w:r w:rsidRPr="004153E0">
              <w:t>4</w:t>
            </w:r>
          </w:p>
        </w:tc>
        <w:tc>
          <w:tcPr>
            <w:tcW w:w="5622" w:type="dxa"/>
            <w:vAlign w:val="center"/>
          </w:tcPr>
          <w:p w14:paraId="33879A27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4F625F" w:rsidRPr="00594C10" w14:paraId="7BB38ABF" w14:textId="77777777" w:rsidTr="004F625F">
        <w:trPr>
          <w:trHeight w:val="397"/>
        </w:trPr>
        <w:tc>
          <w:tcPr>
            <w:tcW w:w="1569" w:type="dxa"/>
            <w:vAlign w:val="center"/>
          </w:tcPr>
          <w:p w14:paraId="2DAA66B4" w14:textId="77777777" w:rsidR="004F625F" w:rsidRPr="004153E0" w:rsidRDefault="00B54D25" w:rsidP="004F625F">
            <w:pPr>
              <w:pStyle w:val="af6"/>
              <w:spacing w:after="0"/>
              <w:ind w:leftChars="0" w:left="0"/>
              <w:jc w:val="both"/>
            </w:pPr>
            <w:r>
              <w:t>userId</w:t>
            </w:r>
          </w:p>
        </w:tc>
        <w:tc>
          <w:tcPr>
            <w:tcW w:w="981" w:type="dxa"/>
            <w:vAlign w:val="center"/>
          </w:tcPr>
          <w:p w14:paraId="7D32DBAE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long</w:t>
            </w:r>
          </w:p>
        </w:tc>
        <w:tc>
          <w:tcPr>
            <w:tcW w:w="836" w:type="dxa"/>
            <w:vAlign w:val="center"/>
          </w:tcPr>
          <w:p w14:paraId="2322AFAD" w14:textId="77777777" w:rsidR="004F625F" w:rsidRPr="004153E0" w:rsidRDefault="004F625F" w:rsidP="00842EBC">
            <w:pPr>
              <w:pStyle w:val="af6"/>
              <w:spacing w:after="0"/>
              <w:ind w:leftChars="0" w:left="0"/>
              <w:jc w:val="center"/>
            </w:pPr>
            <w:r w:rsidRPr="004153E0">
              <w:t>64</w:t>
            </w:r>
          </w:p>
        </w:tc>
        <w:tc>
          <w:tcPr>
            <w:tcW w:w="5622" w:type="dxa"/>
            <w:vAlign w:val="center"/>
          </w:tcPr>
          <w:p w14:paraId="04BA574B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用户ID</w:t>
            </w:r>
          </w:p>
        </w:tc>
      </w:tr>
      <w:tr w:rsidR="004F625F" w:rsidRPr="00594C10" w14:paraId="040915B2" w14:textId="77777777" w:rsidTr="004F625F">
        <w:trPr>
          <w:trHeight w:val="397"/>
        </w:trPr>
        <w:tc>
          <w:tcPr>
            <w:tcW w:w="1569" w:type="dxa"/>
            <w:vAlign w:val="center"/>
          </w:tcPr>
          <w:p w14:paraId="31DEAB90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loginId</w:t>
            </w:r>
          </w:p>
        </w:tc>
        <w:tc>
          <w:tcPr>
            <w:tcW w:w="981" w:type="dxa"/>
            <w:vAlign w:val="center"/>
          </w:tcPr>
          <w:p w14:paraId="466875A0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String</w:t>
            </w:r>
          </w:p>
        </w:tc>
        <w:tc>
          <w:tcPr>
            <w:tcW w:w="836" w:type="dxa"/>
            <w:vAlign w:val="center"/>
          </w:tcPr>
          <w:p w14:paraId="30754B73" w14:textId="0188E398" w:rsidR="004F625F" w:rsidRPr="004153E0" w:rsidRDefault="00842EBC" w:rsidP="00842EB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622" w:type="dxa"/>
            <w:vAlign w:val="center"/>
          </w:tcPr>
          <w:p w14:paraId="1EDC49D4" w14:textId="77777777" w:rsidR="004F625F" w:rsidRPr="004153E0" w:rsidRDefault="00B54D25" w:rsidP="004F625F">
            <w:pPr>
              <w:pStyle w:val="af6"/>
              <w:spacing w:after="0"/>
              <w:ind w:leftChars="0" w:left="0"/>
              <w:jc w:val="both"/>
            </w:pPr>
            <w:r>
              <w:t>用户</w:t>
            </w:r>
            <w:r w:rsidR="004F625F" w:rsidRPr="004153E0">
              <w:t>登陆ID</w:t>
            </w:r>
          </w:p>
        </w:tc>
      </w:tr>
      <w:tr w:rsidR="004F625F" w:rsidRPr="00594C10" w14:paraId="56819595" w14:textId="77777777" w:rsidTr="004F625F">
        <w:trPr>
          <w:trHeight w:val="397"/>
        </w:trPr>
        <w:tc>
          <w:tcPr>
            <w:tcW w:w="1569" w:type="dxa"/>
            <w:vAlign w:val="center"/>
          </w:tcPr>
          <w:p w14:paraId="6B9212AC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reason</w:t>
            </w:r>
          </w:p>
        </w:tc>
        <w:tc>
          <w:tcPr>
            <w:tcW w:w="981" w:type="dxa"/>
            <w:vAlign w:val="center"/>
          </w:tcPr>
          <w:p w14:paraId="5DE3357C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int</w:t>
            </w:r>
          </w:p>
        </w:tc>
        <w:tc>
          <w:tcPr>
            <w:tcW w:w="836" w:type="dxa"/>
            <w:vAlign w:val="center"/>
          </w:tcPr>
          <w:p w14:paraId="7087D08D" w14:textId="77777777" w:rsidR="004F625F" w:rsidRPr="004153E0" w:rsidRDefault="004F625F" w:rsidP="00842EBC">
            <w:pPr>
              <w:pStyle w:val="af6"/>
              <w:spacing w:after="0"/>
              <w:ind w:leftChars="0" w:left="0"/>
              <w:jc w:val="center"/>
            </w:pPr>
            <w:r w:rsidRPr="004153E0">
              <w:t>32</w:t>
            </w:r>
          </w:p>
        </w:tc>
        <w:tc>
          <w:tcPr>
            <w:tcW w:w="5622" w:type="dxa"/>
            <w:vAlign w:val="center"/>
          </w:tcPr>
          <w:p w14:paraId="2558B0C1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变更原因.1,延迟结算;2,重新结算;3,结算异常;4,下注异常;5,取消下注</w:t>
            </w:r>
          </w:p>
        </w:tc>
      </w:tr>
      <w:tr w:rsidR="004F625F" w:rsidRPr="00594C10" w14:paraId="2857B051" w14:textId="77777777" w:rsidTr="004F625F">
        <w:trPr>
          <w:trHeight w:val="397"/>
        </w:trPr>
        <w:tc>
          <w:tcPr>
            <w:tcW w:w="1569" w:type="dxa"/>
            <w:vAlign w:val="center"/>
          </w:tcPr>
          <w:p w14:paraId="44545B2E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lastUpdateTime</w:t>
            </w:r>
          </w:p>
        </w:tc>
        <w:tc>
          <w:tcPr>
            <w:tcW w:w="981" w:type="dxa"/>
            <w:vAlign w:val="center"/>
          </w:tcPr>
          <w:p w14:paraId="733ADCAF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date</w:t>
            </w:r>
          </w:p>
        </w:tc>
        <w:tc>
          <w:tcPr>
            <w:tcW w:w="836" w:type="dxa"/>
            <w:vAlign w:val="center"/>
          </w:tcPr>
          <w:p w14:paraId="343111C6" w14:textId="77777777" w:rsidR="004F625F" w:rsidRPr="004153E0" w:rsidRDefault="004F625F" w:rsidP="00842EBC">
            <w:pPr>
              <w:pStyle w:val="af6"/>
              <w:spacing w:after="0"/>
              <w:ind w:leftChars="0" w:left="0"/>
              <w:jc w:val="center"/>
            </w:pPr>
            <w:r w:rsidRPr="004153E0">
              <w:t>32</w:t>
            </w:r>
          </w:p>
        </w:tc>
        <w:tc>
          <w:tcPr>
            <w:tcW w:w="5622" w:type="dxa"/>
            <w:vAlign w:val="center"/>
          </w:tcPr>
          <w:p w14:paraId="5983977E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变更时间点</w:t>
            </w:r>
          </w:p>
        </w:tc>
      </w:tr>
      <w:tr w:rsidR="004F625F" w:rsidRPr="00594C10" w14:paraId="45C75569" w14:textId="77777777" w:rsidTr="004F625F">
        <w:trPr>
          <w:trHeight w:val="397"/>
        </w:trPr>
        <w:tc>
          <w:tcPr>
            <w:tcW w:w="1569" w:type="dxa"/>
            <w:vAlign w:val="center"/>
          </w:tcPr>
          <w:p w14:paraId="4713CA59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info</w:t>
            </w:r>
          </w:p>
        </w:tc>
        <w:tc>
          <w:tcPr>
            <w:tcW w:w="981" w:type="dxa"/>
            <w:vAlign w:val="center"/>
          </w:tcPr>
          <w:p w14:paraId="5D4697A4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string</w:t>
            </w:r>
          </w:p>
        </w:tc>
        <w:tc>
          <w:tcPr>
            <w:tcW w:w="836" w:type="dxa"/>
            <w:vAlign w:val="center"/>
          </w:tcPr>
          <w:p w14:paraId="78344A36" w14:textId="77777777" w:rsidR="004F625F" w:rsidRPr="004153E0" w:rsidRDefault="004F625F" w:rsidP="00842EBC">
            <w:pPr>
              <w:pStyle w:val="af6"/>
              <w:spacing w:after="0"/>
              <w:ind w:leftChars="0" w:left="0"/>
              <w:jc w:val="center"/>
            </w:pPr>
            <w:r w:rsidRPr="004153E0">
              <w:t>1024</w:t>
            </w:r>
          </w:p>
        </w:tc>
        <w:tc>
          <w:tcPr>
            <w:tcW w:w="5622" w:type="dxa"/>
            <w:vAlign w:val="center"/>
          </w:tcPr>
          <w:p w14:paraId="090FFF71" w14:textId="77777777" w:rsidR="004F625F" w:rsidRPr="004153E0" w:rsidRDefault="004F625F" w:rsidP="004F625F">
            <w:pPr>
              <w:pStyle w:val="af6"/>
              <w:spacing w:after="0"/>
              <w:ind w:leftChars="0" w:left="0"/>
              <w:jc w:val="both"/>
            </w:pPr>
            <w:r w:rsidRPr="004153E0">
              <w:t>注单更新信息</w:t>
            </w:r>
          </w:p>
        </w:tc>
      </w:tr>
    </w:tbl>
    <w:p w14:paraId="0B24824D" w14:textId="77777777" w:rsidR="009B1BE8" w:rsidRDefault="009B1BE8" w:rsidP="009B1BE8">
      <w:pPr>
        <w:pStyle w:val="af9"/>
        <w:spacing w:before="120"/>
        <w:ind w:left="528"/>
        <w:rPr>
          <w:lang w:eastAsia="zh-Hans"/>
        </w:rPr>
      </w:pPr>
    </w:p>
    <w:p w14:paraId="12A77FB2" w14:textId="77777777" w:rsidR="009B1BE8" w:rsidRPr="00BB42F4" w:rsidRDefault="009B1BE8" w:rsidP="009B1BE8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>
        <w:rPr>
          <w:rStyle w:val="af8"/>
          <w:position w:val="0"/>
          <w:bdr w:val="none" w:sz="0" w:space="0" w:color="auto"/>
          <w:shd w:val="clear" w:color="auto" w:fill="auto"/>
        </w:rPr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9B1BE8" w14:paraId="0BB70A11" w14:textId="77777777" w:rsidTr="009B1BE8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3EDA7A39" w14:textId="77777777" w:rsidR="009B1BE8" w:rsidRPr="00762BDB" w:rsidRDefault="009B1BE8" w:rsidP="009B1BE8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5E8FBD23" w14:textId="77777777" w:rsidR="009B1BE8" w:rsidRDefault="009B1BE8" w:rsidP="009B1BE8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"01101"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B57DF26" w14:textId="77777777" w:rsidR="009B1BE8" w:rsidRDefault="009B1BE8" w:rsidP="009B1BE8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="00840248" w:rsidRPr="00840248">
              <w:rPr>
                <w:rFonts w:ascii="Courier New" w:hAnsi="Courier New" w:cs="Courier New"/>
                <w:color w:val="4E9A06"/>
                <w:sz w:val="18"/>
                <w:szCs w:val="18"/>
              </w:rPr>
              <w:t>open.order.video.updated.query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18A32E" w14:textId="77777777" w:rsidR="009B1BE8" w:rsidRDefault="009B1BE8" w:rsidP="009B1BE8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1D38BE2E" w14:textId="77777777" w:rsidR="009B1BE8" w:rsidRDefault="009B1BE8" w:rsidP="009B1BE8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"sn"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="004F625F">
              <w:rPr>
                <w:rFonts w:ascii="Courier New" w:hAnsi="Courier New" w:cs="Courier New"/>
                <w:color w:val="4E9A06"/>
                <w:sz w:val="18"/>
                <w:szCs w:val="18"/>
              </w:rPr>
              <w:t>am00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E4B378" w14:textId="77777777" w:rsidR="00840248" w:rsidRDefault="00840248" w:rsidP="00840248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>random</w:t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840248">
              <w:rPr>
                <w:rFonts w:ascii="Courier New" w:hAnsi="Courier New" w:cs="Courier New"/>
                <w:color w:val="4E9A06"/>
                <w:sz w:val="18"/>
                <w:szCs w:val="18"/>
              </w:rPr>
              <w:t>9062a7c1-ce61-440e-9864-d120fff26395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C5C461" w14:textId="77777777" w:rsidR="00840248" w:rsidRDefault="00840248" w:rsidP="00840248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>sign</w:t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840248">
              <w:rPr>
                <w:rFonts w:ascii="Courier New" w:hAnsi="Courier New" w:cs="Courier New"/>
                <w:color w:val="4E9A06"/>
                <w:sz w:val="18"/>
                <w:szCs w:val="18"/>
              </w:rPr>
              <w:t>A70C38000F0E37A8D4961C6C2608A8FA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20BA982" w14:textId="77777777" w:rsidR="009B1BE8" w:rsidRDefault="009B1BE8" w:rsidP="009B1BE8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 w:rsidR="004F625F">
              <w:rPr>
                <w:rFonts w:ascii="Courier New" w:hAnsi="Courier New" w:cs="Courier New"/>
                <w:color w:val="204A87"/>
                <w:sz w:val="18"/>
                <w:szCs w:val="18"/>
              </w:rPr>
              <w:t>loginId</w:t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="004F625F">
              <w:rPr>
                <w:rFonts w:ascii="Courier New" w:hAnsi="Courier New" w:cs="Courier New"/>
                <w:color w:val="4E9A06"/>
                <w:sz w:val="18"/>
                <w:szCs w:val="18"/>
              </w:rPr>
              <w:t>Test001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72CC32" w14:textId="77777777" w:rsidR="009B1BE8" w:rsidRDefault="009B1BE8" w:rsidP="009B1BE8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tab/>
            </w:r>
            <w: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"startTime"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"2015-11-25 11:22:00"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310908C" w14:textId="77777777" w:rsidR="009B1BE8" w:rsidRDefault="009B1BE8" w:rsidP="009B1BE8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"endTime"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"2015-12-10 11:22:00"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864AC3" w14:textId="77777777" w:rsidR="009B1BE8" w:rsidRDefault="009B1BE8" w:rsidP="009B1BE8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"pageIndex"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AD7FA8"/>
                <w:sz w:val="18"/>
                <w:szCs w:val="18"/>
              </w:rPr>
              <w:t>1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EEF715" w14:textId="77777777" w:rsidR="009B1BE8" w:rsidRDefault="009B1BE8" w:rsidP="009B1BE8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AD7FA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"pageSize"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AD7FA8"/>
                <w:sz w:val="18"/>
                <w:szCs w:val="18"/>
              </w:rPr>
              <w:t>12</w:t>
            </w:r>
          </w:p>
          <w:p w14:paraId="018984C0" w14:textId="77777777" w:rsidR="009B1BE8" w:rsidRDefault="009B1BE8" w:rsidP="009B1BE8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D7FA8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729FCF"/>
                <w:sz w:val="18"/>
                <w:szCs w:val="18"/>
              </w:rPr>
              <w:t>}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B65BFF" w14:textId="77777777" w:rsidR="009B1BE8" w:rsidRDefault="009B1BE8" w:rsidP="009B1BE8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55F3F97D" w14:textId="77777777" w:rsidR="009B1BE8" w:rsidRPr="006C7279" w:rsidRDefault="009B1BE8" w:rsidP="009B1BE8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Arial" w:hAnsi="Arial" w:cs="Arial"/>
                <w:color w:val="800080"/>
                <w:lang w:eastAsia="zh-Hans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}</w:t>
            </w:r>
          </w:p>
        </w:tc>
      </w:tr>
    </w:tbl>
    <w:p w14:paraId="0809DB49" w14:textId="77777777" w:rsidR="009B1BE8" w:rsidRDefault="009B1BE8">
      <w:pPr>
        <w:spacing w:after="200" w:line="288" w:lineRule="auto"/>
        <w:rPr>
          <w:rFonts w:asciiTheme="minorHAnsi" w:eastAsia="Microsoft YaHei UI" w:hAnsiTheme="minorHAnsi" w:cstheme="minorBidi"/>
          <w:bCs/>
          <w:color w:val="9E3D22"/>
          <w:sz w:val="28"/>
          <w:szCs w:val="32"/>
          <w:lang w:eastAsia="zh-Hans"/>
        </w:rPr>
      </w:pPr>
      <w:r>
        <w:rPr>
          <w:lang w:eastAsia="zh-Hans"/>
        </w:rPr>
        <w:br w:type="page"/>
      </w:r>
    </w:p>
    <w:p w14:paraId="7D2E4054" w14:textId="77777777" w:rsidR="004F35F1" w:rsidRDefault="004F35F1" w:rsidP="004F35F1">
      <w:pPr>
        <w:pStyle w:val="af2"/>
        <w:ind w:left="480" w:right="240"/>
      </w:pPr>
      <w:bookmarkStart w:id="34" w:name="_Toc29317683"/>
      <w:r>
        <w:rPr>
          <w:rFonts w:hint="eastAsia"/>
          <w:lang w:eastAsia="zh-Hans"/>
        </w:rPr>
        <w:lastRenderedPageBreak/>
        <w:t>注单详情查询</w:t>
      </w:r>
      <w:bookmarkEnd w:id="34"/>
    </w:p>
    <w:p w14:paraId="7266DB49" w14:textId="77777777" w:rsidR="004F35F1" w:rsidRDefault="004F35F1" w:rsidP="004F35F1">
      <w:pPr>
        <w:pStyle w:val="af7"/>
        <w:ind w:left="504" w:right="240"/>
      </w:pPr>
      <w:r>
        <w:rPr>
          <w:rFonts w:hint="eastAsia"/>
        </w:rPr>
        <w:t>接口地址</w:t>
      </w:r>
    </w:p>
    <w:p w14:paraId="6EF77AA0" w14:textId="41185884" w:rsidR="004F35F1" w:rsidRDefault="00D9253B" w:rsidP="004F35F1">
      <w:pPr>
        <w:pStyle w:val="af6"/>
        <w:spacing w:before="200" w:after="120"/>
        <w:ind w:leftChars="200" w:left="480"/>
        <w:rPr>
          <w:rStyle w:val="af8"/>
        </w:rPr>
      </w:pPr>
      <w:r w:rsidRPr="00D9253B">
        <w:rPr>
          <w:rStyle w:val="af8"/>
        </w:rPr>
        <w:t>open.sn.video.order.detail</w:t>
      </w:r>
    </w:p>
    <w:p w14:paraId="272836C0" w14:textId="77777777" w:rsidR="004F35F1" w:rsidRPr="00944A0B" w:rsidRDefault="004F35F1" w:rsidP="004F35F1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1134"/>
        <w:gridCol w:w="709"/>
        <w:gridCol w:w="709"/>
        <w:gridCol w:w="5103"/>
      </w:tblGrid>
      <w:tr w:rsidR="004F35F1" w14:paraId="2578D2F3" w14:textId="77777777" w:rsidTr="00DD7DEE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4CC92982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134" w:type="dxa"/>
            <w:shd w:val="clear" w:color="auto" w:fill="DEE7EC"/>
            <w:vAlign w:val="center"/>
          </w:tcPr>
          <w:p w14:paraId="5C4A3E2F" w14:textId="77777777" w:rsidR="004F35F1" w:rsidRDefault="004F35F1" w:rsidP="004F35F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274088BD" w14:textId="77777777" w:rsidR="004F35F1" w:rsidRDefault="004F35F1" w:rsidP="004F35F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71CA7135" w14:textId="77777777" w:rsidR="004F35F1" w:rsidRDefault="004F35F1" w:rsidP="004F35F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7E65E115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4F35F1" w14:paraId="7CCE6134" w14:textId="77777777" w:rsidTr="00DD7DEE">
        <w:trPr>
          <w:trHeight w:val="454"/>
        </w:trPr>
        <w:tc>
          <w:tcPr>
            <w:tcW w:w="1353" w:type="dxa"/>
            <w:vAlign w:val="center"/>
          </w:tcPr>
          <w:p w14:paraId="2741728B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134" w:type="dxa"/>
            <w:vAlign w:val="center"/>
          </w:tcPr>
          <w:p w14:paraId="14D4162A" w14:textId="77777777" w:rsidR="004F35F1" w:rsidRDefault="004F35F1" w:rsidP="004F35F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14:paraId="276310AB" w14:textId="77777777" w:rsidR="004F35F1" w:rsidRDefault="004F35F1" w:rsidP="004F35F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1E832792" w14:textId="77777777" w:rsidR="004F35F1" w:rsidRDefault="004F35F1" w:rsidP="004F35F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2891CF67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DD7DEE" w14:paraId="4AF931A1" w14:textId="77777777" w:rsidTr="00DD7DEE">
        <w:trPr>
          <w:trHeight w:val="454"/>
        </w:trPr>
        <w:tc>
          <w:tcPr>
            <w:tcW w:w="1353" w:type="dxa"/>
            <w:vAlign w:val="center"/>
          </w:tcPr>
          <w:p w14:paraId="12E79417" w14:textId="26314594" w:rsidR="00DD7DEE" w:rsidRDefault="00DD7DEE" w:rsidP="004F35F1">
            <w:pPr>
              <w:pStyle w:val="af6"/>
              <w:spacing w:after="0"/>
              <w:ind w:leftChars="0" w:left="0"/>
              <w:jc w:val="both"/>
            </w:pPr>
            <w:r>
              <w:t>reqTime</w:t>
            </w:r>
          </w:p>
        </w:tc>
        <w:tc>
          <w:tcPr>
            <w:tcW w:w="1134" w:type="dxa"/>
            <w:vAlign w:val="center"/>
          </w:tcPr>
          <w:p w14:paraId="5928E7CF" w14:textId="1A909708" w:rsidR="00DD7DEE" w:rsidRDefault="00DD7DEE" w:rsidP="004F35F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  <w:vAlign w:val="center"/>
          </w:tcPr>
          <w:p w14:paraId="1151C58C" w14:textId="43591DC2" w:rsidR="00DD7DEE" w:rsidRDefault="00DD7DEE" w:rsidP="004F35F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09143B11" w14:textId="71B52054" w:rsidR="00DD7DEE" w:rsidRDefault="00DD7DEE" w:rsidP="004F35F1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682ABF49" w14:textId="0E2C3B8E" w:rsidR="00DD7DEE" w:rsidRDefault="00DD7DEE" w:rsidP="004F35F1">
            <w:pPr>
              <w:pStyle w:val="af6"/>
              <w:spacing w:after="0"/>
              <w:ind w:leftChars="0" w:left="0"/>
              <w:jc w:val="both"/>
            </w:pPr>
            <w:r>
              <w:t>请求时间</w:t>
            </w:r>
            <w:r>
              <w:rPr>
                <w:rFonts w:hint="eastAsia"/>
              </w:rPr>
              <w:t>(</w:t>
            </w:r>
            <w:r>
              <w:t>UTC-4)，示例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DD7DEE">
              <w:t>yyyy-MM-dd HH:mm:ss</w:t>
            </w:r>
          </w:p>
        </w:tc>
      </w:tr>
      <w:tr w:rsidR="00DD7DEE" w14:paraId="0E447546" w14:textId="77777777" w:rsidTr="00DD7DEE">
        <w:trPr>
          <w:trHeight w:val="454"/>
        </w:trPr>
        <w:tc>
          <w:tcPr>
            <w:tcW w:w="1353" w:type="dxa"/>
            <w:vAlign w:val="center"/>
          </w:tcPr>
          <w:p w14:paraId="0495CDDF" w14:textId="58956BC7" w:rsidR="00DD7DEE" w:rsidRDefault="00DD7DEE" w:rsidP="00DD7DEE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02078B5A" w14:textId="7754A61A" w:rsidR="00DD7DEE" w:rsidRDefault="00DD7DEE" w:rsidP="00DD7DEE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7679BD08" w14:textId="05753A78" w:rsidR="00DD7DEE" w:rsidRDefault="00DD7DEE" w:rsidP="00DD7DEE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3755C4BC" w14:textId="7D50CD5B" w:rsidR="00DD7DEE" w:rsidRDefault="00DD7DEE" w:rsidP="00DD7DEE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70692F32" w14:textId="1FE30C01" w:rsidR="00DD7DEE" w:rsidRDefault="00DD7DEE" w:rsidP="00DD7DEE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DD7DEE" w14:paraId="3D9D8A2C" w14:textId="77777777" w:rsidTr="00DD7DEE">
        <w:trPr>
          <w:trHeight w:val="454"/>
        </w:trPr>
        <w:tc>
          <w:tcPr>
            <w:tcW w:w="1353" w:type="dxa"/>
            <w:vAlign w:val="center"/>
          </w:tcPr>
          <w:p w14:paraId="14741057" w14:textId="2FBA68E5" w:rsidR="00DD7DEE" w:rsidRDefault="00DD7DEE" w:rsidP="00DD7DEE">
            <w:pPr>
              <w:pStyle w:val="af6"/>
              <w:spacing w:after="0"/>
              <w:ind w:leftChars="0" w:left="0"/>
              <w:jc w:val="both"/>
            </w:pPr>
            <w:r>
              <w:t>orderId</w:t>
            </w:r>
          </w:p>
        </w:tc>
        <w:tc>
          <w:tcPr>
            <w:tcW w:w="1134" w:type="dxa"/>
            <w:vAlign w:val="center"/>
          </w:tcPr>
          <w:p w14:paraId="43A3843D" w14:textId="1D56DAC2" w:rsidR="00DD7DEE" w:rsidRDefault="00DD7DEE" w:rsidP="00DD7DEE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709" w:type="dxa"/>
            <w:vAlign w:val="center"/>
          </w:tcPr>
          <w:p w14:paraId="7314FF8F" w14:textId="2812F57B" w:rsidR="00DD7DEE" w:rsidRDefault="00DD7DEE" w:rsidP="00DD7DEE">
            <w:pPr>
              <w:pStyle w:val="af6"/>
              <w:spacing w:after="0"/>
              <w:ind w:leftChars="0" w:left="0"/>
              <w:jc w:val="center"/>
            </w:pPr>
            <w:r w:rsidRPr="009E247F">
              <w:t>64</w:t>
            </w:r>
          </w:p>
        </w:tc>
        <w:tc>
          <w:tcPr>
            <w:tcW w:w="709" w:type="dxa"/>
            <w:vAlign w:val="center"/>
          </w:tcPr>
          <w:p w14:paraId="079D0445" w14:textId="7A604194" w:rsidR="00DD7DEE" w:rsidRDefault="00DD7DEE" w:rsidP="00DD7DEE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2DB96D29" w14:textId="59C0B90F" w:rsidR="00DD7DEE" w:rsidRDefault="00DD7DEE" w:rsidP="00DD7DEE">
            <w:pPr>
              <w:pStyle w:val="af6"/>
              <w:spacing w:after="0"/>
              <w:ind w:leftChars="0" w:left="0"/>
              <w:jc w:val="both"/>
            </w:pPr>
            <w:r>
              <w:t>注单号</w:t>
            </w:r>
          </w:p>
        </w:tc>
      </w:tr>
      <w:tr w:rsidR="00DD7DEE" w14:paraId="48C6278A" w14:textId="77777777" w:rsidTr="00DD7DEE">
        <w:trPr>
          <w:trHeight w:val="454"/>
        </w:trPr>
        <w:tc>
          <w:tcPr>
            <w:tcW w:w="1353" w:type="dxa"/>
            <w:vAlign w:val="center"/>
          </w:tcPr>
          <w:p w14:paraId="5FCA9060" w14:textId="1A682E58" w:rsidR="00DD7DEE" w:rsidRDefault="00DD7DEE" w:rsidP="00DD7DEE">
            <w:pPr>
              <w:pStyle w:val="af6"/>
              <w:spacing w:after="0"/>
              <w:ind w:leftChars="0" w:left="0"/>
              <w:jc w:val="both"/>
            </w:pPr>
            <w:r w:rsidRPr="006F0843">
              <w:t>sign</w:t>
            </w:r>
          </w:p>
        </w:tc>
        <w:tc>
          <w:tcPr>
            <w:tcW w:w="1134" w:type="dxa"/>
            <w:vAlign w:val="center"/>
          </w:tcPr>
          <w:p w14:paraId="79119D45" w14:textId="29C6B77E" w:rsidR="00DD7DEE" w:rsidRDefault="00DD7DEE" w:rsidP="00DD7DEE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33CB5D93" w14:textId="477A283A" w:rsidR="00DD7DEE" w:rsidRDefault="00DD7DEE" w:rsidP="00DD7DEE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1BD18D79" w14:textId="34660F8A" w:rsidR="00DD7DEE" w:rsidRDefault="00DD7DEE" w:rsidP="00DD7DEE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512D0FDB" w14:textId="0B19C4A2" w:rsidR="00DD7DEE" w:rsidRPr="00DD7DEE" w:rsidRDefault="00DD7DEE" w:rsidP="00DD7DEE">
            <w:pPr>
              <w:pStyle w:val="af6"/>
              <w:spacing w:after="0"/>
              <w:ind w:leftChars="0" w:left="0"/>
              <w:jc w:val="both"/>
              <w:rPr>
                <w:sz w:val="15"/>
                <w:szCs w:val="15"/>
              </w:rPr>
            </w:pPr>
            <w:r w:rsidRPr="00DD7DEE">
              <w:t>签名摘要</w:t>
            </w:r>
            <w:r w:rsidRPr="00DD7DEE">
              <w:rPr>
                <w:sz w:val="15"/>
                <w:szCs w:val="15"/>
              </w:rPr>
              <w:t>sign=md5(random+sn+orderId+reqTime+secretKey)</w:t>
            </w:r>
          </w:p>
        </w:tc>
      </w:tr>
    </w:tbl>
    <w:p w14:paraId="3C40FFBA" w14:textId="77777777" w:rsidR="004F35F1" w:rsidRDefault="004F35F1" w:rsidP="004F35F1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249F4A6E" w14:textId="77777777" w:rsidR="004F35F1" w:rsidRPr="00944A0B" w:rsidRDefault="004F35F1" w:rsidP="004F35F1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959"/>
        <w:gridCol w:w="1328"/>
        <w:gridCol w:w="815"/>
        <w:gridCol w:w="4209"/>
      </w:tblGrid>
      <w:tr w:rsidR="004F35F1" w14:paraId="6540E4AA" w14:textId="77777777" w:rsidTr="004F35F1">
        <w:trPr>
          <w:trHeight w:val="454"/>
        </w:trPr>
        <w:tc>
          <w:tcPr>
            <w:tcW w:w="2656" w:type="dxa"/>
            <w:gridSpan w:val="2"/>
            <w:shd w:val="clear" w:color="auto" w:fill="DEE7EC"/>
            <w:vAlign w:val="center"/>
          </w:tcPr>
          <w:p w14:paraId="0DF718DC" w14:textId="77777777" w:rsidR="004F35F1" w:rsidRDefault="004F35F1" w:rsidP="004F35F1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28" w:type="dxa"/>
            <w:shd w:val="clear" w:color="auto" w:fill="DEE7EC"/>
            <w:vAlign w:val="center"/>
          </w:tcPr>
          <w:p w14:paraId="5B815A8E" w14:textId="77777777" w:rsidR="004F35F1" w:rsidRDefault="004F35F1" w:rsidP="004F35F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15" w:type="dxa"/>
            <w:shd w:val="clear" w:color="auto" w:fill="DEE7EC"/>
            <w:vAlign w:val="center"/>
          </w:tcPr>
          <w:p w14:paraId="0C7BE0FE" w14:textId="77777777" w:rsidR="004F35F1" w:rsidRDefault="004F35F1" w:rsidP="00842EB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209" w:type="dxa"/>
            <w:shd w:val="clear" w:color="auto" w:fill="DEE7EC"/>
            <w:vAlign w:val="center"/>
          </w:tcPr>
          <w:p w14:paraId="077316DE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4F35F1" w14:paraId="2FE7ED20" w14:textId="77777777" w:rsidTr="004F35F1">
        <w:trPr>
          <w:trHeight w:val="454"/>
        </w:trPr>
        <w:tc>
          <w:tcPr>
            <w:tcW w:w="697" w:type="dxa"/>
            <w:vMerge w:val="restart"/>
            <w:vAlign w:val="center"/>
          </w:tcPr>
          <w:p w14:paraId="0591396F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959" w:type="dxa"/>
            <w:vAlign w:val="center"/>
          </w:tcPr>
          <w:p w14:paraId="2F550B7A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sn</w:t>
            </w:r>
          </w:p>
        </w:tc>
        <w:tc>
          <w:tcPr>
            <w:tcW w:w="1328" w:type="dxa"/>
            <w:vAlign w:val="center"/>
          </w:tcPr>
          <w:p w14:paraId="6CA60AFA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String</w:t>
            </w:r>
          </w:p>
        </w:tc>
        <w:tc>
          <w:tcPr>
            <w:tcW w:w="815" w:type="dxa"/>
            <w:vAlign w:val="center"/>
          </w:tcPr>
          <w:p w14:paraId="390019D9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4</w:t>
            </w:r>
          </w:p>
        </w:tc>
        <w:tc>
          <w:tcPr>
            <w:tcW w:w="4209" w:type="dxa"/>
            <w:vAlign w:val="center"/>
          </w:tcPr>
          <w:p w14:paraId="53EC6B94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厅主ID</w:t>
            </w:r>
          </w:p>
        </w:tc>
      </w:tr>
      <w:tr w:rsidR="004F35F1" w14:paraId="6B6ACAE5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6F80AEBA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36BC0810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userId</w:t>
            </w:r>
          </w:p>
        </w:tc>
        <w:tc>
          <w:tcPr>
            <w:tcW w:w="1328" w:type="dxa"/>
            <w:vAlign w:val="center"/>
          </w:tcPr>
          <w:p w14:paraId="668E1644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long</w:t>
            </w:r>
          </w:p>
        </w:tc>
        <w:tc>
          <w:tcPr>
            <w:tcW w:w="815" w:type="dxa"/>
            <w:vAlign w:val="center"/>
          </w:tcPr>
          <w:p w14:paraId="73F92157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3781035D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用户ID</w:t>
            </w:r>
          </w:p>
        </w:tc>
      </w:tr>
      <w:tr w:rsidR="004F35F1" w14:paraId="48AF9B48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7AF6914C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60311634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 xml:space="preserve">loginId </w:t>
            </w:r>
          </w:p>
        </w:tc>
        <w:tc>
          <w:tcPr>
            <w:tcW w:w="1328" w:type="dxa"/>
            <w:vAlign w:val="center"/>
          </w:tcPr>
          <w:p w14:paraId="562DC3FF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String</w:t>
            </w:r>
          </w:p>
        </w:tc>
        <w:tc>
          <w:tcPr>
            <w:tcW w:w="815" w:type="dxa"/>
            <w:vAlign w:val="center"/>
          </w:tcPr>
          <w:p w14:paraId="34C4F830" w14:textId="4FC04630" w:rsidR="004F35F1" w:rsidRPr="00604E46" w:rsidRDefault="00842EBC" w:rsidP="00842EB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4209" w:type="dxa"/>
            <w:vAlign w:val="center"/>
          </w:tcPr>
          <w:p w14:paraId="03720828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用户名称</w:t>
            </w:r>
          </w:p>
        </w:tc>
      </w:tr>
      <w:tr w:rsidR="004F35F1" w14:paraId="39857512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13E4EE34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5092FA96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orderId</w:t>
            </w:r>
          </w:p>
        </w:tc>
        <w:tc>
          <w:tcPr>
            <w:tcW w:w="1328" w:type="dxa"/>
            <w:vAlign w:val="center"/>
          </w:tcPr>
          <w:p w14:paraId="31A42116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long</w:t>
            </w:r>
          </w:p>
        </w:tc>
        <w:tc>
          <w:tcPr>
            <w:tcW w:w="815" w:type="dxa"/>
            <w:vAlign w:val="center"/>
          </w:tcPr>
          <w:p w14:paraId="0096259C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1B2D7245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注单ID</w:t>
            </w:r>
          </w:p>
        </w:tc>
      </w:tr>
      <w:tr w:rsidR="004F35F1" w14:paraId="52F63BBA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4FE8F4C3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3702CE6F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gameId</w:t>
            </w:r>
          </w:p>
        </w:tc>
        <w:tc>
          <w:tcPr>
            <w:tcW w:w="1328" w:type="dxa"/>
            <w:vAlign w:val="center"/>
          </w:tcPr>
          <w:p w14:paraId="01B639E4" w14:textId="77777777" w:rsidR="004F35F1" w:rsidRPr="00604E46" w:rsidRDefault="00DF572B" w:rsidP="004F35F1">
            <w:pPr>
              <w:pStyle w:val="af6"/>
              <w:spacing w:after="0"/>
              <w:ind w:leftChars="0" w:left="0"/>
              <w:jc w:val="both"/>
            </w:pPr>
            <w:r>
              <w:t>int</w:t>
            </w:r>
          </w:p>
        </w:tc>
        <w:tc>
          <w:tcPr>
            <w:tcW w:w="815" w:type="dxa"/>
            <w:vAlign w:val="center"/>
          </w:tcPr>
          <w:p w14:paraId="46D790D5" w14:textId="77777777" w:rsidR="004F35F1" w:rsidRPr="00604E46" w:rsidRDefault="00DF572B" w:rsidP="00842EBC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4209" w:type="dxa"/>
            <w:vAlign w:val="center"/>
          </w:tcPr>
          <w:p w14:paraId="56DC0D47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游戏ID</w:t>
            </w:r>
          </w:p>
        </w:tc>
      </w:tr>
      <w:tr w:rsidR="004F35F1" w14:paraId="7DEF0891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4B5E2DBB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770D2CA2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gameType</w:t>
            </w:r>
          </w:p>
        </w:tc>
        <w:tc>
          <w:tcPr>
            <w:tcW w:w="1328" w:type="dxa"/>
            <w:vAlign w:val="center"/>
          </w:tcPr>
          <w:p w14:paraId="4F762A8D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int</w:t>
            </w:r>
          </w:p>
        </w:tc>
        <w:tc>
          <w:tcPr>
            <w:tcW w:w="815" w:type="dxa"/>
            <w:vAlign w:val="center"/>
          </w:tcPr>
          <w:p w14:paraId="034B4C0D" w14:textId="77777777" w:rsidR="004F35F1" w:rsidRPr="00604E46" w:rsidRDefault="00DF572B" w:rsidP="00842EBC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4209" w:type="dxa"/>
            <w:vAlign w:val="center"/>
          </w:tcPr>
          <w:p w14:paraId="7AB1469E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游戏类型</w:t>
            </w:r>
          </w:p>
        </w:tc>
      </w:tr>
      <w:tr w:rsidR="004F35F1" w14:paraId="64D51A7A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5628AC78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716D52EE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gameName</w:t>
            </w:r>
          </w:p>
        </w:tc>
        <w:tc>
          <w:tcPr>
            <w:tcW w:w="1328" w:type="dxa"/>
            <w:vAlign w:val="center"/>
          </w:tcPr>
          <w:p w14:paraId="0A135E6A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string</w:t>
            </w:r>
          </w:p>
        </w:tc>
        <w:tc>
          <w:tcPr>
            <w:tcW w:w="815" w:type="dxa"/>
            <w:vAlign w:val="center"/>
          </w:tcPr>
          <w:p w14:paraId="2419B5FE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09678E92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游戏名称</w:t>
            </w:r>
          </w:p>
        </w:tc>
      </w:tr>
      <w:tr w:rsidR="004F35F1" w14:paraId="76F7A1DC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5E65B74D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7F35DDE9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state</w:t>
            </w:r>
          </w:p>
        </w:tc>
        <w:tc>
          <w:tcPr>
            <w:tcW w:w="1328" w:type="dxa"/>
            <w:vAlign w:val="center"/>
          </w:tcPr>
          <w:p w14:paraId="508F24C9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int</w:t>
            </w:r>
          </w:p>
        </w:tc>
        <w:tc>
          <w:tcPr>
            <w:tcW w:w="815" w:type="dxa"/>
            <w:vAlign w:val="center"/>
          </w:tcPr>
          <w:p w14:paraId="1E8317A7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262F12F9" w14:textId="77777777" w:rsidR="004F35F1" w:rsidRPr="00604E46" w:rsidRDefault="001A5D08" w:rsidP="001A5D0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0:新注单;</w:t>
            </w:r>
            <w:r>
              <w:t xml:space="preserve"> 1:正常结算</w:t>
            </w:r>
            <w:r>
              <w:rPr>
                <w:rFonts w:hint="eastAsia"/>
              </w:rPr>
              <w:t>;</w:t>
            </w:r>
            <w:r>
              <w:t xml:space="preserve"> 2:注单错误</w:t>
            </w:r>
            <w:r>
              <w:rPr>
                <w:rFonts w:hint="eastAsia"/>
              </w:rPr>
              <w:t>;</w:t>
            </w:r>
            <w:r>
              <w:t xml:space="preserve"> 4:结算错误</w:t>
            </w:r>
          </w:p>
        </w:tc>
      </w:tr>
      <w:tr w:rsidR="004F35F1" w14:paraId="020CBDAD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15097919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27777772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bettingType</w:t>
            </w:r>
          </w:p>
        </w:tc>
        <w:tc>
          <w:tcPr>
            <w:tcW w:w="1328" w:type="dxa"/>
            <w:vAlign w:val="center"/>
          </w:tcPr>
          <w:p w14:paraId="2D2E0F35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int</w:t>
            </w:r>
          </w:p>
        </w:tc>
        <w:tc>
          <w:tcPr>
            <w:tcW w:w="815" w:type="dxa"/>
            <w:vAlign w:val="center"/>
          </w:tcPr>
          <w:p w14:paraId="5B0A1FF8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2E796462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游戏类型id</w:t>
            </w:r>
          </w:p>
        </w:tc>
      </w:tr>
      <w:tr w:rsidR="004F35F1" w14:paraId="04DB650C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3DD5408F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391A75F5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bettingTypeName</w:t>
            </w:r>
          </w:p>
        </w:tc>
        <w:tc>
          <w:tcPr>
            <w:tcW w:w="1328" w:type="dxa"/>
            <w:vAlign w:val="center"/>
          </w:tcPr>
          <w:p w14:paraId="472C17D6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int</w:t>
            </w:r>
          </w:p>
        </w:tc>
        <w:tc>
          <w:tcPr>
            <w:tcW w:w="815" w:type="dxa"/>
            <w:vAlign w:val="center"/>
          </w:tcPr>
          <w:p w14:paraId="019B52CC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3EC41EB9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游戏类型</w:t>
            </w:r>
          </w:p>
        </w:tc>
      </w:tr>
      <w:tr w:rsidR="004F35F1" w14:paraId="549D7E11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6FC02106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38BFCEB4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time</w:t>
            </w:r>
          </w:p>
        </w:tc>
        <w:tc>
          <w:tcPr>
            <w:tcW w:w="1328" w:type="dxa"/>
            <w:vAlign w:val="center"/>
          </w:tcPr>
          <w:p w14:paraId="31699C0B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date</w:t>
            </w:r>
          </w:p>
        </w:tc>
        <w:tc>
          <w:tcPr>
            <w:tcW w:w="815" w:type="dxa"/>
            <w:vAlign w:val="center"/>
          </w:tcPr>
          <w:p w14:paraId="3B9424DE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3D572E71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下注时间</w:t>
            </w:r>
          </w:p>
        </w:tc>
      </w:tr>
      <w:tr w:rsidR="004F35F1" w14:paraId="2723D4B4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38FA23EC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6F40F517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amount</w:t>
            </w:r>
          </w:p>
        </w:tc>
        <w:tc>
          <w:tcPr>
            <w:tcW w:w="1328" w:type="dxa"/>
            <w:vAlign w:val="center"/>
          </w:tcPr>
          <w:p w14:paraId="2A0763D3" w14:textId="77777777" w:rsidR="004F35F1" w:rsidRPr="00604E46" w:rsidRDefault="00DF572B" w:rsidP="004F35F1">
            <w:pPr>
              <w:pStyle w:val="af6"/>
              <w:spacing w:after="0"/>
              <w:ind w:leftChars="0" w:left="0"/>
              <w:jc w:val="both"/>
            </w:pPr>
            <w:r>
              <w:t>double</w:t>
            </w:r>
          </w:p>
        </w:tc>
        <w:tc>
          <w:tcPr>
            <w:tcW w:w="815" w:type="dxa"/>
            <w:vAlign w:val="center"/>
          </w:tcPr>
          <w:p w14:paraId="788D61DA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62EFDDFB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下注金额</w:t>
            </w:r>
          </w:p>
        </w:tc>
      </w:tr>
      <w:tr w:rsidR="004F35F1" w14:paraId="47D2D376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24A3D429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3C0EE969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betval</w:t>
            </w:r>
          </w:p>
        </w:tc>
        <w:tc>
          <w:tcPr>
            <w:tcW w:w="1328" w:type="dxa"/>
            <w:vAlign w:val="center"/>
          </w:tcPr>
          <w:p w14:paraId="231D23AF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int</w:t>
            </w:r>
          </w:p>
        </w:tc>
        <w:tc>
          <w:tcPr>
            <w:tcW w:w="815" w:type="dxa"/>
            <w:vAlign w:val="center"/>
          </w:tcPr>
          <w:p w14:paraId="2FEEAF71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32</w:t>
            </w:r>
          </w:p>
        </w:tc>
        <w:tc>
          <w:tcPr>
            <w:tcW w:w="4209" w:type="dxa"/>
            <w:vAlign w:val="center"/>
          </w:tcPr>
          <w:p w14:paraId="72CD44BC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</w:tr>
      <w:tr w:rsidR="004F35F1" w14:paraId="36E506D1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7E0736BF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75CC3844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ext</w:t>
            </w:r>
          </w:p>
        </w:tc>
        <w:tc>
          <w:tcPr>
            <w:tcW w:w="1328" w:type="dxa"/>
            <w:vAlign w:val="center"/>
          </w:tcPr>
          <w:p w14:paraId="369784B6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int</w:t>
            </w:r>
          </w:p>
        </w:tc>
        <w:tc>
          <w:tcPr>
            <w:tcW w:w="815" w:type="dxa"/>
            <w:vAlign w:val="center"/>
          </w:tcPr>
          <w:p w14:paraId="6DCB0545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32</w:t>
            </w:r>
          </w:p>
        </w:tc>
        <w:tc>
          <w:tcPr>
            <w:tcW w:w="4209" w:type="dxa"/>
            <w:vAlign w:val="center"/>
          </w:tcPr>
          <w:p w14:paraId="20960907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</w:tr>
      <w:tr w:rsidR="004F35F1" w14:paraId="3DCFB072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0B435F63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32AF1C2D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userFlag</w:t>
            </w:r>
          </w:p>
        </w:tc>
        <w:tc>
          <w:tcPr>
            <w:tcW w:w="1328" w:type="dxa"/>
            <w:vAlign w:val="center"/>
          </w:tcPr>
          <w:p w14:paraId="02D8C191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int</w:t>
            </w:r>
          </w:p>
        </w:tc>
        <w:tc>
          <w:tcPr>
            <w:tcW w:w="815" w:type="dxa"/>
            <w:vAlign w:val="center"/>
          </w:tcPr>
          <w:p w14:paraId="50869BA3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32</w:t>
            </w:r>
          </w:p>
        </w:tc>
        <w:tc>
          <w:tcPr>
            <w:tcW w:w="4209" w:type="dxa"/>
            <w:vAlign w:val="center"/>
          </w:tcPr>
          <w:p w14:paraId="570D8C64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</w:tr>
      <w:tr w:rsidR="004F35F1" w14:paraId="3B581AF8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63B0D044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1132AC27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payment</w:t>
            </w:r>
          </w:p>
        </w:tc>
        <w:tc>
          <w:tcPr>
            <w:tcW w:w="1328" w:type="dxa"/>
            <w:vAlign w:val="center"/>
          </w:tcPr>
          <w:p w14:paraId="600319C6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float</w:t>
            </w:r>
          </w:p>
        </w:tc>
        <w:tc>
          <w:tcPr>
            <w:tcW w:w="815" w:type="dxa"/>
            <w:vAlign w:val="center"/>
          </w:tcPr>
          <w:p w14:paraId="7200B750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208577F8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结算金额</w:t>
            </w:r>
          </w:p>
        </w:tc>
      </w:tr>
      <w:tr w:rsidR="004F35F1" w14:paraId="09D61373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3E0F6693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6FDEDE01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serialNo</w:t>
            </w:r>
          </w:p>
        </w:tc>
        <w:tc>
          <w:tcPr>
            <w:tcW w:w="1328" w:type="dxa"/>
            <w:vAlign w:val="center"/>
          </w:tcPr>
          <w:p w14:paraId="53F7CCF0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string</w:t>
            </w:r>
          </w:p>
        </w:tc>
        <w:tc>
          <w:tcPr>
            <w:tcW w:w="815" w:type="dxa"/>
            <w:vAlign w:val="center"/>
          </w:tcPr>
          <w:p w14:paraId="647E07B3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51FA492D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局号</w:t>
            </w:r>
          </w:p>
        </w:tc>
      </w:tr>
      <w:tr w:rsidR="004F35F1" w14:paraId="062B5DCD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74B4DCEB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598C21C6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tableId</w:t>
            </w:r>
          </w:p>
        </w:tc>
        <w:tc>
          <w:tcPr>
            <w:tcW w:w="1328" w:type="dxa"/>
            <w:vAlign w:val="center"/>
          </w:tcPr>
          <w:p w14:paraId="6FF89340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string</w:t>
            </w:r>
          </w:p>
        </w:tc>
        <w:tc>
          <w:tcPr>
            <w:tcW w:w="815" w:type="dxa"/>
            <w:vAlign w:val="center"/>
          </w:tcPr>
          <w:p w14:paraId="2E35F4CA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32</w:t>
            </w:r>
          </w:p>
        </w:tc>
        <w:tc>
          <w:tcPr>
            <w:tcW w:w="4209" w:type="dxa"/>
            <w:vAlign w:val="center"/>
          </w:tcPr>
          <w:p w14:paraId="66FCAAA5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桌台ID</w:t>
            </w:r>
          </w:p>
        </w:tc>
      </w:tr>
      <w:tr w:rsidR="004F35F1" w14:paraId="5E55394D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48BA3D7D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2BD5D135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result</w:t>
            </w:r>
          </w:p>
        </w:tc>
        <w:tc>
          <w:tcPr>
            <w:tcW w:w="1328" w:type="dxa"/>
            <w:vAlign w:val="center"/>
          </w:tcPr>
          <w:p w14:paraId="44C7AE34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int</w:t>
            </w:r>
          </w:p>
        </w:tc>
        <w:tc>
          <w:tcPr>
            <w:tcW w:w="815" w:type="dxa"/>
            <w:vAlign w:val="center"/>
          </w:tcPr>
          <w:p w14:paraId="3B72D376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32</w:t>
            </w:r>
          </w:p>
        </w:tc>
        <w:tc>
          <w:tcPr>
            <w:tcW w:w="4209" w:type="dxa"/>
            <w:vAlign w:val="center"/>
          </w:tcPr>
          <w:p w14:paraId="3F273627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开奖结果</w:t>
            </w:r>
          </w:p>
        </w:tc>
      </w:tr>
      <w:tr w:rsidR="004F35F1" w14:paraId="2EA409A4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06843597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19088393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baccarat</w:t>
            </w:r>
          </w:p>
        </w:tc>
        <w:tc>
          <w:tcPr>
            <w:tcW w:w="1328" w:type="dxa"/>
            <w:vAlign w:val="center"/>
          </w:tcPr>
          <w:p w14:paraId="76AC6E33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string</w:t>
            </w:r>
          </w:p>
        </w:tc>
        <w:tc>
          <w:tcPr>
            <w:tcW w:w="815" w:type="dxa"/>
            <w:vAlign w:val="center"/>
          </w:tcPr>
          <w:p w14:paraId="500C8586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</w:t>
            </w:r>
          </w:p>
        </w:tc>
        <w:tc>
          <w:tcPr>
            <w:tcW w:w="4209" w:type="dxa"/>
            <w:vAlign w:val="center"/>
          </w:tcPr>
          <w:p w14:paraId="0B6B4E35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百家乐开奖结果</w:t>
            </w:r>
          </w:p>
        </w:tc>
      </w:tr>
      <w:tr w:rsidR="004F35F1" w14:paraId="581D3D22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6612AFDE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75F1C8F0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baccarat64</w:t>
            </w:r>
          </w:p>
        </w:tc>
        <w:tc>
          <w:tcPr>
            <w:tcW w:w="1328" w:type="dxa"/>
            <w:vAlign w:val="center"/>
          </w:tcPr>
          <w:p w14:paraId="57B6919A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string</w:t>
            </w:r>
          </w:p>
        </w:tc>
        <w:tc>
          <w:tcPr>
            <w:tcW w:w="815" w:type="dxa"/>
            <w:vAlign w:val="center"/>
          </w:tcPr>
          <w:p w14:paraId="11FCA8E0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32</w:t>
            </w:r>
          </w:p>
        </w:tc>
        <w:tc>
          <w:tcPr>
            <w:tcW w:w="4209" w:type="dxa"/>
            <w:vAlign w:val="center"/>
          </w:tcPr>
          <w:p w14:paraId="24E74A61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百家乐开奖结果base64</w:t>
            </w:r>
          </w:p>
        </w:tc>
      </w:tr>
      <w:tr w:rsidR="004F35F1" w14:paraId="6EED86C5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74BF2FA5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6593B52A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openingTime</w:t>
            </w:r>
          </w:p>
        </w:tc>
        <w:tc>
          <w:tcPr>
            <w:tcW w:w="1328" w:type="dxa"/>
            <w:vAlign w:val="center"/>
          </w:tcPr>
          <w:p w14:paraId="6E99FF92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date</w:t>
            </w:r>
          </w:p>
        </w:tc>
        <w:tc>
          <w:tcPr>
            <w:tcW w:w="815" w:type="dxa"/>
            <w:vAlign w:val="center"/>
          </w:tcPr>
          <w:p w14:paraId="24EE72C9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6AB64E7A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开盘时间</w:t>
            </w:r>
          </w:p>
        </w:tc>
      </w:tr>
      <w:tr w:rsidR="004F35F1" w14:paraId="5364299B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29581559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3337D2D2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paymentTime</w:t>
            </w:r>
          </w:p>
        </w:tc>
        <w:tc>
          <w:tcPr>
            <w:tcW w:w="1328" w:type="dxa"/>
            <w:vAlign w:val="center"/>
          </w:tcPr>
          <w:p w14:paraId="7F9F93CF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date</w:t>
            </w:r>
          </w:p>
        </w:tc>
        <w:tc>
          <w:tcPr>
            <w:tcW w:w="815" w:type="dxa"/>
            <w:vAlign w:val="center"/>
          </w:tcPr>
          <w:p w14:paraId="27F65E04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318195FF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封盘时间</w:t>
            </w:r>
          </w:p>
        </w:tc>
      </w:tr>
      <w:tr w:rsidR="004F35F1" w14:paraId="29AE2CF1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449D1492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592B0924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validBet</w:t>
            </w:r>
          </w:p>
        </w:tc>
        <w:tc>
          <w:tcPr>
            <w:tcW w:w="1328" w:type="dxa"/>
            <w:vAlign w:val="center"/>
          </w:tcPr>
          <w:p w14:paraId="630A9DB1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float</w:t>
            </w:r>
          </w:p>
        </w:tc>
        <w:tc>
          <w:tcPr>
            <w:tcW w:w="815" w:type="dxa"/>
            <w:vAlign w:val="center"/>
          </w:tcPr>
          <w:p w14:paraId="2950738E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32</w:t>
            </w:r>
          </w:p>
        </w:tc>
        <w:tc>
          <w:tcPr>
            <w:tcW w:w="4209" w:type="dxa"/>
            <w:vAlign w:val="center"/>
          </w:tcPr>
          <w:p w14:paraId="0E6DE9C7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打码量</w:t>
            </w:r>
          </w:p>
        </w:tc>
      </w:tr>
      <w:tr w:rsidR="004F35F1" w14:paraId="664809F6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19FEF57E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651C9160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noComm</w:t>
            </w:r>
          </w:p>
        </w:tc>
        <w:tc>
          <w:tcPr>
            <w:tcW w:w="1328" w:type="dxa"/>
            <w:vAlign w:val="center"/>
          </w:tcPr>
          <w:p w14:paraId="14020F55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int</w:t>
            </w:r>
          </w:p>
        </w:tc>
        <w:tc>
          <w:tcPr>
            <w:tcW w:w="815" w:type="dxa"/>
            <w:vAlign w:val="center"/>
          </w:tcPr>
          <w:p w14:paraId="2E12E23B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1</w:t>
            </w:r>
          </w:p>
        </w:tc>
        <w:tc>
          <w:tcPr>
            <w:tcW w:w="4209" w:type="dxa"/>
            <w:vAlign w:val="center"/>
          </w:tcPr>
          <w:p w14:paraId="257DCDAC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是否免佣.1, 免拥;0,非免拥;</w:t>
            </w:r>
          </w:p>
        </w:tc>
      </w:tr>
      <w:tr w:rsidR="004F35F1" w14:paraId="79F211C2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74B31155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14ACEA75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fmtBetResult</w:t>
            </w:r>
          </w:p>
        </w:tc>
        <w:tc>
          <w:tcPr>
            <w:tcW w:w="1328" w:type="dxa"/>
            <w:vAlign w:val="center"/>
          </w:tcPr>
          <w:p w14:paraId="48AB58A7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String</w:t>
            </w:r>
          </w:p>
        </w:tc>
        <w:tc>
          <w:tcPr>
            <w:tcW w:w="815" w:type="dxa"/>
            <w:vAlign w:val="center"/>
          </w:tcPr>
          <w:p w14:paraId="7074E9D0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503AC706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投注结果信息</w:t>
            </w:r>
          </w:p>
        </w:tc>
      </w:tr>
      <w:tr w:rsidR="004F35F1" w14:paraId="384EB9A3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56A044D9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5D7E1EF5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resultMasterPics</w:t>
            </w:r>
          </w:p>
        </w:tc>
        <w:tc>
          <w:tcPr>
            <w:tcW w:w="1328" w:type="dxa"/>
            <w:vAlign w:val="center"/>
          </w:tcPr>
          <w:p w14:paraId="4A768CF2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List&lt;String&gt;</w:t>
            </w:r>
          </w:p>
        </w:tc>
        <w:tc>
          <w:tcPr>
            <w:tcW w:w="815" w:type="dxa"/>
            <w:vAlign w:val="center"/>
          </w:tcPr>
          <w:p w14:paraId="410A07FD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38E15A37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庄结果信息图片</w:t>
            </w:r>
          </w:p>
        </w:tc>
      </w:tr>
      <w:tr w:rsidR="004F35F1" w14:paraId="08173C65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3F346AE5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58F5B45F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resultCluserPics</w:t>
            </w:r>
          </w:p>
        </w:tc>
        <w:tc>
          <w:tcPr>
            <w:tcW w:w="1328" w:type="dxa"/>
            <w:vAlign w:val="center"/>
          </w:tcPr>
          <w:p w14:paraId="651590E7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List&lt;String&gt;</w:t>
            </w:r>
          </w:p>
        </w:tc>
        <w:tc>
          <w:tcPr>
            <w:tcW w:w="815" w:type="dxa"/>
            <w:vAlign w:val="center"/>
          </w:tcPr>
          <w:p w14:paraId="0764D972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42F690A1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闲结果信息图片</w:t>
            </w:r>
          </w:p>
        </w:tc>
      </w:tr>
      <w:tr w:rsidR="004F35F1" w14:paraId="065FFDAB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7E74A23D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5B80FD2A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resultCluser2Pics</w:t>
            </w:r>
          </w:p>
        </w:tc>
        <w:tc>
          <w:tcPr>
            <w:tcW w:w="1328" w:type="dxa"/>
            <w:vAlign w:val="center"/>
          </w:tcPr>
          <w:p w14:paraId="7E7D0999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List&lt;String&gt;</w:t>
            </w:r>
          </w:p>
        </w:tc>
        <w:tc>
          <w:tcPr>
            <w:tcW w:w="815" w:type="dxa"/>
            <w:vAlign w:val="center"/>
          </w:tcPr>
          <w:p w14:paraId="1DE62E84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  <w:r w:rsidRPr="00604E46">
              <w:t>64</w:t>
            </w:r>
          </w:p>
        </w:tc>
        <w:tc>
          <w:tcPr>
            <w:tcW w:w="4209" w:type="dxa"/>
            <w:vAlign w:val="center"/>
          </w:tcPr>
          <w:p w14:paraId="22934237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闲2结果信息图片</w:t>
            </w:r>
          </w:p>
        </w:tc>
      </w:tr>
      <w:tr w:rsidR="004F35F1" w14:paraId="1EFB7C35" w14:textId="77777777" w:rsidTr="004F35F1">
        <w:trPr>
          <w:trHeight w:val="454"/>
        </w:trPr>
        <w:tc>
          <w:tcPr>
            <w:tcW w:w="697" w:type="dxa"/>
            <w:vMerge/>
            <w:vAlign w:val="center"/>
          </w:tcPr>
          <w:p w14:paraId="2B9339C0" w14:textId="77777777" w:rsidR="004F35F1" w:rsidRDefault="004F35F1" w:rsidP="004F35F1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59" w:type="dxa"/>
            <w:vAlign w:val="center"/>
          </w:tcPr>
          <w:p w14:paraId="4A1B502B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infoStaticHtml</w:t>
            </w:r>
          </w:p>
        </w:tc>
        <w:tc>
          <w:tcPr>
            <w:tcW w:w="1328" w:type="dxa"/>
            <w:vAlign w:val="center"/>
          </w:tcPr>
          <w:p w14:paraId="14DF5E29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String</w:t>
            </w:r>
          </w:p>
        </w:tc>
        <w:tc>
          <w:tcPr>
            <w:tcW w:w="815" w:type="dxa"/>
            <w:vAlign w:val="center"/>
          </w:tcPr>
          <w:p w14:paraId="582C0AE2" w14:textId="77777777" w:rsidR="004F35F1" w:rsidRPr="00604E46" w:rsidRDefault="004F35F1" w:rsidP="00842EB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4209" w:type="dxa"/>
            <w:vAlign w:val="center"/>
          </w:tcPr>
          <w:p w14:paraId="2CAA5E96" w14:textId="77777777" w:rsidR="004F35F1" w:rsidRPr="00604E46" w:rsidRDefault="004F35F1" w:rsidP="004F35F1">
            <w:pPr>
              <w:pStyle w:val="af6"/>
              <w:spacing w:after="0"/>
              <w:ind w:leftChars="0" w:left="0"/>
              <w:jc w:val="both"/>
            </w:pPr>
            <w:r w:rsidRPr="00604E46">
              <w:t>注单详情html拼接</w:t>
            </w:r>
          </w:p>
        </w:tc>
      </w:tr>
    </w:tbl>
    <w:p w14:paraId="30D8BD52" w14:textId="77777777" w:rsidR="004F35F1" w:rsidRDefault="004F35F1" w:rsidP="004F35F1">
      <w:pPr>
        <w:pStyle w:val="af6"/>
        <w:ind w:left="960"/>
        <w:rPr>
          <w:rStyle w:val="af8"/>
          <w:position w:val="0"/>
          <w:bdr w:val="none" w:sz="0" w:space="0" w:color="auto"/>
          <w:shd w:val="clear" w:color="auto" w:fill="auto"/>
        </w:rPr>
      </w:pPr>
    </w:p>
    <w:p w14:paraId="05E3B1E2" w14:textId="77777777" w:rsidR="004F35F1" w:rsidRPr="00944A0B" w:rsidRDefault="004F35F1" w:rsidP="004F35F1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4F35F1" w14:paraId="7B869A77" w14:textId="77777777" w:rsidTr="004F35F1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B2BDC55" w14:textId="77777777" w:rsidR="004F35F1" w:rsidRPr="003924BB" w:rsidRDefault="004F35F1" w:rsidP="004F35F1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2CB06952" w14:textId="77777777" w:rsidR="004F35F1" w:rsidRPr="006C7279" w:rsidRDefault="004F35F1" w:rsidP="004F35F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="00DF572B" w:rsidRPr="00DF572B">
              <w:rPr>
                <w:rFonts w:ascii="Courier New" w:eastAsia="宋体" w:hAnsi="Courier New" w:cs="Courier New"/>
                <w:color w:val="4E9A06"/>
              </w:rPr>
              <w:t>ba43ea6b-795a-4782-b602-441f585fa95d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6C52A5C" w14:textId="65831AB9" w:rsidR="004F35F1" w:rsidRPr="006C7279" w:rsidRDefault="004F35F1" w:rsidP="004F35F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="00321B94" w:rsidRPr="00321B94">
              <w:rPr>
                <w:rFonts w:ascii="Courier New" w:eastAsia="宋体" w:hAnsi="Courier New" w:cs="Courier New"/>
                <w:color w:val="4E9A06"/>
              </w:rPr>
              <w:t>open.sn.video.order.detail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4F6CE68" w14:textId="77777777" w:rsidR="004F35F1" w:rsidRPr="006C7279" w:rsidRDefault="004F35F1" w:rsidP="004F35F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7E720FF3" w14:textId="515A11CE" w:rsidR="00D9253B" w:rsidRDefault="00D9253B" w:rsidP="00D9253B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"am00"</w:t>
            </w:r>
            <w:r w:rsidR="00BC5807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4D7AC56" w14:textId="21EF294E" w:rsidR="00BC5807" w:rsidRPr="00BC5807" w:rsidRDefault="00BC5807" w:rsidP="00BC5807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reqTime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>
              <w:rPr>
                <w:rFonts w:ascii="Courier New" w:eastAsia="宋体" w:hAnsi="Courier New" w:cs="Courier New"/>
                <w:color w:val="4E9A06"/>
              </w:rPr>
              <w:t>"2019-06-01 12:30:00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B595475" w14:textId="77777777" w:rsidR="004F35F1" w:rsidRPr="006C7279" w:rsidRDefault="004F35F1" w:rsidP="004F35F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="00DF572B" w:rsidRPr="00DF572B">
              <w:rPr>
                <w:rFonts w:ascii="Courier New" w:eastAsia="宋体" w:hAnsi="Courier New" w:cs="Courier New"/>
                <w:color w:val="4E9A06"/>
              </w:rPr>
              <w:t>c4dde6cf-07dd-42cd-849b-506bb697394a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D09DCD4" w14:textId="77777777" w:rsidR="004F35F1" w:rsidRPr="006C7279" w:rsidRDefault="004F35F1" w:rsidP="004F35F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"sign"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="00DF572B" w:rsidRPr="00DF572B">
              <w:rPr>
                <w:rFonts w:ascii="Courier New" w:eastAsia="宋体" w:hAnsi="Courier New" w:cs="Courier New"/>
                <w:color w:val="4E9A06"/>
              </w:rPr>
              <w:t>6E98C5755A38D202DD0C85BAADE30DDE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062D7DC" w14:textId="77777777" w:rsidR="004F35F1" w:rsidRPr="006C7279" w:rsidRDefault="004F35F1" w:rsidP="00DF572B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DF572B">
              <w:rPr>
                <w:rFonts w:ascii="Courier New" w:eastAsia="宋体" w:hAnsi="Courier New" w:cs="Courier New"/>
                <w:color w:val="204A87"/>
              </w:rPr>
              <w:t>orderId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DF572B" w:rsidRPr="00DF572B">
              <w:rPr>
                <w:rFonts w:ascii="Courier New" w:eastAsia="宋体" w:hAnsi="Courier New" w:cs="Courier New"/>
                <w:color w:val="4E9A06"/>
              </w:rPr>
              <w:t>4537920375</w:t>
            </w:r>
          </w:p>
          <w:p w14:paraId="6AFFB191" w14:textId="77777777" w:rsidR="004F35F1" w:rsidRPr="006C7279" w:rsidRDefault="004F35F1" w:rsidP="004F35F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E4BECAE" w14:textId="77777777" w:rsidR="004F35F1" w:rsidRPr="006C7279" w:rsidRDefault="004F35F1" w:rsidP="004F35F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71C3B1BD" w14:textId="77777777" w:rsidR="004F35F1" w:rsidRPr="006C7279" w:rsidRDefault="004F35F1" w:rsidP="004F35F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75E0BC57" w14:textId="77777777" w:rsidR="004F35F1" w:rsidRDefault="004F35F1">
      <w:pPr>
        <w:spacing w:after="200" w:line="288" w:lineRule="auto"/>
        <w:rPr>
          <w:rFonts w:asciiTheme="minorHAnsi" w:eastAsia="Microsoft YaHei UI" w:hAnsiTheme="minorHAnsi" w:cstheme="minorBidi"/>
          <w:bCs/>
          <w:color w:val="9E3D22"/>
          <w:sz w:val="28"/>
          <w:szCs w:val="32"/>
          <w:lang w:eastAsia="zh-Hans"/>
        </w:rPr>
      </w:pPr>
      <w:r>
        <w:rPr>
          <w:lang w:eastAsia="zh-Hans"/>
        </w:rPr>
        <w:br w:type="page"/>
      </w:r>
    </w:p>
    <w:p w14:paraId="2E722206" w14:textId="13CE3F7D" w:rsidR="00327E58" w:rsidRDefault="00327E58" w:rsidP="00327E58">
      <w:pPr>
        <w:pStyle w:val="af2"/>
        <w:ind w:left="480" w:right="240"/>
      </w:pPr>
      <w:bookmarkStart w:id="35" w:name="_Toc29317684"/>
      <w:r>
        <w:rPr>
          <w:rFonts w:hint="eastAsia"/>
          <w:lang w:eastAsia="zh-Hans"/>
        </w:rPr>
        <w:lastRenderedPageBreak/>
        <w:t>获取注单详情地址</w:t>
      </w:r>
      <w:bookmarkEnd w:id="35"/>
    </w:p>
    <w:p w14:paraId="6B9016B8" w14:textId="77777777" w:rsidR="00327E58" w:rsidRDefault="00327E58" w:rsidP="00327E58">
      <w:pPr>
        <w:pStyle w:val="af7"/>
        <w:ind w:left="504" w:right="240"/>
      </w:pPr>
      <w:r>
        <w:rPr>
          <w:rFonts w:hint="eastAsia"/>
        </w:rPr>
        <w:t>接口地址</w:t>
      </w:r>
    </w:p>
    <w:p w14:paraId="11C4892F" w14:textId="0ADB2ACB" w:rsidR="00327E58" w:rsidRDefault="00327E58" w:rsidP="00327E58">
      <w:pPr>
        <w:pStyle w:val="af6"/>
        <w:spacing w:before="200" w:after="120"/>
        <w:ind w:leftChars="200" w:left="480"/>
        <w:rPr>
          <w:rStyle w:val="af8"/>
        </w:rPr>
      </w:pPr>
      <w:r w:rsidRPr="00327E58">
        <w:rPr>
          <w:rStyle w:val="af8"/>
        </w:rPr>
        <w:t>open.sn.video.order.detail.url.get</w:t>
      </w:r>
    </w:p>
    <w:p w14:paraId="3BCF78C3" w14:textId="77777777" w:rsidR="00327E58" w:rsidRPr="00944A0B" w:rsidRDefault="00327E58" w:rsidP="00327E58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327E58" w14:paraId="168E5AC7" w14:textId="77777777" w:rsidTr="00327E58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21589C85" w14:textId="77777777" w:rsidR="00327E58" w:rsidRDefault="00327E58" w:rsidP="00327E5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5F795F53" w14:textId="77777777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4E4AD828" w14:textId="77777777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28534AAD" w14:textId="77777777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1E64A804" w14:textId="77777777" w:rsidR="00327E58" w:rsidRDefault="00327E58" w:rsidP="00327E5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327E58" w14:paraId="4FFF8FBD" w14:textId="77777777" w:rsidTr="00327E58">
        <w:trPr>
          <w:trHeight w:val="454"/>
        </w:trPr>
        <w:tc>
          <w:tcPr>
            <w:tcW w:w="1353" w:type="dxa"/>
            <w:vAlign w:val="center"/>
          </w:tcPr>
          <w:p w14:paraId="6E3D360B" w14:textId="36B21F39" w:rsidR="00327E58" w:rsidRDefault="00327E58" w:rsidP="00327E58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3D4F3537" w14:textId="6A64ADB0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22B94424" w14:textId="33682CED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3877E5A8" w14:textId="3E9060D5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6AB229EE" w14:textId="43DF91F6" w:rsidR="00327E58" w:rsidRDefault="00327E58" w:rsidP="00327E5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327E58" w14:paraId="6631088C" w14:textId="77777777" w:rsidTr="00327E58">
        <w:trPr>
          <w:trHeight w:val="454"/>
        </w:trPr>
        <w:tc>
          <w:tcPr>
            <w:tcW w:w="1353" w:type="dxa"/>
            <w:vAlign w:val="center"/>
          </w:tcPr>
          <w:p w14:paraId="4D417853" w14:textId="07E8F7A4" w:rsidR="00327E58" w:rsidRDefault="00327E58" w:rsidP="00327E58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2" w:type="dxa"/>
            <w:vAlign w:val="center"/>
          </w:tcPr>
          <w:p w14:paraId="63B1D5B4" w14:textId="0F70F40C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14:paraId="38603428" w14:textId="7B4F1CF0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5DBDAD3C" w14:textId="25162650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50ABB44F" w14:textId="5DC8A01B" w:rsidR="00327E58" w:rsidRDefault="00327E58" w:rsidP="00327E58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327E58" w14:paraId="36E8F001" w14:textId="77777777" w:rsidTr="00327E58">
        <w:trPr>
          <w:trHeight w:val="454"/>
        </w:trPr>
        <w:tc>
          <w:tcPr>
            <w:tcW w:w="1353" w:type="dxa"/>
            <w:vAlign w:val="center"/>
          </w:tcPr>
          <w:p w14:paraId="1A3A1E4E" w14:textId="77777777" w:rsidR="00327E58" w:rsidRDefault="00327E58" w:rsidP="00327E58">
            <w:pPr>
              <w:pStyle w:val="af6"/>
              <w:spacing w:after="0"/>
              <w:ind w:leftChars="0" w:left="0"/>
              <w:jc w:val="both"/>
            </w:pPr>
            <w:r w:rsidRPr="006F0843">
              <w:t>sign</w:t>
            </w:r>
          </w:p>
        </w:tc>
        <w:tc>
          <w:tcPr>
            <w:tcW w:w="992" w:type="dxa"/>
            <w:vAlign w:val="center"/>
          </w:tcPr>
          <w:p w14:paraId="42A9453E" w14:textId="77777777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72D22A1F" w14:textId="77777777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03A6D5DC" w14:textId="77777777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3267104C" w14:textId="48C95994" w:rsidR="00327E58" w:rsidRDefault="00327E58" w:rsidP="00327E58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Pr="000D05FD">
              <w:rPr>
                <w:rFonts w:hint="eastAsia"/>
              </w:rPr>
              <w:t>sign=</w:t>
            </w:r>
            <w:r w:rsidRPr="009E247F">
              <w:t>md5(random+sn+</w:t>
            </w:r>
            <w:r w:rsidRPr="00327E58">
              <w:t>orderId+secretKey</w:t>
            </w:r>
            <w:r w:rsidRPr="009E247F">
              <w:t>)</w:t>
            </w:r>
          </w:p>
        </w:tc>
      </w:tr>
      <w:tr w:rsidR="00327E58" w14:paraId="7FAD35A9" w14:textId="77777777" w:rsidTr="00327E58">
        <w:trPr>
          <w:trHeight w:val="454"/>
        </w:trPr>
        <w:tc>
          <w:tcPr>
            <w:tcW w:w="1353" w:type="dxa"/>
            <w:vAlign w:val="center"/>
          </w:tcPr>
          <w:p w14:paraId="214C1947" w14:textId="63A8FC70" w:rsidR="00327E58" w:rsidRDefault="00327E58" w:rsidP="00327E58">
            <w:pPr>
              <w:pStyle w:val="af6"/>
              <w:spacing w:after="0"/>
              <w:ind w:leftChars="0" w:left="0"/>
              <w:jc w:val="both"/>
            </w:pPr>
            <w:r>
              <w:t>orderId</w:t>
            </w:r>
          </w:p>
        </w:tc>
        <w:tc>
          <w:tcPr>
            <w:tcW w:w="992" w:type="dxa"/>
            <w:vAlign w:val="center"/>
          </w:tcPr>
          <w:p w14:paraId="7F727422" w14:textId="64E94261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851" w:type="dxa"/>
            <w:vAlign w:val="center"/>
          </w:tcPr>
          <w:p w14:paraId="64DE3728" w14:textId="63A48071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 w:rsidRPr="009E247F">
              <w:t>64</w:t>
            </w:r>
          </w:p>
        </w:tc>
        <w:tc>
          <w:tcPr>
            <w:tcW w:w="709" w:type="dxa"/>
            <w:vAlign w:val="center"/>
          </w:tcPr>
          <w:p w14:paraId="3BF6EEA5" w14:textId="38E05CE5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0B2E061D" w14:textId="1258A1F9" w:rsidR="00327E58" w:rsidRDefault="00327E58" w:rsidP="00327E58">
            <w:pPr>
              <w:pStyle w:val="af6"/>
              <w:spacing w:after="0"/>
              <w:ind w:leftChars="0" w:left="0"/>
              <w:jc w:val="both"/>
            </w:pPr>
            <w:r>
              <w:t>注单号</w:t>
            </w:r>
          </w:p>
        </w:tc>
      </w:tr>
      <w:tr w:rsidR="00327E58" w14:paraId="07BB9995" w14:textId="77777777" w:rsidTr="00327E58">
        <w:trPr>
          <w:trHeight w:val="454"/>
        </w:trPr>
        <w:tc>
          <w:tcPr>
            <w:tcW w:w="1353" w:type="dxa"/>
            <w:vAlign w:val="center"/>
          </w:tcPr>
          <w:p w14:paraId="32F09E44" w14:textId="29D32B7C" w:rsidR="00327E58" w:rsidRPr="009E247F" w:rsidRDefault="00327E58" w:rsidP="00327E58">
            <w:pPr>
              <w:pStyle w:val="af6"/>
              <w:spacing w:after="0"/>
              <w:ind w:leftChars="0" w:left="0"/>
              <w:jc w:val="both"/>
            </w:pPr>
            <w:r>
              <w:t>locale</w:t>
            </w:r>
          </w:p>
        </w:tc>
        <w:tc>
          <w:tcPr>
            <w:tcW w:w="992" w:type="dxa"/>
            <w:vAlign w:val="center"/>
          </w:tcPr>
          <w:p w14:paraId="53F45292" w14:textId="1705236A" w:rsidR="00327E58" w:rsidRPr="009E247F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vAlign w:val="center"/>
          </w:tcPr>
          <w:p w14:paraId="5F1089E6" w14:textId="31CDE077" w:rsidR="00327E58" w:rsidRPr="009E247F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188714BF" w14:textId="1E923215" w:rsidR="00327E58" w:rsidRPr="009E247F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vAlign w:val="center"/>
          </w:tcPr>
          <w:p w14:paraId="1133B536" w14:textId="56B06E37" w:rsidR="00327E58" w:rsidRPr="009E247F" w:rsidRDefault="00327E58" w:rsidP="00327E58">
            <w:pPr>
              <w:pStyle w:val="af6"/>
              <w:spacing w:after="0"/>
              <w:ind w:leftChars="0" w:left="0"/>
              <w:jc w:val="both"/>
            </w:pPr>
            <w:r>
              <w:t>默认</w:t>
            </w:r>
            <w:r>
              <w:rPr>
                <w:rFonts w:hint="eastAsia"/>
              </w:rPr>
              <w:t>:</w:t>
            </w:r>
            <w:r>
              <w:t xml:space="preserve"> 简体中文，详见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hyperlink w:anchor="语言类别代码" w:history="1">
              <w:r w:rsidRPr="00977197">
                <w:rPr>
                  <w:rStyle w:val="af4"/>
                  <w:rFonts w:ascii="Microsoft YaHei UI" w:hAnsi="Microsoft YaHei UI Light"/>
                </w:rPr>
                <w:t>语言类别代码</w:t>
              </w:r>
            </w:hyperlink>
          </w:p>
        </w:tc>
      </w:tr>
    </w:tbl>
    <w:p w14:paraId="42FFAF1D" w14:textId="77777777" w:rsidR="00327E58" w:rsidRDefault="00327E58" w:rsidP="00327E58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65EDB809" w14:textId="77777777" w:rsidR="00327E58" w:rsidRPr="00944A0B" w:rsidRDefault="00327E58" w:rsidP="00327E58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327E58" w14:paraId="75DA1392" w14:textId="77777777" w:rsidTr="00327E58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6BBA1C91" w14:textId="77777777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5DE6C4B6" w14:textId="77777777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79155274" w14:textId="77777777" w:rsidR="00327E58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42093243" w14:textId="77777777" w:rsidR="00327E58" w:rsidRDefault="00327E58" w:rsidP="00327E5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327E58" w14:paraId="544CAB22" w14:textId="77777777" w:rsidTr="00327E58">
        <w:trPr>
          <w:trHeight w:val="454"/>
        </w:trPr>
        <w:tc>
          <w:tcPr>
            <w:tcW w:w="1353" w:type="dxa"/>
            <w:vAlign w:val="center"/>
          </w:tcPr>
          <w:p w14:paraId="608A97D9" w14:textId="1487D999" w:rsidR="00327E58" w:rsidRPr="00604E46" w:rsidRDefault="00327E58" w:rsidP="00327E58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3FF04523" w14:textId="77777777" w:rsidR="00327E58" w:rsidRPr="00604E46" w:rsidRDefault="00327E58" w:rsidP="00327E58">
            <w:pPr>
              <w:pStyle w:val="af6"/>
              <w:spacing w:after="0"/>
              <w:ind w:leftChars="0" w:left="0"/>
              <w:jc w:val="both"/>
            </w:pPr>
            <w:r w:rsidRPr="00604E46">
              <w:t>String</w:t>
            </w:r>
          </w:p>
        </w:tc>
        <w:tc>
          <w:tcPr>
            <w:tcW w:w="851" w:type="dxa"/>
            <w:vAlign w:val="center"/>
          </w:tcPr>
          <w:p w14:paraId="7F99195E" w14:textId="679C2B5D" w:rsidR="00327E58" w:rsidRPr="00604E46" w:rsidRDefault="00327E58" w:rsidP="00327E5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5812" w:type="dxa"/>
            <w:vAlign w:val="center"/>
          </w:tcPr>
          <w:p w14:paraId="2F6F1A32" w14:textId="05FA5B45" w:rsidR="00327E58" w:rsidRPr="00604E46" w:rsidRDefault="00327E58" w:rsidP="00327E58">
            <w:pPr>
              <w:pStyle w:val="af6"/>
              <w:spacing w:after="0"/>
              <w:ind w:leftChars="0" w:left="0"/>
              <w:jc w:val="both"/>
            </w:pPr>
            <w:r>
              <w:t>用于展示</w:t>
            </w:r>
            <w:r w:rsidRPr="00604E46">
              <w:t>注单详情</w:t>
            </w:r>
            <w:r>
              <w:t>URL地址</w:t>
            </w:r>
          </w:p>
        </w:tc>
      </w:tr>
    </w:tbl>
    <w:p w14:paraId="1C4E0F52" w14:textId="77777777" w:rsidR="00327E58" w:rsidRDefault="00327E58" w:rsidP="00327E58">
      <w:pPr>
        <w:pStyle w:val="af6"/>
        <w:ind w:left="960"/>
        <w:rPr>
          <w:rStyle w:val="af8"/>
          <w:position w:val="0"/>
          <w:bdr w:val="none" w:sz="0" w:space="0" w:color="auto"/>
          <w:shd w:val="clear" w:color="auto" w:fill="auto"/>
        </w:rPr>
      </w:pPr>
    </w:p>
    <w:p w14:paraId="79AE79B4" w14:textId="77777777" w:rsidR="00327E58" w:rsidRPr="00944A0B" w:rsidRDefault="00327E58" w:rsidP="00327E58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327E58" w14:paraId="1BED2B35" w14:textId="77777777" w:rsidTr="00327E58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357FE215" w14:textId="77777777" w:rsidR="00327E58" w:rsidRPr="003924BB" w:rsidRDefault="00327E58" w:rsidP="00327E58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0611047E" w14:textId="77777777" w:rsidR="00327E58" w:rsidRPr="006C7279" w:rsidRDefault="00327E58" w:rsidP="00327E5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DF572B">
              <w:rPr>
                <w:rFonts w:ascii="Courier New" w:eastAsia="宋体" w:hAnsi="Courier New" w:cs="Courier New"/>
                <w:color w:val="4E9A06"/>
              </w:rPr>
              <w:t>ba43ea6b-795a-4782-b602-441f585fa95d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5E6067A" w14:textId="6D0A55C8" w:rsidR="00327E58" w:rsidRPr="006C7279" w:rsidRDefault="00327E58" w:rsidP="00327E5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327E58">
              <w:rPr>
                <w:rFonts w:ascii="Courier New" w:eastAsia="宋体" w:hAnsi="Courier New" w:cs="Courier New"/>
                <w:color w:val="4E9A06"/>
              </w:rPr>
              <w:t>open.sn.video.order.detail.url.get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49352B4" w14:textId="77777777" w:rsidR="00327E58" w:rsidRPr="006C7279" w:rsidRDefault="00327E58" w:rsidP="00327E5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067B2E01" w14:textId="77777777" w:rsidR="00327E58" w:rsidRPr="006C7279" w:rsidRDefault="00327E58" w:rsidP="00327E5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2D8C22B" w14:textId="77777777" w:rsidR="00327E58" w:rsidRPr="006C7279" w:rsidRDefault="00327E58" w:rsidP="00327E5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DF572B">
              <w:rPr>
                <w:rFonts w:ascii="Courier New" w:eastAsia="宋体" w:hAnsi="Courier New" w:cs="Courier New"/>
                <w:color w:val="4E9A06"/>
              </w:rPr>
              <w:t>c4dde6cf-07dd-42cd-849b-506bb697394a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09DD259" w14:textId="77777777" w:rsidR="00327E58" w:rsidRPr="006C7279" w:rsidRDefault="00327E58" w:rsidP="00327E5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"sign"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DF572B">
              <w:rPr>
                <w:rFonts w:ascii="Courier New" w:eastAsia="宋体" w:hAnsi="Courier New" w:cs="Courier New"/>
                <w:color w:val="4E9A06"/>
              </w:rPr>
              <w:t>6E98C5755A38D202DD0C85BAADE30DDE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4D5D9B7" w14:textId="77777777" w:rsidR="00327E58" w:rsidRPr="006C7279" w:rsidRDefault="00327E58" w:rsidP="00327E5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orderId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F572B">
              <w:rPr>
                <w:rFonts w:ascii="Courier New" w:eastAsia="宋体" w:hAnsi="Courier New" w:cs="Courier New"/>
                <w:color w:val="4E9A06"/>
              </w:rPr>
              <w:t>4537920375</w:t>
            </w:r>
          </w:p>
          <w:p w14:paraId="7B0E29C7" w14:textId="77777777" w:rsidR="00327E58" w:rsidRPr="006C7279" w:rsidRDefault="00327E58" w:rsidP="00327E5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965B180" w14:textId="77777777" w:rsidR="00327E58" w:rsidRPr="006C7279" w:rsidRDefault="00327E58" w:rsidP="00327E5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7D575F3A" w14:textId="77777777" w:rsidR="00327E58" w:rsidRPr="006C7279" w:rsidRDefault="00327E58" w:rsidP="00327E5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7809E3B9" w14:textId="77777777" w:rsidR="00327E58" w:rsidRDefault="00327E58">
      <w:pPr>
        <w:spacing w:after="200" w:line="288" w:lineRule="auto"/>
        <w:rPr>
          <w:rFonts w:asciiTheme="minorHAnsi" w:eastAsia="Microsoft YaHei UI" w:hAnsiTheme="minorHAnsi" w:cstheme="minorBidi"/>
          <w:bCs/>
          <w:color w:val="9E3D22"/>
          <w:sz w:val="28"/>
          <w:szCs w:val="32"/>
        </w:rPr>
      </w:pPr>
      <w:r>
        <w:br w:type="page"/>
      </w:r>
    </w:p>
    <w:p w14:paraId="49A65236" w14:textId="529D4FC4" w:rsidR="006E0918" w:rsidRDefault="006E0918" w:rsidP="006E0918">
      <w:pPr>
        <w:pStyle w:val="af2"/>
        <w:ind w:left="480" w:right="240"/>
      </w:pPr>
      <w:bookmarkStart w:id="36" w:name="_Toc29317685"/>
      <w:r>
        <w:rPr>
          <w:rFonts w:hint="eastAsia"/>
        </w:rPr>
        <w:lastRenderedPageBreak/>
        <w:t>按会员统计注单</w:t>
      </w:r>
      <w:bookmarkEnd w:id="36"/>
    </w:p>
    <w:p w14:paraId="0CACBE28" w14:textId="77777777" w:rsidR="006E0918" w:rsidRDefault="006E0918" w:rsidP="006E0918">
      <w:pPr>
        <w:pStyle w:val="af7"/>
        <w:ind w:left="504" w:right="240"/>
      </w:pPr>
      <w:r>
        <w:rPr>
          <w:rFonts w:hint="eastAsia"/>
        </w:rPr>
        <w:t>接口地址</w:t>
      </w:r>
    </w:p>
    <w:p w14:paraId="5A07C485" w14:textId="77777777" w:rsidR="006E0918" w:rsidRDefault="006E0918" w:rsidP="006E0918">
      <w:pPr>
        <w:pStyle w:val="af6"/>
        <w:spacing w:before="200" w:after="120"/>
        <w:ind w:leftChars="200" w:left="480"/>
        <w:rPr>
          <w:rStyle w:val="af8"/>
        </w:rPr>
      </w:pPr>
      <w:r w:rsidRPr="001D686A">
        <w:rPr>
          <w:rStyle w:val="af8"/>
        </w:rPr>
        <w:t>open.user.order.sum</w:t>
      </w:r>
    </w:p>
    <w:p w14:paraId="770B00CC" w14:textId="77777777" w:rsidR="006E0918" w:rsidRPr="00CB4242" w:rsidRDefault="006E0918" w:rsidP="006E0918">
      <w:pPr>
        <w:pStyle w:val="af7"/>
        <w:ind w:left="504" w:right="240"/>
      </w:pPr>
      <w:r w:rsidRPr="00CB4242">
        <w:rPr>
          <w:rFonts w:hint="eastAsia"/>
        </w:rPr>
        <w:t>接口说明</w:t>
      </w:r>
    </w:p>
    <w:p w14:paraId="7C2A942E" w14:textId="77777777" w:rsidR="006E0918" w:rsidRPr="00AB7E2B" w:rsidRDefault="006E0918" w:rsidP="006E0918">
      <w:pPr>
        <w:ind w:firstLine="518"/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Theme="minorEastAsia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1.</w:t>
      </w:r>
      <w:r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限制查询最近30天的数据；</w:t>
      </w:r>
    </w:p>
    <w:p w14:paraId="0883B581" w14:textId="77777777" w:rsidR="006E0918" w:rsidRPr="00AB7E2B" w:rsidRDefault="006E0918" w:rsidP="006E0918">
      <w:pPr>
        <w:ind w:firstLine="518"/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2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. 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查询的时间范围不能超过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3天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3FD6D507" w14:textId="77777777" w:rsidR="006E0918" w:rsidRPr="00CB4242" w:rsidRDefault="006E0918" w:rsidP="006E0918">
      <w:pPr>
        <w:ind w:firstLine="518"/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3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. 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接口访问频率限制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: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20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次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/小时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2FB74C1B" w14:textId="77777777" w:rsidR="006E0918" w:rsidRPr="00134772" w:rsidRDefault="006E0918" w:rsidP="006E0918">
      <w:pPr>
        <w:pStyle w:val="af7"/>
        <w:spacing w:beforeLines="50" w:before="120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34772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0"/>
        <w:gridCol w:w="1272"/>
        <w:gridCol w:w="693"/>
        <w:gridCol w:w="691"/>
        <w:gridCol w:w="4992"/>
      </w:tblGrid>
      <w:tr w:rsidR="006E0918" w14:paraId="25045470" w14:textId="77777777" w:rsidTr="006E0918">
        <w:trPr>
          <w:trHeight w:val="454"/>
        </w:trPr>
        <w:tc>
          <w:tcPr>
            <w:tcW w:w="1211" w:type="dxa"/>
            <w:shd w:val="clear" w:color="auto" w:fill="DEE7EC"/>
            <w:vAlign w:val="center"/>
          </w:tcPr>
          <w:p w14:paraId="25EF6421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6" w:type="dxa"/>
            <w:shd w:val="clear" w:color="auto" w:fill="DEE7EC"/>
            <w:vAlign w:val="center"/>
          </w:tcPr>
          <w:p w14:paraId="6BE101EE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3213ED4A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41830407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5A3E59B5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E0918" w14:paraId="3E64C123" w14:textId="77777777" w:rsidTr="006E0918">
        <w:trPr>
          <w:trHeight w:val="397"/>
        </w:trPr>
        <w:tc>
          <w:tcPr>
            <w:tcW w:w="1211" w:type="dxa"/>
            <w:vAlign w:val="center"/>
          </w:tcPr>
          <w:p w14:paraId="322824CE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6" w:type="dxa"/>
            <w:vAlign w:val="center"/>
          </w:tcPr>
          <w:p w14:paraId="4918BDB0" w14:textId="77777777" w:rsidR="006E0918" w:rsidRPr="00F02D08" w:rsidRDefault="006E0918" w:rsidP="006E0918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709" w:type="dxa"/>
            <w:vAlign w:val="center"/>
          </w:tcPr>
          <w:p w14:paraId="5531F462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78793F92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5E88BA6D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6E0918" w14:paraId="73B1EB90" w14:textId="77777777" w:rsidTr="006E0918">
        <w:trPr>
          <w:trHeight w:val="397"/>
        </w:trPr>
        <w:tc>
          <w:tcPr>
            <w:tcW w:w="1211" w:type="dxa"/>
            <w:vAlign w:val="center"/>
          </w:tcPr>
          <w:p w14:paraId="3A5237E1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76" w:type="dxa"/>
            <w:vAlign w:val="center"/>
          </w:tcPr>
          <w:p w14:paraId="7F36763F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676341F9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65E6EDA8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67383E10" w14:textId="77777777" w:rsidR="006E0918" w:rsidRDefault="006E0918" w:rsidP="00DD5131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DD5131">
              <w:t>sign</w:t>
            </w:r>
            <w:r>
              <w:t>=md5(random+sn+secretKey)</w:t>
            </w:r>
          </w:p>
        </w:tc>
      </w:tr>
      <w:tr w:rsidR="006E0918" w14:paraId="738DD3B5" w14:textId="77777777" w:rsidTr="006E0918">
        <w:trPr>
          <w:trHeight w:val="397"/>
        </w:trPr>
        <w:tc>
          <w:tcPr>
            <w:tcW w:w="1211" w:type="dxa"/>
            <w:vAlign w:val="center"/>
          </w:tcPr>
          <w:p w14:paraId="0BA6E7E8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1276" w:type="dxa"/>
            <w:vAlign w:val="center"/>
          </w:tcPr>
          <w:p w14:paraId="1D1B54AC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3C8C1676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65468DBF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5EB8D344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D47822">
              <w:rPr>
                <w:rFonts w:hint="eastAsia"/>
              </w:rPr>
              <w:t>厅代码</w:t>
            </w:r>
          </w:p>
        </w:tc>
      </w:tr>
      <w:tr w:rsidR="006E0918" w14:paraId="605943FD" w14:textId="77777777" w:rsidTr="006E0918">
        <w:trPr>
          <w:trHeight w:val="397"/>
        </w:trPr>
        <w:tc>
          <w:tcPr>
            <w:tcW w:w="1211" w:type="dxa"/>
            <w:vAlign w:val="center"/>
          </w:tcPr>
          <w:p w14:paraId="22FFB833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m</w:t>
            </w:r>
            <w:r>
              <w:t>oduleId</w:t>
            </w:r>
          </w:p>
        </w:tc>
        <w:tc>
          <w:tcPr>
            <w:tcW w:w="1276" w:type="dxa"/>
            <w:vAlign w:val="center"/>
          </w:tcPr>
          <w:p w14:paraId="474A304D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vAlign w:val="center"/>
          </w:tcPr>
          <w:p w14:paraId="042BE786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235DA239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5A25346E" w14:textId="77777777" w:rsidR="006E0918" w:rsidRPr="00D47822" w:rsidRDefault="007A10E8" w:rsidP="006E0918">
            <w:pPr>
              <w:pStyle w:val="af6"/>
              <w:spacing w:after="0"/>
              <w:ind w:leftChars="0" w:left="0"/>
              <w:jc w:val="both"/>
            </w:pPr>
            <w:hyperlink w:anchor="模块ID" w:history="1">
              <w:r w:rsidR="006E0918" w:rsidRPr="002D4799">
                <w:rPr>
                  <w:rStyle w:val="af4"/>
                  <w:rFonts w:ascii="Microsoft YaHei UI" w:hAnsi="Microsoft YaHei UI Light"/>
                </w:rPr>
                <w:t>模块ID</w:t>
              </w:r>
            </w:hyperlink>
          </w:p>
        </w:tc>
      </w:tr>
      <w:tr w:rsidR="006E0918" w14:paraId="5A0A3224" w14:textId="77777777" w:rsidTr="006E0918">
        <w:trPr>
          <w:trHeight w:val="397"/>
        </w:trPr>
        <w:tc>
          <w:tcPr>
            <w:tcW w:w="1211" w:type="dxa"/>
            <w:vAlign w:val="center"/>
          </w:tcPr>
          <w:p w14:paraId="5B922D8E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ameId</w:t>
            </w:r>
          </w:p>
        </w:tc>
        <w:tc>
          <w:tcPr>
            <w:tcW w:w="1276" w:type="dxa"/>
            <w:vAlign w:val="center"/>
          </w:tcPr>
          <w:p w14:paraId="11EA88F7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vAlign w:val="center"/>
          </w:tcPr>
          <w:p w14:paraId="6D95202E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0D00643F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vAlign w:val="center"/>
          </w:tcPr>
          <w:p w14:paraId="63128F24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游戏ID</w:t>
            </w:r>
          </w:p>
        </w:tc>
      </w:tr>
      <w:tr w:rsidR="006E0918" w14:paraId="63B618A8" w14:textId="77777777" w:rsidTr="006E0918">
        <w:trPr>
          <w:trHeight w:val="397"/>
        </w:trPr>
        <w:tc>
          <w:tcPr>
            <w:tcW w:w="1211" w:type="dxa"/>
            <w:vAlign w:val="center"/>
          </w:tcPr>
          <w:p w14:paraId="543275A7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loginIds</w:t>
            </w:r>
          </w:p>
        </w:tc>
        <w:tc>
          <w:tcPr>
            <w:tcW w:w="1276" w:type="dxa"/>
            <w:vAlign w:val="center"/>
          </w:tcPr>
          <w:p w14:paraId="2ED87B0F" w14:textId="77777777" w:rsidR="006E0918" w:rsidRPr="00F02D0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list&lt;</w:t>
            </w:r>
            <w:r w:rsidRPr="00F02D08">
              <w:t>string</w:t>
            </w:r>
            <w:r>
              <w:t>&gt;</w:t>
            </w:r>
          </w:p>
        </w:tc>
        <w:tc>
          <w:tcPr>
            <w:tcW w:w="709" w:type="dxa"/>
            <w:vAlign w:val="center"/>
          </w:tcPr>
          <w:p w14:paraId="41F5BDCC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709" w:type="dxa"/>
            <w:vAlign w:val="center"/>
          </w:tcPr>
          <w:p w14:paraId="0B7F22AA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27618849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用户登录ID列表</w:t>
            </w:r>
          </w:p>
        </w:tc>
      </w:tr>
      <w:tr w:rsidR="006E0918" w14:paraId="02873E41" w14:textId="77777777" w:rsidTr="006E0918">
        <w:trPr>
          <w:trHeight w:val="397"/>
        </w:trPr>
        <w:tc>
          <w:tcPr>
            <w:tcW w:w="1211" w:type="dxa"/>
            <w:vAlign w:val="center"/>
          </w:tcPr>
          <w:p w14:paraId="5BDCD173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orderId</w:t>
            </w:r>
          </w:p>
        </w:tc>
        <w:tc>
          <w:tcPr>
            <w:tcW w:w="1276" w:type="dxa"/>
            <w:vAlign w:val="center"/>
          </w:tcPr>
          <w:p w14:paraId="415C229C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09" w:type="dxa"/>
            <w:vAlign w:val="center"/>
          </w:tcPr>
          <w:p w14:paraId="06A8A1DA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9" w:type="dxa"/>
            <w:vAlign w:val="center"/>
          </w:tcPr>
          <w:p w14:paraId="0E55E03F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0F887F45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1D686A">
              <w:rPr>
                <w:rFonts w:hint="eastAsia"/>
              </w:rPr>
              <w:t>注单</w:t>
            </w:r>
            <w:r w:rsidRPr="001D686A">
              <w:t>ID</w:t>
            </w:r>
          </w:p>
        </w:tc>
      </w:tr>
      <w:tr w:rsidR="006E0918" w14:paraId="58D8DB62" w14:textId="77777777" w:rsidTr="006E0918">
        <w:trPr>
          <w:trHeight w:val="397"/>
        </w:trPr>
        <w:tc>
          <w:tcPr>
            <w:tcW w:w="1211" w:type="dxa"/>
            <w:vAlign w:val="center"/>
          </w:tcPr>
          <w:p w14:paraId="196C0255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o</w:t>
            </w:r>
            <w:r>
              <w:t>rderIds</w:t>
            </w:r>
          </w:p>
        </w:tc>
        <w:tc>
          <w:tcPr>
            <w:tcW w:w="1276" w:type="dxa"/>
            <w:vAlign w:val="center"/>
          </w:tcPr>
          <w:p w14:paraId="5FA22BA1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list&lt;long&gt;</w:t>
            </w:r>
          </w:p>
        </w:tc>
        <w:tc>
          <w:tcPr>
            <w:tcW w:w="709" w:type="dxa"/>
            <w:vAlign w:val="center"/>
          </w:tcPr>
          <w:p w14:paraId="6B70AB88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709" w:type="dxa"/>
            <w:vAlign w:val="center"/>
          </w:tcPr>
          <w:p w14:paraId="5C717DC3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08F27756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1D686A">
              <w:rPr>
                <w:rFonts w:hint="eastAsia"/>
              </w:rPr>
              <w:t>注单</w:t>
            </w:r>
            <w:r w:rsidRPr="001D686A">
              <w:t>ID</w:t>
            </w:r>
            <w:r>
              <w:t>列表</w:t>
            </w:r>
          </w:p>
        </w:tc>
      </w:tr>
      <w:tr w:rsidR="006E0918" w14:paraId="1D71D724" w14:textId="77777777" w:rsidTr="006E0918">
        <w:trPr>
          <w:trHeight w:val="397"/>
        </w:trPr>
        <w:tc>
          <w:tcPr>
            <w:tcW w:w="1211" w:type="dxa"/>
            <w:vAlign w:val="center"/>
          </w:tcPr>
          <w:p w14:paraId="126520D6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a</w:t>
            </w:r>
            <w:r>
              <w:t>gentLoginId</w:t>
            </w:r>
          </w:p>
        </w:tc>
        <w:tc>
          <w:tcPr>
            <w:tcW w:w="1276" w:type="dxa"/>
            <w:vAlign w:val="center"/>
          </w:tcPr>
          <w:p w14:paraId="4CA96A3D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Align w:val="center"/>
          </w:tcPr>
          <w:p w14:paraId="1A5D7E5A" w14:textId="5625B40D" w:rsidR="006E0918" w:rsidRDefault="00842EBC" w:rsidP="006E0918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0FC51485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16B0F348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1D686A">
              <w:rPr>
                <w:rFonts w:hint="eastAsia"/>
              </w:rPr>
              <w:t>代理登录</w:t>
            </w:r>
            <w:r w:rsidRPr="001D686A">
              <w:t>ID</w:t>
            </w:r>
          </w:p>
        </w:tc>
      </w:tr>
      <w:tr w:rsidR="006E0918" w:rsidRPr="00241380" w14:paraId="7CE24237" w14:textId="77777777" w:rsidTr="006E0918">
        <w:trPr>
          <w:trHeight w:val="397"/>
        </w:trPr>
        <w:tc>
          <w:tcPr>
            <w:tcW w:w="1211" w:type="dxa"/>
            <w:vAlign w:val="center"/>
          </w:tcPr>
          <w:p w14:paraId="33574C95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statuses</w:t>
            </w:r>
          </w:p>
        </w:tc>
        <w:tc>
          <w:tcPr>
            <w:tcW w:w="1276" w:type="dxa"/>
            <w:vAlign w:val="center"/>
          </w:tcPr>
          <w:p w14:paraId="3721B510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list&lt;int&gt;</w:t>
            </w:r>
          </w:p>
        </w:tc>
        <w:tc>
          <w:tcPr>
            <w:tcW w:w="709" w:type="dxa"/>
            <w:vAlign w:val="center"/>
          </w:tcPr>
          <w:p w14:paraId="232C04D9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709" w:type="dxa"/>
            <w:vAlign w:val="center"/>
          </w:tcPr>
          <w:p w14:paraId="6AC2D118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5103" w:type="dxa"/>
            <w:vAlign w:val="center"/>
          </w:tcPr>
          <w:p w14:paraId="4EDC84DF" w14:textId="77777777" w:rsidR="006E0918" w:rsidRPr="005A1984" w:rsidRDefault="007A10E8" w:rsidP="006E0918">
            <w:pPr>
              <w:pStyle w:val="af6"/>
              <w:spacing w:after="0"/>
              <w:ind w:leftChars="0" w:left="0"/>
              <w:jc w:val="both"/>
            </w:pPr>
            <w:hyperlink w:anchor="注单状态" w:history="1">
              <w:r w:rsidR="006E0918" w:rsidRPr="002D4799">
                <w:rPr>
                  <w:rStyle w:val="af4"/>
                  <w:rFonts w:ascii="Microsoft YaHei UI" w:hAnsi="Microsoft YaHei UI Light" w:hint="eastAsia"/>
                </w:rPr>
                <w:t>注单状态</w:t>
              </w:r>
            </w:hyperlink>
            <w:r w:rsidR="006E0918" w:rsidRPr="002D4799">
              <w:rPr>
                <w:rFonts w:hint="eastAsia"/>
              </w:rPr>
              <w:t>列表</w:t>
            </w:r>
          </w:p>
        </w:tc>
      </w:tr>
      <w:tr w:rsidR="006E0918" w:rsidRPr="00241380" w14:paraId="69AD33FD" w14:textId="77777777" w:rsidTr="006E0918">
        <w:trPr>
          <w:trHeight w:val="397"/>
        </w:trPr>
        <w:tc>
          <w:tcPr>
            <w:tcW w:w="1211" w:type="dxa"/>
            <w:vAlign w:val="center"/>
          </w:tcPr>
          <w:p w14:paraId="0F1324B4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bySettle</w:t>
            </w:r>
          </w:p>
        </w:tc>
        <w:tc>
          <w:tcPr>
            <w:tcW w:w="1276" w:type="dxa"/>
            <w:vAlign w:val="center"/>
          </w:tcPr>
          <w:p w14:paraId="6C73D671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bool</w:t>
            </w:r>
          </w:p>
        </w:tc>
        <w:tc>
          <w:tcPr>
            <w:tcW w:w="709" w:type="dxa"/>
            <w:vAlign w:val="center"/>
          </w:tcPr>
          <w:p w14:paraId="32F6B113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3CF401D7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5103" w:type="dxa"/>
            <w:vAlign w:val="center"/>
          </w:tcPr>
          <w:p w14:paraId="77F76A12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E535CA">
              <w:rPr>
                <w:rFonts w:hint="eastAsia"/>
              </w:rPr>
              <w:t>是否按结算时间查询</w:t>
            </w:r>
            <w:r w:rsidRPr="00E535CA">
              <w:t>;0,否(默认);1,是;</w:t>
            </w:r>
          </w:p>
        </w:tc>
      </w:tr>
      <w:tr w:rsidR="006E0918" w:rsidRPr="00241380" w14:paraId="6F2ABA0D" w14:textId="77777777" w:rsidTr="006E0918">
        <w:trPr>
          <w:trHeight w:val="397"/>
        </w:trPr>
        <w:tc>
          <w:tcPr>
            <w:tcW w:w="1211" w:type="dxa"/>
            <w:vAlign w:val="center"/>
          </w:tcPr>
          <w:p w14:paraId="34B07011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5A1984">
              <w:t>startTime</w:t>
            </w:r>
          </w:p>
        </w:tc>
        <w:tc>
          <w:tcPr>
            <w:tcW w:w="1276" w:type="dxa"/>
            <w:vAlign w:val="center"/>
          </w:tcPr>
          <w:p w14:paraId="6FC7F904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 w:rsidRPr="005A1984">
              <w:t>date</w:t>
            </w:r>
          </w:p>
        </w:tc>
        <w:tc>
          <w:tcPr>
            <w:tcW w:w="709" w:type="dxa"/>
            <w:vAlign w:val="center"/>
          </w:tcPr>
          <w:p w14:paraId="65A8FB2C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709" w:type="dxa"/>
            <w:vAlign w:val="center"/>
          </w:tcPr>
          <w:p w14:paraId="1EB8B668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2F3A6B14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5A1984">
              <w:t>开始时间</w:t>
            </w:r>
          </w:p>
        </w:tc>
      </w:tr>
      <w:tr w:rsidR="006E0918" w:rsidRPr="009E717D" w14:paraId="66B776E5" w14:textId="77777777" w:rsidTr="006E0918">
        <w:trPr>
          <w:trHeight w:val="397"/>
        </w:trPr>
        <w:tc>
          <w:tcPr>
            <w:tcW w:w="1211" w:type="dxa"/>
            <w:vAlign w:val="center"/>
          </w:tcPr>
          <w:p w14:paraId="5530721E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5A1984">
              <w:t>endTime</w:t>
            </w:r>
          </w:p>
        </w:tc>
        <w:tc>
          <w:tcPr>
            <w:tcW w:w="1276" w:type="dxa"/>
            <w:vAlign w:val="center"/>
          </w:tcPr>
          <w:p w14:paraId="3E96CA3B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 w:rsidRPr="005A1984">
              <w:t>date</w:t>
            </w:r>
          </w:p>
        </w:tc>
        <w:tc>
          <w:tcPr>
            <w:tcW w:w="709" w:type="dxa"/>
            <w:vAlign w:val="center"/>
          </w:tcPr>
          <w:p w14:paraId="39D91166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709" w:type="dxa"/>
            <w:vAlign w:val="center"/>
          </w:tcPr>
          <w:p w14:paraId="577D5955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7ED90591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5A1984">
              <w:t>截止时间</w:t>
            </w:r>
          </w:p>
        </w:tc>
      </w:tr>
    </w:tbl>
    <w:p w14:paraId="27592CB3" w14:textId="77777777" w:rsidR="006E0918" w:rsidRDefault="006E0918" w:rsidP="006E0918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</w:p>
    <w:p w14:paraId="23148C05" w14:textId="77777777" w:rsidR="006E0918" w:rsidRDefault="006E0918" w:rsidP="006E0918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0D05FD"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365"/>
        <w:gridCol w:w="1838"/>
        <w:gridCol w:w="660"/>
        <w:gridCol w:w="4448"/>
      </w:tblGrid>
      <w:tr w:rsidR="006E0918" w14:paraId="4698B38C" w14:textId="77777777" w:rsidTr="006E0918">
        <w:trPr>
          <w:trHeight w:val="454"/>
        </w:trPr>
        <w:tc>
          <w:tcPr>
            <w:tcW w:w="2062" w:type="dxa"/>
            <w:gridSpan w:val="2"/>
            <w:shd w:val="clear" w:color="auto" w:fill="DEE7EC"/>
            <w:vAlign w:val="center"/>
          </w:tcPr>
          <w:p w14:paraId="664C701C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838" w:type="dxa"/>
            <w:shd w:val="clear" w:color="auto" w:fill="DEE7EC"/>
            <w:vAlign w:val="center"/>
          </w:tcPr>
          <w:p w14:paraId="1D75C947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60" w:type="dxa"/>
            <w:shd w:val="clear" w:color="auto" w:fill="DEE7EC"/>
            <w:vAlign w:val="center"/>
          </w:tcPr>
          <w:p w14:paraId="4AB759DF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448" w:type="dxa"/>
            <w:shd w:val="clear" w:color="auto" w:fill="DEE7EC"/>
            <w:vAlign w:val="center"/>
          </w:tcPr>
          <w:p w14:paraId="76FF98E0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E0918" w14:paraId="4CFC8D45" w14:textId="77777777" w:rsidTr="006E0918">
        <w:trPr>
          <w:trHeight w:val="454"/>
        </w:trPr>
        <w:tc>
          <w:tcPr>
            <w:tcW w:w="697" w:type="dxa"/>
            <w:vMerge w:val="restart"/>
            <w:vAlign w:val="center"/>
          </w:tcPr>
          <w:p w14:paraId="6B2CEA88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365" w:type="dxa"/>
            <w:vAlign w:val="center"/>
          </w:tcPr>
          <w:p w14:paraId="352E5A18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Items</w:t>
            </w:r>
          </w:p>
        </w:tc>
        <w:tc>
          <w:tcPr>
            <w:tcW w:w="1838" w:type="dxa"/>
            <w:vAlign w:val="center"/>
          </w:tcPr>
          <w:p w14:paraId="4E4319C4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list&lt;object&gt;</w:t>
            </w:r>
          </w:p>
        </w:tc>
        <w:tc>
          <w:tcPr>
            <w:tcW w:w="660" w:type="dxa"/>
            <w:vAlign w:val="center"/>
          </w:tcPr>
          <w:p w14:paraId="7F40663E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4448" w:type="dxa"/>
            <w:vAlign w:val="center"/>
          </w:tcPr>
          <w:p w14:paraId="649F43E5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864A02">
              <w:rPr>
                <w:rFonts w:hint="eastAsia"/>
              </w:rPr>
              <w:t>注单列表</w:t>
            </w:r>
          </w:p>
        </w:tc>
      </w:tr>
      <w:tr w:rsidR="006E0918" w14:paraId="42FFA620" w14:textId="77777777" w:rsidTr="006E0918">
        <w:trPr>
          <w:trHeight w:val="454"/>
        </w:trPr>
        <w:tc>
          <w:tcPr>
            <w:tcW w:w="697" w:type="dxa"/>
            <w:vMerge/>
            <w:vAlign w:val="center"/>
          </w:tcPr>
          <w:p w14:paraId="0FC46B2F" w14:textId="77777777" w:rsidR="006E0918" w:rsidRDefault="006E0918" w:rsidP="006E0918">
            <w:pPr>
              <w:pStyle w:val="af6"/>
              <w:ind w:leftChars="0" w:left="0"/>
              <w:jc w:val="both"/>
            </w:pPr>
          </w:p>
        </w:tc>
        <w:tc>
          <w:tcPr>
            <w:tcW w:w="1365" w:type="dxa"/>
            <w:vAlign w:val="center"/>
          </w:tcPr>
          <w:p w14:paraId="7D5098C0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total</w:t>
            </w:r>
          </w:p>
        </w:tc>
        <w:tc>
          <w:tcPr>
            <w:tcW w:w="1838" w:type="dxa"/>
            <w:vAlign w:val="center"/>
          </w:tcPr>
          <w:p w14:paraId="1801042D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60" w:type="dxa"/>
            <w:vAlign w:val="center"/>
          </w:tcPr>
          <w:p w14:paraId="7A09E0BA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4448" w:type="dxa"/>
            <w:vAlign w:val="center"/>
          </w:tcPr>
          <w:p w14:paraId="67FF2A1E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匹配条件的</w:t>
            </w:r>
            <w:r>
              <w:rPr>
                <w:rFonts w:hint="eastAsia"/>
              </w:rPr>
              <w:t>记录总数</w:t>
            </w:r>
          </w:p>
        </w:tc>
      </w:tr>
      <w:tr w:rsidR="006E0918" w14:paraId="7905CC2D" w14:textId="77777777" w:rsidTr="006E0918">
        <w:trPr>
          <w:trHeight w:val="454"/>
        </w:trPr>
        <w:tc>
          <w:tcPr>
            <w:tcW w:w="697" w:type="dxa"/>
            <w:vMerge/>
            <w:vAlign w:val="center"/>
          </w:tcPr>
          <w:p w14:paraId="649502AC" w14:textId="77777777" w:rsidR="006E0918" w:rsidRDefault="006E0918" w:rsidP="006E0918">
            <w:pPr>
              <w:pStyle w:val="af6"/>
              <w:ind w:leftChars="0" w:left="0"/>
              <w:jc w:val="both"/>
            </w:pPr>
          </w:p>
        </w:tc>
        <w:tc>
          <w:tcPr>
            <w:tcW w:w="1365" w:type="dxa"/>
            <w:vAlign w:val="center"/>
          </w:tcPr>
          <w:p w14:paraId="439473A6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pageIndex</w:t>
            </w:r>
          </w:p>
        </w:tc>
        <w:tc>
          <w:tcPr>
            <w:tcW w:w="1838" w:type="dxa"/>
            <w:vAlign w:val="center"/>
          </w:tcPr>
          <w:p w14:paraId="3125881D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60" w:type="dxa"/>
            <w:vAlign w:val="center"/>
          </w:tcPr>
          <w:p w14:paraId="07E38E17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4448" w:type="dxa"/>
            <w:vAlign w:val="center"/>
          </w:tcPr>
          <w:p w14:paraId="3FCEBBC2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页码</w:t>
            </w:r>
          </w:p>
        </w:tc>
      </w:tr>
      <w:tr w:rsidR="006E0918" w14:paraId="2198F429" w14:textId="77777777" w:rsidTr="006E0918">
        <w:trPr>
          <w:trHeight w:val="454"/>
        </w:trPr>
        <w:tc>
          <w:tcPr>
            <w:tcW w:w="697" w:type="dxa"/>
            <w:vMerge/>
            <w:vAlign w:val="center"/>
          </w:tcPr>
          <w:p w14:paraId="6E76DE38" w14:textId="77777777" w:rsidR="006E0918" w:rsidRDefault="006E0918" w:rsidP="006E0918">
            <w:pPr>
              <w:pStyle w:val="af6"/>
              <w:ind w:leftChars="0" w:left="0"/>
              <w:jc w:val="both"/>
            </w:pPr>
          </w:p>
        </w:tc>
        <w:tc>
          <w:tcPr>
            <w:tcW w:w="1365" w:type="dxa"/>
            <w:vAlign w:val="center"/>
          </w:tcPr>
          <w:p w14:paraId="6137FE8E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pageSize</w:t>
            </w:r>
          </w:p>
        </w:tc>
        <w:tc>
          <w:tcPr>
            <w:tcW w:w="1838" w:type="dxa"/>
            <w:vAlign w:val="center"/>
          </w:tcPr>
          <w:p w14:paraId="3C2D834D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60" w:type="dxa"/>
            <w:vAlign w:val="center"/>
          </w:tcPr>
          <w:p w14:paraId="3912E229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4448" w:type="dxa"/>
            <w:vAlign w:val="center"/>
          </w:tcPr>
          <w:p w14:paraId="247B19C9" w14:textId="77777777" w:rsidR="006E0918" w:rsidRPr="005E36D6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分页大小</w:t>
            </w:r>
          </w:p>
        </w:tc>
      </w:tr>
      <w:tr w:rsidR="006E0918" w14:paraId="6986ADC0" w14:textId="77777777" w:rsidTr="006E0918">
        <w:trPr>
          <w:trHeight w:val="454"/>
        </w:trPr>
        <w:tc>
          <w:tcPr>
            <w:tcW w:w="697" w:type="dxa"/>
            <w:vMerge/>
            <w:vAlign w:val="center"/>
          </w:tcPr>
          <w:p w14:paraId="03DB8EF5" w14:textId="77777777" w:rsidR="006E0918" w:rsidRDefault="006E0918" w:rsidP="006E0918">
            <w:pPr>
              <w:pStyle w:val="af6"/>
              <w:ind w:leftChars="0" w:left="0"/>
              <w:jc w:val="both"/>
            </w:pPr>
          </w:p>
        </w:tc>
        <w:tc>
          <w:tcPr>
            <w:tcW w:w="1365" w:type="dxa"/>
            <w:vAlign w:val="center"/>
          </w:tcPr>
          <w:p w14:paraId="1907FA1D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etag</w:t>
            </w:r>
          </w:p>
        </w:tc>
        <w:tc>
          <w:tcPr>
            <w:tcW w:w="1838" w:type="dxa"/>
            <w:vAlign w:val="center"/>
          </w:tcPr>
          <w:p w14:paraId="6212EB59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60" w:type="dxa"/>
            <w:vAlign w:val="center"/>
          </w:tcPr>
          <w:p w14:paraId="0ADB93BF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4448" w:type="dxa"/>
            <w:vAlign w:val="center"/>
          </w:tcPr>
          <w:p w14:paraId="24BFB4C5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864A02">
              <w:t>ETag标记(缓存加速)</w:t>
            </w:r>
          </w:p>
        </w:tc>
      </w:tr>
      <w:tr w:rsidR="006E0918" w14:paraId="6B5BB0C3" w14:textId="77777777" w:rsidTr="006E0918">
        <w:trPr>
          <w:trHeight w:val="454"/>
        </w:trPr>
        <w:tc>
          <w:tcPr>
            <w:tcW w:w="697" w:type="dxa"/>
            <w:vMerge/>
            <w:vAlign w:val="center"/>
          </w:tcPr>
          <w:p w14:paraId="6EC483D3" w14:textId="77777777" w:rsidR="006E0918" w:rsidRDefault="006E0918" w:rsidP="006E0918">
            <w:pPr>
              <w:pStyle w:val="af6"/>
              <w:ind w:leftChars="0" w:left="0"/>
              <w:jc w:val="both"/>
            </w:pPr>
          </w:p>
        </w:tc>
        <w:tc>
          <w:tcPr>
            <w:tcW w:w="1365" w:type="dxa"/>
            <w:vAlign w:val="center"/>
          </w:tcPr>
          <w:p w14:paraId="04023722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stats</w:t>
            </w:r>
          </w:p>
        </w:tc>
        <w:tc>
          <w:tcPr>
            <w:tcW w:w="1838" w:type="dxa"/>
            <w:vAlign w:val="center"/>
          </w:tcPr>
          <w:p w14:paraId="6409C208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object</w:t>
            </w:r>
          </w:p>
        </w:tc>
        <w:tc>
          <w:tcPr>
            <w:tcW w:w="660" w:type="dxa"/>
            <w:vAlign w:val="center"/>
          </w:tcPr>
          <w:p w14:paraId="65658CF6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4448" w:type="dxa"/>
            <w:vAlign w:val="center"/>
          </w:tcPr>
          <w:p w14:paraId="03DDB454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864A02">
              <w:rPr>
                <w:rFonts w:hint="eastAsia"/>
              </w:rPr>
              <w:t>小计信息</w:t>
            </w:r>
          </w:p>
        </w:tc>
      </w:tr>
    </w:tbl>
    <w:p w14:paraId="37991629" w14:textId="77777777" w:rsidR="006E0918" w:rsidRDefault="006E0918" w:rsidP="006E0918">
      <w:pPr>
        <w:spacing w:after="200" w:line="288" w:lineRule="auto"/>
        <w:rPr>
          <w:rStyle w:val="af8"/>
          <w:rFonts w:eastAsia="Microsoft YaHei UI" w:cstheme="minorBidi"/>
          <w:position w:val="0"/>
          <w:szCs w:val="20"/>
          <w:bdr w:val="none" w:sz="0" w:space="0" w:color="auto"/>
          <w:shd w:val="clear" w:color="auto" w:fill="auto"/>
        </w:rPr>
      </w:pPr>
    </w:p>
    <w:p w14:paraId="06F3FD56" w14:textId="77777777" w:rsidR="006E0918" w:rsidRDefault="006E0918" w:rsidP="006E0918">
      <w:pPr>
        <w:pStyle w:val="af9"/>
        <w:spacing w:before="120" w:after="0" w:line="240" w:lineRule="auto"/>
        <w:ind w:left="528"/>
        <w:rPr>
          <w:lang w:eastAsia="zh-Hans"/>
        </w:rPr>
      </w:pPr>
      <w:r w:rsidRPr="00821388">
        <w:rPr>
          <w:rFonts w:hint="eastAsia"/>
          <w:lang w:eastAsia="zh-Hans"/>
        </w:rPr>
        <w:lastRenderedPageBreak/>
        <w:t>items</w:t>
      </w:r>
      <w:r w:rsidRPr="00821388"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762"/>
        <w:gridCol w:w="972"/>
        <w:gridCol w:w="821"/>
        <w:gridCol w:w="5453"/>
      </w:tblGrid>
      <w:tr w:rsidR="006E0918" w14:paraId="41D1164E" w14:textId="77777777" w:rsidTr="006E0918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594A88EF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1B74179C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4FBA8CE5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42BC0322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E0918" w14:paraId="7CD72FFE" w14:textId="77777777" w:rsidTr="006E0918">
        <w:trPr>
          <w:trHeight w:val="454"/>
        </w:trPr>
        <w:tc>
          <w:tcPr>
            <w:tcW w:w="1353" w:type="dxa"/>
            <w:vAlign w:val="center"/>
          </w:tcPr>
          <w:p w14:paraId="0D5177D8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uid</w:t>
            </w:r>
          </w:p>
        </w:tc>
        <w:tc>
          <w:tcPr>
            <w:tcW w:w="992" w:type="dxa"/>
            <w:vAlign w:val="center"/>
          </w:tcPr>
          <w:p w14:paraId="096F5437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long</w:t>
            </w:r>
          </w:p>
        </w:tc>
        <w:tc>
          <w:tcPr>
            <w:tcW w:w="851" w:type="dxa"/>
            <w:vAlign w:val="center"/>
          </w:tcPr>
          <w:p w14:paraId="0EFE850B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64</w:t>
            </w:r>
          </w:p>
        </w:tc>
        <w:tc>
          <w:tcPr>
            <w:tcW w:w="5812" w:type="dxa"/>
            <w:vAlign w:val="center"/>
          </w:tcPr>
          <w:p w14:paraId="5542C046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用户ID</w:t>
            </w:r>
          </w:p>
        </w:tc>
      </w:tr>
      <w:tr w:rsidR="006E0918" w:rsidRPr="00114D94" w14:paraId="0F4B8204" w14:textId="77777777" w:rsidTr="006E0918">
        <w:trPr>
          <w:trHeight w:val="454"/>
        </w:trPr>
        <w:tc>
          <w:tcPr>
            <w:tcW w:w="1353" w:type="dxa"/>
            <w:vAlign w:val="center"/>
          </w:tcPr>
          <w:p w14:paraId="6659190F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loginId</w:t>
            </w:r>
          </w:p>
        </w:tc>
        <w:tc>
          <w:tcPr>
            <w:tcW w:w="992" w:type="dxa"/>
            <w:vAlign w:val="center"/>
          </w:tcPr>
          <w:p w14:paraId="032342F9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string</w:t>
            </w:r>
          </w:p>
        </w:tc>
        <w:tc>
          <w:tcPr>
            <w:tcW w:w="851" w:type="dxa"/>
            <w:vAlign w:val="center"/>
          </w:tcPr>
          <w:p w14:paraId="7ACCFADC" w14:textId="722CE226" w:rsidR="006E0918" w:rsidRPr="00F7411A" w:rsidRDefault="00842EBC" w:rsidP="00842EB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812" w:type="dxa"/>
            <w:vAlign w:val="center"/>
          </w:tcPr>
          <w:p w14:paraId="24C0B0CE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用户登录ID</w:t>
            </w:r>
          </w:p>
        </w:tc>
      </w:tr>
      <w:tr w:rsidR="006E0918" w:rsidRPr="00114D94" w14:paraId="3ABD4D71" w14:textId="77777777" w:rsidTr="006E0918">
        <w:trPr>
          <w:trHeight w:val="454"/>
        </w:trPr>
        <w:tc>
          <w:tcPr>
            <w:tcW w:w="1353" w:type="dxa"/>
            <w:vAlign w:val="center"/>
          </w:tcPr>
          <w:p w14:paraId="5EC78940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ymd</w:t>
            </w:r>
          </w:p>
        </w:tc>
        <w:tc>
          <w:tcPr>
            <w:tcW w:w="992" w:type="dxa"/>
            <w:vAlign w:val="center"/>
          </w:tcPr>
          <w:p w14:paraId="27E94620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string</w:t>
            </w:r>
          </w:p>
        </w:tc>
        <w:tc>
          <w:tcPr>
            <w:tcW w:w="851" w:type="dxa"/>
            <w:vAlign w:val="center"/>
          </w:tcPr>
          <w:p w14:paraId="3B34065A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16</w:t>
            </w:r>
          </w:p>
        </w:tc>
        <w:tc>
          <w:tcPr>
            <w:tcW w:w="5812" w:type="dxa"/>
            <w:vAlign w:val="center"/>
          </w:tcPr>
          <w:p w14:paraId="55E48489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年月日(yyyy-MM-dd)</w:t>
            </w:r>
          </w:p>
        </w:tc>
      </w:tr>
      <w:tr w:rsidR="006E0918" w:rsidRPr="00114D94" w14:paraId="420049A0" w14:textId="77777777" w:rsidTr="006E0918">
        <w:trPr>
          <w:trHeight w:val="454"/>
        </w:trPr>
        <w:tc>
          <w:tcPr>
            <w:tcW w:w="1353" w:type="dxa"/>
            <w:vAlign w:val="center"/>
          </w:tcPr>
          <w:p w14:paraId="0B50C172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ordercount</w:t>
            </w:r>
          </w:p>
        </w:tc>
        <w:tc>
          <w:tcPr>
            <w:tcW w:w="992" w:type="dxa"/>
            <w:vAlign w:val="center"/>
          </w:tcPr>
          <w:p w14:paraId="3419DA47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int</w:t>
            </w:r>
          </w:p>
        </w:tc>
        <w:tc>
          <w:tcPr>
            <w:tcW w:w="851" w:type="dxa"/>
            <w:vAlign w:val="center"/>
          </w:tcPr>
          <w:p w14:paraId="5ED7A18B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812" w:type="dxa"/>
            <w:vAlign w:val="center"/>
          </w:tcPr>
          <w:p w14:paraId="115D43D7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用户注单数量</w:t>
            </w:r>
          </w:p>
        </w:tc>
      </w:tr>
      <w:tr w:rsidR="006E0918" w:rsidRPr="00114D94" w14:paraId="545755E4" w14:textId="77777777" w:rsidTr="006E0918">
        <w:trPr>
          <w:trHeight w:val="454"/>
        </w:trPr>
        <w:tc>
          <w:tcPr>
            <w:tcW w:w="1353" w:type="dxa"/>
            <w:vAlign w:val="center"/>
          </w:tcPr>
          <w:p w14:paraId="201553A5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orderamount</w:t>
            </w:r>
          </w:p>
        </w:tc>
        <w:tc>
          <w:tcPr>
            <w:tcW w:w="992" w:type="dxa"/>
            <w:vAlign w:val="center"/>
          </w:tcPr>
          <w:p w14:paraId="6D36B695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51" w:type="dxa"/>
            <w:vAlign w:val="center"/>
          </w:tcPr>
          <w:p w14:paraId="67076391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812" w:type="dxa"/>
            <w:vAlign w:val="center"/>
          </w:tcPr>
          <w:p w14:paraId="2183B22E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注单金额</w:t>
            </w:r>
          </w:p>
        </w:tc>
      </w:tr>
      <w:tr w:rsidR="006E0918" w:rsidRPr="00114D94" w14:paraId="146E37D7" w14:textId="77777777" w:rsidTr="006E0918">
        <w:trPr>
          <w:trHeight w:val="454"/>
        </w:trPr>
        <w:tc>
          <w:tcPr>
            <w:tcW w:w="1353" w:type="dxa"/>
            <w:vAlign w:val="center"/>
          </w:tcPr>
          <w:p w14:paraId="3586FB19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validorderamount</w:t>
            </w:r>
          </w:p>
        </w:tc>
        <w:tc>
          <w:tcPr>
            <w:tcW w:w="992" w:type="dxa"/>
            <w:vAlign w:val="center"/>
          </w:tcPr>
          <w:p w14:paraId="165BBDCF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51" w:type="dxa"/>
            <w:vAlign w:val="center"/>
          </w:tcPr>
          <w:p w14:paraId="588D6BDD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812" w:type="dxa"/>
            <w:vAlign w:val="center"/>
          </w:tcPr>
          <w:p w14:paraId="446FE9EE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有效下注金额</w:t>
            </w:r>
          </w:p>
        </w:tc>
      </w:tr>
      <w:tr w:rsidR="006E0918" w:rsidRPr="00114D94" w14:paraId="2A817137" w14:textId="77777777" w:rsidTr="006E0918">
        <w:trPr>
          <w:trHeight w:val="454"/>
        </w:trPr>
        <w:tc>
          <w:tcPr>
            <w:tcW w:w="1353" w:type="dxa"/>
            <w:vAlign w:val="center"/>
          </w:tcPr>
          <w:p w14:paraId="6360E78E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validbetamount</w:t>
            </w:r>
          </w:p>
        </w:tc>
        <w:tc>
          <w:tcPr>
            <w:tcW w:w="992" w:type="dxa"/>
            <w:vAlign w:val="center"/>
          </w:tcPr>
          <w:p w14:paraId="17A0121F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51" w:type="dxa"/>
            <w:vAlign w:val="center"/>
          </w:tcPr>
          <w:p w14:paraId="72E3F970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812" w:type="dxa"/>
            <w:vAlign w:val="center"/>
          </w:tcPr>
          <w:p w14:paraId="2EE53726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打码量</w:t>
            </w:r>
          </w:p>
        </w:tc>
      </w:tr>
      <w:tr w:rsidR="006E0918" w:rsidRPr="00114D94" w14:paraId="5D0E0884" w14:textId="77777777" w:rsidTr="006E0918">
        <w:trPr>
          <w:trHeight w:val="454"/>
        </w:trPr>
        <w:tc>
          <w:tcPr>
            <w:tcW w:w="1353" w:type="dxa"/>
            <w:vAlign w:val="center"/>
          </w:tcPr>
          <w:p w14:paraId="42E11E9A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paymentamount</w:t>
            </w:r>
          </w:p>
        </w:tc>
        <w:tc>
          <w:tcPr>
            <w:tcW w:w="992" w:type="dxa"/>
            <w:vAlign w:val="center"/>
          </w:tcPr>
          <w:p w14:paraId="515FC8B2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51" w:type="dxa"/>
            <w:vAlign w:val="center"/>
          </w:tcPr>
          <w:p w14:paraId="62A32AD4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812" w:type="dxa"/>
            <w:vAlign w:val="center"/>
          </w:tcPr>
          <w:p w14:paraId="28AF02E0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派彩总额</w:t>
            </w:r>
          </w:p>
        </w:tc>
      </w:tr>
    </w:tbl>
    <w:p w14:paraId="7E69922E" w14:textId="77777777" w:rsidR="006E0918" w:rsidRDefault="006E0918" w:rsidP="006E0918">
      <w:pPr>
        <w:pStyle w:val="af9"/>
        <w:spacing w:before="120" w:after="0" w:line="240" w:lineRule="auto"/>
        <w:ind w:left="528"/>
        <w:rPr>
          <w:lang w:eastAsia="zh-Hans"/>
        </w:rPr>
      </w:pPr>
      <w:r w:rsidRPr="00114D94">
        <w:rPr>
          <w:rFonts w:hint="eastAsia"/>
          <w:lang w:eastAsia="zh-Hans"/>
        </w:rPr>
        <w:t xml:space="preserve"> stats</w:t>
      </w:r>
      <w:r w:rsidRPr="00114D94">
        <w:rPr>
          <w:rFonts w:hint="eastAsia"/>
          <w:lang w:eastAsia="zh-Hans"/>
        </w:rPr>
        <w:t>元素属性描述</w:t>
      </w:r>
      <w:r w:rsidRPr="00114D94">
        <w:rPr>
          <w:rFonts w:hint="eastAsia"/>
          <w:lang w:eastAsia="zh-Hans"/>
        </w:rPr>
        <w:t xml:space="preserve">: 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794"/>
        <w:gridCol w:w="965"/>
        <w:gridCol w:w="821"/>
        <w:gridCol w:w="5428"/>
      </w:tblGrid>
      <w:tr w:rsidR="006E0918" w14:paraId="4C917FDD" w14:textId="77777777" w:rsidTr="006E0918">
        <w:trPr>
          <w:trHeight w:val="454"/>
        </w:trPr>
        <w:tc>
          <w:tcPr>
            <w:tcW w:w="1794" w:type="dxa"/>
            <w:shd w:val="clear" w:color="auto" w:fill="DEE7EC"/>
            <w:vAlign w:val="center"/>
          </w:tcPr>
          <w:p w14:paraId="3319F3EF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65" w:type="dxa"/>
            <w:shd w:val="clear" w:color="auto" w:fill="DEE7EC"/>
            <w:vAlign w:val="center"/>
          </w:tcPr>
          <w:p w14:paraId="05AFF02B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21" w:type="dxa"/>
            <w:shd w:val="clear" w:color="auto" w:fill="DEE7EC"/>
            <w:vAlign w:val="center"/>
          </w:tcPr>
          <w:p w14:paraId="499D5B04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428" w:type="dxa"/>
            <w:shd w:val="clear" w:color="auto" w:fill="DEE7EC"/>
            <w:vAlign w:val="center"/>
          </w:tcPr>
          <w:p w14:paraId="34B9878A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E0918" w14:paraId="28713C62" w14:textId="77777777" w:rsidTr="006E0918">
        <w:trPr>
          <w:trHeight w:val="454"/>
        </w:trPr>
        <w:tc>
          <w:tcPr>
            <w:tcW w:w="1794" w:type="dxa"/>
            <w:vAlign w:val="center"/>
          </w:tcPr>
          <w:p w14:paraId="04E32D1C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ordercount</w:t>
            </w:r>
          </w:p>
        </w:tc>
        <w:tc>
          <w:tcPr>
            <w:tcW w:w="965" w:type="dxa"/>
            <w:vAlign w:val="center"/>
          </w:tcPr>
          <w:p w14:paraId="1A464D43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int</w:t>
            </w:r>
          </w:p>
        </w:tc>
        <w:tc>
          <w:tcPr>
            <w:tcW w:w="821" w:type="dxa"/>
            <w:vAlign w:val="center"/>
          </w:tcPr>
          <w:p w14:paraId="160EBEC3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4EB8F3E3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用户注单数量</w:t>
            </w:r>
          </w:p>
        </w:tc>
      </w:tr>
      <w:tr w:rsidR="006E0918" w:rsidRPr="00114D94" w14:paraId="298D4567" w14:textId="77777777" w:rsidTr="006E0918">
        <w:trPr>
          <w:trHeight w:val="454"/>
        </w:trPr>
        <w:tc>
          <w:tcPr>
            <w:tcW w:w="1794" w:type="dxa"/>
            <w:vAlign w:val="center"/>
          </w:tcPr>
          <w:p w14:paraId="1B264B2E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orderamount</w:t>
            </w:r>
          </w:p>
        </w:tc>
        <w:tc>
          <w:tcPr>
            <w:tcW w:w="965" w:type="dxa"/>
            <w:vAlign w:val="center"/>
          </w:tcPr>
          <w:p w14:paraId="271ED371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21" w:type="dxa"/>
            <w:vAlign w:val="center"/>
          </w:tcPr>
          <w:p w14:paraId="64A26493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44F94307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注单金额</w:t>
            </w:r>
          </w:p>
        </w:tc>
      </w:tr>
      <w:tr w:rsidR="006E0918" w:rsidRPr="00114D94" w14:paraId="6B8BB7B8" w14:textId="77777777" w:rsidTr="006E0918">
        <w:trPr>
          <w:trHeight w:val="454"/>
        </w:trPr>
        <w:tc>
          <w:tcPr>
            <w:tcW w:w="1794" w:type="dxa"/>
            <w:vAlign w:val="center"/>
          </w:tcPr>
          <w:p w14:paraId="2BAC3C70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validorderamount</w:t>
            </w:r>
          </w:p>
        </w:tc>
        <w:tc>
          <w:tcPr>
            <w:tcW w:w="965" w:type="dxa"/>
            <w:vAlign w:val="center"/>
          </w:tcPr>
          <w:p w14:paraId="09975B20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21" w:type="dxa"/>
            <w:vAlign w:val="center"/>
          </w:tcPr>
          <w:p w14:paraId="0E8F8437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32CFDE30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有效下注金额</w:t>
            </w:r>
          </w:p>
        </w:tc>
      </w:tr>
      <w:tr w:rsidR="006E0918" w:rsidRPr="00114D94" w14:paraId="5B7BB1B0" w14:textId="77777777" w:rsidTr="006E0918">
        <w:trPr>
          <w:trHeight w:val="454"/>
        </w:trPr>
        <w:tc>
          <w:tcPr>
            <w:tcW w:w="1794" w:type="dxa"/>
            <w:vAlign w:val="center"/>
          </w:tcPr>
          <w:p w14:paraId="6A13F757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validbetamount</w:t>
            </w:r>
          </w:p>
        </w:tc>
        <w:tc>
          <w:tcPr>
            <w:tcW w:w="965" w:type="dxa"/>
            <w:vAlign w:val="center"/>
          </w:tcPr>
          <w:p w14:paraId="1B04BB38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21" w:type="dxa"/>
            <w:vAlign w:val="center"/>
          </w:tcPr>
          <w:p w14:paraId="1F8F1B6D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501BF465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打码量</w:t>
            </w:r>
          </w:p>
        </w:tc>
      </w:tr>
      <w:tr w:rsidR="006E0918" w:rsidRPr="00114D94" w14:paraId="409D637D" w14:textId="77777777" w:rsidTr="006E0918">
        <w:trPr>
          <w:trHeight w:val="454"/>
        </w:trPr>
        <w:tc>
          <w:tcPr>
            <w:tcW w:w="1794" w:type="dxa"/>
            <w:vAlign w:val="center"/>
          </w:tcPr>
          <w:p w14:paraId="335C9577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paymentamount</w:t>
            </w:r>
          </w:p>
        </w:tc>
        <w:tc>
          <w:tcPr>
            <w:tcW w:w="965" w:type="dxa"/>
            <w:vAlign w:val="center"/>
          </w:tcPr>
          <w:p w14:paraId="01DEB89F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21" w:type="dxa"/>
            <w:vAlign w:val="center"/>
          </w:tcPr>
          <w:p w14:paraId="585D5CB0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10B9BD3C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派彩总额</w:t>
            </w:r>
          </w:p>
        </w:tc>
      </w:tr>
      <w:tr w:rsidR="006E0918" w:rsidRPr="00114D94" w14:paraId="280CF52D" w14:textId="77777777" w:rsidTr="006E0918">
        <w:trPr>
          <w:trHeight w:val="454"/>
        </w:trPr>
        <w:tc>
          <w:tcPr>
            <w:tcW w:w="1794" w:type="dxa"/>
            <w:vAlign w:val="center"/>
          </w:tcPr>
          <w:p w14:paraId="70FE9131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usercount</w:t>
            </w:r>
          </w:p>
        </w:tc>
        <w:tc>
          <w:tcPr>
            <w:tcW w:w="965" w:type="dxa"/>
            <w:vAlign w:val="center"/>
          </w:tcPr>
          <w:p w14:paraId="7114FC62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int</w:t>
            </w:r>
          </w:p>
        </w:tc>
        <w:tc>
          <w:tcPr>
            <w:tcW w:w="821" w:type="dxa"/>
            <w:vAlign w:val="center"/>
          </w:tcPr>
          <w:p w14:paraId="4D2337E8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5B24A64E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下注用户数</w:t>
            </w:r>
          </w:p>
        </w:tc>
      </w:tr>
    </w:tbl>
    <w:p w14:paraId="142675F9" w14:textId="77777777" w:rsidR="006E0918" w:rsidRDefault="006E0918" w:rsidP="006E0918">
      <w:pPr>
        <w:pStyle w:val="af7"/>
        <w:ind w:left="504" w:right="240"/>
        <w:rPr>
          <w:rStyle w:val="af8"/>
          <w:position w:val="0"/>
          <w:bdr w:val="none" w:sz="0" w:space="0" w:color="auto"/>
          <w:shd w:val="clear" w:color="auto" w:fill="auto"/>
        </w:rPr>
      </w:pPr>
    </w:p>
    <w:p w14:paraId="228894E5" w14:textId="77777777" w:rsidR="006E0918" w:rsidRPr="00BB42F4" w:rsidRDefault="006E0918" w:rsidP="006E0918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>
        <w:rPr>
          <w:rStyle w:val="af8"/>
          <w:position w:val="0"/>
          <w:bdr w:val="none" w:sz="0" w:space="0" w:color="auto"/>
          <w:shd w:val="clear" w:color="auto" w:fill="auto"/>
        </w:rPr>
        <w:t>post</w:t>
      </w:r>
      <w:r w:rsidRPr="00BB42F4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6E0918" w14:paraId="03A68DFC" w14:textId="77777777" w:rsidTr="006E0918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6CC4DAF2" w14:textId="77777777" w:rsidR="006E0918" w:rsidRPr="003924BB" w:rsidRDefault="006E0918" w:rsidP="006E0918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57107A3D" w14:textId="77777777" w:rsidR="006E0918" w:rsidRPr="006C7279" w:rsidRDefault="006E0918" w:rsidP="006E0918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95701">
              <w:rPr>
                <w:rFonts w:ascii="Courier New" w:eastAsia="宋体" w:hAnsi="Courier New" w:cs="Courier New"/>
                <w:color w:val="4E9A06"/>
              </w:rPr>
              <w:t>3a3cb1e4-8bf4-4743-b6f0-aa995ca783aa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E2E479C" w14:textId="77777777" w:rsidR="006E0918" w:rsidRPr="006C7279" w:rsidRDefault="006E0918" w:rsidP="006E0918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open.user.order.sum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07DF028" w14:textId="77777777" w:rsidR="006E0918" w:rsidRPr="006C7279" w:rsidRDefault="006E0918" w:rsidP="006E0918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</w:p>
          <w:p w14:paraId="3A73091F" w14:textId="77777777" w:rsidR="006E0918" w:rsidRPr="003924BB" w:rsidRDefault="006E0918" w:rsidP="006E0918">
            <w:pPr>
              <w:pStyle w:val="af9"/>
              <w:spacing w:beforeLines="0" w:before="0" w:after="0"/>
              <w:ind w:leftChars="20" w:left="48" w:firstLineChars="203" w:firstLine="487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6A31B4E3" w14:textId="77777777" w:rsidR="006E0918" w:rsidRPr="006C7279" w:rsidRDefault="006E0918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a52e03d4-cc56-41d3-8b2f-7cd6a89061ec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FF56560" w14:textId="77777777" w:rsidR="006E0918" w:rsidRPr="006C7279" w:rsidRDefault="006E0918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sign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EC0565CD0C5A0A9E0E90713D098A1048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43EBF7B" w14:textId="77777777" w:rsidR="006E0918" w:rsidRDefault="006E0918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644C6F3" w14:textId="77777777" w:rsidR="006E0918" w:rsidRPr="006C7279" w:rsidRDefault="006E0918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moduleId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Courier New" w:eastAsia="宋体" w:hAnsi="Courier New" w:cs="Courier New"/>
                <w:color w:val="AD7FA8"/>
              </w:rPr>
              <w:t>2</w:t>
            </w:r>
            <w:r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17911605" w14:textId="77777777" w:rsidR="006E0918" w:rsidRDefault="006E0918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895701">
              <w:rPr>
                <w:rFonts w:ascii="Courier New" w:eastAsia="宋体" w:hAnsi="Courier New" w:cs="Courier New"/>
                <w:color w:val="204A87"/>
              </w:rPr>
              <w:t>bySettle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34068B12" w14:textId="77777777" w:rsidR="006E0918" w:rsidRPr="006C7279" w:rsidRDefault="006E0918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agentLoginId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>
              <w:rPr>
                <w:rFonts w:ascii="Courier New" w:eastAsia="宋体" w:hAnsi="Courier New" w:cs="Courier New"/>
                <w:color w:val="4E9A06"/>
              </w:rPr>
              <w:t>agent001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A11EF6D" w14:textId="77777777" w:rsidR="006E0918" w:rsidRPr="006C7279" w:rsidRDefault="006E0918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"startTime"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2018-06-16 15:01:40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1D1B2A27" w14:textId="77777777" w:rsidR="006E0918" w:rsidRPr="006C7279" w:rsidRDefault="006E0918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"endTime"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2018-06-16 15:31:40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</w:p>
          <w:p w14:paraId="362CCFE4" w14:textId="77777777" w:rsidR="006E0918" w:rsidRPr="006C7279" w:rsidRDefault="006E0918" w:rsidP="006E0918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03040BB" w14:textId="77777777" w:rsidR="006E0918" w:rsidRPr="006C7279" w:rsidRDefault="006E0918" w:rsidP="006E0918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06303D26" w14:textId="77777777" w:rsidR="006E0918" w:rsidRPr="006C7279" w:rsidRDefault="006E0918" w:rsidP="006E091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27A1B259" w14:textId="77777777" w:rsidR="006E0918" w:rsidRDefault="006E0918">
      <w:pPr>
        <w:spacing w:after="200" w:line="288" w:lineRule="auto"/>
        <w:rPr>
          <w:rFonts w:asciiTheme="minorHAnsi" w:eastAsia="Microsoft YaHei UI" w:hAnsiTheme="minorHAnsi" w:cstheme="minorBidi"/>
          <w:bCs/>
          <w:color w:val="9E3D22"/>
          <w:sz w:val="28"/>
          <w:szCs w:val="32"/>
          <w:lang w:eastAsia="zh-Hans"/>
        </w:rPr>
      </w:pPr>
      <w:r>
        <w:rPr>
          <w:lang w:eastAsia="zh-Hans"/>
        </w:rPr>
        <w:br w:type="page"/>
      </w:r>
    </w:p>
    <w:p w14:paraId="0143C3D9" w14:textId="77777777" w:rsidR="009D1F01" w:rsidRDefault="002C6399" w:rsidP="009D1F01">
      <w:pPr>
        <w:pStyle w:val="af2"/>
        <w:ind w:left="480" w:right="240"/>
      </w:pPr>
      <w:bookmarkStart w:id="37" w:name="_Toc29317686"/>
      <w:r>
        <w:rPr>
          <w:rFonts w:hint="eastAsia"/>
          <w:lang w:eastAsia="zh-Hans"/>
        </w:rPr>
        <w:lastRenderedPageBreak/>
        <w:t>[</w:t>
      </w:r>
      <w:r>
        <w:rPr>
          <w:rFonts w:hint="eastAsia"/>
          <w:lang w:eastAsia="zh-Hans"/>
        </w:rPr>
        <w:t>小费</w:t>
      </w:r>
      <w:r>
        <w:rPr>
          <w:rFonts w:hint="eastAsia"/>
          <w:lang w:eastAsia="zh-Hans"/>
        </w:rPr>
        <w:t xml:space="preserve">] </w:t>
      </w:r>
      <w:r w:rsidR="00073A18">
        <w:rPr>
          <w:rFonts w:hint="eastAsia"/>
          <w:lang w:eastAsia="zh-Hans"/>
        </w:rPr>
        <w:t>查询明细</w:t>
      </w:r>
      <w:bookmarkEnd w:id="37"/>
    </w:p>
    <w:p w14:paraId="1FBD0233" w14:textId="77777777" w:rsidR="009D1F01" w:rsidRDefault="009D1F01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310A1201" w14:textId="77777777" w:rsidR="009D1F01" w:rsidRDefault="009D1F01" w:rsidP="00944A0B">
      <w:pPr>
        <w:pStyle w:val="af6"/>
        <w:spacing w:before="200" w:after="120"/>
        <w:ind w:leftChars="200" w:left="480"/>
        <w:rPr>
          <w:rStyle w:val="af8"/>
        </w:rPr>
      </w:pPr>
      <w:r w:rsidRPr="009D1F01">
        <w:rPr>
          <w:rStyle w:val="af8"/>
        </w:rPr>
        <w:t>open.video.user.tip.query</w:t>
      </w:r>
    </w:p>
    <w:p w14:paraId="6A618D89" w14:textId="77777777" w:rsidR="009D1F01" w:rsidRPr="00944A0B" w:rsidRDefault="009D1F01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1"/>
        <w:gridCol w:w="1272"/>
        <w:gridCol w:w="697"/>
        <w:gridCol w:w="688"/>
        <w:gridCol w:w="4976"/>
      </w:tblGrid>
      <w:tr w:rsidR="009D1F01" w14:paraId="751399E1" w14:textId="77777777" w:rsidTr="00160552">
        <w:trPr>
          <w:trHeight w:val="454"/>
        </w:trPr>
        <w:tc>
          <w:tcPr>
            <w:tcW w:w="1197" w:type="dxa"/>
            <w:shd w:val="clear" w:color="auto" w:fill="DEE7EC"/>
            <w:vAlign w:val="center"/>
          </w:tcPr>
          <w:p w14:paraId="3B7FA8CF" w14:textId="77777777" w:rsidR="009D1F01" w:rsidRDefault="009D1F01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6" w:type="dxa"/>
            <w:shd w:val="clear" w:color="auto" w:fill="DEE7EC"/>
            <w:vAlign w:val="center"/>
          </w:tcPr>
          <w:p w14:paraId="2B7BDBE0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49AEEF93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5729B404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75EBE095" w14:textId="77777777" w:rsidR="009D1F01" w:rsidRDefault="009D1F01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9D1F01" w14:paraId="45CDCEDB" w14:textId="77777777" w:rsidTr="00160552">
        <w:trPr>
          <w:trHeight w:val="454"/>
        </w:trPr>
        <w:tc>
          <w:tcPr>
            <w:tcW w:w="1197" w:type="dxa"/>
            <w:vAlign w:val="center"/>
          </w:tcPr>
          <w:p w14:paraId="0C03405B" w14:textId="77777777" w:rsidR="009D1F01" w:rsidRDefault="009D1F01" w:rsidP="00160552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6" w:type="dxa"/>
            <w:vAlign w:val="center"/>
          </w:tcPr>
          <w:p w14:paraId="73C8A105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14:paraId="72D64555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212ECC49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1B5FD07B" w14:textId="77777777" w:rsidR="009D1F01" w:rsidRDefault="009D1F01" w:rsidP="00160552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9D1F01" w14:paraId="7D03397A" w14:textId="77777777" w:rsidTr="00160552">
        <w:trPr>
          <w:trHeight w:val="454"/>
        </w:trPr>
        <w:tc>
          <w:tcPr>
            <w:tcW w:w="1197" w:type="dxa"/>
            <w:vAlign w:val="center"/>
          </w:tcPr>
          <w:p w14:paraId="03858F0A" w14:textId="77777777" w:rsidR="009D1F01" w:rsidRDefault="00B802B3" w:rsidP="00160552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76" w:type="dxa"/>
            <w:vAlign w:val="center"/>
          </w:tcPr>
          <w:p w14:paraId="35CD2031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1958BC10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7C33777E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5D7C1A21" w14:textId="77777777" w:rsidR="009D1F01" w:rsidRDefault="009D1F01" w:rsidP="00160552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Pr="000D05FD">
              <w:rPr>
                <w:rFonts w:hint="eastAsia"/>
              </w:rPr>
              <w:t>sign=</w:t>
            </w:r>
            <w:r w:rsidR="00B802B3">
              <w:t>md5(random+sn+secretKey)</w:t>
            </w:r>
          </w:p>
        </w:tc>
      </w:tr>
      <w:tr w:rsidR="009D1F01" w14:paraId="3322D8F0" w14:textId="77777777" w:rsidTr="00160552">
        <w:trPr>
          <w:trHeight w:val="454"/>
        </w:trPr>
        <w:tc>
          <w:tcPr>
            <w:tcW w:w="1197" w:type="dxa"/>
            <w:vAlign w:val="center"/>
          </w:tcPr>
          <w:p w14:paraId="7FC1072F" w14:textId="77777777" w:rsidR="009D1F01" w:rsidRDefault="009D1F01" w:rsidP="00160552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vAlign w:val="center"/>
          </w:tcPr>
          <w:p w14:paraId="2B3D9EAC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75FCE50D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01EC2940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5BF723BC" w14:textId="77777777" w:rsidR="009D1F01" w:rsidRDefault="009D1F01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9D1F01" w14:paraId="3CC7A63F" w14:textId="77777777" w:rsidTr="00160552">
        <w:trPr>
          <w:trHeight w:val="454"/>
        </w:trPr>
        <w:tc>
          <w:tcPr>
            <w:tcW w:w="1197" w:type="dxa"/>
            <w:vAlign w:val="center"/>
          </w:tcPr>
          <w:p w14:paraId="5AE94069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userIds</w:t>
            </w:r>
          </w:p>
        </w:tc>
        <w:tc>
          <w:tcPr>
            <w:tcW w:w="1276" w:type="dxa"/>
            <w:vAlign w:val="center"/>
          </w:tcPr>
          <w:p w14:paraId="4158D216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list&lt;long&gt;</w:t>
            </w:r>
          </w:p>
        </w:tc>
        <w:tc>
          <w:tcPr>
            <w:tcW w:w="709" w:type="dxa"/>
            <w:vAlign w:val="center"/>
          </w:tcPr>
          <w:p w14:paraId="07807CF3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709" w:type="dxa"/>
            <w:vAlign w:val="center"/>
          </w:tcPr>
          <w:p w14:paraId="6746196B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0749FEFB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用户ID列表</w:t>
            </w:r>
          </w:p>
        </w:tc>
      </w:tr>
      <w:tr w:rsidR="009D1F01" w14:paraId="38632F07" w14:textId="77777777" w:rsidTr="00160552">
        <w:trPr>
          <w:trHeight w:val="454"/>
        </w:trPr>
        <w:tc>
          <w:tcPr>
            <w:tcW w:w="1197" w:type="dxa"/>
            <w:vAlign w:val="center"/>
          </w:tcPr>
          <w:p w14:paraId="5241882A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loginIds</w:t>
            </w:r>
          </w:p>
        </w:tc>
        <w:tc>
          <w:tcPr>
            <w:tcW w:w="1276" w:type="dxa"/>
            <w:vAlign w:val="center"/>
          </w:tcPr>
          <w:p w14:paraId="3711A5D3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list&lt;string&gt;</w:t>
            </w:r>
          </w:p>
        </w:tc>
        <w:tc>
          <w:tcPr>
            <w:tcW w:w="709" w:type="dxa"/>
            <w:vAlign w:val="center"/>
          </w:tcPr>
          <w:p w14:paraId="3B135F14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709" w:type="dxa"/>
            <w:vAlign w:val="center"/>
          </w:tcPr>
          <w:p w14:paraId="71334A6B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57BAE800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用户登录ID列表</w:t>
            </w:r>
          </w:p>
        </w:tc>
      </w:tr>
      <w:tr w:rsidR="009D1F01" w14:paraId="3FF7216D" w14:textId="77777777" w:rsidTr="00160552">
        <w:trPr>
          <w:trHeight w:val="454"/>
        </w:trPr>
        <w:tc>
          <w:tcPr>
            <w:tcW w:w="1197" w:type="dxa"/>
            <w:vAlign w:val="center"/>
          </w:tcPr>
          <w:p w14:paraId="500FF004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agentId</w:t>
            </w:r>
          </w:p>
        </w:tc>
        <w:tc>
          <w:tcPr>
            <w:tcW w:w="1276" w:type="dxa"/>
            <w:vAlign w:val="center"/>
          </w:tcPr>
          <w:p w14:paraId="0E77A671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long</w:t>
            </w:r>
          </w:p>
        </w:tc>
        <w:tc>
          <w:tcPr>
            <w:tcW w:w="709" w:type="dxa"/>
            <w:vAlign w:val="center"/>
          </w:tcPr>
          <w:p w14:paraId="1F39007D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64</w:t>
            </w:r>
          </w:p>
        </w:tc>
        <w:tc>
          <w:tcPr>
            <w:tcW w:w="709" w:type="dxa"/>
            <w:vAlign w:val="center"/>
          </w:tcPr>
          <w:p w14:paraId="68D4812B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3B6C2C95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代理ID</w:t>
            </w:r>
          </w:p>
        </w:tc>
      </w:tr>
      <w:tr w:rsidR="009D1F01" w14:paraId="5BACEFBA" w14:textId="77777777" w:rsidTr="00160552">
        <w:trPr>
          <w:trHeight w:val="454"/>
        </w:trPr>
        <w:tc>
          <w:tcPr>
            <w:tcW w:w="1197" w:type="dxa"/>
            <w:vAlign w:val="center"/>
          </w:tcPr>
          <w:p w14:paraId="06CA2F83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agentLoginId</w:t>
            </w:r>
          </w:p>
        </w:tc>
        <w:tc>
          <w:tcPr>
            <w:tcW w:w="1276" w:type="dxa"/>
            <w:vAlign w:val="center"/>
          </w:tcPr>
          <w:p w14:paraId="158D710F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string</w:t>
            </w:r>
          </w:p>
        </w:tc>
        <w:tc>
          <w:tcPr>
            <w:tcW w:w="709" w:type="dxa"/>
            <w:vAlign w:val="center"/>
          </w:tcPr>
          <w:p w14:paraId="6E371653" w14:textId="27177319" w:rsidR="009D1F01" w:rsidRPr="009D1F01" w:rsidRDefault="00842EBC" w:rsidP="00160552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5260721A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59062456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代理登录ID</w:t>
            </w:r>
          </w:p>
        </w:tc>
      </w:tr>
      <w:tr w:rsidR="009D1F01" w14:paraId="77EAEC5B" w14:textId="77777777" w:rsidTr="00160552">
        <w:trPr>
          <w:trHeight w:val="454"/>
        </w:trPr>
        <w:tc>
          <w:tcPr>
            <w:tcW w:w="1197" w:type="dxa"/>
            <w:vAlign w:val="center"/>
          </w:tcPr>
          <w:p w14:paraId="14758F69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minAmount</w:t>
            </w:r>
          </w:p>
        </w:tc>
        <w:tc>
          <w:tcPr>
            <w:tcW w:w="1276" w:type="dxa"/>
            <w:vAlign w:val="center"/>
          </w:tcPr>
          <w:p w14:paraId="7D0B64A4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float</w:t>
            </w:r>
          </w:p>
        </w:tc>
        <w:tc>
          <w:tcPr>
            <w:tcW w:w="709" w:type="dxa"/>
            <w:vAlign w:val="center"/>
          </w:tcPr>
          <w:p w14:paraId="3920DBF1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709" w:type="dxa"/>
            <w:vAlign w:val="center"/>
          </w:tcPr>
          <w:p w14:paraId="3CA289D6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428EB60D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最小查询金额</w:t>
            </w:r>
          </w:p>
        </w:tc>
      </w:tr>
      <w:tr w:rsidR="009D1F01" w14:paraId="745CA2C0" w14:textId="77777777" w:rsidTr="00160552">
        <w:trPr>
          <w:trHeight w:val="454"/>
        </w:trPr>
        <w:tc>
          <w:tcPr>
            <w:tcW w:w="1197" w:type="dxa"/>
            <w:vAlign w:val="center"/>
          </w:tcPr>
          <w:p w14:paraId="0A7A64E2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maxAmount</w:t>
            </w:r>
          </w:p>
        </w:tc>
        <w:tc>
          <w:tcPr>
            <w:tcW w:w="1276" w:type="dxa"/>
            <w:vAlign w:val="center"/>
          </w:tcPr>
          <w:p w14:paraId="147CF577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float</w:t>
            </w:r>
          </w:p>
        </w:tc>
        <w:tc>
          <w:tcPr>
            <w:tcW w:w="709" w:type="dxa"/>
            <w:vAlign w:val="center"/>
          </w:tcPr>
          <w:p w14:paraId="18E19506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709" w:type="dxa"/>
            <w:vAlign w:val="center"/>
          </w:tcPr>
          <w:p w14:paraId="211EC2E6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3427C27A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最大查询金额</w:t>
            </w:r>
          </w:p>
        </w:tc>
      </w:tr>
      <w:tr w:rsidR="009D1F01" w14:paraId="71705494" w14:textId="77777777" w:rsidTr="00160552">
        <w:trPr>
          <w:trHeight w:val="454"/>
        </w:trPr>
        <w:tc>
          <w:tcPr>
            <w:tcW w:w="1197" w:type="dxa"/>
            <w:vAlign w:val="center"/>
          </w:tcPr>
          <w:p w14:paraId="20DC9730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startTime</w:t>
            </w:r>
          </w:p>
        </w:tc>
        <w:tc>
          <w:tcPr>
            <w:tcW w:w="1276" w:type="dxa"/>
            <w:vAlign w:val="center"/>
          </w:tcPr>
          <w:p w14:paraId="49A0D498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date</w:t>
            </w:r>
          </w:p>
        </w:tc>
        <w:tc>
          <w:tcPr>
            <w:tcW w:w="709" w:type="dxa"/>
            <w:vAlign w:val="center"/>
          </w:tcPr>
          <w:p w14:paraId="3A08A1FD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709" w:type="dxa"/>
            <w:vAlign w:val="center"/>
          </w:tcPr>
          <w:p w14:paraId="783B276C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10644323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开始时间</w:t>
            </w:r>
          </w:p>
        </w:tc>
      </w:tr>
      <w:tr w:rsidR="009D1F01" w14:paraId="32971473" w14:textId="77777777" w:rsidTr="00160552">
        <w:trPr>
          <w:trHeight w:val="454"/>
        </w:trPr>
        <w:tc>
          <w:tcPr>
            <w:tcW w:w="1197" w:type="dxa"/>
            <w:vAlign w:val="center"/>
          </w:tcPr>
          <w:p w14:paraId="7D699AD0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endTime</w:t>
            </w:r>
          </w:p>
        </w:tc>
        <w:tc>
          <w:tcPr>
            <w:tcW w:w="1276" w:type="dxa"/>
            <w:vAlign w:val="center"/>
          </w:tcPr>
          <w:p w14:paraId="576510E0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date</w:t>
            </w:r>
          </w:p>
        </w:tc>
        <w:tc>
          <w:tcPr>
            <w:tcW w:w="709" w:type="dxa"/>
            <w:vAlign w:val="center"/>
          </w:tcPr>
          <w:p w14:paraId="5B455031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709" w:type="dxa"/>
            <w:vAlign w:val="center"/>
          </w:tcPr>
          <w:p w14:paraId="0D225A72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79F47771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截止时间</w:t>
            </w:r>
          </w:p>
        </w:tc>
      </w:tr>
      <w:tr w:rsidR="009D1F01" w14:paraId="46198BA5" w14:textId="77777777" w:rsidTr="00160552">
        <w:trPr>
          <w:trHeight w:val="454"/>
        </w:trPr>
        <w:tc>
          <w:tcPr>
            <w:tcW w:w="1197" w:type="dxa"/>
            <w:vAlign w:val="center"/>
          </w:tcPr>
          <w:p w14:paraId="68F856EB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version</w:t>
            </w:r>
          </w:p>
        </w:tc>
        <w:tc>
          <w:tcPr>
            <w:tcW w:w="1276" w:type="dxa"/>
            <w:vAlign w:val="center"/>
          </w:tcPr>
          <w:p w14:paraId="1A2B58BB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string</w:t>
            </w:r>
          </w:p>
        </w:tc>
        <w:tc>
          <w:tcPr>
            <w:tcW w:w="709" w:type="dxa"/>
            <w:vAlign w:val="center"/>
          </w:tcPr>
          <w:p w14:paraId="0BF7ABDE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128</w:t>
            </w:r>
          </w:p>
        </w:tc>
        <w:tc>
          <w:tcPr>
            <w:tcW w:w="709" w:type="dxa"/>
            <w:vAlign w:val="center"/>
          </w:tcPr>
          <w:p w14:paraId="37892463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2345C169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数据版本号</w:t>
            </w:r>
          </w:p>
        </w:tc>
      </w:tr>
      <w:tr w:rsidR="009D1F01" w14:paraId="492031C4" w14:textId="77777777" w:rsidTr="00160552">
        <w:trPr>
          <w:trHeight w:val="454"/>
        </w:trPr>
        <w:tc>
          <w:tcPr>
            <w:tcW w:w="1197" w:type="dxa"/>
            <w:vAlign w:val="center"/>
          </w:tcPr>
          <w:p w14:paraId="5D0F231D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pageIndex</w:t>
            </w:r>
          </w:p>
        </w:tc>
        <w:tc>
          <w:tcPr>
            <w:tcW w:w="1276" w:type="dxa"/>
            <w:vAlign w:val="center"/>
          </w:tcPr>
          <w:p w14:paraId="28C2F823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string</w:t>
            </w:r>
          </w:p>
        </w:tc>
        <w:tc>
          <w:tcPr>
            <w:tcW w:w="709" w:type="dxa"/>
            <w:vAlign w:val="center"/>
          </w:tcPr>
          <w:p w14:paraId="5AB62011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709" w:type="dxa"/>
            <w:vAlign w:val="center"/>
          </w:tcPr>
          <w:p w14:paraId="17F925B6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4C28826B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页索引，默认1</w:t>
            </w:r>
          </w:p>
        </w:tc>
      </w:tr>
      <w:tr w:rsidR="009D1F01" w14:paraId="687DABB7" w14:textId="77777777" w:rsidTr="00160552">
        <w:trPr>
          <w:trHeight w:val="454"/>
        </w:trPr>
        <w:tc>
          <w:tcPr>
            <w:tcW w:w="1197" w:type="dxa"/>
            <w:vAlign w:val="center"/>
          </w:tcPr>
          <w:p w14:paraId="7321FF72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pageSize</w:t>
            </w:r>
          </w:p>
        </w:tc>
        <w:tc>
          <w:tcPr>
            <w:tcW w:w="1276" w:type="dxa"/>
            <w:vAlign w:val="center"/>
          </w:tcPr>
          <w:p w14:paraId="7A51B10C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int</w:t>
            </w:r>
          </w:p>
        </w:tc>
        <w:tc>
          <w:tcPr>
            <w:tcW w:w="709" w:type="dxa"/>
            <w:vAlign w:val="center"/>
          </w:tcPr>
          <w:p w14:paraId="2B020449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709" w:type="dxa"/>
            <w:vAlign w:val="center"/>
          </w:tcPr>
          <w:p w14:paraId="076B1FCB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33AF55DC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页大小，默认15</w:t>
            </w:r>
          </w:p>
        </w:tc>
      </w:tr>
      <w:tr w:rsidR="009D1F01" w14:paraId="13085EC6" w14:textId="77777777" w:rsidTr="00160552">
        <w:trPr>
          <w:trHeight w:val="454"/>
        </w:trPr>
        <w:tc>
          <w:tcPr>
            <w:tcW w:w="1197" w:type="dxa"/>
            <w:vAlign w:val="center"/>
          </w:tcPr>
          <w:p w14:paraId="383180AB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etag</w:t>
            </w:r>
          </w:p>
        </w:tc>
        <w:tc>
          <w:tcPr>
            <w:tcW w:w="1276" w:type="dxa"/>
            <w:vAlign w:val="center"/>
          </w:tcPr>
          <w:p w14:paraId="5E21FD41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string</w:t>
            </w:r>
          </w:p>
        </w:tc>
        <w:tc>
          <w:tcPr>
            <w:tcW w:w="709" w:type="dxa"/>
            <w:vAlign w:val="center"/>
          </w:tcPr>
          <w:p w14:paraId="58FD9E59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64</w:t>
            </w:r>
          </w:p>
        </w:tc>
        <w:tc>
          <w:tcPr>
            <w:tcW w:w="709" w:type="dxa"/>
            <w:vAlign w:val="center"/>
          </w:tcPr>
          <w:p w14:paraId="14B0A037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56FF1653" w14:textId="77777777" w:rsidR="009D1F01" w:rsidRPr="009D1F01" w:rsidRDefault="009D1F01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ETag,类似http协议的etag头的作用.(缓存加速)</w:t>
            </w:r>
          </w:p>
        </w:tc>
      </w:tr>
    </w:tbl>
    <w:p w14:paraId="432885A1" w14:textId="77777777" w:rsidR="004741DA" w:rsidRDefault="004741DA" w:rsidP="00004EA1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049B5812" w14:textId="77777777" w:rsidR="00073A18" w:rsidRPr="00004EA1" w:rsidRDefault="00073A18" w:rsidP="00004EA1">
      <w:pPr>
        <w:pStyle w:val="af7"/>
        <w:ind w:left="504" w:right="240"/>
      </w:pPr>
      <w:r w:rsidRPr="00004EA1">
        <w:t>响应参数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964"/>
        <w:gridCol w:w="1343"/>
        <w:gridCol w:w="815"/>
        <w:gridCol w:w="4175"/>
      </w:tblGrid>
      <w:tr w:rsidR="009D1F01" w14:paraId="4772CFF1" w14:textId="77777777" w:rsidTr="00160552">
        <w:trPr>
          <w:trHeight w:val="454"/>
        </w:trPr>
        <w:tc>
          <w:tcPr>
            <w:tcW w:w="2560" w:type="dxa"/>
            <w:gridSpan w:val="2"/>
            <w:shd w:val="clear" w:color="auto" w:fill="DEE7EC"/>
            <w:vAlign w:val="center"/>
          </w:tcPr>
          <w:p w14:paraId="568E5133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43" w:type="dxa"/>
            <w:shd w:val="clear" w:color="auto" w:fill="DEE7EC"/>
            <w:vAlign w:val="center"/>
          </w:tcPr>
          <w:p w14:paraId="2CCE073E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22" w:type="dxa"/>
            <w:shd w:val="clear" w:color="auto" w:fill="DEE7EC"/>
            <w:vAlign w:val="center"/>
          </w:tcPr>
          <w:p w14:paraId="76F896B5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269" w:type="dxa"/>
            <w:shd w:val="clear" w:color="auto" w:fill="DEE7EC"/>
            <w:vAlign w:val="center"/>
          </w:tcPr>
          <w:p w14:paraId="39BA9F02" w14:textId="77777777" w:rsidR="009D1F01" w:rsidRDefault="009D1F01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073A18" w14:paraId="7A6DF294" w14:textId="77777777" w:rsidTr="00160552">
        <w:trPr>
          <w:trHeight w:val="454"/>
        </w:trPr>
        <w:tc>
          <w:tcPr>
            <w:tcW w:w="574" w:type="dxa"/>
            <w:vMerge w:val="restart"/>
            <w:vAlign w:val="center"/>
          </w:tcPr>
          <w:p w14:paraId="1AA01D94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986" w:type="dxa"/>
            <w:vAlign w:val="center"/>
          </w:tcPr>
          <w:p w14:paraId="0B9B861E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items</w:t>
            </w:r>
          </w:p>
        </w:tc>
        <w:tc>
          <w:tcPr>
            <w:tcW w:w="1343" w:type="dxa"/>
            <w:vAlign w:val="center"/>
          </w:tcPr>
          <w:p w14:paraId="6874EE15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List&lt;Object&gt;</w:t>
            </w:r>
          </w:p>
        </w:tc>
        <w:tc>
          <w:tcPr>
            <w:tcW w:w="822" w:type="dxa"/>
            <w:vAlign w:val="center"/>
          </w:tcPr>
          <w:p w14:paraId="68DE9CE1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4269" w:type="dxa"/>
            <w:vAlign w:val="center"/>
          </w:tcPr>
          <w:p w14:paraId="3F354A3E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注单列表</w:t>
            </w:r>
          </w:p>
        </w:tc>
      </w:tr>
      <w:tr w:rsidR="00073A18" w14:paraId="0FE9BD4B" w14:textId="77777777" w:rsidTr="00160552">
        <w:trPr>
          <w:trHeight w:val="454"/>
        </w:trPr>
        <w:tc>
          <w:tcPr>
            <w:tcW w:w="574" w:type="dxa"/>
            <w:vMerge/>
            <w:vAlign w:val="center"/>
          </w:tcPr>
          <w:p w14:paraId="67001199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86" w:type="dxa"/>
            <w:vAlign w:val="center"/>
          </w:tcPr>
          <w:p w14:paraId="08B001E9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total</w:t>
            </w:r>
          </w:p>
        </w:tc>
        <w:tc>
          <w:tcPr>
            <w:tcW w:w="1343" w:type="dxa"/>
            <w:vAlign w:val="center"/>
          </w:tcPr>
          <w:p w14:paraId="63460DA0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int</w:t>
            </w:r>
          </w:p>
        </w:tc>
        <w:tc>
          <w:tcPr>
            <w:tcW w:w="822" w:type="dxa"/>
            <w:vAlign w:val="center"/>
          </w:tcPr>
          <w:p w14:paraId="1185A5FE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4269" w:type="dxa"/>
            <w:vAlign w:val="center"/>
          </w:tcPr>
          <w:p w14:paraId="4F3DC635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符合条件的总数量</w:t>
            </w:r>
          </w:p>
        </w:tc>
      </w:tr>
      <w:tr w:rsidR="00073A18" w14:paraId="560BA43D" w14:textId="77777777" w:rsidTr="00160552">
        <w:trPr>
          <w:trHeight w:val="454"/>
        </w:trPr>
        <w:tc>
          <w:tcPr>
            <w:tcW w:w="574" w:type="dxa"/>
            <w:vMerge/>
            <w:vAlign w:val="center"/>
          </w:tcPr>
          <w:p w14:paraId="150F9827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86" w:type="dxa"/>
            <w:vAlign w:val="center"/>
          </w:tcPr>
          <w:p w14:paraId="124CC299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lastVersion</w:t>
            </w:r>
          </w:p>
        </w:tc>
        <w:tc>
          <w:tcPr>
            <w:tcW w:w="1343" w:type="dxa"/>
            <w:vAlign w:val="center"/>
          </w:tcPr>
          <w:p w14:paraId="25D2246D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22" w:type="dxa"/>
            <w:vAlign w:val="center"/>
          </w:tcPr>
          <w:p w14:paraId="09CC2FF5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128</w:t>
            </w:r>
          </w:p>
        </w:tc>
        <w:tc>
          <w:tcPr>
            <w:tcW w:w="4269" w:type="dxa"/>
            <w:vAlign w:val="center"/>
          </w:tcPr>
          <w:p w14:paraId="795892FB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返回数据中数据版本号</w:t>
            </w:r>
          </w:p>
        </w:tc>
      </w:tr>
      <w:tr w:rsidR="00073A18" w14:paraId="7C648D54" w14:textId="77777777" w:rsidTr="00160552">
        <w:trPr>
          <w:trHeight w:val="454"/>
        </w:trPr>
        <w:tc>
          <w:tcPr>
            <w:tcW w:w="574" w:type="dxa"/>
            <w:vMerge/>
            <w:vAlign w:val="center"/>
          </w:tcPr>
          <w:p w14:paraId="17A89825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86" w:type="dxa"/>
            <w:vAlign w:val="center"/>
          </w:tcPr>
          <w:p w14:paraId="39E19111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pageIndex</w:t>
            </w:r>
          </w:p>
        </w:tc>
        <w:tc>
          <w:tcPr>
            <w:tcW w:w="1343" w:type="dxa"/>
            <w:vAlign w:val="center"/>
          </w:tcPr>
          <w:p w14:paraId="1D8719E9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int</w:t>
            </w:r>
          </w:p>
        </w:tc>
        <w:tc>
          <w:tcPr>
            <w:tcW w:w="822" w:type="dxa"/>
            <w:vAlign w:val="center"/>
          </w:tcPr>
          <w:p w14:paraId="62F9C63A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4269" w:type="dxa"/>
            <w:vAlign w:val="center"/>
          </w:tcPr>
          <w:p w14:paraId="23367CF5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页索引</w:t>
            </w:r>
          </w:p>
        </w:tc>
      </w:tr>
      <w:tr w:rsidR="00073A18" w14:paraId="2E2750BD" w14:textId="77777777" w:rsidTr="00160552">
        <w:trPr>
          <w:trHeight w:val="454"/>
        </w:trPr>
        <w:tc>
          <w:tcPr>
            <w:tcW w:w="574" w:type="dxa"/>
            <w:vMerge/>
            <w:vAlign w:val="center"/>
          </w:tcPr>
          <w:p w14:paraId="388ED6E9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86" w:type="dxa"/>
            <w:vAlign w:val="center"/>
          </w:tcPr>
          <w:p w14:paraId="5AD78B2D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pageSize</w:t>
            </w:r>
          </w:p>
        </w:tc>
        <w:tc>
          <w:tcPr>
            <w:tcW w:w="1343" w:type="dxa"/>
            <w:vAlign w:val="center"/>
          </w:tcPr>
          <w:p w14:paraId="1A0311B8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int</w:t>
            </w:r>
          </w:p>
        </w:tc>
        <w:tc>
          <w:tcPr>
            <w:tcW w:w="822" w:type="dxa"/>
            <w:vAlign w:val="center"/>
          </w:tcPr>
          <w:p w14:paraId="02CB878E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4269" w:type="dxa"/>
            <w:vAlign w:val="center"/>
          </w:tcPr>
          <w:p w14:paraId="551BFF8B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页大小</w:t>
            </w:r>
          </w:p>
        </w:tc>
      </w:tr>
      <w:tr w:rsidR="00073A18" w14:paraId="636A14AF" w14:textId="77777777" w:rsidTr="00160552">
        <w:trPr>
          <w:trHeight w:val="454"/>
        </w:trPr>
        <w:tc>
          <w:tcPr>
            <w:tcW w:w="574" w:type="dxa"/>
            <w:vMerge/>
            <w:vAlign w:val="center"/>
          </w:tcPr>
          <w:p w14:paraId="355139F4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86" w:type="dxa"/>
            <w:vAlign w:val="center"/>
          </w:tcPr>
          <w:p w14:paraId="08291093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etag</w:t>
            </w:r>
          </w:p>
        </w:tc>
        <w:tc>
          <w:tcPr>
            <w:tcW w:w="1343" w:type="dxa"/>
            <w:vAlign w:val="center"/>
          </w:tcPr>
          <w:p w14:paraId="2A6D7D18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22" w:type="dxa"/>
            <w:vAlign w:val="center"/>
          </w:tcPr>
          <w:p w14:paraId="4564C335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64</w:t>
            </w:r>
          </w:p>
        </w:tc>
        <w:tc>
          <w:tcPr>
            <w:tcW w:w="4269" w:type="dxa"/>
            <w:vAlign w:val="center"/>
          </w:tcPr>
          <w:p w14:paraId="45A198A7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ETag标记(缓存加速)</w:t>
            </w:r>
          </w:p>
        </w:tc>
      </w:tr>
    </w:tbl>
    <w:p w14:paraId="77A86B7E" w14:textId="77777777" w:rsidR="00073A18" w:rsidRDefault="00073A18" w:rsidP="00073A18">
      <w:pPr>
        <w:pStyle w:val="af9"/>
        <w:spacing w:before="120" w:after="0" w:line="240" w:lineRule="auto"/>
        <w:ind w:left="528"/>
        <w:rPr>
          <w:lang w:eastAsia="zh-Hans"/>
        </w:rPr>
      </w:pPr>
      <w:r w:rsidRPr="00821388">
        <w:rPr>
          <w:rFonts w:hint="eastAsia"/>
          <w:lang w:eastAsia="zh-Hans"/>
        </w:rPr>
        <w:t>items</w:t>
      </w:r>
      <w:r w:rsidRPr="00821388"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39"/>
        <w:gridCol w:w="992"/>
        <w:gridCol w:w="851"/>
        <w:gridCol w:w="5812"/>
      </w:tblGrid>
      <w:tr w:rsidR="009D1F01" w14:paraId="6A196578" w14:textId="77777777" w:rsidTr="00160552">
        <w:trPr>
          <w:trHeight w:val="454"/>
        </w:trPr>
        <w:tc>
          <w:tcPr>
            <w:tcW w:w="1339" w:type="dxa"/>
            <w:shd w:val="clear" w:color="auto" w:fill="DEE7EC"/>
            <w:vAlign w:val="center"/>
          </w:tcPr>
          <w:p w14:paraId="1330AC86" w14:textId="77777777" w:rsidR="009D1F01" w:rsidRDefault="009D1F01" w:rsidP="00160552">
            <w:pPr>
              <w:pStyle w:val="af6"/>
              <w:spacing w:after="0"/>
              <w:ind w:leftChars="0" w:left="0"/>
              <w:jc w:val="both"/>
            </w:pPr>
            <w:r>
              <w:lastRenderedPageBreak/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4D574BF3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290976C1" w14:textId="77777777" w:rsidR="009D1F01" w:rsidRDefault="009D1F0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6B1D9CE8" w14:textId="77777777" w:rsidR="009D1F01" w:rsidRDefault="009D1F01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073A18" w14:paraId="7FA37034" w14:textId="77777777" w:rsidTr="00160552">
        <w:trPr>
          <w:trHeight w:val="454"/>
        </w:trPr>
        <w:tc>
          <w:tcPr>
            <w:tcW w:w="1339" w:type="dxa"/>
            <w:vAlign w:val="center"/>
          </w:tcPr>
          <w:p w14:paraId="6B5689BA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sn</w:t>
            </w:r>
          </w:p>
        </w:tc>
        <w:tc>
          <w:tcPr>
            <w:tcW w:w="992" w:type="dxa"/>
            <w:vAlign w:val="center"/>
          </w:tcPr>
          <w:p w14:paraId="71EE9C4E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69EF405D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4</w:t>
            </w:r>
          </w:p>
        </w:tc>
        <w:tc>
          <w:tcPr>
            <w:tcW w:w="5812" w:type="dxa"/>
            <w:vAlign w:val="center"/>
          </w:tcPr>
          <w:p w14:paraId="1A851C82" w14:textId="77777777" w:rsidR="00073A18" w:rsidRPr="00073A18" w:rsidRDefault="00E76BFA" w:rsidP="00160552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073A18" w14:paraId="067C7000" w14:textId="77777777" w:rsidTr="00160552">
        <w:trPr>
          <w:trHeight w:val="454"/>
        </w:trPr>
        <w:tc>
          <w:tcPr>
            <w:tcW w:w="1339" w:type="dxa"/>
            <w:vAlign w:val="center"/>
          </w:tcPr>
          <w:p w14:paraId="3C1477F2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userId</w:t>
            </w:r>
          </w:p>
        </w:tc>
        <w:tc>
          <w:tcPr>
            <w:tcW w:w="992" w:type="dxa"/>
            <w:vAlign w:val="center"/>
          </w:tcPr>
          <w:p w14:paraId="784A5EE5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long</w:t>
            </w:r>
          </w:p>
        </w:tc>
        <w:tc>
          <w:tcPr>
            <w:tcW w:w="851" w:type="dxa"/>
            <w:vAlign w:val="center"/>
          </w:tcPr>
          <w:p w14:paraId="58276B2E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64</w:t>
            </w:r>
          </w:p>
        </w:tc>
        <w:tc>
          <w:tcPr>
            <w:tcW w:w="5812" w:type="dxa"/>
            <w:vAlign w:val="center"/>
          </w:tcPr>
          <w:p w14:paraId="7B47A471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用户ID</w:t>
            </w:r>
          </w:p>
        </w:tc>
      </w:tr>
      <w:tr w:rsidR="00073A18" w14:paraId="41588BBF" w14:textId="77777777" w:rsidTr="00160552">
        <w:trPr>
          <w:trHeight w:val="454"/>
        </w:trPr>
        <w:tc>
          <w:tcPr>
            <w:tcW w:w="1339" w:type="dxa"/>
            <w:vAlign w:val="center"/>
          </w:tcPr>
          <w:p w14:paraId="6EE167AB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tipId</w:t>
            </w:r>
          </w:p>
        </w:tc>
        <w:tc>
          <w:tcPr>
            <w:tcW w:w="992" w:type="dxa"/>
            <w:vAlign w:val="center"/>
          </w:tcPr>
          <w:p w14:paraId="585309C0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long</w:t>
            </w:r>
          </w:p>
        </w:tc>
        <w:tc>
          <w:tcPr>
            <w:tcW w:w="851" w:type="dxa"/>
            <w:vAlign w:val="center"/>
          </w:tcPr>
          <w:p w14:paraId="04A9E3B2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64</w:t>
            </w:r>
          </w:p>
        </w:tc>
        <w:tc>
          <w:tcPr>
            <w:tcW w:w="5812" w:type="dxa"/>
            <w:vAlign w:val="center"/>
          </w:tcPr>
          <w:p w14:paraId="0490C815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小费ID</w:t>
            </w:r>
          </w:p>
        </w:tc>
      </w:tr>
      <w:tr w:rsidR="00073A18" w14:paraId="0D74E113" w14:textId="77777777" w:rsidTr="00160552">
        <w:trPr>
          <w:trHeight w:val="454"/>
        </w:trPr>
        <w:tc>
          <w:tcPr>
            <w:tcW w:w="1339" w:type="dxa"/>
            <w:vAlign w:val="center"/>
          </w:tcPr>
          <w:p w14:paraId="7CF5E81D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loginId</w:t>
            </w:r>
          </w:p>
        </w:tc>
        <w:tc>
          <w:tcPr>
            <w:tcW w:w="992" w:type="dxa"/>
            <w:vAlign w:val="center"/>
          </w:tcPr>
          <w:p w14:paraId="00D6968D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435A55FF" w14:textId="4598989C" w:rsidR="00073A18" w:rsidRPr="00073A18" w:rsidRDefault="00842EBC" w:rsidP="00160552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812" w:type="dxa"/>
            <w:vAlign w:val="center"/>
          </w:tcPr>
          <w:p w14:paraId="7BA1E902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用户登录ID</w:t>
            </w:r>
          </w:p>
        </w:tc>
      </w:tr>
      <w:tr w:rsidR="00073A18" w14:paraId="7D727712" w14:textId="77777777" w:rsidTr="00160552">
        <w:trPr>
          <w:trHeight w:val="454"/>
        </w:trPr>
        <w:tc>
          <w:tcPr>
            <w:tcW w:w="1339" w:type="dxa"/>
            <w:vAlign w:val="center"/>
          </w:tcPr>
          <w:p w14:paraId="57EB4661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amount</w:t>
            </w:r>
          </w:p>
        </w:tc>
        <w:tc>
          <w:tcPr>
            <w:tcW w:w="992" w:type="dxa"/>
            <w:vAlign w:val="center"/>
          </w:tcPr>
          <w:p w14:paraId="77F7E514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float</w:t>
            </w:r>
          </w:p>
        </w:tc>
        <w:tc>
          <w:tcPr>
            <w:tcW w:w="851" w:type="dxa"/>
            <w:vAlign w:val="center"/>
          </w:tcPr>
          <w:p w14:paraId="7C1C3B67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5812" w:type="dxa"/>
            <w:vAlign w:val="center"/>
          </w:tcPr>
          <w:p w14:paraId="621FEA75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金额</w:t>
            </w:r>
          </w:p>
        </w:tc>
      </w:tr>
      <w:tr w:rsidR="00073A18" w14:paraId="41A0D115" w14:textId="77777777" w:rsidTr="00160552">
        <w:trPr>
          <w:trHeight w:val="454"/>
        </w:trPr>
        <w:tc>
          <w:tcPr>
            <w:tcW w:w="1339" w:type="dxa"/>
            <w:vAlign w:val="center"/>
          </w:tcPr>
          <w:p w14:paraId="2B4EF550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staffNo</w:t>
            </w:r>
          </w:p>
        </w:tc>
        <w:tc>
          <w:tcPr>
            <w:tcW w:w="992" w:type="dxa"/>
            <w:vAlign w:val="center"/>
          </w:tcPr>
          <w:p w14:paraId="0F25B6A3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34DC4403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64</w:t>
            </w:r>
          </w:p>
        </w:tc>
        <w:tc>
          <w:tcPr>
            <w:tcW w:w="5812" w:type="dxa"/>
            <w:vAlign w:val="center"/>
          </w:tcPr>
          <w:p w14:paraId="0129F4CB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荷官工号</w:t>
            </w:r>
          </w:p>
        </w:tc>
      </w:tr>
      <w:tr w:rsidR="00073A18" w14:paraId="22CEEC7E" w14:textId="77777777" w:rsidTr="00160552">
        <w:trPr>
          <w:trHeight w:val="454"/>
        </w:trPr>
        <w:tc>
          <w:tcPr>
            <w:tcW w:w="1339" w:type="dxa"/>
            <w:vAlign w:val="center"/>
          </w:tcPr>
          <w:p w14:paraId="5181FB74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fromIp</w:t>
            </w:r>
          </w:p>
        </w:tc>
        <w:tc>
          <w:tcPr>
            <w:tcW w:w="992" w:type="dxa"/>
            <w:vAlign w:val="center"/>
          </w:tcPr>
          <w:p w14:paraId="02987ADE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2EAE5571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64</w:t>
            </w:r>
          </w:p>
        </w:tc>
        <w:tc>
          <w:tcPr>
            <w:tcW w:w="5812" w:type="dxa"/>
            <w:vAlign w:val="center"/>
          </w:tcPr>
          <w:p w14:paraId="71108BC5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来源IP</w:t>
            </w:r>
          </w:p>
        </w:tc>
      </w:tr>
      <w:tr w:rsidR="00073A18" w14:paraId="232B08D9" w14:textId="77777777" w:rsidTr="00160552">
        <w:trPr>
          <w:trHeight w:val="454"/>
        </w:trPr>
        <w:tc>
          <w:tcPr>
            <w:tcW w:w="1339" w:type="dxa"/>
            <w:vAlign w:val="center"/>
          </w:tcPr>
          <w:p w14:paraId="77537536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createTime</w:t>
            </w:r>
          </w:p>
        </w:tc>
        <w:tc>
          <w:tcPr>
            <w:tcW w:w="992" w:type="dxa"/>
            <w:vAlign w:val="center"/>
          </w:tcPr>
          <w:p w14:paraId="57C497D8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date</w:t>
            </w:r>
          </w:p>
        </w:tc>
        <w:tc>
          <w:tcPr>
            <w:tcW w:w="851" w:type="dxa"/>
            <w:vAlign w:val="center"/>
          </w:tcPr>
          <w:p w14:paraId="2C0223CB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5812" w:type="dxa"/>
            <w:vAlign w:val="center"/>
          </w:tcPr>
          <w:p w14:paraId="6923F2EB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操作时间</w:t>
            </w:r>
          </w:p>
        </w:tc>
      </w:tr>
      <w:tr w:rsidR="00073A18" w14:paraId="6A09BEF7" w14:textId="77777777" w:rsidTr="00160552">
        <w:trPr>
          <w:trHeight w:val="454"/>
        </w:trPr>
        <w:tc>
          <w:tcPr>
            <w:tcW w:w="1339" w:type="dxa"/>
            <w:vAlign w:val="center"/>
          </w:tcPr>
          <w:p w14:paraId="44FF40C0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version</w:t>
            </w:r>
          </w:p>
        </w:tc>
        <w:tc>
          <w:tcPr>
            <w:tcW w:w="992" w:type="dxa"/>
            <w:vAlign w:val="center"/>
          </w:tcPr>
          <w:p w14:paraId="0F63F060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08095890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128</w:t>
            </w:r>
          </w:p>
        </w:tc>
        <w:tc>
          <w:tcPr>
            <w:tcW w:w="5812" w:type="dxa"/>
            <w:vAlign w:val="center"/>
          </w:tcPr>
          <w:p w14:paraId="69973CF0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数据版本号</w:t>
            </w:r>
          </w:p>
        </w:tc>
      </w:tr>
    </w:tbl>
    <w:p w14:paraId="12F00CA2" w14:textId="77777777" w:rsidR="00004EA1" w:rsidRDefault="00004EA1" w:rsidP="00944A0B">
      <w:pPr>
        <w:pStyle w:val="af7"/>
        <w:ind w:left="504" w:right="240"/>
        <w:rPr>
          <w:rStyle w:val="af8"/>
        </w:rPr>
      </w:pPr>
    </w:p>
    <w:p w14:paraId="1E2162D8" w14:textId="77777777" w:rsidR="009D1F01" w:rsidRPr="00944A0B" w:rsidRDefault="009D1F01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99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8994"/>
      </w:tblGrid>
      <w:tr w:rsidR="009D1F01" w14:paraId="11947C1E" w14:textId="77777777" w:rsidTr="00004EA1">
        <w:trPr>
          <w:trHeight w:val="499"/>
        </w:trPr>
        <w:tc>
          <w:tcPr>
            <w:tcW w:w="8994" w:type="dxa"/>
            <w:shd w:val="clear" w:color="auto" w:fill="F9F9F9"/>
            <w:vAlign w:val="center"/>
          </w:tcPr>
          <w:p w14:paraId="01D9B098" w14:textId="77777777" w:rsidR="00073A18" w:rsidRPr="006C7279" w:rsidRDefault="00073A18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17586C92" w14:textId="77777777" w:rsidR="00073A18" w:rsidRPr="006C7279" w:rsidRDefault="00073A18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"01101"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649DD1B" w14:textId="77777777" w:rsidR="00073A18" w:rsidRPr="006C7279" w:rsidRDefault="00073A18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"open.video.user.tip.query"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AB42AE7" w14:textId="77777777" w:rsidR="00073A18" w:rsidRPr="006C7279" w:rsidRDefault="00073A18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7CDEAE70" w14:textId="77777777" w:rsidR="00073A18" w:rsidRDefault="00073A18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"demo"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1533DA2" w14:textId="79829700" w:rsidR="00252E11" w:rsidRPr="006C7279" w:rsidRDefault="00252E11" w:rsidP="00252E11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sign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252E11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5D70CAE" w14:textId="77777777" w:rsidR="00073A18" w:rsidRPr="006C7279" w:rsidRDefault="00073A18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"startTime"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"2015-11-25 11:22:00"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60E2AC8" w14:textId="77777777" w:rsidR="00073A18" w:rsidRPr="006C7279" w:rsidRDefault="00073A18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"endTime"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"2015-12-10 11:22:00"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88BFDA5" w14:textId="77777777" w:rsidR="00073A18" w:rsidRPr="006C7279" w:rsidRDefault="00073A18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"pageIndex"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D8E6540" w14:textId="77777777" w:rsidR="00073A18" w:rsidRPr="006C7279" w:rsidRDefault="00073A18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"pageSize"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</w:t>
            </w:r>
          </w:p>
          <w:p w14:paraId="5ACF3EEF" w14:textId="77777777" w:rsidR="00073A18" w:rsidRPr="006C7279" w:rsidRDefault="00073A18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BAE4C3C" w14:textId="77777777" w:rsidR="00073A18" w:rsidRPr="006C7279" w:rsidRDefault="00073A18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 "2.0"</w:t>
            </w:r>
          </w:p>
          <w:p w14:paraId="48AF8BD6" w14:textId="77777777" w:rsidR="009D1F01" w:rsidRPr="006C7279" w:rsidRDefault="00073A18" w:rsidP="001605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086A498B" w14:textId="77777777" w:rsidR="00073A18" w:rsidRDefault="00073A18" w:rsidP="00073A18">
      <w:pPr>
        <w:pStyle w:val="af6"/>
        <w:ind w:left="960"/>
      </w:pPr>
    </w:p>
    <w:p w14:paraId="70940746" w14:textId="77777777" w:rsidR="00073A18" w:rsidRDefault="00073A18">
      <w:pPr>
        <w:rPr>
          <w:rFonts w:asciiTheme="majorHAnsi" w:eastAsia="Microsoft YaHei UI" w:hAnsiTheme="majorHAnsi" w:cstheme="majorBidi"/>
          <w:sz w:val="32"/>
        </w:rPr>
      </w:pPr>
      <w:r>
        <w:br w:type="page"/>
      </w:r>
    </w:p>
    <w:p w14:paraId="79E807F4" w14:textId="77777777" w:rsidR="00073A18" w:rsidRDefault="005B1E44" w:rsidP="00073A18">
      <w:pPr>
        <w:pStyle w:val="af2"/>
        <w:ind w:left="480" w:right="240"/>
      </w:pPr>
      <w:bookmarkStart w:id="38" w:name="_Toc29317687"/>
      <w:r>
        <w:rPr>
          <w:rFonts w:hint="eastAsia"/>
          <w:lang w:eastAsia="zh-Hans"/>
        </w:rPr>
        <w:lastRenderedPageBreak/>
        <w:t>[</w:t>
      </w:r>
      <w:r>
        <w:rPr>
          <w:rFonts w:hint="eastAsia"/>
          <w:lang w:eastAsia="zh-Hans"/>
        </w:rPr>
        <w:t>小费</w:t>
      </w:r>
      <w:r>
        <w:rPr>
          <w:rFonts w:hint="eastAsia"/>
          <w:lang w:eastAsia="zh-Hans"/>
        </w:rPr>
        <w:t xml:space="preserve">] </w:t>
      </w:r>
      <w:r w:rsidR="00B802B3">
        <w:rPr>
          <w:rFonts w:hint="eastAsia"/>
          <w:lang w:eastAsia="zh-Hans"/>
        </w:rPr>
        <w:t>按代理商</w:t>
      </w:r>
      <w:r>
        <w:rPr>
          <w:rFonts w:hint="eastAsia"/>
          <w:lang w:eastAsia="zh-Hans"/>
        </w:rPr>
        <w:t>查询</w:t>
      </w:r>
      <w:r w:rsidR="00B802B3">
        <w:rPr>
          <w:rFonts w:hint="eastAsia"/>
          <w:lang w:eastAsia="zh-Hans"/>
        </w:rPr>
        <w:t>明细</w:t>
      </w:r>
      <w:bookmarkEnd w:id="38"/>
    </w:p>
    <w:p w14:paraId="558621D6" w14:textId="77777777" w:rsidR="00073A18" w:rsidRDefault="00073A18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15CCF4DF" w14:textId="77777777" w:rsidR="00073A18" w:rsidRDefault="00073A18" w:rsidP="00944A0B">
      <w:pPr>
        <w:pStyle w:val="af6"/>
        <w:spacing w:before="200" w:after="120"/>
        <w:ind w:leftChars="200" w:left="480"/>
        <w:rPr>
          <w:rStyle w:val="af8"/>
        </w:rPr>
      </w:pPr>
      <w:r w:rsidRPr="00073A18">
        <w:rPr>
          <w:rStyle w:val="af8"/>
        </w:rPr>
        <w:t>open.video.user.tip.agent.query</w:t>
      </w:r>
    </w:p>
    <w:p w14:paraId="72DAD897" w14:textId="77777777" w:rsidR="00073A18" w:rsidRPr="00944A0B" w:rsidRDefault="00073A18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0"/>
        <w:gridCol w:w="1272"/>
        <w:gridCol w:w="697"/>
        <w:gridCol w:w="687"/>
        <w:gridCol w:w="4992"/>
      </w:tblGrid>
      <w:tr w:rsidR="00073A18" w14:paraId="23B3BB42" w14:textId="77777777" w:rsidTr="00160552">
        <w:trPr>
          <w:trHeight w:val="454"/>
        </w:trPr>
        <w:tc>
          <w:tcPr>
            <w:tcW w:w="1211" w:type="dxa"/>
            <w:shd w:val="clear" w:color="auto" w:fill="DEE7EC"/>
            <w:vAlign w:val="center"/>
          </w:tcPr>
          <w:p w14:paraId="50B400EE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6" w:type="dxa"/>
            <w:shd w:val="clear" w:color="auto" w:fill="DEE7EC"/>
            <w:vAlign w:val="center"/>
          </w:tcPr>
          <w:p w14:paraId="24948FD7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725EFBBA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40EBF97E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37CF3868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073A18" w14:paraId="4FCDDD4A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4123A5C6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6" w:type="dxa"/>
            <w:vAlign w:val="center"/>
          </w:tcPr>
          <w:p w14:paraId="0F9B6BC2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14:paraId="5881A83F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012070A0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548D67A4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073A18" w14:paraId="6FBDE16B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27AF359A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A64914">
              <w:t>digest</w:t>
            </w:r>
          </w:p>
        </w:tc>
        <w:tc>
          <w:tcPr>
            <w:tcW w:w="1276" w:type="dxa"/>
            <w:vAlign w:val="center"/>
          </w:tcPr>
          <w:p w14:paraId="07A826FF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58ECB424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0BC7A911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05AD9871" w14:textId="464B8BB3" w:rsidR="00073A18" w:rsidRDefault="00073A18" w:rsidP="00252E11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252E11">
              <w:t>digest</w:t>
            </w:r>
            <w:r w:rsidRPr="000D05FD">
              <w:rPr>
                <w:rFonts w:hint="eastAsia"/>
              </w:rPr>
              <w:t>=</w:t>
            </w:r>
            <w:r w:rsidR="00B802B3">
              <w:t>md5(random+sn+secretCode)</w:t>
            </w:r>
          </w:p>
        </w:tc>
      </w:tr>
      <w:tr w:rsidR="00073A18" w14:paraId="3BC7AC40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627DB2D1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vAlign w:val="center"/>
          </w:tcPr>
          <w:p w14:paraId="0B41D9F7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78538AA1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37FA41A4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16B513DC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073A18" w14:paraId="541733CA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7627D81B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userIds</w:t>
            </w:r>
          </w:p>
        </w:tc>
        <w:tc>
          <w:tcPr>
            <w:tcW w:w="1276" w:type="dxa"/>
            <w:vAlign w:val="center"/>
          </w:tcPr>
          <w:p w14:paraId="719A813C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list&lt;long&gt;</w:t>
            </w:r>
          </w:p>
        </w:tc>
        <w:tc>
          <w:tcPr>
            <w:tcW w:w="709" w:type="dxa"/>
            <w:vAlign w:val="center"/>
          </w:tcPr>
          <w:p w14:paraId="4F5CDDB2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709" w:type="dxa"/>
            <w:vAlign w:val="center"/>
          </w:tcPr>
          <w:p w14:paraId="38B1DC18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1A5543D0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用户ID列表</w:t>
            </w:r>
          </w:p>
        </w:tc>
      </w:tr>
      <w:tr w:rsidR="00073A18" w14:paraId="5CC2EA96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192AB330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loginIds</w:t>
            </w:r>
          </w:p>
        </w:tc>
        <w:tc>
          <w:tcPr>
            <w:tcW w:w="1276" w:type="dxa"/>
            <w:vAlign w:val="center"/>
          </w:tcPr>
          <w:p w14:paraId="1628F402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list&lt;string&gt;</w:t>
            </w:r>
          </w:p>
        </w:tc>
        <w:tc>
          <w:tcPr>
            <w:tcW w:w="709" w:type="dxa"/>
            <w:vAlign w:val="center"/>
          </w:tcPr>
          <w:p w14:paraId="3C25B3B7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709" w:type="dxa"/>
            <w:vAlign w:val="center"/>
          </w:tcPr>
          <w:p w14:paraId="0D6C35CC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0B587D13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用户登录ID列表</w:t>
            </w:r>
          </w:p>
        </w:tc>
      </w:tr>
      <w:tr w:rsidR="00073A18" w14:paraId="2DF4B87A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3CAE6E89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agentId</w:t>
            </w:r>
          </w:p>
        </w:tc>
        <w:tc>
          <w:tcPr>
            <w:tcW w:w="1276" w:type="dxa"/>
            <w:vAlign w:val="center"/>
          </w:tcPr>
          <w:p w14:paraId="0AD342C8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long</w:t>
            </w:r>
          </w:p>
        </w:tc>
        <w:tc>
          <w:tcPr>
            <w:tcW w:w="709" w:type="dxa"/>
            <w:vAlign w:val="center"/>
          </w:tcPr>
          <w:p w14:paraId="65B5B14B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64</w:t>
            </w:r>
          </w:p>
        </w:tc>
        <w:tc>
          <w:tcPr>
            <w:tcW w:w="709" w:type="dxa"/>
            <w:vAlign w:val="center"/>
          </w:tcPr>
          <w:p w14:paraId="065F84C2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1974B948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代理ID</w:t>
            </w:r>
          </w:p>
        </w:tc>
      </w:tr>
      <w:tr w:rsidR="00073A18" w14:paraId="6058A61D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2055F870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agentLoginId</w:t>
            </w:r>
          </w:p>
        </w:tc>
        <w:tc>
          <w:tcPr>
            <w:tcW w:w="1276" w:type="dxa"/>
            <w:vAlign w:val="center"/>
          </w:tcPr>
          <w:p w14:paraId="1D28AB8B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string</w:t>
            </w:r>
          </w:p>
        </w:tc>
        <w:tc>
          <w:tcPr>
            <w:tcW w:w="709" w:type="dxa"/>
            <w:vAlign w:val="center"/>
          </w:tcPr>
          <w:p w14:paraId="3C49B895" w14:textId="1CC74EC2" w:rsidR="00073A18" w:rsidRPr="009D1F01" w:rsidRDefault="00842EBC" w:rsidP="00160552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733AF1BC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3758AFAF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代理登录ID</w:t>
            </w:r>
          </w:p>
        </w:tc>
      </w:tr>
      <w:tr w:rsidR="00073A18" w14:paraId="1C7067FB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43E982B2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minAmount</w:t>
            </w:r>
          </w:p>
        </w:tc>
        <w:tc>
          <w:tcPr>
            <w:tcW w:w="1276" w:type="dxa"/>
            <w:vAlign w:val="center"/>
          </w:tcPr>
          <w:p w14:paraId="7047D089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float</w:t>
            </w:r>
          </w:p>
        </w:tc>
        <w:tc>
          <w:tcPr>
            <w:tcW w:w="709" w:type="dxa"/>
            <w:vAlign w:val="center"/>
          </w:tcPr>
          <w:p w14:paraId="0E180ADD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709" w:type="dxa"/>
            <w:vAlign w:val="center"/>
          </w:tcPr>
          <w:p w14:paraId="4B6573C3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0E16D184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最小查询金额</w:t>
            </w:r>
          </w:p>
        </w:tc>
      </w:tr>
      <w:tr w:rsidR="00073A18" w14:paraId="4E501A0F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1F51D669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maxAmount</w:t>
            </w:r>
          </w:p>
        </w:tc>
        <w:tc>
          <w:tcPr>
            <w:tcW w:w="1276" w:type="dxa"/>
            <w:vAlign w:val="center"/>
          </w:tcPr>
          <w:p w14:paraId="219B45E6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float</w:t>
            </w:r>
          </w:p>
        </w:tc>
        <w:tc>
          <w:tcPr>
            <w:tcW w:w="709" w:type="dxa"/>
            <w:vAlign w:val="center"/>
          </w:tcPr>
          <w:p w14:paraId="5CD55488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709" w:type="dxa"/>
            <w:vAlign w:val="center"/>
          </w:tcPr>
          <w:p w14:paraId="7F18C649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747BD966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最大查询金额</w:t>
            </w:r>
          </w:p>
        </w:tc>
      </w:tr>
      <w:tr w:rsidR="00073A18" w14:paraId="1CFA776E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7204A2F6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startTime</w:t>
            </w:r>
          </w:p>
        </w:tc>
        <w:tc>
          <w:tcPr>
            <w:tcW w:w="1276" w:type="dxa"/>
            <w:vAlign w:val="center"/>
          </w:tcPr>
          <w:p w14:paraId="36ECBEB0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date</w:t>
            </w:r>
          </w:p>
        </w:tc>
        <w:tc>
          <w:tcPr>
            <w:tcW w:w="709" w:type="dxa"/>
            <w:vAlign w:val="center"/>
          </w:tcPr>
          <w:p w14:paraId="335C4193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709" w:type="dxa"/>
            <w:vAlign w:val="center"/>
          </w:tcPr>
          <w:p w14:paraId="754C83DC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136B7880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开始时间</w:t>
            </w:r>
          </w:p>
        </w:tc>
      </w:tr>
      <w:tr w:rsidR="00073A18" w14:paraId="41848C69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4FC481E3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endTime</w:t>
            </w:r>
          </w:p>
        </w:tc>
        <w:tc>
          <w:tcPr>
            <w:tcW w:w="1276" w:type="dxa"/>
            <w:vAlign w:val="center"/>
          </w:tcPr>
          <w:p w14:paraId="40B7D3E1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date</w:t>
            </w:r>
          </w:p>
        </w:tc>
        <w:tc>
          <w:tcPr>
            <w:tcW w:w="709" w:type="dxa"/>
            <w:vAlign w:val="center"/>
          </w:tcPr>
          <w:p w14:paraId="67484696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709" w:type="dxa"/>
            <w:vAlign w:val="center"/>
          </w:tcPr>
          <w:p w14:paraId="5AC8DF41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672996A1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截止时间</w:t>
            </w:r>
          </w:p>
        </w:tc>
      </w:tr>
      <w:tr w:rsidR="00073A18" w14:paraId="00E431FF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150B5D88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version</w:t>
            </w:r>
          </w:p>
        </w:tc>
        <w:tc>
          <w:tcPr>
            <w:tcW w:w="1276" w:type="dxa"/>
            <w:vAlign w:val="center"/>
          </w:tcPr>
          <w:p w14:paraId="700FE586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string</w:t>
            </w:r>
          </w:p>
        </w:tc>
        <w:tc>
          <w:tcPr>
            <w:tcW w:w="709" w:type="dxa"/>
            <w:vAlign w:val="center"/>
          </w:tcPr>
          <w:p w14:paraId="2CE52B95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128</w:t>
            </w:r>
          </w:p>
        </w:tc>
        <w:tc>
          <w:tcPr>
            <w:tcW w:w="709" w:type="dxa"/>
            <w:vAlign w:val="center"/>
          </w:tcPr>
          <w:p w14:paraId="6EC5CE2A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358315B3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数据版本号</w:t>
            </w:r>
          </w:p>
        </w:tc>
      </w:tr>
      <w:tr w:rsidR="00073A18" w14:paraId="3C2DCF7E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4D5EBF6E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pageIndex</w:t>
            </w:r>
          </w:p>
        </w:tc>
        <w:tc>
          <w:tcPr>
            <w:tcW w:w="1276" w:type="dxa"/>
            <w:vAlign w:val="center"/>
          </w:tcPr>
          <w:p w14:paraId="46E2B6DA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string</w:t>
            </w:r>
          </w:p>
        </w:tc>
        <w:tc>
          <w:tcPr>
            <w:tcW w:w="709" w:type="dxa"/>
            <w:vAlign w:val="center"/>
          </w:tcPr>
          <w:p w14:paraId="028DB0FA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709" w:type="dxa"/>
            <w:vAlign w:val="center"/>
          </w:tcPr>
          <w:p w14:paraId="10CB09E4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5847239B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页索引，默认1</w:t>
            </w:r>
          </w:p>
        </w:tc>
      </w:tr>
      <w:tr w:rsidR="00073A18" w14:paraId="76CC47E9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447DFAFA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pageSize</w:t>
            </w:r>
          </w:p>
        </w:tc>
        <w:tc>
          <w:tcPr>
            <w:tcW w:w="1276" w:type="dxa"/>
            <w:vAlign w:val="center"/>
          </w:tcPr>
          <w:p w14:paraId="3012195F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int</w:t>
            </w:r>
          </w:p>
        </w:tc>
        <w:tc>
          <w:tcPr>
            <w:tcW w:w="709" w:type="dxa"/>
            <w:vAlign w:val="center"/>
          </w:tcPr>
          <w:p w14:paraId="41640F1A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709" w:type="dxa"/>
            <w:vAlign w:val="center"/>
          </w:tcPr>
          <w:p w14:paraId="36A43E20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55F017C2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页大小，默认15</w:t>
            </w:r>
          </w:p>
        </w:tc>
      </w:tr>
      <w:tr w:rsidR="00073A18" w14:paraId="3EB75F00" w14:textId="77777777" w:rsidTr="00160552">
        <w:trPr>
          <w:trHeight w:val="454"/>
        </w:trPr>
        <w:tc>
          <w:tcPr>
            <w:tcW w:w="1211" w:type="dxa"/>
            <w:vAlign w:val="center"/>
          </w:tcPr>
          <w:p w14:paraId="15EFBF11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etag</w:t>
            </w:r>
          </w:p>
        </w:tc>
        <w:tc>
          <w:tcPr>
            <w:tcW w:w="1276" w:type="dxa"/>
            <w:vAlign w:val="center"/>
          </w:tcPr>
          <w:p w14:paraId="2981A7C0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string</w:t>
            </w:r>
          </w:p>
        </w:tc>
        <w:tc>
          <w:tcPr>
            <w:tcW w:w="709" w:type="dxa"/>
            <w:vAlign w:val="center"/>
          </w:tcPr>
          <w:p w14:paraId="6E0D298B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64</w:t>
            </w:r>
          </w:p>
        </w:tc>
        <w:tc>
          <w:tcPr>
            <w:tcW w:w="709" w:type="dxa"/>
            <w:vAlign w:val="center"/>
          </w:tcPr>
          <w:p w14:paraId="09FFAD90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5103" w:type="dxa"/>
            <w:vAlign w:val="center"/>
          </w:tcPr>
          <w:p w14:paraId="30B22EBA" w14:textId="77777777" w:rsidR="00073A18" w:rsidRPr="009D1F01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9D1F01">
              <w:t>ETag,类似http协议的etag头的作用.(缓存加速)</w:t>
            </w:r>
          </w:p>
        </w:tc>
      </w:tr>
    </w:tbl>
    <w:p w14:paraId="1BC45D24" w14:textId="77777777" w:rsidR="00004EA1" w:rsidRDefault="00004EA1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5735F542" w14:textId="77777777" w:rsidR="00073A18" w:rsidRPr="00944A0B" w:rsidRDefault="00073A18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967"/>
        <w:gridCol w:w="1343"/>
        <w:gridCol w:w="815"/>
        <w:gridCol w:w="4186"/>
      </w:tblGrid>
      <w:tr w:rsidR="00073A18" w14:paraId="6977A9BA" w14:textId="77777777" w:rsidTr="00160552">
        <w:trPr>
          <w:trHeight w:val="454"/>
        </w:trPr>
        <w:tc>
          <w:tcPr>
            <w:tcW w:w="2574" w:type="dxa"/>
            <w:gridSpan w:val="2"/>
            <w:shd w:val="clear" w:color="auto" w:fill="DEE7EC"/>
            <w:vAlign w:val="center"/>
          </w:tcPr>
          <w:p w14:paraId="4C0ED43F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43" w:type="dxa"/>
            <w:shd w:val="clear" w:color="auto" w:fill="DEE7EC"/>
            <w:vAlign w:val="center"/>
          </w:tcPr>
          <w:p w14:paraId="6FF1449C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22" w:type="dxa"/>
            <w:shd w:val="clear" w:color="auto" w:fill="DEE7EC"/>
            <w:vAlign w:val="center"/>
          </w:tcPr>
          <w:p w14:paraId="15E1F8B4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269" w:type="dxa"/>
            <w:shd w:val="clear" w:color="auto" w:fill="DEE7EC"/>
            <w:vAlign w:val="center"/>
          </w:tcPr>
          <w:p w14:paraId="190ED7C0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073A18" w14:paraId="57550E3D" w14:textId="77777777" w:rsidTr="00160552">
        <w:trPr>
          <w:trHeight w:val="454"/>
        </w:trPr>
        <w:tc>
          <w:tcPr>
            <w:tcW w:w="588" w:type="dxa"/>
            <w:vMerge w:val="restart"/>
            <w:vAlign w:val="center"/>
          </w:tcPr>
          <w:p w14:paraId="2EB741A1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986" w:type="dxa"/>
            <w:vAlign w:val="center"/>
          </w:tcPr>
          <w:p w14:paraId="475D7708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items</w:t>
            </w:r>
          </w:p>
        </w:tc>
        <w:tc>
          <w:tcPr>
            <w:tcW w:w="1343" w:type="dxa"/>
            <w:vAlign w:val="center"/>
          </w:tcPr>
          <w:p w14:paraId="67AC5AED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List&lt;Object&gt;</w:t>
            </w:r>
          </w:p>
        </w:tc>
        <w:tc>
          <w:tcPr>
            <w:tcW w:w="822" w:type="dxa"/>
            <w:vAlign w:val="center"/>
          </w:tcPr>
          <w:p w14:paraId="5A291AF3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4269" w:type="dxa"/>
            <w:vAlign w:val="center"/>
          </w:tcPr>
          <w:p w14:paraId="75FBC8D8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注单列表</w:t>
            </w:r>
          </w:p>
        </w:tc>
      </w:tr>
      <w:tr w:rsidR="00073A18" w14:paraId="65B0DF0C" w14:textId="77777777" w:rsidTr="00160552">
        <w:trPr>
          <w:trHeight w:val="454"/>
        </w:trPr>
        <w:tc>
          <w:tcPr>
            <w:tcW w:w="588" w:type="dxa"/>
            <w:vMerge/>
            <w:vAlign w:val="center"/>
          </w:tcPr>
          <w:p w14:paraId="75101917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86" w:type="dxa"/>
            <w:vAlign w:val="center"/>
          </w:tcPr>
          <w:p w14:paraId="059F8CE2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total</w:t>
            </w:r>
          </w:p>
        </w:tc>
        <w:tc>
          <w:tcPr>
            <w:tcW w:w="1343" w:type="dxa"/>
            <w:vAlign w:val="center"/>
          </w:tcPr>
          <w:p w14:paraId="54EC6196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int</w:t>
            </w:r>
          </w:p>
        </w:tc>
        <w:tc>
          <w:tcPr>
            <w:tcW w:w="822" w:type="dxa"/>
            <w:vAlign w:val="center"/>
          </w:tcPr>
          <w:p w14:paraId="0B68AD22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4269" w:type="dxa"/>
            <w:vAlign w:val="center"/>
          </w:tcPr>
          <w:p w14:paraId="49C6AB92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符合条件的总数量</w:t>
            </w:r>
          </w:p>
        </w:tc>
      </w:tr>
      <w:tr w:rsidR="00073A18" w14:paraId="63E25F3B" w14:textId="77777777" w:rsidTr="00160552">
        <w:trPr>
          <w:trHeight w:val="454"/>
        </w:trPr>
        <w:tc>
          <w:tcPr>
            <w:tcW w:w="588" w:type="dxa"/>
            <w:vMerge/>
            <w:vAlign w:val="center"/>
          </w:tcPr>
          <w:p w14:paraId="4D69B57C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86" w:type="dxa"/>
            <w:vAlign w:val="center"/>
          </w:tcPr>
          <w:p w14:paraId="6B6445FD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lastVersion</w:t>
            </w:r>
          </w:p>
        </w:tc>
        <w:tc>
          <w:tcPr>
            <w:tcW w:w="1343" w:type="dxa"/>
            <w:vAlign w:val="center"/>
          </w:tcPr>
          <w:p w14:paraId="00DDE2FD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22" w:type="dxa"/>
            <w:vAlign w:val="center"/>
          </w:tcPr>
          <w:p w14:paraId="5B59C2EC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128</w:t>
            </w:r>
          </w:p>
        </w:tc>
        <w:tc>
          <w:tcPr>
            <w:tcW w:w="4269" w:type="dxa"/>
            <w:vAlign w:val="center"/>
          </w:tcPr>
          <w:p w14:paraId="1D97CEB9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返回数据中数据版本号</w:t>
            </w:r>
          </w:p>
        </w:tc>
      </w:tr>
      <w:tr w:rsidR="00073A18" w14:paraId="107F5698" w14:textId="77777777" w:rsidTr="00160552">
        <w:trPr>
          <w:trHeight w:val="454"/>
        </w:trPr>
        <w:tc>
          <w:tcPr>
            <w:tcW w:w="588" w:type="dxa"/>
            <w:vMerge/>
            <w:vAlign w:val="center"/>
          </w:tcPr>
          <w:p w14:paraId="7E6C33F8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86" w:type="dxa"/>
            <w:vAlign w:val="center"/>
          </w:tcPr>
          <w:p w14:paraId="1812B39F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pageIndex</w:t>
            </w:r>
          </w:p>
        </w:tc>
        <w:tc>
          <w:tcPr>
            <w:tcW w:w="1343" w:type="dxa"/>
            <w:vAlign w:val="center"/>
          </w:tcPr>
          <w:p w14:paraId="20819E6D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int</w:t>
            </w:r>
          </w:p>
        </w:tc>
        <w:tc>
          <w:tcPr>
            <w:tcW w:w="822" w:type="dxa"/>
            <w:vAlign w:val="center"/>
          </w:tcPr>
          <w:p w14:paraId="27A76FE6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4269" w:type="dxa"/>
            <w:vAlign w:val="center"/>
          </w:tcPr>
          <w:p w14:paraId="5D7C9C26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页索引</w:t>
            </w:r>
          </w:p>
        </w:tc>
      </w:tr>
      <w:tr w:rsidR="00073A18" w14:paraId="4F77F228" w14:textId="77777777" w:rsidTr="00160552">
        <w:trPr>
          <w:trHeight w:val="454"/>
        </w:trPr>
        <w:tc>
          <w:tcPr>
            <w:tcW w:w="588" w:type="dxa"/>
            <w:vMerge/>
            <w:vAlign w:val="center"/>
          </w:tcPr>
          <w:p w14:paraId="0029B135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86" w:type="dxa"/>
            <w:vAlign w:val="center"/>
          </w:tcPr>
          <w:p w14:paraId="5A7FE344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pageSize</w:t>
            </w:r>
          </w:p>
        </w:tc>
        <w:tc>
          <w:tcPr>
            <w:tcW w:w="1343" w:type="dxa"/>
            <w:vAlign w:val="center"/>
          </w:tcPr>
          <w:p w14:paraId="773E9D90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int</w:t>
            </w:r>
          </w:p>
        </w:tc>
        <w:tc>
          <w:tcPr>
            <w:tcW w:w="822" w:type="dxa"/>
            <w:vAlign w:val="center"/>
          </w:tcPr>
          <w:p w14:paraId="382FA130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4269" w:type="dxa"/>
            <w:vAlign w:val="center"/>
          </w:tcPr>
          <w:p w14:paraId="16477C4A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页大小</w:t>
            </w:r>
          </w:p>
        </w:tc>
      </w:tr>
      <w:tr w:rsidR="00073A18" w14:paraId="5990309B" w14:textId="77777777" w:rsidTr="00160552">
        <w:trPr>
          <w:trHeight w:val="454"/>
        </w:trPr>
        <w:tc>
          <w:tcPr>
            <w:tcW w:w="588" w:type="dxa"/>
            <w:vMerge/>
            <w:vAlign w:val="center"/>
          </w:tcPr>
          <w:p w14:paraId="4791C91D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86" w:type="dxa"/>
            <w:vAlign w:val="center"/>
          </w:tcPr>
          <w:p w14:paraId="3EDD3C8B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etag</w:t>
            </w:r>
          </w:p>
        </w:tc>
        <w:tc>
          <w:tcPr>
            <w:tcW w:w="1343" w:type="dxa"/>
            <w:vAlign w:val="center"/>
          </w:tcPr>
          <w:p w14:paraId="486886A0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22" w:type="dxa"/>
            <w:vAlign w:val="center"/>
          </w:tcPr>
          <w:p w14:paraId="6D0171B4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64</w:t>
            </w:r>
          </w:p>
        </w:tc>
        <w:tc>
          <w:tcPr>
            <w:tcW w:w="4269" w:type="dxa"/>
            <w:vAlign w:val="center"/>
          </w:tcPr>
          <w:p w14:paraId="6B73EE77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ETag标记(缓存加速)</w:t>
            </w:r>
          </w:p>
        </w:tc>
      </w:tr>
    </w:tbl>
    <w:p w14:paraId="0BA5A160" w14:textId="77777777" w:rsidR="00073A18" w:rsidRDefault="00073A18" w:rsidP="00073A18">
      <w:pPr>
        <w:pStyle w:val="af9"/>
        <w:spacing w:before="120" w:after="0" w:line="240" w:lineRule="auto"/>
        <w:ind w:left="528"/>
        <w:rPr>
          <w:lang w:eastAsia="zh-Hans"/>
        </w:rPr>
      </w:pPr>
      <w:r w:rsidRPr="00821388">
        <w:rPr>
          <w:rFonts w:hint="eastAsia"/>
          <w:lang w:eastAsia="zh-Hans"/>
        </w:rPr>
        <w:t>items</w:t>
      </w:r>
      <w:r w:rsidRPr="00821388"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073A18" w14:paraId="6487A297" w14:textId="77777777" w:rsidTr="00160552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6C2C8509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  <w:r>
              <w:lastRenderedPageBreak/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2F8AE13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193AAF80" w14:textId="77777777" w:rsid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7B6B7580" w14:textId="77777777" w:rsidR="00073A18" w:rsidRDefault="00073A18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073A18" w14:paraId="36721205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427554B2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sn</w:t>
            </w:r>
          </w:p>
        </w:tc>
        <w:tc>
          <w:tcPr>
            <w:tcW w:w="992" w:type="dxa"/>
            <w:vAlign w:val="center"/>
          </w:tcPr>
          <w:p w14:paraId="2A3F0256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4E4976A2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4</w:t>
            </w:r>
          </w:p>
        </w:tc>
        <w:tc>
          <w:tcPr>
            <w:tcW w:w="5812" w:type="dxa"/>
            <w:vAlign w:val="center"/>
          </w:tcPr>
          <w:p w14:paraId="7358F313" w14:textId="77777777" w:rsidR="00073A18" w:rsidRPr="00073A18" w:rsidRDefault="00E76BFA" w:rsidP="00160552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073A18" w14:paraId="1D7936F6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512A15DE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userId</w:t>
            </w:r>
          </w:p>
        </w:tc>
        <w:tc>
          <w:tcPr>
            <w:tcW w:w="992" w:type="dxa"/>
            <w:vAlign w:val="center"/>
          </w:tcPr>
          <w:p w14:paraId="5695CD7F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long</w:t>
            </w:r>
          </w:p>
        </w:tc>
        <w:tc>
          <w:tcPr>
            <w:tcW w:w="851" w:type="dxa"/>
            <w:vAlign w:val="center"/>
          </w:tcPr>
          <w:p w14:paraId="4BF977E6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64</w:t>
            </w:r>
          </w:p>
        </w:tc>
        <w:tc>
          <w:tcPr>
            <w:tcW w:w="5812" w:type="dxa"/>
            <w:vAlign w:val="center"/>
          </w:tcPr>
          <w:p w14:paraId="3C798893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用户ID</w:t>
            </w:r>
          </w:p>
        </w:tc>
      </w:tr>
      <w:tr w:rsidR="00073A18" w14:paraId="3D1A863B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4E3E40C0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tipId</w:t>
            </w:r>
          </w:p>
        </w:tc>
        <w:tc>
          <w:tcPr>
            <w:tcW w:w="992" w:type="dxa"/>
            <w:vAlign w:val="center"/>
          </w:tcPr>
          <w:p w14:paraId="4546E73B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long</w:t>
            </w:r>
          </w:p>
        </w:tc>
        <w:tc>
          <w:tcPr>
            <w:tcW w:w="851" w:type="dxa"/>
            <w:vAlign w:val="center"/>
          </w:tcPr>
          <w:p w14:paraId="4C21A856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64</w:t>
            </w:r>
          </w:p>
        </w:tc>
        <w:tc>
          <w:tcPr>
            <w:tcW w:w="5812" w:type="dxa"/>
            <w:vAlign w:val="center"/>
          </w:tcPr>
          <w:p w14:paraId="4243C648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小费ID</w:t>
            </w:r>
          </w:p>
        </w:tc>
      </w:tr>
      <w:tr w:rsidR="00073A18" w14:paraId="05C759C6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3D9C699D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loginId</w:t>
            </w:r>
          </w:p>
        </w:tc>
        <w:tc>
          <w:tcPr>
            <w:tcW w:w="992" w:type="dxa"/>
            <w:vAlign w:val="center"/>
          </w:tcPr>
          <w:p w14:paraId="348C8041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0D211DC0" w14:textId="68AFEA61" w:rsidR="00073A18" w:rsidRPr="00073A18" w:rsidRDefault="00842EBC" w:rsidP="00160552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812" w:type="dxa"/>
            <w:vAlign w:val="center"/>
          </w:tcPr>
          <w:p w14:paraId="4A7F03F3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用户登录ID</w:t>
            </w:r>
          </w:p>
        </w:tc>
      </w:tr>
      <w:tr w:rsidR="00073A18" w14:paraId="1308A38A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4BCBA1E6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amount</w:t>
            </w:r>
          </w:p>
        </w:tc>
        <w:tc>
          <w:tcPr>
            <w:tcW w:w="992" w:type="dxa"/>
            <w:vAlign w:val="center"/>
          </w:tcPr>
          <w:p w14:paraId="5E0ECB65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float</w:t>
            </w:r>
          </w:p>
        </w:tc>
        <w:tc>
          <w:tcPr>
            <w:tcW w:w="851" w:type="dxa"/>
            <w:vAlign w:val="center"/>
          </w:tcPr>
          <w:p w14:paraId="789DCF88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5812" w:type="dxa"/>
            <w:vAlign w:val="center"/>
          </w:tcPr>
          <w:p w14:paraId="592F9F8C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金额</w:t>
            </w:r>
          </w:p>
        </w:tc>
      </w:tr>
      <w:tr w:rsidR="00073A18" w14:paraId="097F24F1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4D76AB44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staffNo</w:t>
            </w:r>
          </w:p>
        </w:tc>
        <w:tc>
          <w:tcPr>
            <w:tcW w:w="992" w:type="dxa"/>
            <w:vAlign w:val="center"/>
          </w:tcPr>
          <w:p w14:paraId="5C952A24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617E8A22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64</w:t>
            </w:r>
          </w:p>
        </w:tc>
        <w:tc>
          <w:tcPr>
            <w:tcW w:w="5812" w:type="dxa"/>
            <w:vAlign w:val="center"/>
          </w:tcPr>
          <w:p w14:paraId="4E861923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荷官工号</w:t>
            </w:r>
          </w:p>
        </w:tc>
      </w:tr>
      <w:tr w:rsidR="00073A18" w14:paraId="68AE2F01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6DB8E121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fromIp</w:t>
            </w:r>
          </w:p>
        </w:tc>
        <w:tc>
          <w:tcPr>
            <w:tcW w:w="992" w:type="dxa"/>
            <w:vAlign w:val="center"/>
          </w:tcPr>
          <w:p w14:paraId="68A195F0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1A020835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64</w:t>
            </w:r>
          </w:p>
        </w:tc>
        <w:tc>
          <w:tcPr>
            <w:tcW w:w="5812" w:type="dxa"/>
            <w:vAlign w:val="center"/>
          </w:tcPr>
          <w:p w14:paraId="5B01A1EF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来源IP</w:t>
            </w:r>
          </w:p>
        </w:tc>
      </w:tr>
      <w:tr w:rsidR="00073A18" w14:paraId="70AF8C1B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7D4E29C1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createTime</w:t>
            </w:r>
          </w:p>
        </w:tc>
        <w:tc>
          <w:tcPr>
            <w:tcW w:w="992" w:type="dxa"/>
            <w:vAlign w:val="center"/>
          </w:tcPr>
          <w:p w14:paraId="3AA4BCA3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date</w:t>
            </w:r>
          </w:p>
        </w:tc>
        <w:tc>
          <w:tcPr>
            <w:tcW w:w="851" w:type="dxa"/>
            <w:vAlign w:val="center"/>
          </w:tcPr>
          <w:p w14:paraId="5CE585DD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5812" w:type="dxa"/>
            <w:vAlign w:val="center"/>
          </w:tcPr>
          <w:p w14:paraId="6C4D6884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操作时间</w:t>
            </w:r>
          </w:p>
        </w:tc>
      </w:tr>
      <w:tr w:rsidR="00073A18" w14:paraId="054CE30D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199EE744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version</w:t>
            </w:r>
          </w:p>
        </w:tc>
        <w:tc>
          <w:tcPr>
            <w:tcW w:w="992" w:type="dxa"/>
            <w:vAlign w:val="center"/>
          </w:tcPr>
          <w:p w14:paraId="001ACE22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1F62AB32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center"/>
            </w:pPr>
            <w:r w:rsidRPr="00073A18">
              <w:t>128</w:t>
            </w:r>
          </w:p>
        </w:tc>
        <w:tc>
          <w:tcPr>
            <w:tcW w:w="5812" w:type="dxa"/>
            <w:vAlign w:val="center"/>
          </w:tcPr>
          <w:p w14:paraId="274E6386" w14:textId="77777777" w:rsidR="00073A18" w:rsidRPr="00073A18" w:rsidRDefault="00073A18" w:rsidP="00160552">
            <w:pPr>
              <w:pStyle w:val="af6"/>
              <w:spacing w:after="0"/>
              <w:ind w:leftChars="0" w:left="0"/>
              <w:jc w:val="both"/>
            </w:pPr>
            <w:r w:rsidRPr="00073A18">
              <w:t>数据版本号</w:t>
            </w:r>
          </w:p>
        </w:tc>
      </w:tr>
    </w:tbl>
    <w:p w14:paraId="71AF1541" w14:textId="77777777" w:rsidR="00004EA1" w:rsidRDefault="00004EA1" w:rsidP="00944A0B">
      <w:pPr>
        <w:pStyle w:val="af7"/>
        <w:ind w:left="504" w:right="240"/>
        <w:rPr>
          <w:rStyle w:val="af8"/>
        </w:rPr>
      </w:pPr>
    </w:p>
    <w:p w14:paraId="64CF4CE8" w14:textId="77777777" w:rsidR="00073A18" w:rsidRPr="00944A0B" w:rsidRDefault="00073A18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073A18" w14:paraId="62828BFA" w14:textId="77777777" w:rsidTr="00004EA1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7FC64881" w14:textId="77777777" w:rsidR="00073A18" w:rsidRPr="003924BB" w:rsidRDefault="00073A18" w:rsidP="00252E11">
            <w:pPr>
              <w:pStyle w:val="af9"/>
              <w:spacing w:beforeLines="20" w:before="48" w:after="0" w:line="2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74D8701A" w14:textId="77777777" w:rsidR="00073A18" w:rsidRPr="006C7279" w:rsidRDefault="00073A18" w:rsidP="00252E11">
            <w:pPr>
              <w:pStyle w:val="af9"/>
              <w:spacing w:beforeLines="20" w:before="48" w:after="0" w:line="200" w:lineRule="exact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="00EB7853" w:rsidRPr="005B05C5">
              <w:rPr>
                <w:rFonts w:ascii="Courier New" w:hAnsi="Courier New" w:cs="Courier New"/>
                <w:color w:val="4E9A06"/>
              </w:rPr>
              <w:t>31bd5547-4eff-4122-8f40-76dfeb7c4ddc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E517D5F" w14:textId="77777777" w:rsidR="00073A18" w:rsidRPr="006C7279" w:rsidRDefault="00073A18" w:rsidP="00252E11">
            <w:pPr>
              <w:pStyle w:val="af9"/>
              <w:spacing w:beforeLines="20" w:before="48" w:after="0" w:line="200" w:lineRule="exact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"open.video.user.tip.query"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7437CF5" w14:textId="77777777" w:rsidR="00073A18" w:rsidRPr="006C7279" w:rsidRDefault="00073A18" w:rsidP="00252E11">
            <w:pPr>
              <w:pStyle w:val="af9"/>
              <w:spacing w:beforeLines="20" w:before="48" w:after="0" w:line="200" w:lineRule="exact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431D7581" w14:textId="77777777" w:rsidR="00073A18" w:rsidRDefault="00073A18" w:rsidP="00252E11">
            <w:pPr>
              <w:pStyle w:val="af9"/>
              <w:spacing w:beforeLines="20" w:before="48" w:after="0" w:line="200" w:lineRule="exact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"demo"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4FB83C7" w14:textId="751D0B92" w:rsidR="00252E11" w:rsidRPr="006C7279" w:rsidRDefault="00252E11" w:rsidP="00252E11">
            <w:pPr>
              <w:pStyle w:val="af9"/>
              <w:spacing w:beforeLines="20" w:before="48" w:after="0" w:line="200" w:lineRule="exact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digest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252E11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C31C009" w14:textId="77777777" w:rsidR="00073A18" w:rsidRPr="006C7279" w:rsidRDefault="00073A18" w:rsidP="00252E11">
            <w:pPr>
              <w:pStyle w:val="af9"/>
              <w:spacing w:beforeLines="20" w:before="48" w:after="0" w:line="200" w:lineRule="exact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"startTime"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"2015-11-25 11:22:00"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BA101DE" w14:textId="77777777" w:rsidR="00073A18" w:rsidRPr="006C7279" w:rsidRDefault="00073A18" w:rsidP="00252E11">
            <w:pPr>
              <w:pStyle w:val="af9"/>
              <w:spacing w:beforeLines="20" w:before="48" w:after="0" w:line="200" w:lineRule="exact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"endTime"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"2015-12-10 11:22:00"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AD1915D" w14:textId="77777777" w:rsidR="00073A18" w:rsidRPr="006C7279" w:rsidRDefault="00073A18" w:rsidP="00252E11">
            <w:pPr>
              <w:pStyle w:val="af9"/>
              <w:spacing w:beforeLines="20" w:before="48" w:after="0" w:line="200" w:lineRule="exact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"pageIndex"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4C29666" w14:textId="77777777" w:rsidR="00073A18" w:rsidRPr="006C7279" w:rsidRDefault="00073A18" w:rsidP="00252E11">
            <w:pPr>
              <w:pStyle w:val="af9"/>
              <w:spacing w:beforeLines="20" w:before="48" w:after="0" w:line="200" w:lineRule="exact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"pageSize"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</w:t>
            </w:r>
          </w:p>
          <w:p w14:paraId="3810730A" w14:textId="77777777" w:rsidR="00073A18" w:rsidRPr="006C7279" w:rsidRDefault="00073A18" w:rsidP="00252E11">
            <w:pPr>
              <w:pStyle w:val="af9"/>
              <w:spacing w:beforeLines="20" w:before="48" w:after="0" w:line="200" w:lineRule="exact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A1A1202" w14:textId="77777777" w:rsidR="00073A18" w:rsidRPr="006C7279" w:rsidRDefault="00073A18" w:rsidP="00252E11">
            <w:pPr>
              <w:pStyle w:val="af9"/>
              <w:spacing w:beforeLines="20" w:before="48" w:after="0" w:line="200" w:lineRule="exact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0531CC98" w14:textId="77777777" w:rsidR="00073A18" w:rsidRPr="006C7279" w:rsidRDefault="00073A18" w:rsidP="00252E11">
            <w:pPr>
              <w:pStyle w:val="af9"/>
              <w:spacing w:beforeLines="20" w:before="48" w:after="0" w:line="200" w:lineRule="exact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4540EED4" w14:textId="77777777" w:rsidR="004741DA" w:rsidRDefault="004741DA">
      <w:pPr>
        <w:spacing w:after="200" w:line="288" w:lineRule="auto"/>
      </w:pPr>
    </w:p>
    <w:p w14:paraId="67172244" w14:textId="77777777" w:rsidR="004741DA" w:rsidRDefault="004741DA">
      <w:pPr>
        <w:spacing w:after="200" w:line="288" w:lineRule="auto"/>
      </w:pPr>
      <w:r>
        <w:br w:type="page"/>
      </w:r>
    </w:p>
    <w:p w14:paraId="0307D104" w14:textId="77777777" w:rsidR="009F1CDF" w:rsidRDefault="009F1CDF" w:rsidP="009F1CDF">
      <w:pPr>
        <w:pStyle w:val="af2"/>
        <w:ind w:left="480" w:right="240"/>
      </w:pPr>
      <w:bookmarkStart w:id="39" w:name="_Toc29317688"/>
      <w:r>
        <w:rPr>
          <w:rFonts w:hint="eastAsia"/>
          <w:lang w:eastAsia="zh-Hans"/>
        </w:rPr>
        <w:lastRenderedPageBreak/>
        <w:t>[</w:t>
      </w:r>
      <w:r>
        <w:rPr>
          <w:rFonts w:hint="eastAsia"/>
          <w:lang w:eastAsia="zh-Hans"/>
        </w:rPr>
        <w:t>红包</w:t>
      </w:r>
      <w:r>
        <w:rPr>
          <w:rFonts w:hint="eastAsia"/>
          <w:lang w:eastAsia="zh-Hans"/>
        </w:rPr>
        <w:t xml:space="preserve">] </w:t>
      </w:r>
      <w:r>
        <w:rPr>
          <w:rFonts w:hint="eastAsia"/>
          <w:lang w:eastAsia="zh-Hans"/>
        </w:rPr>
        <w:t>查询红包余额</w:t>
      </w:r>
      <w:bookmarkEnd w:id="39"/>
    </w:p>
    <w:p w14:paraId="5DEA41B8" w14:textId="77777777" w:rsidR="009F1CDF" w:rsidRDefault="009F1CDF" w:rsidP="009F1CDF">
      <w:pPr>
        <w:pStyle w:val="af7"/>
        <w:ind w:left="504" w:right="240"/>
      </w:pPr>
      <w:r>
        <w:rPr>
          <w:rFonts w:hint="eastAsia"/>
        </w:rPr>
        <w:t>接口地址</w:t>
      </w:r>
    </w:p>
    <w:p w14:paraId="7EE823AF" w14:textId="77777777" w:rsidR="009F1CDF" w:rsidRDefault="009F1CDF" w:rsidP="009F1CDF">
      <w:pPr>
        <w:pStyle w:val="af6"/>
        <w:spacing w:before="200" w:after="120"/>
        <w:ind w:leftChars="200" w:left="480"/>
        <w:rPr>
          <w:rStyle w:val="af8"/>
        </w:rPr>
      </w:pPr>
      <w:r w:rsidRPr="007A10E8">
        <w:rPr>
          <w:rStyle w:val="af8"/>
        </w:rPr>
        <w:t>open.red.packet.balance</w:t>
      </w:r>
    </w:p>
    <w:p w14:paraId="2AADDA60" w14:textId="77777777" w:rsidR="009F1CDF" w:rsidRPr="00944A0B" w:rsidRDefault="009F1CDF" w:rsidP="009F1CDF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1"/>
        <w:gridCol w:w="1272"/>
        <w:gridCol w:w="697"/>
        <w:gridCol w:w="688"/>
        <w:gridCol w:w="4976"/>
      </w:tblGrid>
      <w:tr w:rsidR="009F1CDF" w14:paraId="02E11743" w14:textId="77777777" w:rsidTr="006337B9">
        <w:trPr>
          <w:trHeight w:val="454"/>
        </w:trPr>
        <w:tc>
          <w:tcPr>
            <w:tcW w:w="1361" w:type="dxa"/>
            <w:shd w:val="clear" w:color="auto" w:fill="DEE7EC"/>
            <w:vAlign w:val="center"/>
          </w:tcPr>
          <w:p w14:paraId="6A9F5AA2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7E64D6CF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7" w:type="dxa"/>
            <w:shd w:val="clear" w:color="auto" w:fill="DEE7EC"/>
            <w:vAlign w:val="center"/>
          </w:tcPr>
          <w:p w14:paraId="7D91BADB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8" w:type="dxa"/>
            <w:shd w:val="clear" w:color="auto" w:fill="DEE7EC"/>
            <w:vAlign w:val="center"/>
          </w:tcPr>
          <w:p w14:paraId="5ABA66E8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976" w:type="dxa"/>
            <w:shd w:val="clear" w:color="auto" w:fill="DEE7EC"/>
            <w:vAlign w:val="center"/>
          </w:tcPr>
          <w:p w14:paraId="3C0ABC28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9F1CDF" w14:paraId="4C0F789D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104618D2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2" w:type="dxa"/>
            <w:vAlign w:val="center"/>
          </w:tcPr>
          <w:p w14:paraId="6C32DB99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97" w:type="dxa"/>
            <w:vAlign w:val="center"/>
          </w:tcPr>
          <w:p w14:paraId="761F6CF9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88" w:type="dxa"/>
            <w:vAlign w:val="center"/>
          </w:tcPr>
          <w:p w14:paraId="2EA477FB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76" w:type="dxa"/>
            <w:vAlign w:val="center"/>
          </w:tcPr>
          <w:p w14:paraId="769BA4D5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9F1CDF" w14:paraId="0FAB453F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0892F4FB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72" w:type="dxa"/>
            <w:vAlign w:val="center"/>
          </w:tcPr>
          <w:p w14:paraId="08CD01C7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7" w:type="dxa"/>
            <w:vAlign w:val="center"/>
          </w:tcPr>
          <w:p w14:paraId="3BC9D26F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88" w:type="dxa"/>
            <w:vAlign w:val="center"/>
          </w:tcPr>
          <w:p w14:paraId="489ACD6E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76" w:type="dxa"/>
            <w:vAlign w:val="center"/>
          </w:tcPr>
          <w:p w14:paraId="75C7DE62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Pr="000D05FD">
              <w:rPr>
                <w:rFonts w:hint="eastAsia"/>
              </w:rPr>
              <w:t>sign=</w:t>
            </w:r>
            <w:r>
              <w:t>md5(random+sn+secretKey)</w:t>
            </w:r>
          </w:p>
        </w:tc>
      </w:tr>
      <w:tr w:rsidR="009F1CDF" w14:paraId="6374D6EE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388C4E3D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72" w:type="dxa"/>
            <w:vAlign w:val="center"/>
          </w:tcPr>
          <w:p w14:paraId="79A25785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7" w:type="dxa"/>
            <w:vAlign w:val="center"/>
          </w:tcPr>
          <w:p w14:paraId="64046F97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8" w:type="dxa"/>
            <w:vAlign w:val="center"/>
          </w:tcPr>
          <w:p w14:paraId="1939F1D0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76" w:type="dxa"/>
            <w:vAlign w:val="center"/>
          </w:tcPr>
          <w:p w14:paraId="5EFE7900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9F1CDF" w14:paraId="00C0DBCC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146651D0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272" w:type="dxa"/>
            <w:vAlign w:val="center"/>
          </w:tcPr>
          <w:p w14:paraId="345D5AE0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7" w:type="dxa"/>
            <w:vAlign w:val="center"/>
          </w:tcPr>
          <w:p w14:paraId="7C7413B2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88" w:type="dxa"/>
            <w:vAlign w:val="center"/>
          </w:tcPr>
          <w:p w14:paraId="0C248915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976" w:type="dxa"/>
            <w:vAlign w:val="center"/>
          </w:tcPr>
          <w:p w14:paraId="70AB9004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玩家登录ID</w:t>
            </w:r>
          </w:p>
        </w:tc>
      </w:tr>
      <w:tr w:rsidR="009F1CDF" w14:paraId="128C60EA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01BCDBC8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userId</w:t>
            </w:r>
          </w:p>
        </w:tc>
        <w:tc>
          <w:tcPr>
            <w:tcW w:w="1272" w:type="dxa"/>
            <w:vAlign w:val="center"/>
          </w:tcPr>
          <w:p w14:paraId="454843C0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697" w:type="dxa"/>
            <w:vAlign w:val="center"/>
          </w:tcPr>
          <w:p w14:paraId="005BF5A7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688" w:type="dxa"/>
            <w:vAlign w:val="center"/>
          </w:tcPr>
          <w:p w14:paraId="62EBCB2D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4976" w:type="dxa"/>
            <w:vAlign w:val="center"/>
          </w:tcPr>
          <w:p w14:paraId="0ADE7071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玩家</w:t>
            </w:r>
            <w:r w:rsidRPr="009D1F01">
              <w:t xml:space="preserve">ID </w:t>
            </w:r>
          </w:p>
        </w:tc>
      </w:tr>
      <w:tr w:rsidR="009F1CDF" w14:paraId="4247E53C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2E6EBDE3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startTime</w:t>
            </w:r>
          </w:p>
        </w:tc>
        <w:tc>
          <w:tcPr>
            <w:tcW w:w="1272" w:type="dxa"/>
            <w:vAlign w:val="center"/>
          </w:tcPr>
          <w:p w14:paraId="69776EE0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date</w:t>
            </w:r>
          </w:p>
        </w:tc>
        <w:tc>
          <w:tcPr>
            <w:tcW w:w="697" w:type="dxa"/>
            <w:vAlign w:val="center"/>
          </w:tcPr>
          <w:p w14:paraId="25E5772C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688" w:type="dxa"/>
            <w:vAlign w:val="center"/>
          </w:tcPr>
          <w:p w14:paraId="6F1986C2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4976" w:type="dxa"/>
            <w:vAlign w:val="center"/>
          </w:tcPr>
          <w:p w14:paraId="4153AE06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开始时间</w:t>
            </w:r>
          </w:p>
        </w:tc>
      </w:tr>
      <w:tr w:rsidR="009F1CDF" w14:paraId="3731DC02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5B320C75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endTime</w:t>
            </w:r>
          </w:p>
        </w:tc>
        <w:tc>
          <w:tcPr>
            <w:tcW w:w="1272" w:type="dxa"/>
            <w:vAlign w:val="center"/>
          </w:tcPr>
          <w:p w14:paraId="2A14C04B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date</w:t>
            </w:r>
          </w:p>
        </w:tc>
        <w:tc>
          <w:tcPr>
            <w:tcW w:w="697" w:type="dxa"/>
            <w:vAlign w:val="center"/>
          </w:tcPr>
          <w:p w14:paraId="7921C446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688" w:type="dxa"/>
            <w:vAlign w:val="center"/>
          </w:tcPr>
          <w:p w14:paraId="1F73B921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4976" w:type="dxa"/>
            <w:vAlign w:val="center"/>
          </w:tcPr>
          <w:p w14:paraId="3591D8AB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截止时间</w:t>
            </w:r>
          </w:p>
        </w:tc>
      </w:tr>
      <w:tr w:rsidR="009F1CDF" w14:paraId="02599C18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0ED201EF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pageIndex</w:t>
            </w:r>
          </w:p>
        </w:tc>
        <w:tc>
          <w:tcPr>
            <w:tcW w:w="1272" w:type="dxa"/>
            <w:vAlign w:val="center"/>
          </w:tcPr>
          <w:p w14:paraId="29A0F30F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string</w:t>
            </w:r>
          </w:p>
        </w:tc>
        <w:tc>
          <w:tcPr>
            <w:tcW w:w="697" w:type="dxa"/>
            <w:vAlign w:val="center"/>
          </w:tcPr>
          <w:p w14:paraId="1E9959FF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688" w:type="dxa"/>
            <w:vAlign w:val="center"/>
          </w:tcPr>
          <w:p w14:paraId="7C1E536A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4976" w:type="dxa"/>
            <w:vAlign w:val="center"/>
          </w:tcPr>
          <w:p w14:paraId="32730A29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页索引，默认1</w:t>
            </w:r>
          </w:p>
        </w:tc>
      </w:tr>
      <w:tr w:rsidR="009F1CDF" w14:paraId="30561F47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42C5E5FD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pageSize</w:t>
            </w:r>
          </w:p>
        </w:tc>
        <w:tc>
          <w:tcPr>
            <w:tcW w:w="1272" w:type="dxa"/>
            <w:vAlign w:val="center"/>
          </w:tcPr>
          <w:p w14:paraId="3D14E744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int</w:t>
            </w:r>
          </w:p>
        </w:tc>
        <w:tc>
          <w:tcPr>
            <w:tcW w:w="697" w:type="dxa"/>
            <w:vAlign w:val="center"/>
          </w:tcPr>
          <w:p w14:paraId="65F8E9B4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688" w:type="dxa"/>
            <w:vAlign w:val="center"/>
          </w:tcPr>
          <w:p w14:paraId="192A7B9B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4976" w:type="dxa"/>
            <w:vAlign w:val="center"/>
          </w:tcPr>
          <w:p w14:paraId="0DD49B4A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页大小，默认15</w:t>
            </w:r>
          </w:p>
        </w:tc>
      </w:tr>
    </w:tbl>
    <w:p w14:paraId="72FAC5E0" w14:textId="77777777" w:rsidR="009F1CDF" w:rsidRDefault="009F1CDF" w:rsidP="009F1CDF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19860F79" w14:textId="77777777" w:rsidR="009F1CDF" w:rsidRPr="00004EA1" w:rsidRDefault="009F1CDF" w:rsidP="009F1CDF">
      <w:pPr>
        <w:pStyle w:val="af7"/>
        <w:ind w:left="504" w:right="240"/>
      </w:pPr>
      <w:r w:rsidRPr="00004EA1">
        <w:t>响应参数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964"/>
        <w:gridCol w:w="1343"/>
        <w:gridCol w:w="815"/>
        <w:gridCol w:w="4175"/>
      </w:tblGrid>
      <w:tr w:rsidR="009F1CDF" w14:paraId="76AA02E0" w14:textId="77777777" w:rsidTr="006337B9">
        <w:trPr>
          <w:trHeight w:val="454"/>
        </w:trPr>
        <w:tc>
          <w:tcPr>
            <w:tcW w:w="2661" w:type="dxa"/>
            <w:gridSpan w:val="2"/>
            <w:shd w:val="clear" w:color="auto" w:fill="DEE7EC"/>
            <w:vAlign w:val="center"/>
          </w:tcPr>
          <w:p w14:paraId="470C5A6A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43" w:type="dxa"/>
            <w:shd w:val="clear" w:color="auto" w:fill="DEE7EC"/>
            <w:vAlign w:val="center"/>
          </w:tcPr>
          <w:p w14:paraId="3FF57CF5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15" w:type="dxa"/>
            <w:shd w:val="clear" w:color="auto" w:fill="DEE7EC"/>
            <w:vAlign w:val="center"/>
          </w:tcPr>
          <w:p w14:paraId="47C7A4C9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175" w:type="dxa"/>
            <w:shd w:val="clear" w:color="auto" w:fill="DEE7EC"/>
            <w:vAlign w:val="center"/>
          </w:tcPr>
          <w:p w14:paraId="51098E6E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9F1CDF" w14:paraId="5507CDC7" w14:textId="77777777" w:rsidTr="006337B9">
        <w:trPr>
          <w:trHeight w:val="454"/>
        </w:trPr>
        <w:tc>
          <w:tcPr>
            <w:tcW w:w="697" w:type="dxa"/>
            <w:vMerge w:val="restart"/>
            <w:vAlign w:val="center"/>
          </w:tcPr>
          <w:p w14:paraId="733D414F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964" w:type="dxa"/>
            <w:vAlign w:val="center"/>
          </w:tcPr>
          <w:p w14:paraId="0FFF704F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items</w:t>
            </w:r>
          </w:p>
        </w:tc>
        <w:tc>
          <w:tcPr>
            <w:tcW w:w="1343" w:type="dxa"/>
            <w:vAlign w:val="center"/>
          </w:tcPr>
          <w:p w14:paraId="55843CDF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List&lt;Object&gt;</w:t>
            </w:r>
          </w:p>
        </w:tc>
        <w:tc>
          <w:tcPr>
            <w:tcW w:w="815" w:type="dxa"/>
            <w:vAlign w:val="center"/>
          </w:tcPr>
          <w:p w14:paraId="4D201D5D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4175" w:type="dxa"/>
            <w:vAlign w:val="center"/>
          </w:tcPr>
          <w:p w14:paraId="64135745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返回数据</w:t>
            </w:r>
            <w:r w:rsidRPr="00073A18">
              <w:t>列表</w:t>
            </w:r>
          </w:p>
        </w:tc>
      </w:tr>
      <w:tr w:rsidR="009F1CDF" w14:paraId="23D135C4" w14:textId="77777777" w:rsidTr="006337B9">
        <w:trPr>
          <w:trHeight w:val="454"/>
        </w:trPr>
        <w:tc>
          <w:tcPr>
            <w:tcW w:w="697" w:type="dxa"/>
            <w:vMerge/>
            <w:vAlign w:val="center"/>
          </w:tcPr>
          <w:p w14:paraId="276E31B9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64" w:type="dxa"/>
            <w:vAlign w:val="center"/>
          </w:tcPr>
          <w:p w14:paraId="4976454C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total</w:t>
            </w:r>
          </w:p>
        </w:tc>
        <w:tc>
          <w:tcPr>
            <w:tcW w:w="1343" w:type="dxa"/>
            <w:vAlign w:val="center"/>
          </w:tcPr>
          <w:p w14:paraId="594D4C33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int</w:t>
            </w:r>
          </w:p>
        </w:tc>
        <w:tc>
          <w:tcPr>
            <w:tcW w:w="815" w:type="dxa"/>
            <w:vAlign w:val="center"/>
          </w:tcPr>
          <w:p w14:paraId="05712755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4175" w:type="dxa"/>
            <w:vAlign w:val="center"/>
          </w:tcPr>
          <w:p w14:paraId="60FEA372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符合条件的总数量</w:t>
            </w:r>
          </w:p>
        </w:tc>
      </w:tr>
      <w:tr w:rsidR="009F1CDF" w14:paraId="4BE0F491" w14:textId="77777777" w:rsidTr="006337B9">
        <w:trPr>
          <w:trHeight w:val="454"/>
        </w:trPr>
        <w:tc>
          <w:tcPr>
            <w:tcW w:w="697" w:type="dxa"/>
            <w:vMerge/>
            <w:vAlign w:val="center"/>
          </w:tcPr>
          <w:p w14:paraId="2C086284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64" w:type="dxa"/>
            <w:vAlign w:val="center"/>
          </w:tcPr>
          <w:p w14:paraId="58B83246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pageIndex</w:t>
            </w:r>
          </w:p>
        </w:tc>
        <w:tc>
          <w:tcPr>
            <w:tcW w:w="1343" w:type="dxa"/>
            <w:vAlign w:val="center"/>
          </w:tcPr>
          <w:p w14:paraId="2D6D9CD8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int</w:t>
            </w:r>
          </w:p>
        </w:tc>
        <w:tc>
          <w:tcPr>
            <w:tcW w:w="815" w:type="dxa"/>
            <w:vAlign w:val="center"/>
          </w:tcPr>
          <w:p w14:paraId="6126D625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4175" w:type="dxa"/>
            <w:vAlign w:val="center"/>
          </w:tcPr>
          <w:p w14:paraId="29F234D1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页索引</w:t>
            </w:r>
          </w:p>
        </w:tc>
      </w:tr>
      <w:tr w:rsidR="009F1CDF" w14:paraId="4C045A65" w14:textId="77777777" w:rsidTr="006337B9">
        <w:trPr>
          <w:trHeight w:val="454"/>
        </w:trPr>
        <w:tc>
          <w:tcPr>
            <w:tcW w:w="697" w:type="dxa"/>
            <w:vMerge/>
            <w:vAlign w:val="center"/>
          </w:tcPr>
          <w:p w14:paraId="101332D3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64" w:type="dxa"/>
            <w:vAlign w:val="center"/>
          </w:tcPr>
          <w:p w14:paraId="4B917B74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pageSize</w:t>
            </w:r>
          </w:p>
        </w:tc>
        <w:tc>
          <w:tcPr>
            <w:tcW w:w="1343" w:type="dxa"/>
            <w:vAlign w:val="center"/>
          </w:tcPr>
          <w:p w14:paraId="2739F0D3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int</w:t>
            </w:r>
          </w:p>
        </w:tc>
        <w:tc>
          <w:tcPr>
            <w:tcW w:w="815" w:type="dxa"/>
            <w:vAlign w:val="center"/>
          </w:tcPr>
          <w:p w14:paraId="74D8A6C4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4175" w:type="dxa"/>
            <w:vAlign w:val="center"/>
          </w:tcPr>
          <w:p w14:paraId="36829E6C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页大小</w:t>
            </w:r>
          </w:p>
        </w:tc>
      </w:tr>
    </w:tbl>
    <w:p w14:paraId="5E0CA144" w14:textId="77777777" w:rsidR="009F1CDF" w:rsidRDefault="009F1CDF" w:rsidP="009F1CDF">
      <w:pPr>
        <w:pStyle w:val="af9"/>
        <w:spacing w:before="120" w:after="0" w:line="240" w:lineRule="auto"/>
        <w:ind w:left="528"/>
        <w:rPr>
          <w:lang w:eastAsia="zh-Hans"/>
        </w:rPr>
      </w:pPr>
      <w:r w:rsidRPr="00821388">
        <w:rPr>
          <w:rFonts w:hint="eastAsia"/>
          <w:lang w:eastAsia="zh-Hans"/>
        </w:rPr>
        <w:t>items</w:t>
      </w:r>
      <w:r w:rsidRPr="00821388"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39"/>
        <w:gridCol w:w="992"/>
        <w:gridCol w:w="851"/>
        <w:gridCol w:w="5812"/>
      </w:tblGrid>
      <w:tr w:rsidR="009F1CDF" w14:paraId="59012678" w14:textId="77777777" w:rsidTr="006337B9">
        <w:trPr>
          <w:trHeight w:val="454"/>
        </w:trPr>
        <w:tc>
          <w:tcPr>
            <w:tcW w:w="1339" w:type="dxa"/>
            <w:shd w:val="clear" w:color="auto" w:fill="DEE7EC"/>
            <w:vAlign w:val="center"/>
          </w:tcPr>
          <w:p w14:paraId="25939FF9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2B6CC702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71B705F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42B29B6B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9F1CDF" w14:paraId="37C16E88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1C2DB831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sn</w:t>
            </w:r>
          </w:p>
        </w:tc>
        <w:tc>
          <w:tcPr>
            <w:tcW w:w="992" w:type="dxa"/>
            <w:vAlign w:val="center"/>
          </w:tcPr>
          <w:p w14:paraId="20FFE72D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145465BE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4</w:t>
            </w:r>
          </w:p>
        </w:tc>
        <w:tc>
          <w:tcPr>
            <w:tcW w:w="5812" w:type="dxa"/>
            <w:vAlign w:val="center"/>
          </w:tcPr>
          <w:p w14:paraId="04CFECF0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9F1CDF" w14:paraId="264A4991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12BA2BDB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uid</w:t>
            </w:r>
          </w:p>
        </w:tc>
        <w:tc>
          <w:tcPr>
            <w:tcW w:w="992" w:type="dxa"/>
            <w:vAlign w:val="center"/>
          </w:tcPr>
          <w:p w14:paraId="0B3118E0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long</w:t>
            </w:r>
          </w:p>
        </w:tc>
        <w:tc>
          <w:tcPr>
            <w:tcW w:w="851" w:type="dxa"/>
            <w:vAlign w:val="center"/>
          </w:tcPr>
          <w:p w14:paraId="7593F235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64</w:t>
            </w:r>
          </w:p>
        </w:tc>
        <w:tc>
          <w:tcPr>
            <w:tcW w:w="5812" w:type="dxa"/>
            <w:vAlign w:val="center"/>
          </w:tcPr>
          <w:p w14:paraId="47BFDB3B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用户ID</w:t>
            </w:r>
          </w:p>
        </w:tc>
      </w:tr>
      <w:tr w:rsidR="009F1CDF" w14:paraId="5E694648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0AF4FF12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account</w:t>
            </w:r>
          </w:p>
        </w:tc>
        <w:tc>
          <w:tcPr>
            <w:tcW w:w="992" w:type="dxa"/>
            <w:vAlign w:val="center"/>
          </w:tcPr>
          <w:p w14:paraId="73E9FC46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7280061C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812" w:type="dxa"/>
            <w:vAlign w:val="center"/>
          </w:tcPr>
          <w:p w14:paraId="3477439A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用户登录ID</w:t>
            </w:r>
          </w:p>
        </w:tc>
      </w:tr>
      <w:tr w:rsidR="009F1CDF" w14:paraId="04EF7938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07BA221C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balance</w:t>
            </w:r>
          </w:p>
        </w:tc>
        <w:tc>
          <w:tcPr>
            <w:tcW w:w="992" w:type="dxa"/>
            <w:vAlign w:val="center"/>
          </w:tcPr>
          <w:p w14:paraId="0ABB3982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51" w:type="dxa"/>
            <w:vAlign w:val="center"/>
          </w:tcPr>
          <w:p w14:paraId="4B99DF95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5812" w:type="dxa"/>
            <w:vAlign w:val="center"/>
          </w:tcPr>
          <w:p w14:paraId="6923292C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红包余</w:t>
            </w:r>
            <w:r w:rsidRPr="00073A18">
              <w:t>额</w:t>
            </w:r>
          </w:p>
        </w:tc>
      </w:tr>
    </w:tbl>
    <w:p w14:paraId="33375A2D" w14:textId="77777777" w:rsidR="009F1CDF" w:rsidRDefault="009F1CDF">
      <w:pPr>
        <w:spacing w:after="200" w:line="288" w:lineRule="auto"/>
        <w:rPr>
          <w:rFonts w:asciiTheme="minorHAnsi" w:eastAsia="Microsoft YaHei UI" w:hAnsiTheme="minorHAnsi" w:cstheme="minorBidi"/>
          <w:bCs/>
          <w:color w:val="9E3D22"/>
          <w:sz w:val="28"/>
          <w:szCs w:val="32"/>
          <w:lang w:eastAsia="zh-Hans"/>
        </w:rPr>
      </w:pPr>
      <w:r>
        <w:rPr>
          <w:lang w:eastAsia="zh-Hans"/>
        </w:rPr>
        <w:br w:type="page"/>
      </w:r>
    </w:p>
    <w:p w14:paraId="541A65CA" w14:textId="11318190" w:rsidR="009F1CDF" w:rsidRDefault="009F1CDF" w:rsidP="009F1CDF">
      <w:pPr>
        <w:pStyle w:val="af2"/>
        <w:ind w:left="480" w:right="240"/>
      </w:pPr>
      <w:bookmarkStart w:id="40" w:name="_Toc29317689"/>
      <w:r>
        <w:rPr>
          <w:rFonts w:hint="eastAsia"/>
          <w:lang w:eastAsia="zh-Hans"/>
        </w:rPr>
        <w:lastRenderedPageBreak/>
        <w:t>[</w:t>
      </w:r>
      <w:r>
        <w:rPr>
          <w:rFonts w:hint="eastAsia"/>
          <w:lang w:eastAsia="zh-Hans"/>
        </w:rPr>
        <w:t>红包</w:t>
      </w:r>
      <w:r>
        <w:rPr>
          <w:rFonts w:hint="eastAsia"/>
          <w:lang w:eastAsia="zh-Hans"/>
        </w:rPr>
        <w:t xml:space="preserve">] </w:t>
      </w:r>
      <w:r>
        <w:rPr>
          <w:rFonts w:hint="eastAsia"/>
          <w:lang w:eastAsia="zh-Hans"/>
        </w:rPr>
        <w:t>中奖记录查询</w:t>
      </w:r>
      <w:bookmarkEnd w:id="40"/>
    </w:p>
    <w:p w14:paraId="13BFDB2A" w14:textId="77777777" w:rsidR="009F1CDF" w:rsidRDefault="009F1CDF" w:rsidP="009F1CDF">
      <w:pPr>
        <w:pStyle w:val="af7"/>
        <w:ind w:left="504" w:right="240"/>
      </w:pPr>
      <w:r>
        <w:rPr>
          <w:rFonts w:hint="eastAsia"/>
        </w:rPr>
        <w:t>接口地址</w:t>
      </w:r>
    </w:p>
    <w:p w14:paraId="4247997F" w14:textId="77777777" w:rsidR="009F1CDF" w:rsidRDefault="009F1CDF" w:rsidP="009F1CDF">
      <w:pPr>
        <w:pStyle w:val="af6"/>
        <w:spacing w:before="200" w:after="120"/>
        <w:ind w:leftChars="200" w:left="480"/>
        <w:rPr>
          <w:rStyle w:val="af8"/>
        </w:rPr>
      </w:pPr>
      <w:r w:rsidRPr="007A10E8">
        <w:rPr>
          <w:rStyle w:val="af8"/>
        </w:rPr>
        <w:t>open.red.packet.</w:t>
      </w:r>
      <w:r>
        <w:rPr>
          <w:rStyle w:val="af8"/>
        </w:rPr>
        <w:t>query</w:t>
      </w:r>
    </w:p>
    <w:p w14:paraId="4FD882AA" w14:textId="77777777" w:rsidR="009F1CDF" w:rsidRPr="00944A0B" w:rsidRDefault="009F1CDF" w:rsidP="009F1CDF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1"/>
        <w:gridCol w:w="1272"/>
        <w:gridCol w:w="697"/>
        <w:gridCol w:w="688"/>
        <w:gridCol w:w="4976"/>
      </w:tblGrid>
      <w:tr w:rsidR="009F1CDF" w14:paraId="6128DEC1" w14:textId="77777777" w:rsidTr="006337B9">
        <w:trPr>
          <w:trHeight w:val="454"/>
        </w:trPr>
        <w:tc>
          <w:tcPr>
            <w:tcW w:w="1361" w:type="dxa"/>
            <w:shd w:val="clear" w:color="auto" w:fill="DEE7EC"/>
            <w:vAlign w:val="center"/>
          </w:tcPr>
          <w:p w14:paraId="40199251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300F101C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7" w:type="dxa"/>
            <w:shd w:val="clear" w:color="auto" w:fill="DEE7EC"/>
            <w:vAlign w:val="center"/>
          </w:tcPr>
          <w:p w14:paraId="4CE9BE1D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8" w:type="dxa"/>
            <w:shd w:val="clear" w:color="auto" w:fill="DEE7EC"/>
            <w:vAlign w:val="center"/>
          </w:tcPr>
          <w:p w14:paraId="3E2F445D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976" w:type="dxa"/>
            <w:shd w:val="clear" w:color="auto" w:fill="DEE7EC"/>
            <w:vAlign w:val="center"/>
          </w:tcPr>
          <w:p w14:paraId="365E77DB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9F1CDF" w14:paraId="580A28A7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77F675EA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2" w:type="dxa"/>
            <w:vAlign w:val="center"/>
          </w:tcPr>
          <w:p w14:paraId="4516901D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97" w:type="dxa"/>
            <w:vAlign w:val="center"/>
          </w:tcPr>
          <w:p w14:paraId="0DA376FD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88" w:type="dxa"/>
            <w:vAlign w:val="center"/>
          </w:tcPr>
          <w:p w14:paraId="53188234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76" w:type="dxa"/>
            <w:vAlign w:val="center"/>
          </w:tcPr>
          <w:p w14:paraId="6E47EADE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9F1CDF" w14:paraId="63FCAC4A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18C67EFD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72" w:type="dxa"/>
            <w:vAlign w:val="center"/>
          </w:tcPr>
          <w:p w14:paraId="12026E1B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7" w:type="dxa"/>
            <w:vAlign w:val="center"/>
          </w:tcPr>
          <w:p w14:paraId="0246AC26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88" w:type="dxa"/>
            <w:vAlign w:val="center"/>
          </w:tcPr>
          <w:p w14:paraId="6C46D2F7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76" w:type="dxa"/>
            <w:vAlign w:val="center"/>
          </w:tcPr>
          <w:p w14:paraId="74185187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Pr="000D05FD">
              <w:rPr>
                <w:rFonts w:hint="eastAsia"/>
              </w:rPr>
              <w:t>sign=</w:t>
            </w:r>
            <w:r>
              <w:t>md5(random+sn+secretKey)</w:t>
            </w:r>
          </w:p>
        </w:tc>
      </w:tr>
      <w:tr w:rsidR="009F1CDF" w14:paraId="13BA3164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6F6A83A6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72" w:type="dxa"/>
            <w:vAlign w:val="center"/>
          </w:tcPr>
          <w:p w14:paraId="64495F4E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7" w:type="dxa"/>
            <w:vAlign w:val="center"/>
          </w:tcPr>
          <w:p w14:paraId="6DDA11AB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8" w:type="dxa"/>
            <w:vAlign w:val="center"/>
          </w:tcPr>
          <w:p w14:paraId="61E4C142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76" w:type="dxa"/>
            <w:vAlign w:val="center"/>
          </w:tcPr>
          <w:p w14:paraId="1FD6EFCC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9F1CDF" w14:paraId="3EBBC205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6905795B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userId</w:t>
            </w:r>
          </w:p>
        </w:tc>
        <w:tc>
          <w:tcPr>
            <w:tcW w:w="1272" w:type="dxa"/>
            <w:vAlign w:val="center"/>
          </w:tcPr>
          <w:p w14:paraId="120D8276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697" w:type="dxa"/>
            <w:vAlign w:val="center"/>
          </w:tcPr>
          <w:p w14:paraId="2B5299A6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688" w:type="dxa"/>
            <w:vAlign w:val="center"/>
          </w:tcPr>
          <w:p w14:paraId="1ADD324D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4976" w:type="dxa"/>
            <w:vAlign w:val="center"/>
          </w:tcPr>
          <w:p w14:paraId="32DF61E8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玩家</w:t>
            </w:r>
            <w:r w:rsidRPr="009D1F01">
              <w:t xml:space="preserve">ID </w:t>
            </w:r>
          </w:p>
        </w:tc>
      </w:tr>
      <w:tr w:rsidR="009F1CDF" w14:paraId="69282A87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440F1142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startTime</w:t>
            </w:r>
          </w:p>
        </w:tc>
        <w:tc>
          <w:tcPr>
            <w:tcW w:w="1272" w:type="dxa"/>
            <w:vAlign w:val="center"/>
          </w:tcPr>
          <w:p w14:paraId="1115E9D8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date</w:t>
            </w:r>
          </w:p>
        </w:tc>
        <w:tc>
          <w:tcPr>
            <w:tcW w:w="697" w:type="dxa"/>
            <w:vAlign w:val="center"/>
          </w:tcPr>
          <w:p w14:paraId="10B8C748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688" w:type="dxa"/>
            <w:vAlign w:val="center"/>
          </w:tcPr>
          <w:p w14:paraId="1BC1D765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4976" w:type="dxa"/>
            <w:vAlign w:val="center"/>
          </w:tcPr>
          <w:p w14:paraId="7671070B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开始时间</w:t>
            </w:r>
          </w:p>
        </w:tc>
      </w:tr>
      <w:tr w:rsidR="009F1CDF" w14:paraId="0117480F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44F46EDC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endTime</w:t>
            </w:r>
          </w:p>
        </w:tc>
        <w:tc>
          <w:tcPr>
            <w:tcW w:w="1272" w:type="dxa"/>
            <w:vAlign w:val="center"/>
          </w:tcPr>
          <w:p w14:paraId="704DC463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date</w:t>
            </w:r>
          </w:p>
        </w:tc>
        <w:tc>
          <w:tcPr>
            <w:tcW w:w="697" w:type="dxa"/>
            <w:vAlign w:val="center"/>
          </w:tcPr>
          <w:p w14:paraId="7273FB54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688" w:type="dxa"/>
            <w:vAlign w:val="center"/>
          </w:tcPr>
          <w:p w14:paraId="667DBEF9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4976" w:type="dxa"/>
            <w:vAlign w:val="center"/>
          </w:tcPr>
          <w:p w14:paraId="0114413C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截止时间</w:t>
            </w:r>
          </w:p>
        </w:tc>
      </w:tr>
      <w:tr w:rsidR="009F1CDF" w14:paraId="0B35AD76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75340FD5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pageIndex</w:t>
            </w:r>
          </w:p>
        </w:tc>
        <w:tc>
          <w:tcPr>
            <w:tcW w:w="1272" w:type="dxa"/>
            <w:vAlign w:val="center"/>
          </w:tcPr>
          <w:p w14:paraId="69506668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string</w:t>
            </w:r>
          </w:p>
        </w:tc>
        <w:tc>
          <w:tcPr>
            <w:tcW w:w="697" w:type="dxa"/>
            <w:vAlign w:val="center"/>
          </w:tcPr>
          <w:p w14:paraId="4C759765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688" w:type="dxa"/>
            <w:vAlign w:val="center"/>
          </w:tcPr>
          <w:p w14:paraId="563DE1F2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4976" w:type="dxa"/>
            <w:vAlign w:val="center"/>
          </w:tcPr>
          <w:p w14:paraId="1F11DC1B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页索引，默认1</w:t>
            </w:r>
          </w:p>
        </w:tc>
      </w:tr>
      <w:tr w:rsidR="009F1CDF" w14:paraId="67CC209D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254C3D71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pageSize</w:t>
            </w:r>
          </w:p>
        </w:tc>
        <w:tc>
          <w:tcPr>
            <w:tcW w:w="1272" w:type="dxa"/>
            <w:vAlign w:val="center"/>
          </w:tcPr>
          <w:p w14:paraId="78DDED04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int</w:t>
            </w:r>
          </w:p>
        </w:tc>
        <w:tc>
          <w:tcPr>
            <w:tcW w:w="697" w:type="dxa"/>
            <w:vAlign w:val="center"/>
          </w:tcPr>
          <w:p w14:paraId="74DAB1E7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688" w:type="dxa"/>
            <w:vAlign w:val="center"/>
          </w:tcPr>
          <w:p w14:paraId="04E7EA13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4976" w:type="dxa"/>
            <w:vAlign w:val="center"/>
          </w:tcPr>
          <w:p w14:paraId="500B97D2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页大小，默认15</w:t>
            </w:r>
          </w:p>
        </w:tc>
      </w:tr>
    </w:tbl>
    <w:p w14:paraId="1D0C1243" w14:textId="77777777" w:rsidR="009F1CDF" w:rsidRDefault="009F1CDF" w:rsidP="009F1CDF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7325450A" w14:textId="77777777" w:rsidR="009F1CDF" w:rsidRPr="00004EA1" w:rsidRDefault="009F1CDF" w:rsidP="009F1CDF">
      <w:pPr>
        <w:pStyle w:val="af7"/>
        <w:ind w:left="504" w:right="240"/>
      </w:pPr>
      <w:r w:rsidRPr="00004EA1">
        <w:t>响应参数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964"/>
        <w:gridCol w:w="1343"/>
        <w:gridCol w:w="815"/>
        <w:gridCol w:w="4175"/>
      </w:tblGrid>
      <w:tr w:rsidR="009F1CDF" w14:paraId="3378DBEB" w14:textId="77777777" w:rsidTr="006337B9">
        <w:trPr>
          <w:trHeight w:val="454"/>
        </w:trPr>
        <w:tc>
          <w:tcPr>
            <w:tcW w:w="2661" w:type="dxa"/>
            <w:gridSpan w:val="2"/>
            <w:shd w:val="clear" w:color="auto" w:fill="DEE7EC"/>
            <w:vAlign w:val="center"/>
          </w:tcPr>
          <w:p w14:paraId="77D69361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43" w:type="dxa"/>
            <w:shd w:val="clear" w:color="auto" w:fill="DEE7EC"/>
            <w:vAlign w:val="center"/>
          </w:tcPr>
          <w:p w14:paraId="7DE0EF17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15" w:type="dxa"/>
            <w:shd w:val="clear" w:color="auto" w:fill="DEE7EC"/>
            <w:vAlign w:val="center"/>
          </w:tcPr>
          <w:p w14:paraId="39413320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175" w:type="dxa"/>
            <w:shd w:val="clear" w:color="auto" w:fill="DEE7EC"/>
            <w:vAlign w:val="center"/>
          </w:tcPr>
          <w:p w14:paraId="15533083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9F1CDF" w14:paraId="644A0603" w14:textId="77777777" w:rsidTr="006337B9">
        <w:trPr>
          <w:trHeight w:val="454"/>
        </w:trPr>
        <w:tc>
          <w:tcPr>
            <w:tcW w:w="697" w:type="dxa"/>
            <w:vMerge w:val="restart"/>
            <w:vAlign w:val="center"/>
          </w:tcPr>
          <w:p w14:paraId="3E99A767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964" w:type="dxa"/>
            <w:vAlign w:val="center"/>
          </w:tcPr>
          <w:p w14:paraId="27B7FCE0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items</w:t>
            </w:r>
          </w:p>
        </w:tc>
        <w:tc>
          <w:tcPr>
            <w:tcW w:w="1343" w:type="dxa"/>
            <w:vAlign w:val="center"/>
          </w:tcPr>
          <w:p w14:paraId="586CEAC6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List&lt;Object&gt;</w:t>
            </w:r>
          </w:p>
        </w:tc>
        <w:tc>
          <w:tcPr>
            <w:tcW w:w="815" w:type="dxa"/>
            <w:vAlign w:val="center"/>
          </w:tcPr>
          <w:p w14:paraId="6577A01E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4175" w:type="dxa"/>
            <w:vAlign w:val="center"/>
          </w:tcPr>
          <w:p w14:paraId="39469835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记录</w:t>
            </w:r>
            <w:r w:rsidRPr="00073A18">
              <w:t>列表</w:t>
            </w:r>
          </w:p>
        </w:tc>
      </w:tr>
      <w:tr w:rsidR="009F1CDF" w14:paraId="15321BB1" w14:textId="77777777" w:rsidTr="006337B9">
        <w:trPr>
          <w:trHeight w:val="454"/>
        </w:trPr>
        <w:tc>
          <w:tcPr>
            <w:tcW w:w="697" w:type="dxa"/>
            <w:vMerge/>
            <w:vAlign w:val="center"/>
          </w:tcPr>
          <w:p w14:paraId="06D59C5A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64" w:type="dxa"/>
            <w:vAlign w:val="center"/>
          </w:tcPr>
          <w:p w14:paraId="4BDBD474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total</w:t>
            </w:r>
          </w:p>
        </w:tc>
        <w:tc>
          <w:tcPr>
            <w:tcW w:w="1343" w:type="dxa"/>
            <w:vAlign w:val="center"/>
          </w:tcPr>
          <w:p w14:paraId="4B7242FA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int</w:t>
            </w:r>
          </w:p>
        </w:tc>
        <w:tc>
          <w:tcPr>
            <w:tcW w:w="815" w:type="dxa"/>
            <w:vAlign w:val="center"/>
          </w:tcPr>
          <w:p w14:paraId="79804CAE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4175" w:type="dxa"/>
            <w:vAlign w:val="center"/>
          </w:tcPr>
          <w:p w14:paraId="4A0AA393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符合条件的总数量</w:t>
            </w:r>
          </w:p>
        </w:tc>
      </w:tr>
      <w:tr w:rsidR="009F1CDF" w14:paraId="0F5A4D69" w14:textId="77777777" w:rsidTr="006337B9">
        <w:trPr>
          <w:trHeight w:val="454"/>
        </w:trPr>
        <w:tc>
          <w:tcPr>
            <w:tcW w:w="697" w:type="dxa"/>
            <w:vMerge/>
            <w:vAlign w:val="center"/>
          </w:tcPr>
          <w:p w14:paraId="3E5D0E3F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64" w:type="dxa"/>
            <w:vAlign w:val="center"/>
          </w:tcPr>
          <w:p w14:paraId="12F86287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pageIndex</w:t>
            </w:r>
          </w:p>
        </w:tc>
        <w:tc>
          <w:tcPr>
            <w:tcW w:w="1343" w:type="dxa"/>
            <w:vAlign w:val="center"/>
          </w:tcPr>
          <w:p w14:paraId="5DE88E23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int</w:t>
            </w:r>
          </w:p>
        </w:tc>
        <w:tc>
          <w:tcPr>
            <w:tcW w:w="815" w:type="dxa"/>
            <w:vAlign w:val="center"/>
          </w:tcPr>
          <w:p w14:paraId="3DA1BE4A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4175" w:type="dxa"/>
            <w:vAlign w:val="center"/>
          </w:tcPr>
          <w:p w14:paraId="010DF41A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页索引</w:t>
            </w:r>
          </w:p>
        </w:tc>
      </w:tr>
      <w:tr w:rsidR="009F1CDF" w14:paraId="3BE1CB8B" w14:textId="77777777" w:rsidTr="006337B9">
        <w:trPr>
          <w:trHeight w:val="454"/>
        </w:trPr>
        <w:tc>
          <w:tcPr>
            <w:tcW w:w="697" w:type="dxa"/>
            <w:vMerge/>
            <w:vAlign w:val="center"/>
          </w:tcPr>
          <w:p w14:paraId="16585EF5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64" w:type="dxa"/>
            <w:vAlign w:val="center"/>
          </w:tcPr>
          <w:p w14:paraId="573FA99E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pageSize</w:t>
            </w:r>
          </w:p>
        </w:tc>
        <w:tc>
          <w:tcPr>
            <w:tcW w:w="1343" w:type="dxa"/>
            <w:vAlign w:val="center"/>
          </w:tcPr>
          <w:p w14:paraId="405AF4F8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int</w:t>
            </w:r>
          </w:p>
        </w:tc>
        <w:tc>
          <w:tcPr>
            <w:tcW w:w="815" w:type="dxa"/>
            <w:vAlign w:val="center"/>
          </w:tcPr>
          <w:p w14:paraId="7C7492BA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4175" w:type="dxa"/>
            <w:vAlign w:val="center"/>
          </w:tcPr>
          <w:p w14:paraId="1F2DD219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页大小</w:t>
            </w:r>
          </w:p>
        </w:tc>
      </w:tr>
    </w:tbl>
    <w:p w14:paraId="604A71C1" w14:textId="77777777" w:rsidR="009F1CDF" w:rsidRDefault="009F1CDF" w:rsidP="009F1CDF">
      <w:pPr>
        <w:pStyle w:val="af9"/>
        <w:spacing w:before="120" w:after="0" w:line="240" w:lineRule="auto"/>
        <w:ind w:left="528"/>
        <w:rPr>
          <w:lang w:eastAsia="zh-Hans"/>
        </w:rPr>
      </w:pPr>
      <w:r w:rsidRPr="00821388">
        <w:rPr>
          <w:rFonts w:hint="eastAsia"/>
          <w:lang w:eastAsia="zh-Hans"/>
        </w:rPr>
        <w:t>items</w:t>
      </w:r>
      <w:r w:rsidRPr="00821388"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39"/>
        <w:gridCol w:w="992"/>
        <w:gridCol w:w="851"/>
        <w:gridCol w:w="5812"/>
      </w:tblGrid>
      <w:tr w:rsidR="009F1CDF" w14:paraId="0093C11B" w14:textId="77777777" w:rsidTr="006337B9">
        <w:trPr>
          <w:trHeight w:val="454"/>
        </w:trPr>
        <w:tc>
          <w:tcPr>
            <w:tcW w:w="1339" w:type="dxa"/>
            <w:shd w:val="clear" w:color="auto" w:fill="DEE7EC"/>
            <w:vAlign w:val="center"/>
          </w:tcPr>
          <w:p w14:paraId="22FAE649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E614AF3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45850A3E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1BE6CEAF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9F1CDF" w14:paraId="56F0719D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3F63DEC2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pid</w:t>
            </w:r>
          </w:p>
        </w:tc>
        <w:tc>
          <w:tcPr>
            <w:tcW w:w="992" w:type="dxa"/>
            <w:vAlign w:val="center"/>
          </w:tcPr>
          <w:p w14:paraId="756589EC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851" w:type="dxa"/>
            <w:vAlign w:val="center"/>
          </w:tcPr>
          <w:p w14:paraId="5369190C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812" w:type="dxa"/>
            <w:vAlign w:val="center"/>
          </w:tcPr>
          <w:p w14:paraId="01F2B402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记录ID</w:t>
            </w:r>
          </w:p>
        </w:tc>
      </w:tr>
      <w:tr w:rsidR="009F1CDF" w14:paraId="46E19F64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6143796A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sn</w:t>
            </w:r>
          </w:p>
        </w:tc>
        <w:tc>
          <w:tcPr>
            <w:tcW w:w="992" w:type="dxa"/>
            <w:vAlign w:val="center"/>
          </w:tcPr>
          <w:p w14:paraId="7495BF21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2FD25D36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4</w:t>
            </w:r>
          </w:p>
        </w:tc>
        <w:tc>
          <w:tcPr>
            <w:tcW w:w="5812" w:type="dxa"/>
            <w:vAlign w:val="center"/>
          </w:tcPr>
          <w:p w14:paraId="344E9CC9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9F1CDF" w14:paraId="75B4F060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58AC8709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uid</w:t>
            </w:r>
          </w:p>
        </w:tc>
        <w:tc>
          <w:tcPr>
            <w:tcW w:w="992" w:type="dxa"/>
            <w:vAlign w:val="center"/>
          </w:tcPr>
          <w:p w14:paraId="6DC53796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long</w:t>
            </w:r>
          </w:p>
        </w:tc>
        <w:tc>
          <w:tcPr>
            <w:tcW w:w="851" w:type="dxa"/>
            <w:vAlign w:val="center"/>
          </w:tcPr>
          <w:p w14:paraId="41F27518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64</w:t>
            </w:r>
          </w:p>
        </w:tc>
        <w:tc>
          <w:tcPr>
            <w:tcW w:w="5812" w:type="dxa"/>
            <w:vAlign w:val="center"/>
          </w:tcPr>
          <w:p w14:paraId="0D830073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用户ID</w:t>
            </w:r>
          </w:p>
        </w:tc>
      </w:tr>
      <w:tr w:rsidR="009F1CDF" w14:paraId="16096C0F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39768059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12269859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datetime</w:t>
            </w:r>
          </w:p>
        </w:tc>
        <w:tc>
          <w:tcPr>
            <w:tcW w:w="851" w:type="dxa"/>
            <w:vAlign w:val="center"/>
          </w:tcPr>
          <w:p w14:paraId="6DAF42C8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5812" w:type="dxa"/>
            <w:vAlign w:val="center"/>
          </w:tcPr>
          <w:p w14:paraId="77A1D230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中取时间</w:t>
            </w:r>
          </w:p>
        </w:tc>
      </w:tr>
      <w:tr w:rsidR="009F1CDF" w14:paraId="1F64CEF6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02832F3B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account</w:t>
            </w:r>
          </w:p>
        </w:tc>
        <w:tc>
          <w:tcPr>
            <w:tcW w:w="992" w:type="dxa"/>
            <w:vAlign w:val="center"/>
          </w:tcPr>
          <w:p w14:paraId="7DB78B40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05660586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812" w:type="dxa"/>
            <w:vAlign w:val="center"/>
          </w:tcPr>
          <w:p w14:paraId="35EEA60B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用户登录ID</w:t>
            </w:r>
          </w:p>
        </w:tc>
      </w:tr>
      <w:tr w:rsidR="009F1CDF" w14:paraId="704997B7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79647A79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balance</w:t>
            </w:r>
          </w:p>
        </w:tc>
        <w:tc>
          <w:tcPr>
            <w:tcW w:w="992" w:type="dxa"/>
            <w:vAlign w:val="center"/>
          </w:tcPr>
          <w:p w14:paraId="1EBB5C42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51" w:type="dxa"/>
            <w:vAlign w:val="center"/>
          </w:tcPr>
          <w:p w14:paraId="14CF23D3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5812" w:type="dxa"/>
            <w:vAlign w:val="center"/>
          </w:tcPr>
          <w:p w14:paraId="699E12F1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红包余</w:t>
            </w:r>
            <w:r w:rsidRPr="00073A18">
              <w:t>额</w:t>
            </w:r>
            <w:r>
              <w:rPr>
                <w:rFonts w:hint="eastAsia"/>
              </w:rPr>
              <w:t>(包含中奖金额</w:t>
            </w:r>
            <w:r>
              <w:t>)</w:t>
            </w:r>
          </w:p>
        </w:tc>
      </w:tr>
      <w:tr w:rsidR="009F1CDF" w14:paraId="697010B3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524E4476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992" w:type="dxa"/>
            <w:vAlign w:val="center"/>
          </w:tcPr>
          <w:p w14:paraId="1FA53BCF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851" w:type="dxa"/>
            <w:vAlign w:val="center"/>
          </w:tcPr>
          <w:p w14:paraId="20F43EFB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812" w:type="dxa"/>
            <w:vAlign w:val="center"/>
          </w:tcPr>
          <w:p w14:paraId="5520E14C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中奖金额</w:t>
            </w:r>
          </w:p>
        </w:tc>
      </w:tr>
    </w:tbl>
    <w:p w14:paraId="0C52EBE0" w14:textId="77777777" w:rsidR="009F1CDF" w:rsidRDefault="009F1CDF" w:rsidP="009F1CDF">
      <w:pPr>
        <w:pStyle w:val="af2"/>
        <w:ind w:left="480" w:right="240"/>
      </w:pPr>
      <w:r>
        <w:br w:type="page"/>
      </w:r>
      <w:bookmarkStart w:id="41" w:name="_Toc29317690"/>
      <w:r>
        <w:rPr>
          <w:rFonts w:hint="eastAsia"/>
          <w:lang w:eastAsia="zh-Hans"/>
        </w:rPr>
        <w:lastRenderedPageBreak/>
        <w:t>[</w:t>
      </w:r>
      <w:r>
        <w:rPr>
          <w:rFonts w:hint="eastAsia"/>
          <w:lang w:eastAsia="zh-Hans"/>
        </w:rPr>
        <w:t>红包</w:t>
      </w:r>
      <w:r>
        <w:rPr>
          <w:rFonts w:hint="eastAsia"/>
          <w:lang w:eastAsia="zh-Hans"/>
        </w:rPr>
        <w:t xml:space="preserve">] </w:t>
      </w:r>
      <w:r>
        <w:rPr>
          <w:rFonts w:hint="eastAsia"/>
          <w:lang w:eastAsia="zh-Hans"/>
        </w:rPr>
        <w:t>兑换记录查询</w:t>
      </w:r>
      <w:bookmarkEnd w:id="41"/>
    </w:p>
    <w:p w14:paraId="642FB828" w14:textId="77777777" w:rsidR="009F1CDF" w:rsidRDefault="009F1CDF" w:rsidP="009F1CDF">
      <w:pPr>
        <w:pStyle w:val="af7"/>
        <w:ind w:left="504" w:right="240"/>
      </w:pPr>
      <w:r>
        <w:rPr>
          <w:rFonts w:hint="eastAsia"/>
        </w:rPr>
        <w:t>接口地址</w:t>
      </w:r>
    </w:p>
    <w:p w14:paraId="15B8B0D3" w14:textId="77777777" w:rsidR="009F1CDF" w:rsidRDefault="009F1CDF" w:rsidP="009F1CDF">
      <w:pPr>
        <w:pStyle w:val="af6"/>
        <w:spacing w:before="200" w:after="120"/>
        <w:ind w:leftChars="200" w:left="480"/>
        <w:rPr>
          <w:rStyle w:val="af8"/>
        </w:rPr>
      </w:pPr>
      <w:r w:rsidRPr="007A10E8">
        <w:rPr>
          <w:rStyle w:val="af8"/>
        </w:rPr>
        <w:t>open.red.packet.</w:t>
      </w:r>
      <w:r>
        <w:rPr>
          <w:rStyle w:val="af8"/>
        </w:rPr>
        <w:t>exchange</w:t>
      </w:r>
    </w:p>
    <w:p w14:paraId="69643D68" w14:textId="77777777" w:rsidR="009F1CDF" w:rsidRPr="00944A0B" w:rsidRDefault="009F1CDF" w:rsidP="009F1CDF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1"/>
        <w:gridCol w:w="1272"/>
        <w:gridCol w:w="697"/>
        <w:gridCol w:w="688"/>
        <w:gridCol w:w="4976"/>
      </w:tblGrid>
      <w:tr w:rsidR="009F1CDF" w14:paraId="37AB4D80" w14:textId="77777777" w:rsidTr="006337B9">
        <w:trPr>
          <w:trHeight w:val="454"/>
        </w:trPr>
        <w:tc>
          <w:tcPr>
            <w:tcW w:w="1361" w:type="dxa"/>
            <w:shd w:val="clear" w:color="auto" w:fill="DEE7EC"/>
            <w:vAlign w:val="center"/>
          </w:tcPr>
          <w:p w14:paraId="4594A5CF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72A9C6AB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7" w:type="dxa"/>
            <w:shd w:val="clear" w:color="auto" w:fill="DEE7EC"/>
            <w:vAlign w:val="center"/>
          </w:tcPr>
          <w:p w14:paraId="76379178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8" w:type="dxa"/>
            <w:shd w:val="clear" w:color="auto" w:fill="DEE7EC"/>
            <w:vAlign w:val="center"/>
          </w:tcPr>
          <w:p w14:paraId="4CD49278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976" w:type="dxa"/>
            <w:shd w:val="clear" w:color="auto" w:fill="DEE7EC"/>
            <w:vAlign w:val="center"/>
          </w:tcPr>
          <w:p w14:paraId="1203D266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9F1CDF" w14:paraId="000D39E5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41C8F50D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2" w:type="dxa"/>
            <w:vAlign w:val="center"/>
          </w:tcPr>
          <w:p w14:paraId="556DCD7C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97" w:type="dxa"/>
            <w:vAlign w:val="center"/>
          </w:tcPr>
          <w:p w14:paraId="7070FF1C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88" w:type="dxa"/>
            <w:vAlign w:val="center"/>
          </w:tcPr>
          <w:p w14:paraId="39F7D90C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76" w:type="dxa"/>
            <w:vAlign w:val="center"/>
          </w:tcPr>
          <w:p w14:paraId="744E6F35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9F1CDF" w14:paraId="6567F62F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1672C090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72" w:type="dxa"/>
            <w:vAlign w:val="center"/>
          </w:tcPr>
          <w:p w14:paraId="4B521AE5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7" w:type="dxa"/>
            <w:vAlign w:val="center"/>
          </w:tcPr>
          <w:p w14:paraId="27DEAEBC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88" w:type="dxa"/>
            <w:vAlign w:val="center"/>
          </w:tcPr>
          <w:p w14:paraId="24E22702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76" w:type="dxa"/>
            <w:vAlign w:val="center"/>
          </w:tcPr>
          <w:p w14:paraId="12FF40DC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Pr="000D05FD">
              <w:rPr>
                <w:rFonts w:hint="eastAsia"/>
              </w:rPr>
              <w:t>sign=</w:t>
            </w:r>
            <w:r>
              <w:t>md5(random+sn+secretKey)</w:t>
            </w:r>
          </w:p>
        </w:tc>
      </w:tr>
      <w:tr w:rsidR="009F1CDF" w14:paraId="51E5FB73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605C671A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72" w:type="dxa"/>
            <w:vAlign w:val="center"/>
          </w:tcPr>
          <w:p w14:paraId="53EC3E37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7" w:type="dxa"/>
            <w:vAlign w:val="center"/>
          </w:tcPr>
          <w:p w14:paraId="291BA1CB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8" w:type="dxa"/>
            <w:vAlign w:val="center"/>
          </w:tcPr>
          <w:p w14:paraId="241AAC1C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76" w:type="dxa"/>
            <w:vAlign w:val="center"/>
          </w:tcPr>
          <w:p w14:paraId="2E496CF7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9F1CDF" w14:paraId="7DA8795A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7EEC3BB2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272" w:type="dxa"/>
            <w:vAlign w:val="center"/>
          </w:tcPr>
          <w:p w14:paraId="47BB2276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7" w:type="dxa"/>
            <w:vAlign w:val="center"/>
          </w:tcPr>
          <w:p w14:paraId="7125DA03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88" w:type="dxa"/>
            <w:vAlign w:val="center"/>
          </w:tcPr>
          <w:p w14:paraId="54299A6D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976" w:type="dxa"/>
            <w:vAlign w:val="center"/>
          </w:tcPr>
          <w:p w14:paraId="5B1632D2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玩家登录ID</w:t>
            </w:r>
          </w:p>
        </w:tc>
      </w:tr>
      <w:tr w:rsidR="009F1CDF" w14:paraId="5BE8091F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43447472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userId</w:t>
            </w:r>
          </w:p>
        </w:tc>
        <w:tc>
          <w:tcPr>
            <w:tcW w:w="1272" w:type="dxa"/>
            <w:vAlign w:val="center"/>
          </w:tcPr>
          <w:p w14:paraId="343411E8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697" w:type="dxa"/>
            <w:vAlign w:val="center"/>
          </w:tcPr>
          <w:p w14:paraId="4C9FB89D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688" w:type="dxa"/>
            <w:vAlign w:val="center"/>
          </w:tcPr>
          <w:p w14:paraId="267A35E1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4976" w:type="dxa"/>
            <w:vAlign w:val="center"/>
          </w:tcPr>
          <w:p w14:paraId="3971C038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玩家</w:t>
            </w:r>
            <w:r w:rsidRPr="009D1F01">
              <w:t xml:space="preserve">ID </w:t>
            </w:r>
          </w:p>
        </w:tc>
      </w:tr>
      <w:tr w:rsidR="009F1CDF" w14:paraId="5B93B154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6FB2CFDD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startTime</w:t>
            </w:r>
          </w:p>
        </w:tc>
        <w:tc>
          <w:tcPr>
            <w:tcW w:w="1272" w:type="dxa"/>
            <w:vAlign w:val="center"/>
          </w:tcPr>
          <w:p w14:paraId="39DD36D0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date</w:t>
            </w:r>
          </w:p>
        </w:tc>
        <w:tc>
          <w:tcPr>
            <w:tcW w:w="697" w:type="dxa"/>
            <w:vAlign w:val="center"/>
          </w:tcPr>
          <w:p w14:paraId="768CA832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688" w:type="dxa"/>
            <w:vAlign w:val="center"/>
          </w:tcPr>
          <w:p w14:paraId="0D1D6FD1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4976" w:type="dxa"/>
            <w:vAlign w:val="center"/>
          </w:tcPr>
          <w:p w14:paraId="3D575CE6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开始时间</w:t>
            </w:r>
          </w:p>
        </w:tc>
      </w:tr>
      <w:tr w:rsidR="009F1CDF" w14:paraId="208EBE3F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4C06D22F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endTime</w:t>
            </w:r>
          </w:p>
        </w:tc>
        <w:tc>
          <w:tcPr>
            <w:tcW w:w="1272" w:type="dxa"/>
            <w:vAlign w:val="center"/>
          </w:tcPr>
          <w:p w14:paraId="3CBA39C7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date</w:t>
            </w:r>
          </w:p>
        </w:tc>
        <w:tc>
          <w:tcPr>
            <w:tcW w:w="697" w:type="dxa"/>
            <w:vAlign w:val="center"/>
          </w:tcPr>
          <w:p w14:paraId="4F4765ED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688" w:type="dxa"/>
            <w:vAlign w:val="center"/>
          </w:tcPr>
          <w:p w14:paraId="011E1EC0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4976" w:type="dxa"/>
            <w:vAlign w:val="center"/>
          </w:tcPr>
          <w:p w14:paraId="7B8E6391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截止时间</w:t>
            </w:r>
          </w:p>
        </w:tc>
      </w:tr>
      <w:tr w:rsidR="009F1CDF" w14:paraId="5058BA2F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1F252C9D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pageIndex</w:t>
            </w:r>
          </w:p>
        </w:tc>
        <w:tc>
          <w:tcPr>
            <w:tcW w:w="1272" w:type="dxa"/>
            <w:vAlign w:val="center"/>
          </w:tcPr>
          <w:p w14:paraId="702D3F93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string</w:t>
            </w:r>
          </w:p>
        </w:tc>
        <w:tc>
          <w:tcPr>
            <w:tcW w:w="697" w:type="dxa"/>
            <w:vAlign w:val="center"/>
          </w:tcPr>
          <w:p w14:paraId="12ECE19E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688" w:type="dxa"/>
            <w:vAlign w:val="center"/>
          </w:tcPr>
          <w:p w14:paraId="24981D94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4976" w:type="dxa"/>
            <w:vAlign w:val="center"/>
          </w:tcPr>
          <w:p w14:paraId="7AB36C90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页索引，默认1</w:t>
            </w:r>
          </w:p>
        </w:tc>
      </w:tr>
      <w:tr w:rsidR="009F1CDF" w14:paraId="34C2F9D5" w14:textId="77777777" w:rsidTr="006337B9">
        <w:trPr>
          <w:trHeight w:val="454"/>
        </w:trPr>
        <w:tc>
          <w:tcPr>
            <w:tcW w:w="1361" w:type="dxa"/>
            <w:vAlign w:val="center"/>
          </w:tcPr>
          <w:p w14:paraId="76EB903C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pageSize</w:t>
            </w:r>
          </w:p>
        </w:tc>
        <w:tc>
          <w:tcPr>
            <w:tcW w:w="1272" w:type="dxa"/>
            <w:vAlign w:val="center"/>
          </w:tcPr>
          <w:p w14:paraId="460954F8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int</w:t>
            </w:r>
          </w:p>
        </w:tc>
        <w:tc>
          <w:tcPr>
            <w:tcW w:w="697" w:type="dxa"/>
            <w:vAlign w:val="center"/>
          </w:tcPr>
          <w:p w14:paraId="6F0D7BA4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32</w:t>
            </w:r>
          </w:p>
        </w:tc>
        <w:tc>
          <w:tcPr>
            <w:tcW w:w="688" w:type="dxa"/>
            <w:vAlign w:val="center"/>
          </w:tcPr>
          <w:p w14:paraId="734D42B4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9D1F01">
              <w:t>否</w:t>
            </w:r>
          </w:p>
        </w:tc>
        <w:tc>
          <w:tcPr>
            <w:tcW w:w="4976" w:type="dxa"/>
            <w:vAlign w:val="center"/>
          </w:tcPr>
          <w:p w14:paraId="7604E49B" w14:textId="77777777" w:rsidR="009F1CDF" w:rsidRPr="009D1F01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9D1F01">
              <w:t>页大小，默认15</w:t>
            </w:r>
          </w:p>
        </w:tc>
      </w:tr>
    </w:tbl>
    <w:p w14:paraId="36F72D08" w14:textId="77777777" w:rsidR="009F1CDF" w:rsidRDefault="009F1CDF" w:rsidP="009F1CDF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43875EC7" w14:textId="77777777" w:rsidR="009F1CDF" w:rsidRPr="00004EA1" w:rsidRDefault="009F1CDF" w:rsidP="009F1CDF">
      <w:pPr>
        <w:pStyle w:val="af7"/>
        <w:ind w:left="504" w:right="240"/>
      </w:pPr>
      <w:r w:rsidRPr="00004EA1">
        <w:t>响应参数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964"/>
        <w:gridCol w:w="1343"/>
        <w:gridCol w:w="815"/>
        <w:gridCol w:w="4175"/>
      </w:tblGrid>
      <w:tr w:rsidR="009F1CDF" w14:paraId="2A191C88" w14:textId="77777777" w:rsidTr="006337B9">
        <w:trPr>
          <w:trHeight w:val="454"/>
        </w:trPr>
        <w:tc>
          <w:tcPr>
            <w:tcW w:w="2661" w:type="dxa"/>
            <w:gridSpan w:val="2"/>
            <w:shd w:val="clear" w:color="auto" w:fill="DEE7EC"/>
            <w:vAlign w:val="center"/>
          </w:tcPr>
          <w:p w14:paraId="3B4BCE16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43" w:type="dxa"/>
            <w:shd w:val="clear" w:color="auto" w:fill="DEE7EC"/>
            <w:vAlign w:val="center"/>
          </w:tcPr>
          <w:p w14:paraId="662DFB01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15" w:type="dxa"/>
            <w:shd w:val="clear" w:color="auto" w:fill="DEE7EC"/>
            <w:vAlign w:val="center"/>
          </w:tcPr>
          <w:p w14:paraId="0D034D7A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175" w:type="dxa"/>
            <w:shd w:val="clear" w:color="auto" w:fill="DEE7EC"/>
            <w:vAlign w:val="center"/>
          </w:tcPr>
          <w:p w14:paraId="52BFFB50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9F1CDF" w14:paraId="748DFA73" w14:textId="77777777" w:rsidTr="006337B9">
        <w:trPr>
          <w:trHeight w:val="454"/>
        </w:trPr>
        <w:tc>
          <w:tcPr>
            <w:tcW w:w="697" w:type="dxa"/>
            <w:vMerge w:val="restart"/>
            <w:vAlign w:val="center"/>
          </w:tcPr>
          <w:p w14:paraId="20685989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964" w:type="dxa"/>
            <w:vAlign w:val="center"/>
          </w:tcPr>
          <w:p w14:paraId="5E3FA539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items</w:t>
            </w:r>
          </w:p>
        </w:tc>
        <w:tc>
          <w:tcPr>
            <w:tcW w:w="1343" w:type="dxa"/>
            <w:vAlign w:val="center"/>
          </w:tcPr>
          <w:p w14:paraId="4AB26E59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List&lt;Object&gt;</w:t>
            </w:r>
          </w:p>
        </w:tc>
        <w:tc>
          <w:tcPr>
            <w:tcW w:w="815" w:type="dxa"/>
            <w:vAlign w:val="center"/>
          </w:tcPr>
          <w:p w14:paraId="3A4022BA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4175" w:type="dxa"/>
            <w:vAlign w:val="center"/>
          </w:tcPr>
          <w:p w14:paraId="4980FD9B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记录</w:t>
            </w:r>
            <w:r w:rsidRPr="00073A18">
              <w:t>列表</w:t>
            </w:r>
          </w:p>
        </w:tc>
      </w:tr>
      <w:tr w:rsidR="009F1CDF" w14:paraId="76746122" w14:textId="77777777" w:rsidTr="006337B9">
        <w:trPr>
          <w:trHeight w:val="454"/>
        </w:trPr>
        <w:tc>
          <w:tcPr>
            <w:tcW w:w="697" w:type="dxa"/>
            <w:vMerge/>
            <w:vAlign w:val="center"/>
          </w:tcPr>
          <w:p w14:paraId="05CDF123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64" w:type="dxa"/>
            <w:vAlign w:val="center"/>
          </w:tcPr>
          <w:p w14:paraId="48A879CC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total</w:t>
            </w:r>
          </w:p>
        </w:tc>
        <w:tc>
          <w:tcPr>
            <w:tcW w:w="1343" w:type="dxa"/>
            <w:vAlign w:val="center"/>
          </w:tcPr>
          <w:p w14:paraId="025555CA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int</w:t>
            </w:r>
          </w:p>
        </w:tc>
        <w:tc>
          <w:tcPr>
            <w:tcW w:w="815" w:type="dxa"/>
            <w:vAlign w:val="center"/>
          </w:tcPr>
          <w:p w14:paraId="1EC8CF39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4175" w:type="dxa"/>
            <w:vAlign w:val="center"/>
          </w:tcPr>
          <w:p w14:paraId="18C270F7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符合条件的总数量</w:t>
            </w:r>
          </w:p>
        </w:tc>
      </w:tr>
      <w:tr w:rsidR="009F1CDF" w14:paraId="40A5376E" w14:textId="77777777" w:rsidTr="006337B9">
        <w:trPr>
          <w:trHeight w:val="454"/>
        </w:trPr>
        <w:tc>
          <w:tcPr>
            <w:tcW w:w="697" w:type="dxa"/>
            <w:vMerge/>
            <w:vAlign w:val="center"/>
          </w:tcPr>
          <w:p w14:paraId="69BF5866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64" w:type="dxa"/>
            <w:vAlign w:val="center"/>
          </w:tcPr>
          <w:p w14:paraId="6CAF356A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pageIndex</w:t>
            </w:r>
          </w:p>
        </w:tc>
        <w:tc>
          <w:tcPr>
            <w:tcW w:w="1343" w:type="dxa"/>
            <w:vAlign w:val="center"/>
          </w:tcPr>
          <w:p w14:paraId="18A12716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int</w:t>
            </w:r>
          </w:p>
        </w:tc>
        <w:tc>
          <w:tcPr>
            <w:tcW w:w="815" w:type="dxa"/>
            <w:vAlign w:val="center"/>
          </w:tcPr>
          <w:p w14:paraId="796528F7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4175" w:type="dxa"/>
            <w:vAlign w:val="center"/>
          </w:tcPr>
          <w:p w14:paraId="38E191DA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页索引</w:t>
            </w:r>
          </w:p>
        </w:tc>
      </w:tr>
      <w:tr w:rsidR="009F1CDF" w14:paraId="7D1F463E" w14:textId="77777777" w:rsidTr="006337B9">
        <w:trPr>
          <w:trHeight w:val="454"/>
        </w:trPr>
        <w:tc>
          <w:tcPr>
            <w:tcW w:w="697" w:type="dxa"/>
            <w:vMerge/>
            <w:vAlign w:val="center"/>
          </w:tcPr>
          <w:p w14:paraId="1D4C4BA2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964" w:type="dxa"/>
            <w:vAlign w:val="center"/>
          </w:tcPr>
          <w:p w14:paraId="12FE4312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pageSize</w:t>
            </w:r>
          </w:p>
        </w:tc>
        <w:tc>
          <w:tcPr>
            <w:tcW w:w="1343" w:type="dxa"/>
            <w:vAlign w:val="center"/>
          </w:tcPr>
          <w:p w14:paraId="3F5FCC60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int</w:t>
            </w:r>
          </w:p>
        </w:tc>
        <w:tc>
          <w:tcPr>
            <w:tcW w:w="815" w:type="dxa"/>
            <w:vAlign w:val="center"/>
          </w:tcPr>
          <w:p w14:paraId="5930599D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32</w:t>
            </w:r>
          </w:p>
        </w:tc>
        <w:tc>
          <w:tcPr>
            <w:tcW w:w="4175" w:type="dxa"/>
            <w:vAlign w:val="center"/>
          </w:tcPr>
          <w:p w14:paraId="2EEAB49A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页大小</w:t>
            </w:r>
          </w:p>
        </w:tc>
      </w:tr>
    </w:tbl>
    <w:p w14:paraId="33D6B19C" w14:textId="77777777" w:rsidR="009F1CDF" w:rsidRDefault="009F1CDF" w:rsidP="009F1CDF">
      <w:pPr>
        <w:pStyle w:val="af9"/>
        <w:spacing w:before="120" w:after="0" w:line="240" w:lineRule="auto"/>
        <w:ind w:left="528"/>
        <w:rPr>
          <w:lang w:eastAsia="zh-Hans"/>
        </w:rPr>
      </w:pPr>
      <w:r w:rsidRPr="00821388">
        <w:rPr>
          <w:rFonts w:hint="eastAsia"/>
          <w:lang w:eastAsia="zh-Hans"/>
        </w:rPr>
        <w:t>items</w:t>
      </w:r>
      <w:r w:rsidRPr="00821388"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39"/>
        <w:gridCol w:w="992"/>
        <w:gridCol w:w="851"/>
        <w:gridCol w:w="5812"/>
      </w:tblGrid>
      <w:tr w:rsidR="009F1CDF" w14:paraId="7546BD16" w14:textId="77777777" w:rsidTr="006337B9">
        <w:trPr>
          <w:trHeight w:val="454"/>
        </w:trPr>
        <w:tc>
          <w:tcPr>
            <w:tcW w:w="1339" w:type="dxa"/>
            <w:shd w:val="clear" w:color="auto" w:fill="DEE7EC"/>
            <w:vAlign w:val="center"/>
          </w:tcPr>
          <w:p w14:paraId="4E687587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18719D4D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59AC63F8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4584087F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9F1CDF" w14:paraId="100835F3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35D0E3BD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pid</w:t>
            </w:r>
          </w:p>
        </w:tc>
        <w:tc>
          <w:tcPr>
            <w:tcW w:w="992" w:type="dxa"/>
            <w:vAlign w:val="center"/>
          </w:tcPr>
          <w:p w14:paraId="29BD8F1F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851" w:type="dxa"/>
            <w:vAlign w:val="center"/>
          </w:tcPr>
          <w:p w14:paraId="68285A59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812" w:type="dxa"/>
            <w:vAlign w:val="center"/>
          </w:tcPr>
          <w:p w14:paraId="6F1EEA1C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记录ID</w:t>
            </w:r>
          </w:p>
        </w:tc>
      </w:tr>
      <w:tr w:rsidR="009F1CDF" w14:paraId="25114EDD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260A75D5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sn</w:t>
            </w:r>
          </w:p>
        </w:tc>
        <w:tc>
          <w:tcPr>
            <w:tcW w:w="992" w:type="dxa"/>
            <w:vAlign w:val="center"/>
          </w:tcPr>
          <w:p w14:paraId="7A573BF3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7FA3D5BB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4</w:t>
            </w:r>
          </w:p>
        </w:tc>
        <w:tc>
          <w:tcPr>
            <w:tcW w:w="5812" w:type="dxa"/>
            <w:vAlign w:val="center"/>
          </w:tcPr>
          <w:p w14:paraId="4B4B5BE5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9F1CDF" w14:paraId="6D693666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240B32A1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uid</w:t>
            </w:r>
          </w:p>
        </w:tc>
        <w:tc>
          <w:tcPr>
            <w:tcW w:w="992" w:type="dxa"/>
            <w:vAlign w:val="center"/>
          </w:tcPr>
          <w:p w14:paraId="5CA202C2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long</w:t>
            </w:r>
          </w:p>
        </w:tc>
        <w:tc>
          <w:tcPr>
            <w:tcW w:w="851" w:type="dxa"/>
            <w:vAlign w:val="center"/>
          </w:tcPr>
          <w:p w14:paraId="4E50B620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64</w:t>
            </w:r>
          </w:p>
        </w:tc>
        <w:tc>
          <w:tcPr>
            <w:tcW w:w="5812" w:type="dxa"/>
            <w:vAlign w:val="center"/>
          </w:tcPr>
          <w:p w14:paraId="0967C7D0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用户ID</w:t>
            </w:r>
          </w:p>
        </w:tc>
      </w:tr>
      <w:tr w:rsidR="009F1CDF" w14:paraId="1ADF11EC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7858DDF6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044830C4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datetime</w:t>
            </w:r>
          </w:p>
        </w:tc>
        <w:tc>
          <w:tcPr>
            <w:tcW w:w="851" w:type="dxa"/>
            <w:vAlign w:val="center"/>
          </w:tcPr>
          <w:p w14:paraId="60836F32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5812" w:type="dxa"/>
            <w:vAlign w:val="center"/>
          </w:tcPr>
          <w:p w14:paraId="2D4DC082" w14:textId="453D5A1E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兑换</w:t>
            </w:r>
            <w:r>
              <w:t>时间</w:t>
            </w:r>
          </w:p>
        </w:tc>
      </w:tr>
      <w:tr w:rsidR="009F1CDF" w14:paraId="41686190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7ABF4447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account</w:t>
            </w:r>
          </w:p>
        </w:tc>
        <w:tc>
          <w:tcPr>
            <w:tcW w:w="992" w:type="dxa"/>
            <w:vAlign w:val="center"/>
          </w:tcPr>
          <w:p w14:paraId="16AB44D1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 w:rsidRPr="00073A18">
              <w:t>string</w:t>
            </w:r>
          </w:p>
        </w:tc>
        <w:tc>
          <w:tcPr>
            <w:tcW w:w="851" w:type="dxa"/>
            <w:vAlign w:val="center"/>
          </w:tcPr>
          <w:p w14:paraId="437BC47E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812" w:type="dxa"/>
            <w:vAlign w:val="center"/>
          </w:tcPr>
          <w:p w14:paraId="7E2DE2F2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 w:rsidRPr="00073A18">
              <w:t>用户登录ID</w:t>
            </w:r>
          </w:p>
        </w:tc>
      </w:tr>
      <w:tr w:rsidR="009F1CDF" w14:paraId="2F7DFBD8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5C73B0B2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balance</w:t>
            </w:r>
          </w:p>
        </w:tc>
        <w:tc>
          <w:tcPr>
            <w:tcW w:w="992" w:type="dxa"/>
            <w:vAlign w:val="center"/>
          </w:tcPr>
          <w:p w14:paraId="5D4E7F45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51" w:type="dxa"/>
            <w:vAlign w:val="center"/>
          </w:tcPr>
          <w:p w14:paraId="27755568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5812" w:type="dxa"/>
            <w:vAlign w:val="center"/>
          </w:tcPr>
          <w:p w14:paraId="5B5A3A5D" w14:textId="77777777" w:rsidR="009F1CDF" w:rsidRPr="00073A18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t>红包余</w:t>
            </w:r>
            <w:r w:rsidRPr="00073A18">
              <w:t>额</w:t>
            </w:r>
            <w:r>
              <w:rPr>
                <w:rFonts w:hint="eastAsia"/>
              </w:rPr>
              <w:t>(兑换完成后的金额</w:t>
            </w:r>
            <w:r>
              <w:t>)</w:t>
            </w:r>
          </w:p>
        </w:tc>
      </w:tr>
      <w:tr w:rsidR="009F1CDF" w14:paraId="44AE29E6" w14:textId="77777777" w:rsidTr="006337B9">
        <w:trPr>
          <w:trHeight w:val="454"/>
        </w:trPr>
        <w:tc>
          <w:tcPr>
            <w:tcW w:w="1339" w:type="dxa"/>
            <w:vAlign w:val="center"/>
          </w:tcPr>
          <w:p w14:paraId="0F336331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992" w:type="dxa"/>
            <w:vAlign w:val="center"/>
          </w:tcPr>
          <w:p w14:paraId="4170FA7C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851" w:type="dxa"/>
            <w:vAlign w:val="center"/>
          </w:tcPr>
          <w:p w14:paraId="26463CEB" w14:textId="77777777" w:rsidR="009F1CDF" w:rsidRDefault="009F1CDF" w:rsidP="006337B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812" w:type="dxa"/>
            <w:vAlign w:val="center"/>
          </w:tcPr>
          <w:p w14:paraId="6F9BBCFD" w14:textId="77777777" w:rsidR="009F1CDF" w:rsidRDefault="009F1CDF" w:rsidP="006337B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兑换</w:t>
            </w:r>
            <w:r>
              <w:t>金额</w:t>
            </w:r>
          </w:p>
        </w:tc>
      </w:tr>
    </w:tbl>
    <w:p w14:paraId="61437BB0" w14:textId="69409856" w:rsidR="007574FD" w:rsidRDefault="007574FD" w:rsidP="007574FD">
      <w:pPr>
        <w:pStyle w:val="af2"/>
        <w:ind w:left="480" w:right="240"/>
      </w:pPr>
      <w:bookmarkStart w:id="42" w:name="_Toc29317691"/>
      <w:r>
        <w:rPr>
          <w:rFonts w:hint="eastAsia"/>
          <w:lang w:eastAsia="zh-Hans"/>
        </w:rPr>
        <w:lastRenderedPageBreak/>
        <w:t>[</w:t>
      </w:r>
      <w:r>
        <w:rPr>
          <w:rFonts w:hint="eastAsia"/>
          <w:lang w:eastAsia="zh-Hans"/>
        </w:rPr>
        <w:t>盘口</w:t>
      </w:r>
      <w:r>
        <w:rPr>
          <w:lang w:eastAsia="zh-Hans"/>
        </w:rPr>
        <w:t xml:space="preserve">] </w:t>
      </w:r>
      <w:r>
        <w:rPr>
          <w:rFonts w:hint="eastAsia"/>
          <w:lang w:eastAsia="zh-Hans"/>
        </w:rPr>
        <w:t>查询投注限红盘口</w:t>
      </w:r>
      <w:bookmarkEnd w:id="42"/>
    </w:p>
    <w:p w14:paraId="74ECE866" w14:textId="77777777" w:rsidR="007574FD" w:rsidRDefault="007574FD" w:rsidP="007574FD">
      <w:pPr>
        <w:pStyle w:val="af7"/>
        <w:ind w:left="504" w:right="240"/>
      </w:pPr>
      <w:r>
        <w:rPr>
          <w:rFonts w:hint="eastAsia"/>
        </w:rPr>
        <w:t>接口地址</w:t>
      </w:r>
    </w:p>
    <w:p w14:paraId="3F9C8C9D" w14:textId="29463EFF" w:rsidR="007574FD" w:rsidRDefault="007574FD" w:rsidP="007574FD">
      <w:pPr>
        <w:pStyle w:val="af6"/>
        <w:spacing w:before="200" w:after="120"/>
        <w:ind w:leftChars="200" w:left="480"/>
        <w:rPr>
          <w:rStyle w:val="af8"/>
        </w:rPr>
      </w:pPr>
      <w:r w:rsidRPr="007574FD">
        <w:rPr>
          <w:rStyle w:val="af8"/>
        </w:rPr>
        <w:t>open.game.limitations.get</w:t>
      </w:r>
    </w:p>
    <w:p w14:paraId="73CB2ABD" w14:textId="77777777" w:rsidR="007574FD" w:rsidRPr="00944A0B" w:rsidRDefault="007574FD" w:rsidP="007574FD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7574FD" w14:paraId="62E7349C" w14:textId="77777777" w:rsidTr="004607B4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54338E58" w14:textId="77777777" w:rsidR="007574FD" w:rsidRDefault="007574FD" w:rsidP="004607B4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58E89F35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6F309AE7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36B38A47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20CC9119" w14:textId="77777777" w:rsidR="007574FD" w:rsidRDefault="007574FD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7574FD" w14:paraId="12D474CD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5ADA3E47" w14:textId="77777777" w:rsidR="007574FD" w:rsidRDefault="007574FD" w:rsidP="004607B4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2" w:type="dxa"/>
            <w:vAlign w:val="center"/>
          </w:tcPr>
          <w:p w14:paraId="0194226F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14:paraId="2AF99A5F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44A40222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62F2AC9A" w14:textId="77777777" w:rsidR="007574FD" w:rsidRDefault="007574FD" w:rsidP="004607B4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7574FD" w14:paraId="66DC0394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7B91A2AD" w14:textId="3C69DC68" w:rsidR="007574FD" w:rsidRDefault="007574FD" w:rsidP="004607B4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92" w:type="dxa"/>
            <w:vAlign w:val="center"/>
          </w:tcPr>
          <w:p w14:paraId="1D1ACE9F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28756256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3A4A360A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4C07EB55" w14:textId="57D0E9D0" w:rsidR="007574FD" w:rsidRDefault="007574FD" w:rsidP="007574FD">
            <w:pPr>
              <w:pStyle w:val="af6"/>
              <w:spacing w:after="0"/>
              <w:ind w:leftChars="0" w:left="0"/>
              <w:jc w:val="both"/>
            </w:pPr>
            <w:r>
              <w:t>签名摘要sign</w:t>
            </w:r>
            <w:r w:rsidRPr="00C80D88">
              <w:t>=md5(</w:t>
            </w:r>
            <w:r w:rsidRPr="007574FD">
              <w:t>random+sn+time+secretKey</w:t>
            </w:r>
            <w:r w:rsidR="00E303F7">
              <w:t>)</w:t>
            </w:r>
          </w:p>
        </w:tc>
      </w:tr>
      <w:tr w:rsidR="007574FD" w14:paraId="298A63CA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21822D98" w14:textId="77777777" w:rsidR="007574FD" w:rsidRDefault="007574FD" w:rsidP="004607B4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1A1BD81E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393EBDB5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3700952E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2C67EA0B" w14:textId="77777777" w:rsidR="007574FD" w:rsidRDefault="007574FD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7574FD" w14:paraId="0091C9B7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1DCFFFCC" w14:textId="4A8BC3F8" w:rsidR="007574FD" w:rsidRPr="00A64914" w:rsidRDefault="007574FD" w:rsidP="004607B4">
            <w:pPr>
              <w:pStyle w:val="af6"/>
              <w:spacing w:after="0"/>
              <w:ind w:leftChars="0" w:left="0"/>
              <w:jc w:val="both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4F950728" w14:textId="77777777" w:rsidR="007574FD" w:rsidRPr="00A64914" w:rsidRDefault="007574FD" w:rsidP="004607B4">
            <w:pPr>
              <w:pStyle w:val="af6"/>
              <w:spacing w:after="0"/>
              <w:ind w:leftChars="0" w:left="0"/>
              <w:jc w:val="center"/>
            </w:pPr>
            <w:r w:rsidRPr="00A64914">
              <w:t>string</w:t>
            </w:r>
          </w:p>
        </w:tc>
        <w:tc>
          <w:tcPr>
            <w:tcW w:w="851" w:type="dxa"/>
            <w:vAlign w:val="center"/>
          </w:tcPr>
          <w:p w14:paraId="23405F67" w14:textId="1FCDEE7A" w:rsidR="007574FD" w:rsidRPr="00A64914" w:rsidRDefault="007574FD" w:rsidP="007574FD">
            <w:pPr>
              <w:pStyle w:val="af6"/>
              <w:spacing w:after="0"/>
              <w:ind w:leftChars="0" w:left="0"/>
              <w:jc w:val="center"/>
            </w:pPr>
            <w:r w:rsidRPr="00A64914">
              <w:t>1</w:t>
            </w:r>
            <w:r>
              <w:t>4</w:t>
            </w:r>
          </w:p>
        </w:tc>
        <w:tc>
          <w:tcPr>
            <w:tcW w:w="709" w:type="dxa"/>
            <w:vAlign w:val="center"/>
          </w:tcPr>
          <w:p w14:paraId="7798AC09" w14:textId="6B85FEC2" w:rsidR="007574FD" w:rsidRPr="00A64914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370CC942" w14:textId="1E86573D" w:rsidR="007574FD" w:rsidRPr="00A64914" w:rsidRDefault="007574FD" w:rsidP="004607B4">
            <w:pPr>
              <w:pStyle w:val="af6"/>
              <w:spacing w:after="0"/>
              <w:ind w:leftChars="0" w:left="0"/>
              <w:jc w:val="both"/>
            </w:pPr>
            <w:r w:rsidRPr="007574FD">
              <w:rPr>
                <w:rFonts w:hint="eastAsia"/>
              </w:rPr>
              <w:t>请求提交的时间</w:t>
            </w:r>
            <w:r w:rsidRPr="007574FD">
              <w:t>(UTC-4)，格式: yyyyMMddHHmmss</w:t>
            </w:r>
          </w:p>
        </w:tc>
      </w:tr>
      <w:tr w:rsidR="007574FD" w14:paraId="034ACD72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1A4734BA" w14:textId="77777777" w:rsidR="007574FD" w:rsidRDefault="007574FD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loginId</w:t>
            </w:r>
          </w:p>
        </w:tc>
        <w:tc>
          <w:tcPr>
            <w:tcW w:w="992" w:type="dxa"/>
            <w:vAlign w:val="center"/>
          </w:tcPr>
          <w:p w14:paraId="38BE923F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01FD4A17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6D10079B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1B00A872" w14:textId="485117EC" w:rsidR="007574FD" w:rsidRDefault="00E303F7" w:rsidP="00E303F7">
            <w:pPr>
              <w:pStyle w:val="af6"/>
              <w:spacing w:after="0"/>
              <w:ind w:leftChars="0" w:left="0"/>
              <w:jc w:val="both"/>
            </w:pPr>
            <w:r w:rsidRPr="00E303F7">
              <w:t>如果提交loginId，则获取指定用户的限红盘口，否则为全厅</w:t>
            </w:r>
          </w:p>
        </w:tc>
      </w:tr>
    </w:tbl>
    <w:p w14:paraId="2ADD0B66" w14:textId="77777777" w:rsidR="007574FD" w:rsidRDefault="007574FD" w:rsidP="007574FD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7D0B1FDE" w14:textId="77777777" w:rsidR="007574FD" w:rsidRPr="00944A0B" w:rsidRDefault="007574FD" w:rsidP="007574FD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7574FD" w14:paraId="5CB7C3BC" w14:textId="77777777" w:rsidTr="004607B4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2ED2835B" w14:textId="77777777" w:rsidR="007574FD" w:rsidRDefault="007574FD" w:rsidP="004607B4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5D060FB3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4C953778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137DD096" w14:textId="77777777" w:rsidR="007574FD" w:rsidRDefault="007574FD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7574FD" w14:paraId="004B1366" w14:textId="77777777" w:rsidTr="00E303F7">
        <w:trPr>
          <w:trHeight w:hRule="exact" w:val="454"/>
        </w:trPr>
        <w:tc>
          <w:tcPr>
            <w:tcW w:w="1353" w:type="dxa"/>
            <w:vAlign w:val="center"/>
          </w:tcPr>
          <w:p w14:paraId="10DCFAD0" w14:textId="77777777" w:rsidR="007574FD" w:rsidRDefault="007574FD" w:rsidP="004607B4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088EA62D" w14:textId="77777777" w:rsidR="007574FD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6389D10E" w14:textId="34DC00DA" w:rsidR="007574FD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t>2</w:t>
            </w:r>
          </w:p>
        </w:tc>
        <w:tc>
          <w:tcPr>
            <w:tcW w:w="5812" w:type="dxa"/>
            <w:vAlign w:val="center"/>
          </w:tcPr>
          <w:p w14:paraId="3925F594" w14:textId="64296635" w:rsidR="007574FD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投注</w:t>
            </w:r>
            <w:r w:rsidRPr="00E303F7">
              <w:rPr>
                <w:rFonts w:hint="eastAsia"/>
              </w:rPr>
              <w:t>限红盘口标识，示例</w:t>
            </w:r>
            <w:r w:rsidRPr="00E303F7">
              <w:t>: A</w:t>
            </w:r>
          </w:p>
        </w:tc>
      </w:tr>
    </w:tbl>
    <w:p w14:paraId="5B33E15B" w14:textId="77777777" w:rsidR="007574FD" w:rsidRDefault="007574FD" w:rsidP="007574FD">
      <w:pPr>
        <w:pStyle w:val="af7"/>
        <w:ind w:left="504" w:right="240"/>
        <w:rPr>
          <w:rStyle w:val="af8"/>
        </w:rPr>
      </w:pPr>
    </w:p>
    <w:p w14:paraId="70594DD4" w14:textId="77777777" w:rsidR="007574FD" w:rsidRPr="00944A0B" w:rsidRDefault="007574FD" w:rsidP="007574FD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7574FD" w14:paraId="254394FE" w14:textId="77777777" w:rsidTr="004607B4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2D0BAA37" w14:textId="77777777" w:rsidR="007574FD" w:rsidRPr="003924BB" w:rsidRDefault="007574FD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338DBE8C" w14:textId="72ECC29E" w:rsidR="007574FD" w:rsidRPr="006C7279" w:rsidRDefault="007574FD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="00E303F7" w:rsidRPr="00E303F7">
              <w:rPr>
                <w:rFonts w:ascii="Courier New" w:eastAsia="宋体" w:hAnsi="Courier New" w:cs="Courier New"/>
                <w:color w:val="4E9A06"/>
              </w:rPr>
              <w:t>6edd04ce-e6c6-4f46-9424-a59208a0219a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FD3CE09" w14:textId="0B3A8121" w:rsidR="007574FD" w:rsidRPr="006C7279" w:rsidRDefault="007574FD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="00E303F7" w:rsidRPr="00E303F7">
              <w:rPr>
                <w:rFonts w:ascii="Courier New" w:eastAsia="宋体" w:hAnsi="Courier New" w:cs="Courier New"/>
                <w:color w:val="4E9A06"/>
              </w:rPr>
              <w:t>open.game.limitations.get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B940C8E" w14:textId="77777777" w:rsidR="007574FD" w:rsidRPr="006C7279" w:rsidRDefault="007574FD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59B282E5" w14:textId="77777777" w:rsidR="007574FD" w:rsidRPr="006C7279" w:rsidRDefault="007574FD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"659c24ba"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05466D4" w14:textId="08088024" w:rsidR="007574FD" w:rsidRPr="006C7279" w:rsidRDefault="007574FD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E303F7">
              <w:rPr>
                <w:rFonts w:ascii="Courier New" w:eastAsia="宋体" w:hAnsi="Courier New" w:cs="Courier New"/>
                <w:color w:val="204A87"/>
              </w:rPr>
              <w:t>sign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252E11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0F9B27A" w14:textId="77777777" w:rsidR="007574FD" w:rsidRPr="006C7279" w:rsidRDefault="007574FD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640B587" w14:textId="2BB649E9" w:rsidR="007574FD" w:rsidRPr="006C7279" w:rsidRDefault="007574FD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E303F7">
              <w:rPr>
                <w:rFonts w:ascii="Courier New" w:eastAsia="宋体" w:hAnsi="Courier New" w:cs="Courier New"/>
                <w:color w:val="204A87"/>
              </w:rPr>
              <w:t>time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="00E303F7">
              <w:rPr>
                <w:rFonts w:ascii="Courier New" w:eastAsia="宋体" w:hAnsi="Courier New" w:cs="Courier New"/>
                <w:color w:val="4E9A06"/>
              </w:rPr>
              <w:t>20190606183001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B80F9A0" w14:textId="435A0629" w:rsidR="007574FD" w:rsidRPr="006C7279" w:rsidRDefault="007574FD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E303F7">
              <w:rPr>
                <w:rFonts w:ascii="Courier New" w:eastAsia="宋体" w:hAnsi="Courier New" w:cs="Courier New"/>
                <w:color w:val="204A87"/>
              </w:rPr>
              <w:t>loginId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="00E303F7">
              <w:rPr>
                <w:rFonts w:ascii="Courier New" w:eastAsia="宋体" w:hAnsi="Courier New" w:cs="Courier New"/>
                <w:color w:val="4E9A06"/>
              </w:rPr>
              <w:t>TestUser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</w:p>
          <w:p w14:paraId="5D4169BB" w14:textId="77777777" w:rsidR="007574FD" w:rsidRPr="006C7279" w:rsidRDefault="007574FD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1822538" w14:textId="77777777" w:rsidR="007574FD" w:rsidRPr="006C7279" w:rsidRDefault="007574FD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68DA999A" w14:textId="77777777" w:rsidR="007574FD" w:rsidRPr="006C7279" w:rsidRDefault="007574FD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3FC41AC3" w14:textId="77777777" w:rsidR="007574FD" w:rsidRDefault="007574FD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48128B8D" w14:textId="025BAA27" w:rsidR="00E303F7" w:rsidRDefault="00E303F7" w:rsidP="00E303F7">
      <w:pPr>
        <w:pStyle w:val="af2"/>
        <w:ind w:left="480" w:right="240"/>
      </w:pPr>
      <w:bookmarkStart w:id="43" w:name="_Toc29317692"/>
      <w:r>
        <w:rPr>
          <w:rFonts w:hint="eastAsia"/>
          <w:lang w:eastAsia="zh-Hans"/>
        </w:rPr>
        <w:lastRenderedPageBreak/>
        <w:t>[</w:t>
      </w:r>
      <w:r>
        <w:rPr>
          <w:rFonts w:hint="eastAsia"/>
          <w:lang w:eastAsia="zh-Hans"/>
        </w:rPr>
        <w:t>盘口</w:t>
      </w:r>
      <w:r>
        <w:rPr>
          <w:lang w:eastAsia="zh-Hans"/>
        </w:rPr>
        <w:t xml:space="preserve">] </w:t>
      </w:r>
      <w:r>
        <w:rPr>
          <w:rFonts w:hint="eastAsia"/>
          <w:lang w:eastAsia="zh-Hans"/>
        </w:rPr>
        <w:t>修改投注限红盘口</w:t>
      </w:r>
      <w:bookmarkEnd w:id="43"/>
    </w:p>
    <w:p w14:paraId="0A807EC9" w14:textId="77777777" w:rsidR="00E303F7" w:rsidRDefault="00E303F7" w:rsidP="00E303F7">
      <w:pPr>
        <w:pStyle w:val="af7"/>
        <w:ind w:left="504" w:right="240"/>
      </w:pPr>
      <w:r>
        <w:rPr>
          <w:rFonts w:hint="eastAsia"/>
        </w:rPr>
        <w:t>接口地址</w:t>
      </w:r>
    </w:p>
    <w:p w14:paraId="7E8CA155" w14:textId="6AE22EFA" w:rsidR="00E303F7" w:rsidRDefault="00E303F7" w:rsidP="00E303F7">
      <w:pPr>
        <w:pStyle w:val="af6"/>
        <w:spacing w:before="200" w:after="120"/>
        <w:ind w:leftChars="200" w:left="480"/>
        <w:rPr>
          <w:rStyle w:val="af8"/>
        </w:rPr>
      </w:pPr>
      <w:r>
        <w:rPr>
          <w:rStyle w:val="af8"/>
        </w:rPr>
        <w:t>open.game.limitations.s</w:t>
      </w:r>
      <w:r w:rsidRPr="007574FD">
        <w:rPr>
          <w:rStyle w:val="af8"/>
        </w:rPr>
        <w:t>et</w:t>
      </w:r>
    </w:p>
    <w:p w14:paraId="7416428C" w14:textId="77777777" w:rsidR="00E303F7" w:rsidRPr="00944A0B" w:rsidRDefault="00E303F7" w:rsidP="00E303F7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E303F7" w14:paraId="54E26D1E" w14:textId="77777777" w:rsidTr="004607B4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1503DAB1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4FE96615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47FE0CCB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783DA76D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704CFF13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E303F7" w14:paraId="18FE3AFA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0D81036D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2" w:type="dxa"/>
            <w:vAlign w:val="center"/>
          </w:tcPr>
          <w:p w14:paraId="296D12D0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14:paraId="58778177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7BAE8C24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72434014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E303F7" w14:paraId="3FB29502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6C293819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92" w:type="dxa"/>
            <w:vAlign w:val="center"/>
          </w:tcPr>
          <w:p w14:paraId="045A0887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0D05D6D2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340EFD79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3E1ED3DD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签名摘要sign</w:t>
            </w:r>
            <w:r w:rsidRPr="00C80D88">
              <w:t>=md5(</w:t>
            </w:r>
            <w:r w:rsidRPr="007574FD">
              <w:t>random+sn+time+secretKey</w:t>
            </w:r>
            <w:r>
              <w:t>)</w:t>
            </w:r>
          </w:p>
        </w:tc>
      </w:tr>
      <w:tr w:rsidR="00E303F7" w14:paraId="493D3D98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410B51C2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6A4C45C2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0B1D0BDB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745C8501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1C677D43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E303F7" w14:paraId="618ED19C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4D70CA48" w14:textId="77777777" w:rsidR="00E303F7" w:rsidRPr="00A64914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7B0D12BB" w14:textId="77777777" w:rsidR="00E303F7" w:rsidRPr="00A64914" w:rsidRDefault="00E303F7" w:rsidP="004607B4">
            <w:pPr>
              <w:pStyle w:val="af6"/>
              <w:spacing w:after="0"/>
              <w:ind w:leftChars="0" w:left="0"/>
              <w:jc w:val="center"/>
            </w:pPr>
            <w:r w:rsidRPr="00A64914">
              <w:t>string</w:t>
            </w:r>
          </w:p>
        </w:tc>
        <w:tc>
          <w:tcPr>
            <w:tcW w:w="851" w:type="dxa"/>
            <w:vAlign w:val="center"/>
          </w:tcPr>
          <w:p w14:paraId="3F948353" w14:textId="77777777" w:rsidR="00E303F7" w:rsidRPr="00A64914" w:rsidRDefault="00E303F7" w:rsidP="004607B4">
            <w:pPr>
              <w:pStyle w:val="af6"/>
              <w:spacing w:after="0"/>
              <w:ind w:leftChars="0" w:left="0"/>
              <w:jc w:val="center"/>
            </w:pPr>
            <w:r w:rsidRPr="00A64914">
              <w:t>1</w:t>
            </w:r>
            <w:r>
              <w:t>4</w:t>
            </w:r>
          </w:p>
        </w:tc>
        <w:tc>
          <w:tcPr>
            <w:tcW w:w="709" w:type="dxa"/>
            <w:vAlign w:val="center"/>
          </w:tcPr>
          <w:p w14:paraId="3F7ED680" w14:textId="77777777" w:rsidR="00E303F7" w:rsidRPr="00A64914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7FF7D40C" w14:textId="77777777" w:rsidR="00E303F7" w:rsidRPr="00A64914" w:rsidRDefault="00E303F7" w:rsidP="004607B4">
            <w:pPr>
              <w:pStyle w:val="af6"/>
              <w:spacing w:after="0"/>
              <w:ind w:leftChars="0" w:left="0"/>
              <w:jc w:val="both"/>
            </w:pPr>
            <w:r w:rsidRPr="007574FD">
              <w:rPr>
                <w:rFonts w:hint="eastAsia"/>
              </w:rPr>
              <w:t>请求提交的时间</w:t>
            </w:r>
            <w:r w:rsidRPr="007574FD">
              <w:t>(UTC-4)，格式: yyyyMMddHHmmss</w:t>
            </w:r>
          </w:p>
        </w:tc>
      </w:tr>
      <w:tr w:rsidR="00E303F7" w14:paraId="5A932B73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3F0C3440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loginId</w:t>
            </w:r>
          </w:p>
        </w:tc>
        <w:tc>
          <w:tcPr>
            <w:tcW w:w="992" w:type="dxa"/>
            <w:vAlign w:val="center"/>
          </w:tcPr>
          <w:p w14:paraId="523D4847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140A9B25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75EE9BA0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5DD54A60" w14:textId="623718A8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玩家登录ID</w:t>
            </w:r>
          </w:p>
        </w:tc>
      </w:tr>
      <w:tr w:rsidR="00E303F7" w14:paraId="117525F8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476CDAD9" w14:textId="354C73F1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92" w:type="dxa"/>
            <w:vAlign w:val="center"/>
          </w:tcPr>
          <w:p w14:paraId="36149F0F" w14:textId="2B3C4B14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vAlign w:val="center"/>
          </w:tcPr>
          <w:p w14:paraId="5026CF53" w14:textId="431902D3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7BEC8AED" w14:textId="3A17D28B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3C9A95E4" w14:textId="1E43BA40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盘口标识，请通过</w:t>
            </w:r>
            <w:r>
              <w:rPr>
                <w:rFonts w:hint="eastAsia"/>
              </w:rPr>
              <w:t>o</w:t>
            </w:r>
            <w:r>
              <w:t>pen.game.limitations.list获取</w:t>
            </w:r>
            <w:r w:rsidR="008F1363">
              <w:t>可用列表</w:t>
            </w:r>
          </w:p>
        </w:tc>
      </w:tr>
    </w:tbl>
    <w:p w14:paraId="5AF6CE2A" w14:textId="77777777" w:rsidR="00E303F7" w:rsidRDefault="00E303F7" w:rsidP="00E303F7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495016F8" w14:textId="77777777" w:rsidR="00E303F7" w:rsidRPr="00944A0B" w:rsidRDefault="00E303F7" w:rsidP="00E303F7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E303F7" w14:paraId="31650059" w14:textId="77777777" w:rsidTr="004607B4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208E0FA6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4FB07D5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2D683685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12005261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E303F7" w14:paraId="463F5960" w14:textId="77777777" w:rsidTr="004607B4">
        <w:trPr>
          <w:trHeight w:hRule="exact" w:val="454"/>
        </w:trPr>
        <w:tc>
          <w:tcPr>
            <w:tcW w:w="1353" w:type="dxa"/>
            <w:vAlign w:val="center"/>
          </w:tcPr>
          <w:p w14:paraId="0ACB1726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2C43C4DA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3EE3B3F1" w14:textId="681247F4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t>8</w:t>
            </w:r>
          </w:p>
        </w:tc>
        <w:tc>
          <w:tcPr>
            <w:tcW w:w="5812" w:type="dxa"/>
            <w:vAlign w:val="center"/>
          </w:tcPr>
          <w:p w14:paraId="407AE8BC" w14:textId="706427AB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操作结果:</w:t>
            </w:r>
            <w:r>
              <w:t xml:space="preserve"> success</w:t>
            </w:r>
          </w:p>
        </w:tc>
      </w:tr>
    </w:tbl>
    <w:p w14:paraId="075492FE" w14:textId="77777777" w:rsidR="00E303F7" w:rsidRDefault="00E303F7" w:rsidP="00E303F7">
      <w:pPr>
        <w:pStyle w:val="af7"/>
        <w:ind w:left="504" w:right="240"/>
        <w:rPr>
          <w:rStyle w:val="af8"/>
        </w:rPr>
      </w:pPr>
    </w:p>
    <w:p w14:paraId="5297C8F4" w14:textId="77777777" w:rsidR="00E303F7" w:rsidRPr="00944A0B" w:rsidRDefault="00E303F7" w:rsidP="00E303F7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E303F7" w14:paraId="7473453A" w14:textId="77777777" w:rsidTr="004607B4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240518B3" w14:textId="77777777" w:rsidR="00E303F7" w:rsidRPr="003924BB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72915F9E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E303F7">
              <w:rPr>
                <w:rFonts w:ascii="Courier New" w:eastAsia="宋体" w:hAnsi="Courier New" w:cs="Courier New"/>
                <w:color w:val="4E9A06"/>
              </w:rPr>
              <w:t>6edd04ce-e6c6-4f46-9424-a59208a0219a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E0E335F" w14:textId="059FE526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>
              <w:rPr>
                <w:rFonts w:ascii="Courier New" w:eastAsia="宋体" w:hAnsi="Courier New" w:cs="Courier New"/>
                <w:color w:val="4E9A06"/>
              </w:rPr>
              <w:t>open.game.limitations.s</w:t>
            </w:r>
            <w:r w:rsidRPr="00E303F7">
              <w:rPr>
                <w:rFonts w:ascii="Courier New" w:eastAsia="宋体" w:hAnsi="Courier New" w:cs="Courier New"/>
                <w:color w:val="4E9A06"/>
              </w:rPr>
              <w:t>et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1D5B0D6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4DEDB5BE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"659c24ba"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362161D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sign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252E11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4F71314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5A3B71D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time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>
              <w:rPr>
                <w:rFonts w:ascii="Courier New" w:eastAsia="宋体" w:hAnsi="Courier New" w:cs="Courier New"/>
                <w:color w:val="4E9A06"/>
              </w:rPr>
              <w:t>20190606183001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4B4AD01" w14:textId="4162DF34" w:rsidR="00E303F7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4E9A06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loginId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>
              <w:rPr>
                <w:rFonts w:ascii="Courier New" w:eastAsia="宋体" w:hAnsi="Courier New" w:cs="Courier New"/>
                <w:color w:val="4E9A06"/>
              </w:rPr>
              <w:t>TestUser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EDB88C1" w14:textId="15FC8DD8" w:rsidR="00E303F7" w:rsidRPr="006C7279" w:rsidRDefault="00E303F7" w:rsidP="00E303F7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value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>
              <w:rPr>
                <w:rFonts w:ascii="Courier New" w:eastAsia="宋体" w:hAnsi="Courier New" w:cs="Courier New"/>
                <w:color w:val="4E9A06"/>
              </w:rPr>
              <w:t>M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</w:p>
          <w:p w14:paraId="725DAE31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EF07BCD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3ACA0D76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1E16EFF9" w14:textId="77777777" w:rsidR="007574FD" w:rsidRDefault="007574FD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0533A85A" w14:textId="471517D5" w:rsidR="00E303F7" w:rsidRDefault="00E303F7" w:rsidP="00E303F7">
      <w:pPr>
        <w:pStyle w:val="af2"/>
        <w:ind w:left="480" w:right="240"/>
      </w:pPr>
      <w:bookmarkStart w:id="44" w:name="_Toc29317693"/>
      <w:r>
        <w:rPr>
          <w:rFonts w:hint="eastAsia"/>
          <w:lang w:eastAsia="zh-Hans"/>
        </w:rPr>
        <w:lastRenderedPageBreak/>
        <w:t>[</w:t>
      </w:r>
      <w:r>
        <w:rPr>
          <w:rFonts w:hint="eastAsia"/>
          <w:lang w:eastAsia="zh-Hans"/>
        </w:rPr>
        <w:t>盘口</w:t>
      </w:r>
      <w:r>
        <w:rPr>
          <w:lang w:eastAsia="zh-Hans"/>
        </w:rPr>
        <w:t xml:space="preserve">] </w:t>
      </w:r>
      <w:r>
        <w:rPr>
          <w:lang w:eastAsia="zh-Hans"/>
        </w:rPr>
        <w:t>获取</w:t>
      </w:r>
      <w:r>
        <w:rPr>
          <w:rFonts w:hint="eastAsia"/>
          <w:lang w:eastAsia="zh-Hans"/>
        </w:rPr>
        <w:t>限红盘口列表</w:t>
      </w:r>
      <w:bookmarkEnd w:id="44"/>
    </w:p>
    <w:p w14:paraId="29CE35ED" w14:textId="77777777" w:rsidR="00E303F7" w:rsidRDefault="00E303F7" w:rsidP="00E303F7">
      <w:pPr>
        <w:pStyle w:val="af7"/>
        <w:ind w:left="504" w:right="240"/>
      </w:pPr>
      <w:r>
        <w:rPr>
          <w:rFonts w:hint="eastAsia"/>
        </w:rPr>
        <w:t>接口地址</w:t>
      </w:r>
    </w:p>
    <w:p w14:paraId="66F78589" w14:textId="23C24B52" w:rsidR="00E303F7" w:rsidRDefault="00E303F7" w:rsidP="00E303F7">
      <w:pPr>
        <w:pStyle w:val="af6"/>
        <w:spacing w:before="200" w:after="120"/>
        <w:ind w:leftChars="200" w:left="480"/>
        <w:rPr>
          <w:rStyle w:val="af8"/>
        </w:rPr>
      </w:pPr>
      <w:r w:rsidRPr="007574FD">
        <w:rPr>
          <w:rStyle w:val="af8"/>
        </w:rPr>
        <w:t>open.game.limitations.</w:t>
      </w:r>
      <w:r>
        <w:rPr>
          <w:rStyle w:val="af8"/>
        </w:rPr>
        <w:t>list</w:t>
      </w:r>
    </w:p>
    <w:p w14:paraId="40CABAB3" w14:textId="77777777" w:rsidR="00E303F7" w:rsidRPr="00944A0B" w:rsidRDefault="00E303F7" w:rsidP="00E303F7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E303F7" w14:paraId="388A4A29" w14:textId="77777777" w:rsidTr="004607B4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3C694E61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2EF0A18D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60726E8B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2107BFE9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415A1953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E303F7" w14:paraId="147ED80C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2C4BEBE6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2" w:type="dxa"/>
            <w:vAlign w:val="center"/>
          </w:tcPr>
          <w:p w14:paraId="77A5AAB2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14:paraId="29926E32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719A2DA2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42D585E7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E303F7" w14:paraId="28A84293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6132F1C4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92" w:type="dxa"/>
            <w:vAlign w:val="center"/>
          </w:tcPr>
          <w:p w14:paraId="7A71C8E3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7A34A0C0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5007E25B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59839998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签名摘要sign</w:t>
            </w:r>
            <w:r w:rsidRPr="00C80D88">
              <w:t>=md5(</w:t>
            </w:r>
            <w:r w:rsidRPr="007574FD">
              <w:t>random+sn+time+secretKey</w:t>
            </w:r>
            <w:r>
              <w:t>)</w:t>
            </w:r>
          </w:p>
        </w:tc>
      </w:tr>
      <w:tr w:rsidR="00E303F7" w14:paraId="27F631AD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5A0EB986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01F02565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74D753C1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03B4F893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50B0C158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E303F7" w14:paraId="66B0D8DB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2ADC721F" w14:textId="77777777" w:rsidR="00E303F7" w:rsidRPr="00A64914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6612D28C" w14:textId="77777777" w:rsidR="00E303F7" w:rsidRPr="00A64914" w:rsidRDefault="00E303F7" w:rsidP="004607B4">
            <w:pPr>
              <w:pStyle w:val="af6"/>
              <w:spacing w:after="0"/>
              <w:ind w:leftChars="0" w:left="0"/>
              <w:jc w:val="center"/>
            </w:pPr>
            <w:r w:rsidRPr="00A64914">
              <w:t>string</w:t>
            </w:r>
          </w:p>
        </w:tc>
        <w:tc>
          <w:tcPr>
            <w:tcW w:w="851" w:type="dxa"/>
            <w:vAlign w:val="center"/>
          </w:tcPr>
          <w:p w14:paraId="7B24230A" w14:textId="77777777" w:rsidR="00E303F7" w:rsidRPr="00A64914" w:rsidRDefault="00E303F7" w:rsidP="004607B4">
            <w:pPr>
              <w:pStyle w:val="af6"/>
              <w:spacing w:after="0"/>
              <w:ind w:leftChars="0" w:left="0"/>
              <w:jc w:val="center"/>
            </w:pPr>
            <w:r w:rsidRPr="00A64914">
              <w:t>1</w:t>
            </w:r>
            <w:r>
              <w:t>4</w:t>
            </w:r>
          </w:p>
        </w:tc>
        <w:tc>
          <w:tcPr>
            <w:tcW w:w="709" w:type="dxa"/>
            <w:vAlign w:val="center"/>
          </w:tcPr>
          <w:p w14:paraId="34614333" w14:textId="77777777" w:rsidR="00E303F7" w:rsidRPr="00A64914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125BCC14" w14:textId="77777777" w:rsidR="00E303F7" w:rsidRPr="00A64914" w:rsidRDefault="00E303F7" w:rsidP="004607B4">
            <w:pPr>
              <w:pStyle w:val="af6"/>
              <w:spacing w:after="0"/>
              <w:ind w:leftChars="0" w:left="0"/>
              <w:jc w:val="both"/>
            </w:pPr>
            <w:r w:rsidRPr="007574FD">
              <w:rPr>
                <w:rFonts w:hint="eastAsia"/>
              </w:rPr>
              <w:t>请求提交的时间</w:t>
            </w:r>
            <w:r w:rsidRPr="007574FD">
              <w:t>(UTC-4)，格式: yyyyMMddHHmmss</w:t>
            </w:r>
          </w:p>
        </w:tc>
      </w:tr>
    </w:tbl>
    <w:p w14:paraId="3881F59D" w14:textId="77777777" w:rsidR="00E303F7" w:rsidRDefault="00E303F7" w:rsidP="00E303F7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6CB8489F" w14:textId="77777777" w:rsidR="00E303F7" w:rsidRPr="00944A0B" w:rsidRDefault="00E303F7" w:rsidP="00E303F7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E303F7" w14:paraId="7523B800" w14:textId="77777777" w:rsidTr="004607B4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74C6EBA0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E4A60AC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566B7096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72CB1CFB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E303F7" w14:paraId="7735E8B1" w14:textId="77777777" w:rsidTr="004607B4">
        <w:trPr>
          <w:trHeight w:hRule="exact" w:val="454"/>
        </w:trPr>
        <w:tc>
          <w:tcPr>
            <w:tcW w:w="1353" w:type="dxa"/>
            <w:vAlign w:val="center"/>
          </w:tcPr>
          <w:p w14:paraId="7656CAB6" w14:textId="77777777" w:rsidR="00E303F7" w:rsidRDefault="00E303F7" w:rsidP="004607B4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7AABABEA" w14:textId="77777777" w:rsidR="00E303F7" w:rsidRDefault="00E303F7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26EF1D54" w14:textId="67FE7716" w:rsidR="00E303F7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t>128</w:t>
            </w:r>
          </w:p>
        </w:tc>
        <w:tc>
          <w:tcPr>
            <w:tcW w:w="5812" w:type="dxa"/>
            <w:vAlign w:val="center"/>
          </w:tcPr>
          <w:p w14:paraId="3E44F9F4" w14:textId="5DEBED0B" w:rsidR="00E303F7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有效的</w:t>
            </w:r>
            <w:r w:rsidRPr="004607B4">
              <w:rPr>
                <w:rFonts w:hint="eastAsia"/>
              </w:rPr>
              <w:t>限红盘口标识，多个标识使用逗号分隔，示例</w:t>
            </w:r>
            <w:r w:rsidRPr="004607B4">
              <w:t>: A,C,D,M,L</w:t>
            </w:r>
          </w:p>
        </w:tc>
      </w:tr>
    </w:tbl>
    <w:p w14:paraId="6A2CD372" w14:textId="77777777" w:rsidR="00E303F7" w:rsidRDefault="00E303F7" w:rsidP="00E303F7">
      <w:pPr>
        <w:pStyle w:val="af7"/>
        <w:ind w:left="504" w:right="240"/>
        <w:rPr>
          <w:rStyle w:val="af8"/>
        </w:rPr>
      </w:pPr>
    </w:p>
    <w:p w14:paraId="54B8B413" w14:textId="77777777" w:rsidR="00E303F7" w:rsidRPr="00944A0B" w:rsidRDefault="00E303F7" w:rsidP="00E303F7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E303F7" w14:paraId="45E030AA" w14:textId="77777777" w:rsidTr="004607B4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4CE119D0" w14:textId="77777777" w:rsidR="00E303F7" w:rsidRPr="003924BB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72A82364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E303F7">
              <w:rPr>
                <w:rFonts w:ascii="Courier New" w:eastAsia="宋体" w:hAnsi="Courier New" w:cs="Courier New"/>
                <w:color w:val="4E9A06"/>
              </w:rPr>
              <w:t>6edd04ce-e6c6-4f46-9424-a59208a0219a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762A392" w14:textId="58A696A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E303F7">
              <w:rPr>
                <w:rFonts w:ascii="Courier New" w:eastAsia="宋体" w:hAnsi="Courier New" w:cs="Courier New"/>
                <w:color w:val="4E9A06"/>
              </w:rPr>
              <w:t>open.game.limitations.</w:t>
            </w:r>
            <w:r w:rsidR="004607B4">
              <w:rPr>
                <w:rFonts w:ascii="Courier New" w:eastAsia="宋体" w:hAnsi="Courier New" w:cs="Courier New"/>
                <w:color w:val="4E9A06"/>
              </w:rPr>
              <w:t>list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E29F5C6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0AC68FB0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"659c24ba"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E8315D8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sign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252E11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5EA078B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E300D93" w14:textId="09EE77FC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time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>
              <w:rPr>
                <w:rFonts w:ascii="Courier New" w:eastAsia="宋体" w:hAnsi="Courier New" w:cs="Courier New"/>
                <w:color w:val="4E9A06"/>
              </w:rPr>
              <w:t>20190606183001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</w:p>
          <w:p w14:paraId="688E7F66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DBA539B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30263C33" w14:textId="77777777" w:rsidR="00E303F7" w:rsidRPr="006C7279" w:rsidRDefault="00E303F7" w:rsidP="004607B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0087EBC5" w14:textId="77777777" w:rsidR="007574FD" w:rsidRDefault="007574FD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10F009E6" w14:textId="1A843E9B" w:rsidR="00C23303" w:rsidRDefault="00C23303" w:rsidP="008073F9">
      <w:pPr>
        <w:pStyle w:val="af1"/>
        <w:spacing w:after="240"/>
      </w:pPr>
      <w:bookmarkStart w:id="45" w:name="_Toc29317694"/>
      <w:r>
        <w:rPr>
          <w:rFonts w:hint="eastAsia"/>
        </w:rPr>
        <w:lastRenderedPageBreak/>
        <w:t>彩票相关接口</w:t>
      </w:r>
      <w:bookmarkEnd w:id="45"/>
    </w:p>
    <w:p w14:paraId="63B878B8" w14:textId="77777777" w:rsidR="00490E95" w:rsidRDefault="00490E95" w:rsidP="00490E95">
      <w:pPr>
        <w:pStyle w:val="af2"/>
        <w:ind w:left="480" w:right="240"/>
      </w:pPr>
      <w:bookmarkStart w:id="46" w:name="_Toc29317695"/>
      <w:r>
        <w:rPr>
          <w:rFonts w:hint="eastAsia"/>
          <w:lang w:eastAsia="zh-Hans"/>
        </w:rPr>
        <w:t>获取游戏试玩地址</w:t>
      </w:r>
      <w:bookmarkEnd w:id="46"/>
    </w:p>
    <w:p w14:paraId="36FC2594" w14:textId="77777777" w:rsidR="00490E95" w:rsidRDefault="00490E95" w:rsidP="00490E95">
      <w:pPr>
        <w:pStyle w:val="af7"/>
        <w:ind w:left="504" w:right="240"/>
      </w:pPr>
      <w:r>
        <w:rPr>
          <w:rFonts w:hint="eastAsia"/>
        </w:rPr>
        <w:t>接口地址</w:t>
      </w:r>
    </w:p>
    <w:p w14:paraId="023A667A" w14:textId="77777777" w:rsidR="00490E95" w:rsidRDefault="00490E95" w:rsidP="00490E95">
      <w:pPr>
        <w:pStyle w:val="af6"/>
        <w:spacing w:before="200" w:after="120"/>
        <w:ind w:leftChars="200" w:left="480"/>
        <w:rPr>
          <w:rStyle w:val="af8"/>
        </w:rPr>
      </w:pPr>
      <w:r w:rsidRPr="00490E95">
        <w:rPr>
          <w:rStyle w:val="af8"/>
        </w:rPr>
        <w:t>open.game.bg.nlottery.trial.url</w:t>
      </w:r>
    </w:p>
    <w:p w14:paraId="157A0348" w14:textId="77777777" w:rsidR="00490E95" w:rsidRPr="00944A0B" w:rsidRDefault="00490E95" w:rsidP="00490E95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490E95" w14:paraId="3284B604" w14:textId="77777777" w:rsidTr="00490E95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4DC940A" w14:textId="77777777" w:rsidR="00490E95" w:rsidRDefault="00490E95" w:rsidP="00490E95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1D27F490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20DE033E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002F2D94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2CF44841" w14:textId="77777777" w:rsidR="00490E95" w:rsidRDefault="00490E95" w:rsidP="00490E9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490E95" w14:paraId="16179527" w14:textId="77777777" w:rsidTr="00490E95">
        <w:trPr>
          <w:trHeight w:val="454"/>
        </w:trPr>
        <w:tc>
          <w:tcPr>
            <w:tcW w:w="1353" w:type="dxa"/>
            <w:vAlign w:val="center"/>
          </w:tcPr>
          <w:p w14:paraId="2847757F" w14:textId="77777777" w:rsidR="00490E95" w:rsidRDefault="00490E95" w:rsidP="00490E95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2" w:type="dxa"/>
            <w:vAlign w:val="center"/>
          </w:tcPr>
          <w:p w14:paraId="58734BE6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14:paraId="5A338A53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064E6ED8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09FEFC09" w14:textId="77777777" w:rsidR="00490E95" w:rsidRDefault="00490E95" w:rsidP="00490E95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490E95" w14:paraId="7B95FB5A" w14:textId="77777777" w:rsidTr="00490E95">
        <w:trPr>
          <w:trHeight w:val="454"/>
        </w:trPr>
        <w:tc>
          <w:tcPr>
            <w:tcW w:w="1353" w:type="dxa"/>
            <w:vAlign w:val="center"/>
          </w:tcPr>
          <w:p w14:paraId="21C1AF45" w14:textId="77777777" w:rsidR="00490E95" w:rsidRDefault="00490E95" w:rsidP="00490E95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92" w:type="dxa"/>
            <w:vAlign w:val="center"/>
          </w:tcPr>
          <w:p w14:paraId="1E6DA317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6F166598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494479EB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63061665" w14:textId="77777777" w:rsidR="00490E95" w:rsidRDefault="00490E95" w:rsidP="00490E95">
            <w:pPr>
              <w:pStyle w:val="af6"/>
              <w:spacing w:after="0"/>
              <w:ind w:leftChars="0" w:left="0"/>
              <w:jc w:val="both"/>
            </w:pPr>
            <w:r>
              <w:t>签名摘要sign</w:t>
            </w:r>
            <w:r w:rsidRPr="00C80D88">
              <w:t>=</w:t>
            </w:r>
            <w:r w:rsidRPr="007C35A5">
              <w:t>md5(random+sn+secretKey)</w:t>
            </w:r>
          </w:p>
        </w:tc>
      </w:tr>
      <w:tr w:rsidR="00490E95" w14:paraId="7236F876" w14:textId="77777777" w:rsidTr="00490E95">
        <w:trPr>
          <w:trHeight w:val="454"/>
        </w:trPr>
        <w:tc>
          <w:tcPr>
            <w:tcW w:w="1353" w:type="dxa"/>
            <w:vAlign w:val="center"/>
          </w:tcPr>
          <w:p w14:paraId="43D8A3A8" w14:textId="77777777" w:rsidR="00490E95" w:rsidRDefault="00490E95" w:rsidP="00490E95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690B3686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6E37B25B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69C23AAD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5B51F528" w14:textId="77777777" w:rsidR="00490E95" w:rsidRDefault="00490E95" w:rsidP="00490E9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490E95" w14:paraId="136AC9FF" w14:textId="77777777" w:rsidTr="00490E95">
        <w:trPr>
          <w:trHeight w:val="454"/>
        </w:trPr>
        <w:tc>
          <w:tcPr>
            <w:tcW w:w="1353" w:type="dxa"/>
            <w:vAlign w:val="center"/>
          </w:tcPr>
          <w:p w14:paraId="41E6CD83" w14:textId="77777777" w:rsidR="00490E95" w:rsidRPr="00A64914" w:rsidRDefault="00490E95" w:rsidP="00490E95">
            <w:pPr>
              <w:pStyle w:val="af6"/>
              <w:spacing w:after="0"/>
              <w:ind w:leftChars="0" w:left="0"/>
              <w:jc w:val="both"/>
            </w:pPr>
            <w:r w:rsidRPr="00A64914">
              <w:t>isMobileUrl</w:t>
            </w:r>
          </w:p>
        </w:tc>
        <w:tc>
          <w:tcPr>
            <w:tcW w:w="992" w:type="dxa"/>
            <w:vAlign w:val="center"/>
          </w:tcPr>
          <w:p w14:paraId="4E67042A" w14:textId="77777777" w:rsidR="00490E95" w:rsidRPr="00A64914" w:rsidRDefault="00490E95" w:rsidP="00490E95">
            <w:pPr>
              <w:pStyle w:val="af6"/>
              <w:spacing w:after="0"/>
              <w:ind w:leftChars="0" w:left="0"/>
              <w:jc w:val="center"/>
            </w:pPr>
            <w:r w:rsidRPr="00A64914">
              <w:t>int</w:t>
            </w:r>
          </w:p>
        </w:tc>
        <w:tc>
          <w:tcPr>
            <w:tcW w:w="851" w:type="dxa"/>
            <w:vAlign w:val="center"/>
          </w:tcPr>
          <w:p w14:paraId="61179679" w14:textId="77777777" w:rsidR="00490E95" w:rsidRPr="00A64914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60F48A47" w14:textId="77777777" w:rsidR="00490E95" w:rsidRPr="00A64914" w:rsidRDefault="00490E95" w:rsidP="00490E95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3" w:type="dxa"/>
            <w:vAlign w:val="center"/>
          </w:tcPr>
          <w:p w14:paraId="2069BC55" w14:textId="77777777" w:rsidR="00490E95" w:rsidRPr="00A64914" w:rsidRDefault="00490E95" w:rsidP="00490E95">
            <w:pPr>
              <w:pStyle w:val="af6"/>
              <w:spacing w:after="0"/>
              <w:ind w:leftChars="0" w:left="0"/>
              <w:jc w:val="both"/>
            </w:pPr>
            <w:r w:rsidRPr="00A64914">
              <w:t>是否返回手机端地址</w:t>
            </w:r>
            <w:r>
              <w:t>. 1:</w:t>
            </w:r>
            <w:r w:rsidRPr="00A64914">
              <w:t>是;</w:t>
            </w:r>
            <w:r>
              <w:t xml:space="preserve"> 0:</w:t>
            </w:r>
            <w:r w:rsidRPr="00A64914">
              <w:t>否(默认)</w:t>
            </w:r>
          </w:p>
        </w:tc>
      </w:tr>
      <w:tr w:rsidR="00490E95" w14:paraId="68C1F5AD" w14:textId="77777777" w:rsidTr="00490E95">
        <w:trPr>
          <w:trHeight w:val="454"/>
        </w:trPr>
        <w:tc>
          <w:tcPr>
            <w:tcW w:w="1353" w:type="dxa"/>
            <w:vAlign w:val="center"/>
          </w:tcPr>
          <w:p w14:paraId="02D3E932" w14:textId="77777777" w:rsidR="00490E95" w:rsidRPr="00A64914" w:rsidRDefault="00490E95" w:rsidP="00490E95">
            <w:pPr>
              <w:pStyle w:val="af6"/>
              <w:spacing w:after="0"/>
              <w:ind w:leftChars="0" w:left="0"/>
              <w:jc w:val="both"/>
            </w:pPr>
            <w:r>
              <w:t>lotteryId</w:t>
            </w:r>
          </w:p>
        </w:tc>
        <w:tc>
          <w:tcPr>
            <w:tcW w:w="992" w:type="dxa"/>
            <w:vAlign w:val="center"/>
          </w:tcPr>
          <w:p w14:paraId="16A5E76D" w14:textId="77777777" w:rsidR="00490E95" w:rsidRPr="00A64914" w:rsidRDefault="00490E95" w:rsidP="00490E95">
            <w:pPr>
              <w:pStyle w:val="af6"/>
              <w:spacing w:after="0"/>
              <w:ind w:leftChars="0" w:left="0"/>
              <w:jc w:val="center"/>
            </w:pPr>
            <w:r w:rsidRPr="00A64914">
              <w:t>int</w:t>
            </w:r>
          </w:p>
        </w:tc>
        <w:tc>
          <w:tcPr>
            <w:tcW w:w="851" w:type="dxa"/>
            <w:vAlign w:val="center"/>
          </w:tcPr>
          <w:p w14:paraId="75AC0648" w14:textId="77777777" w:rsidR="00490E95" w:rsidRPr="00A64914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6379E626" w14:textId="77777777" w:rsidR="00490E95" w:rsidRPr="00A64914" w:rsidRDefault="00490E95" w:rsidP="00490E95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3" w:type="dxa"/>
            <w:vAlign w:val="center"/>
          </w:tcPr>
          <w:p w14:paraId="567F3285" w14:textId="77777777" w:rsidR="00490E95" w:rsidRPr="00A64914" w:rsidRDefault="00507FCD" w:rsidP="00490E95">
            <w:pPr>
              <w:pStyle w:val="af6"/>
              <w:spacing w:after="0"/>
              <w:ind w:leftChars="0" w:left="0"/>
              <w:jc w:val="both"/>
            </w:pPr>
            <w:r>
              <w:t>彩种ID，</w:t>
            </w:r>
            <w:r w:rsidR="00C41313">
              <w:t>请参见</w:t>
            </w:r>
            <w:r w:rsidR="00C41313">
              <w:rPr>
                <w:rFonts w:hint="eastAsia"/>
              </w:rPr>
              <w:t xml:space="preserve">: </w:t>
            </w:r>
            <w:hyperlink w:anchor="平台彩种ID与玩法对照表" w:history="1">
              <w:r w:rsidR="00C41313" w:rsidRPr="00C41313">
                <w:rPr>
                  <w:rStyle w:val="af4"/>
                  <w:rFonts w:ascii="Microsoft YaHei UI" w:hAnsi="Microsoft YaHei UI Light" w:hint="eastAsia"/>
                </w:rPr>
                <w:t>彩种ID与玩法对照表</w:t>
              </w:r>
            </w:hyperlink>
          </w:p>
        </w:tc>
      </w:tr>
      <w:tr w:rsidR="00490E95" w14:paraId="3164BF40" w14:textId="77777777" w:rsidTr="00490E95">
        <w:trPr>
          <w:trHeight w:val="454"/>
        </w:trPr>
        <w:tc>
          <w:tcPr>
            <w:tcW w:w="1353" w:type="dxa"/>
            <w:vAlign w:val="center"/>
          </w:tcPr>
          <w:p w14:paraId="73FAD41F" w14:textId="77777777" w:rsidR="00490E95" w:rsidRPr="00A64914" w:rsidRDefault="00490E95" w:rsidP="00490E95">
            <w:pPr>
              <w:pStyle w:val="af6"/>
              <w:spacing w:after="0"/>
              <w:ind w:leftChars="0" w:left="0"/>
              <w:jc w:val="both"/>
            </w:pPr>
            <w:r w:rsidRPr="00A64914">
              <w:t>returnUrl</w:t>
            </w:r>
          </w:p>
        </w:tc>
        <w:tc>
          <w:tcPr>
            <w:tcW w:w="992" w:type="dxa"/>
            <w:vAlign w:val="center"/>
          </w:tcPr>
          <w:p w14:paraId="78A8A723" w14:textId="77777777" w:rsidR="00490E95" w:rsidRPr="00A64914" w:rsidRDefault="00490E95" w:rsidP="00490E95">
            <w:pPr>
              <w:pStyle w:val="af6"/>
              <w:spacing w:after="0"/>
              <w:ind w:leftChars="0" w:left="0"/>
              <w:jc w:val="center"/>
            </w:pPr>
            <w:r w:rsidRPr="00A64914">
              <w:t>string</w:t>
            </w:r>
          </w:p>
        </w:tc>
        <w:tc>
          <w:tcPr>
            <w:tcW w:w="851" w:type="dxa"/>
            <w:vAlign w:val="center"/>
          </w:tcPr>
          <w:p w14:paraId="7920EFE9" w14:textId="77777777" w:rsidR="00490E95" w:rsidRPr="00A64914" w:rsidRDefault="00490E95" w:rsidP="00490E95">
            <w:pPr>
              <w:pStyle w:val="af6"/>
              <w:spacing w:after="0"/>
              <w:ind w:leftChars="0" w:left="0"/>
              <w:jc w:val="center"/>
            </w:pPr>
            <w:r w:rsidRPr="00A64914">
              <w:t>256</w:t>
            </w:r>
          </w:p>
        </w:tc>
        <w:tc>
          <w:tcPr>
            <w:tcW w:w="709" w:type="dxa"/>
            <w:vAlign w:val="center"/>
          </w:tcPr>
          <w:p w14:paraId="7FA0A3C5" w14:textId="77777777" w:rsidR="00490E95" w:rsidRPr="00A64914" w:rsidRDefault="00490E95" w:rsidP="00490E95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3" w:type="dxa"/>
            <w:vAlign w:val="center"/>
          </w:tcPr>
          <w:p w14:paraId="50B7AC95" w14:textId="77777777" w:rsidR="00490E95" w:rsidRPr="00A64914" w:rsidRDefault="00490E95" w:rsidP="00490E95">
            <w:pPr>
              <w:pStyle w:val="af6"/>
              <w:spacing w:after="0"/>
              <w:ind w:leftChars="0" w:left="0"/>
              <w:jc w:val="both"/>
            </w:pPr>
            <w:r>
              <w:t>从游戏中退出时</w:t>
            </w:r>
            <w:r w:rsidRPr="00A64914">
              <w:t>返回</w:t>
            </w:r>
            <w:r>
              <w:t>的</w:t>
            </w:r>
            <w:r w:rsidRPr="00A64914">
              <w:t>链接地址</w:t>
            </w:r>
          </w:p>
        </w:tc>
      </w:tr>
    </w:tbl>
    <w:p w14:paraId="0109BC0B" w14:textId="77777777" w:rsidR="00490E95" w:rsidRDefault="00490E95" w:rsidP="00490E95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6D7F918A" w14:textId="77777777" w:rsidR="00490E95" w:rsidRPr="00944A0B" w:rsidRDefault="00490E95" w:rsidP="00490E95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490E95" w14:paraId="6CF1BC22" w14:textId="77777777" w:rsidTr="00490E95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51FF4708" w14:textId="77777777" w:rsidR="00490E95" w:rsidRDefault="00490E95" w:rsidP="00490E95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4954D280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561C551C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17FA007F" w14:textId="77777777" w:rsidR="00490E95" w:rsidRDefault="00490E95" w:rsidP="00490E9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490E95" w14:paraId="1EBC15E7" w14:textId="77777777" w:rsidTr="00490E95">
        <w:trPr>
          <w:trHeight w:val="454"/>
        </w:trPr>
        <w:tc>
          <w:tcPr>
            <w:tcW w:w="1353" w:type="dxa"/>
            <w:vAlign w:val="center"/>
          </w:tcPr>
          <w:p w14:paraId="10CB66CE" w14:textId="77777777" w:rsidR="00490E95" w:rsidRDefault="00490E95" w:rsidP="00490E95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6633A973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66F89EF4" w14:textId="77777777" w:rsidR="00490E95" w:rsidRDefault="00490E95" w:rsidP="00490E95">
            <w:pPr>
              <w:pStyle w:val="af6"/>
              <w:spacing w:after="0"/>
              <w:ind w:leftChars="0" w:left="0"/>
              <w:jc w:val="center"/>
            </w:pPr>
            <w:r>
              <w:t>256</w:t>
            </w:r>
          </w:p>
        </w:tc>
        <w:tc>
          <w:tcPr>
            <w:tcW w:w="5812" w:type="dxa"/>
            <w:vAlign w:val="center"/>
          </w:tcPr>
          <w:p w14:paraId="6AF6F258" w14:textId="77777777" w:rsidR="00490E95" w:rsidRDefault="00490E95" w:rsidP="00490E95">
            <w:pPr>
              <w:pStyle w:val="af6"/>
              <w:spacing w:after="0"/>
              <w:ind w:leftChars="0" w:left="0"/>
              <w:jc w:val="both"/>
            </w:pPr>
            <w:r>
              <w:t>游戏试玩链接地址</w:t>
            </w:r>
          </w:p>
        </w:tc>
      </w:tr>
    </w:tbl>
    <w:p w14:paraId="30A1032E" w14:textId="77777777" w:rsidR="00490E95" w:rsidRDefault="00490E95" w:rsidP="00490E95">
      <w:pPr>
        <w:pStyle w:val="af7"/>
        <w:ind w:left="504" w:right="240"/>
        <w:rPr>
          <w:rStyle w:val="af8"/>
        </w:rPr>
      </w:pPr>
    </w:p>
    <w:p w14:paraId="2C03C165" w14:textId="77777777" w:rsidR="00490E95" w:rsidRPr="00944A0B" w:rsidRDefault="00490E95" w:rsidP="00490E95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490E95" w14:paraId="47D1524F" w14:textId="77777777" w:rsidTr="00490E95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271F16AF" w14:textId="77777777" w:rsidR="00490E95" w:rsidRPr="00762BDB" w:rsidRDefault="00490E95" w:rsidP="00490E9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6EB60CFD" w14:textId="77777777" w:rsidR="00490E95" w:rsidRPr="007C35A5" w:rsidRDefault="00490E95" w:rsidP="00490E9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05C5">
              <w:rPr>
                <w:rFonts w:ascii="Courier New" w:hAnsi="Courier New" w:cs="Courier New"/>
                <w:color w:val="4E9A06"/>
                <w:sz w:val="18"/>
                <w:szCs w:val="18"/>
              </w:rPr>
              <w:t>31bd5547-4eff-4122-8f40-76dfeb7c4ddc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591D48CF" w14:textId="77777777" w:rsidR="00490E95" w:rsidRPr="007C35A5" w:rsidRDefault="00490E95" w:rsidP="00490E9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490E95">
              <w:rPr>
                <w:rFonts w:ascii="Courier New" w:hAnsi="Courier New" w:cs="Courier New"/>
                <w:color w:val="4E9A06"/>
                <w:sz w:val="18"/>
                <w:szCs w:val="18"/>
              </w:rPr>
              <w:t>open.game.bg.nlottery.trial.url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537F13A0" w14:textId="77777777" w:rsidR="00490E95" w:rsidRPr="007C35A5" w:rsidRDefault="00490E95" w:rsidP="00490E9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4D20C694" w14:textId="77777777" w:rsidR="00490E95" w:rsidRPr="007C35A5" w:rsidRDefault="00490E95" w:rsidP="00490E95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9062a7c1-ce61-440e-9864-d120fff26395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7D6EF35A" w14:textId="77777777" w:rsidR="00490E95" w:rsidRPr="007C35A5" w:rsidRDefault="00490E95" w:rsidP="00490E95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sign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247AD0DD" w14:textId="77777777" w:rsidR="00490E95" w:rsidRPr="007C35A5" w:rsidRDefault="00490E95" w:rsidP="00490E95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16AB69DB" w14:textId="77777777" w:rsidR="00490E95" w:rsidRPr="007C35A5" w:rsidRDefault="00490E95" w:rsidP="00490E9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  <w:t>},</w:t>
            </w:r>
          </w:p>
          <w:p w14:paraId="4908B98B" w14:textId="77777777" w:rsidR="00490E95" w:rsidRPr="007C35A5" w:rsidRDefault="00490E95" w:rsidP="00490E9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6EC2F22B" w14:textId="77777777" w:rsidR="00490E95" w:rsidRPr="007C35A5" w:rsidRDefault="00490E95" w:rsidP="00490E95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}</w:t>
            </w:r>
          </w:p>
        </w:tc>
      </w:tr>
    </w:tbl>
    <w:p w14:paraId="444F6FC0" w14:textId="77777777" w:rsidR="006B15BE" w:rsidRDefault="006B15BE">
      <w:pPr>
        <w:spacing w:after="200" w:line="288" w:lineRule="auto"/>
      </w:pPr>
    </w:p>
    <w:p w14:paraId="367EE46E" w14:textId="77777777" w:rsidR="006B15BE" w:rsidRDefault="006B15BE">
      <w:pPr>
        <w:spacing w:after="200" w:line="288" w:lineRule="auto"/>
      </w:pPr>
      <w:r>
        <w:br w:type="page"/>
      </w:r>
    </w:p>
    <w:p w14:paraId="3D0E14F8" w14:textId="77777777" w:rsidR="006B15BE" w:rsidRDefault="006B15BE" w:rsidP="006B15BE">
      <w:pPr>
        <w:pStyle w:val="af2"/>
        <w:ind w:left="480" w:right="240"/>
      </w:pPr>
      <w:bookmarkStart w:id="47" w:name="_Toc29317696"/>
      <w:r>
        <w:rPr>
          <w:rFonts w:hint="eastAsia"/>
          <w:lang w:eastAsia="zh-Hans"/>
        </w:rPr>
        <w:lastRenderedPageBreak/>
        <w:t>获取游戏链接地址</w:t>
      </w:r>
      <w:bookmarkEnd w:id="47"/>
    </w:p>
    <w:p w14:paraId="60475318" w14:textId="77777777" w:rsidR="006B15BE" w:rsidRDefault="006B15BE" w:rsidP="006B15BE">
      <w:pPr>
        <w:pStyle w:val="af7"/>
        <w:ind w:left="504" w:right="240"/>
      </w:pPr>
      <w:r>
        <w:rPr>
          <w:rFonts w:hint="eastAsia"/>
        </w:rPr>
        <w:t>接口地址</w:t>
      </w:r>
    </w:p>
    <w:p w14:paraId="2B4BBA3A" w14:textId="77777777" w:rsidR="006B15BE" w:rsidRDefault="006B15BE" w:rsidP="006B15BE">
      <w:pPr>
        <w:pStyle w:val="af6"/>
        <w:spacing w:before="200" w:after="120"/>
        <w:ind w:leftChars="200" w:left="480"/>
        <w:rPr>
          <w:rStyle w:val="af8"/>
        </w:rPr>
      </w:pPr>
      <w:r w:rsidRPr="006B15BE">
        <w:rPr>
          <w:rStyle w:val="af8"/>
        </w:rPr>
        <w:t>open.game.bg.nlottery.url</w:t>
      </w:r>
    </w:p>
    <w:p w14:paraId="13341C3D" w14:textId="77777777" w:rsidR="006B15BE" w:rsidRPr="00944A0B" w:rsidRDefault="006B15BE" w:rsidP="006B15BE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6B15BE" w14:paraId="40B969AF" w14:textId="77777777" w:rsidTr="00574538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512C097B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21748BCD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F240254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737A1599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2D9B7A8E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B15BE" w14:paraId="7ECF49CF" w14:textId="77777777" w:rsidTr="00574538">
        <w:trPr>
          <w:trHeight w:val="454"/>
        </w:trPr>
        <w:tc>
          <w:tcPr>
            <w:tcW w:w="1353" w:type="dxa"/>
            <w:vAlign w:val="center"/>
          </w:tcPr>
          <w:p w14:paraId="24183F15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2" w:type="dxa"/>
            <w:vAlign w:val="center"/>
          </w:tcPr>
          <w:p w14:paraId="5138E0AB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14:paraId="0E0FEA5F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139F07B8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56F7E314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6B15BE" w14:paraId="4EF37C97" w14:textId="77777777" w:rsidTr="00574538">
        <w:trPr>
          <w:trHeight w:val="454"/>
        </w:trPr>
        <w:tc>
          <w:tcPr>
            <w:tcW w:w="1353" w:type="dxa"/>
            <w:vAlign w:val="center"/>
          </w:tcPr>
          <w:p w14:paraId="714F7857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A64914">
              <w:t>digest</w:t>
            </w:r>
          </w:p>
        </w:tc>
        <w:tc>
          <w:tcPr>
            <w:tcW w:w="992" w:type="dxa"/>
            <w:vAlign w:val="center"/>
          </w:tcPr>
          <w:p w14:paraId="10C8A269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7C0B52E8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59789A65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02C8084F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Pr="00C80D88">
              <w:t>digest=md5(random+sn+loginId+secretCode)</w:t>
            </w:r>
          </w:p>
        </w:tc>
      </w:tr>
      <w:tr w:rsidR="006B15BE" w14:paraId="147814A3" w14:textId="77777777" w:rsidTr="00574538">
        <w:trPr>
          <w:trHeight w:val="454"/>
        </w:trPr>
        <w:tc>
          <w:tcPr>
            <w:tcW w:w="1353" w:type="dxa"/>
            <w:vAlign w:val="center"/>
          </w:tcPr>
          <w:p w14:paraId="6DFF880B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7F130102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171AA30A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73ED6D1A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767F80AB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6B15BE" w14:paraId="7CB1CB29" w14:textId="77777777" w:rsidTr="00574538">
        <w:trPr>
          <w:trHeight w:val="454"/>
        </w:trPr>
        <w:tc>
          <w:tcPr>
            <w:tcW w:w="1353" w:type="dxa"/>
            <w:vAlign w:val="center"/>
          </w:tcPr>
          <w:p w14:paraId="5DBC7613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loginId</w:t>
            </w:r>
          </w:p>
        </w:tc>
        <w:tc>
          <w:tcPr>
            <w:tcW w:w="992" w:type="dxa"/>
            <w:vAlign w:val="center"/>
          </w:tcPr>
          <w:p w14:paraId="220A8DF9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09F53F7C" w14:textId="215F2B28" w:rsidR="006B15BE" w:rsidRDefault="00842EBC" w:rsidP="00574538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20912A1A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7C08E7CE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用户登录ID</w:t>
            </w:r>
          </w:p>
        </w:tc>
      </w:tr>
      <w:tr w:rsidR="006B15BE" w14:paraId="0A2E82B9" w14:textId="77777777" w:rsidTr="00574538">
        <w:trPr>
          <w:trHeight w:val="454"/>
        </w:trPr>
        <w:tc>
          <w:tcPr>
            <w:tcW w:w="1353" w:type="dxa"/>
            <w:vAlign w:val="center"/>
          </w:tcPr>
          <w:p w14:paraId="4BCBD184" w14:textId="77777777" w:rsidR="006B15BE" w:rsidRPr="00A64914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A64914">
              <w:t>isMobileUrl</w:t>
            </w:r>
          </w:p>
        </w:tc>
        <w:tc>
          <w:tcPr>
            <w:tcW w:w="992" w:type="dxa"/>
            <w:vAlign w:val="center"/>
          </w:tcPr>
          <w:p w14:paraId="653184E6" w14:textId="77777777" w:rsidR="006B15BE" w:rsidRPr="00A64914" w:rsidRDefault="006B15BE" w:rsidP="00574538">
            <w:pPr>
              <w:pStyle w:val="af6"/>
              <w:spacing w:after="0"/>
              <w:ind w:leftChars="0" w:left="0"/>
              <w:jc w:val="center"/>
            </w:pPr>
            <w:r w:rsidRPr="00A64914">
              <w:t>int</w:t>
            </w:r>
          </w:p>
        </w:tc>
        <w:tc>
          <w:tcPr>
            <w:tcW w:w="851" w:type="dxa"/>
            <w:vAlign w:val="center"/>
          </w:tcPr>
          <w:p w14:paraId="37C4647D" w14:textId="77777777" w:rsidR="006B15BE" w:rsidRPr="00A64914" w:rsidRDefault="006B15BE" w:rsidP="00574538">
            <w:pPr>
              <w:pStyle w:val="af6"/>
              <w:spacing w:after="0"/>
              <w:ind w:leftChars="0" w:left="0"/>
              <w:jc w:val="center"/>
            </w:pPr>
            <w:r w:rsidRPr="00A64914">
              <w:t>1</w:t>
            </w:r>
          </w:p>
        </w:tc>
        <w:tc>
          <w:tcPr>
            <w:tcW w:w="709" w:type="dxa"/>
            <w:vAlign w:val="center"/>
          </w:tcPr>
          <w:p w14:paraId="044FEFB2" w14:textId="77777777" w:rsidR="006B15BE" w:rsidRPr="00A64914" w:rsidRDefault="006B15BE" w:rsidP="00574538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3" w:type="dxa"/>
            <w:vAlign w:val="center"/>
          </w:tcPr>
          <w:p w14:paraId="09AB42CE" w14:textId="77777777" w:rsidR="006B15BE" w:rsidRPr="00A64914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A64914">
              <w:t>是否返回手机端地址. 1,是;0,否(默认)</w:t>
            </w:r>
          </w:p>
        </w:tc>
      </w:tr>
      <w:tr w:rsidR="00984793" w14:paraId="178FA84A" w14:textId="77777777" w:rsidTr="00574538">
        <w:trPr>
          <w:trHeight w:val="454"/>
        </w:trPr>
        <w:tc>
          <w:tcPr>
            <w:tcW w:w="1353" w:type="dxa"/>
            <w:vAlign w:val="center"/>
          </w:tcPr>
          <w:p w14:paraId="3559BB4A" w14:textId="77777777" w:rsidR="00984793" w:rsidRPr="00984793" w:rsidRDefault="00984793" w:rsidP="00574538">
            <w:pPr>
              <w:pStyle w:val="af6"/>
              <w:spacing w:after="0"/>
              <w:ind w:leftChars="0" w:left="0"/>
              <w:jc w:val="both"/>
            </w:pPr>
            <w:r>
              <w:t>lotteryId</w:t>
            </w:r>
          </w:p>
        </w:tc>
        <w:tc>
          <w:tcPr>
            <w:tcW w:w="992" w:type="dxa"/>
            <w:vAlign w:val="center"/>
          </w:tcPr>
          <w:p w14:paraId="4E72D5AE" w14:textId="77777777" w:rsidR="00984793" w:rsidRPr="00A64914" w:rsidRDefault="00984793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1" w:type="dxa"/>
            <w:vAlign w:val="center"/>
          </w:tcPr>
          <w:p w14:paraId="267C5F36" w14:textId="77777777" w:rsidR="00984793" w:rsidRPr="00A64914" w:rsidRDefault="00984793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0C5D5CC8" w14:textId="77777777" w:rsidR="00984793" w:rsidRPr="00A64914" w:rsidRDefault="00984793" w:rsidP="0057453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74BD270A" w14:textId="77777777" w:rsidR="00984793" w:rsidRPr="00A64914" w:rsidRDefault="000E0E6D" w:rsidP="00574538">
            <w:pPr>
              <w:pStyle w:val="af6"/>
              <w:spacing w:after="0"/>
              <w:ind w:leftChars="0" w:left="0"/>
              <w:jc w:val="both"/>
            </w:pPr>
            <w:r>
              <w:t>彩种ID，请参见</w:t>
            </w:r>
            <w:r>
              <w:rPr>
                <w:rFonts w:hint="eastAsia"/>
              </w:rPr>
              <w:t xml:space="preserve">: </w:t>
            </w:r>
            <w:hyperlink w:anchor="平台彩种ID与玩法对照表" w:history="1">
              <w:r w:rsidRPr="00C41313">
                <w:rPr>
                  <w:rStyle w:val="af4"/>
                  <w:rFonts w:ascii="Microsoft YaHei UI" w:hAnsi="Microsoft YaHei UI Light" w:hint="eastAsia"/>
                </w:rPr>
                <w:t>彩种ID与玩法对照表</w:t>
              </w:r>
            </w:hyperlink>
          </w:p>
        </w:tc>
      </w:tr>
      <w:tr w:rsidR="006B15BE" w14:paraId="6C7B54CC" w14:textId="77777777" w:rsidTr="00574538">
        <w:trPr>
          <w:trHeight w:val="454"/>
        </w:trPr>
        <w:tc>
          <w:tcPr>
            <w:tcW w:w="1353" w:type="dxa"/>
            <w:vAlign w:val="center"/>
          </w:tcPr>
          <w:p w14:paraId="7D37E9E2" w14:textId="77777777" w:rsidR="006B15BE" w:rsidRPr="00A64914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A64914">
              <w:t>returnUrl</w:t>
            </w:r>
          </w:p>
        </w:tc>
        <w:tc>
          <w:tcPr>
            <w:tcW w:w="992" w:type="dxa"/>
            <w:vAlign w:val="center"/>
          </w:tcPr>
          <w:p w14:paraId="65147C7C" w14:textId="77777777" w:rsidR="006B15BE" w:rsidRPr="00A64914" w:rsidRDefault="006B15BE" w:rsidP="00574538">
            <w:pPr>
              <w:pStyle w:val="af6"/>
              <w:spacing w:after="0"/>
              <w:ind w:leftChars="0" w:left="0"/>
              <w:jc w:val="center"/>
            </w:pPr>
            <w:r w:rsidRPr="00A64914">
              <w:t>string</w:t>
            </w:r>
          </w:p>
        </w:tc>
        <w:tc>
          <w:tcPr>
            <w:tcW w:w="851" w:type="dxa"/>
            <w:vAlign w:val="center"/>
          </w:tcPr>
          <w:p w14:paraId="5DF884C6" w14:textId="77777777" w:rsidR="006B15BE" w:rsidRPr="00A64914" w:rsidRDefault="006B15BE" w:rsidP="00574538">
            <w:pPr>
              <w:pStyle w:val="af6"/>
              <w:spacing w:after="0"/>
              <w:ind w:leftChars="0" w:left="0"/>
              <w:jc w:val="center"/>
            </w:pPr>
            <w:r w:rsidRPr="00A64914">
              <w:t>256</w:t>
            </w:r>
          </w:p>
        </w:tc>
        <w:tc>
          <w:tcPr>
            <w:tcW w:w="709" w:type="dxa"/>
            <w:vAlign w:val="center"/>
          </w:tcPr>
          <w:p w14:paraId="220A9711" w14:textId="77777777" w:rsidR="006B15BE" w:rsidRPr="00A64914" w:rsidRDefault="006B15BE" w:rsidP="00574538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3" w:type="dxa"/>
            <w:vAlign w:val="center"/>
          </w:tcPr>
          <w:p w14:paraId="0B5239AD" w14:textId="77777777" w:rsidR="006B15BE" w:rsidRPr="00A64914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从游戏中退出时</w:t>
            </w:r>
            <w:r w:rsidRPr="00A64914">
              <w:t>返回</w:t>
            </w:r>
            <w:r>
              <w:t>的</w:t>
            </w:r>
            <w:r w:rsidRPr="00A64914">
              <w:t>链接地址</w:t>
            </w:r>
          </w:p>
        </w:tc>
      </w:tr>
    </w:tbl>
    <w:p w14:paraId="527103BB" w14:textId="77777777" w:rsidR="006B15BE" w:rsidRDefault="006B15BE" w:rsidP="006B15BE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54A8ECE2" w14:textId="77777777" w:rsidR="006B15BE" w:rsidRPr="00944A0B" w:rsidRDefault="006B15BE" w:rsidP="006B15BE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6B15BE" w14:paraId="6D21BC8C" w14:textId="77777777" w:rsidTr="00574538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6F946CAC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2C19E2C5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781D62C6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1A634383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B15BE" w14:paraId="22ECDC91" w14:textId="77777777" w:rsidTr="00574538">
        <w:trPr>
          <w:trHeight w:val="454"/>
        </w:trPr>
        <w:tc>
          <w:tcPr>
            <w:tcW w:w="1353" w:type="dxa"/>
            <w:vAlign w:val="center"/>
          </w:tcPr>
          <w:p w14:paraId="424B3D65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5B7F3351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39E08C48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t>256</w:t>
            </w:r>
          </w:p>
        </w:tc>
        <w:tc>
          <w:tcPr>
            <w:tcW w:w="5812" w:type="dxa"/>
            <w:vAlign w:val="center"/>
          </w:tcPr>
          <w:p w14:paraId="76728889" w14:textId="2A9A3FD4" w:rsidR="006B15BE" w:rsidRDefault="006671D1" w:rsidP="00574538">
            <w:pPr>
              <w:pStyle w:val="af6"/>
              <w:spacing w:after="0"/>
              <w:ind w:leftChars="0" w:left="0"/>
              <w:jc w:val="both"/>
            </w:pPr>
            <w:r>
              <w:t>彩票</w:t>
            </w:r>
            <w:r w:rsidR="006B15BE">
              <w:t>游戏链接地址</w:t>
            </w:r>
          </w:p>
        </w:tc>
      </w:tr>
    </w:tbl>
    <w:p w14:paraId="73D6769F" w14:textId="77777777" w:rsidR="006B15BE" w:rsidRDefault="006B15BE" w:rsidP="006B15BE">
      <w:pPr>
        <w:pStyle w:val="af7"/>
        <w:ind w:left="504" w:right="240"/>
        <w:rPr>
          <w:rStyle w:val="af8"/>
        </w:rPr>
      </w:pPr>
    </w:p>
    <w:p w14:paraId="0591AAB3" w14:textId="77777777" w:rsidR="006B15BE" w:rsidRPr="00944A0B" w:rsidRDefault="006B15BE" w:rsidP="006B15BE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6B15BE" w14:paraId="0ADF86F2" w14:textId="77777777" w:rsidTr="00574538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404E4F19" w14:textId="77777777" w:rsidR="006B15BE" w:rsidRPr="003924BB" w:rsidRDefault="006B15BE" w:rsidP="00574538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173D4328" w14:textId="77777777" w:rsidR="006B15BE" w:rsidRPr="006C7279" w:rsidRDefault="006B15BE" w:rsidP="0057453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"2342msn"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4461D8A" w14:textId="77777777" w:rsidR="006B15BE" w:rsidRPr="006C7279" w:rsidRDefault="006B15BE" w:rsidP="0057453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B15BE">
              <w:rPr>
                <w:rFonts w:ascii="Courier New" w:eastAsia="宋体" w:hAnsi="Courier New" w:cs="Courier New"/>
                <w:color w:val="4E9A06"/>
              </w:rPr>
              <w:t>open.game.bg.nlottery.url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0E7FFF7" w14:textId="77777777" w:rsidR="006B15BE" w:rsidRPr="006C7279" w:rsidRDefault="006B15BE" w:rsidP="0057453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4F536F7C" w14:textId="77777777" w:rsidR="006B15BE" w:rsidRPr="006C7279" w:rsidRDefault="006B15BE" w:rsidP="0057453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"659c24ba"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EE8D032" w14:textId="77777777" w:rsidR="006B15BE" w:rsidRPr="006C7279" w:rsidRDefault="006B15BE" w:rsidP="0057453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"digest"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"xxx"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487FA6F" w14:textId="77777777" w:rsidR="006B15BE" w:rsidRPr="006C7279" w:rsidRDefault="006B15BE" w:rsidP="0057453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F9F6038" w14:textId="77777777" w:rsidR="006B15BE" w:rsidRPr="006C7279" w:rsidRDefault="006B15BE" w:rsidP="0057453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"loginId"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"test"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03B33C4" w14:textId="77777777" w:rsidR="006B15BE" w:rsidRPr="006C7279" w:rsidRDefault="006B15BE" w:rsidP="0057453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"isMobileUrl"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0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A3D9D94" w14:textId="77777777" w:rsidR="006B15BE" w:rsidRPr="006C7279" w:rsidRDefault="006B15BE" w:rsidP="0057453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returnUrl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>
              <w:rPr>
                <w:rFonts w:ascii="Courier New" w:eastAsia="宋体" w:hAnsi="Courier New" w:cs="Courier New"/>
                <w:color w:val="4E9A06"/>
              </w:rPr>
              <w:t>bg567.com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</w:p>
          <w:p w14:paraId="48D2F328" w14:textId="77777777" w:rsidR="006B15BE" w:rsidRPr="006C7279" w:rsidRDefault="006B15BE" w:rsidP="0057453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FC72ECE" w14:textId="77777777" w:rsidR="006B15BE" w:rsidRPr="006C7279" w:rsidRDefault="006B15BE" w:rsidP="0057453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775B768A" w14:textId="77777777" w:rsidR="006B15BE" w:rsidRPr="006C7279" w:rsidRDefault="006B15BE" w:rsidP="0057453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3C489A4D" w14:textId="77777777" w:rsidR="006B15BE" w:rsidRDefault="00490E95">
      <w:pPr>
        <w:spacing w:after="200" w:line="288" w:lineRule="auto"/>
      </w:pPr>
      <w:r>
        <w:br w:type="page"/>
      </w:r>
    </w:p>
    <w:p w14:paraId="48545224" w14:textId="77777777" w:rsidR="006B15BE" w:rsidRDefault="006B15BE" w:rsidP="006B15BE">
      <w:pPr>
        <w:pStyle w:val="af2"/>
        <w:ind w:left="480" w:right="240"/>
      </w:pPr>
      <w:bookmarkStart w:id="48" w:name="_Toc29317697"/>
      <w:r>
        <w:lastRenderedPageBreak/>
        <w:t>注单查询</w:t>
      </w:r>
      <w:bookmarkEnd w:id="48"/>
    </w:p>
    <w:p w14:paraId="65E00492" w14:textId="77777777" w:rsidR="006B15BE" w:rsidRDefault="006B15BE" w:rsidP="006B15BE">
      <w:pPr>
        <w:pStyle w:val="af7"/>
        <w:ind w:left="504" w:right="240"/>
      </w:pPr>
      <w:r>
        <w:rPr>
          <w:rFonts w:hint="eastAsia"/>
        </w:rPr>
        <w:t>接口地址</w:t>
      </w:r>
    </w:p>
    <w:p w14:paraId="5E1C388B" w14:textId="77777777" w:rsidR="006B15BE" w:rsidRDefault="006B15BE" w:rsidP="006B15BE">
      <w:pPr>
        <w:pStyle w:val="af6"/>
        <w:spacing w:before="200" w:after="120"/>
        <w:ind w:leftChars="200" w:left="480"/>
        <w:rPr>
          <w:rStyle w:val="af8"/>
        </w:rPr>
      </w:pPr>
      <w:r w:rsidRPr="006B15BE">
        <w:rPr>
          <w:rStyle w:val="af8"/>
        </w:rPr>
        <w:t>open.order.bg.nlottery.query</w:t>
      </w:r>
    </w:p>
    <w:p w14:paraId="7BB20EB9" w14:textId="77777777" w:rsidR="006B15BE" w:rsidRPr="00134772" w:rsidRDefault="006B15BE" w:rsidP="006B15BE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34772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0"/>
        <w:gridCol w:w="1269"/>
        <w:gridCol w:w="679"/>
        <w:gridCol w:w="676"/>
        <w:gridCol w:w="5024"/>
      </w:tblGrid>
      <w:tr w:rsidR="006B15BE" w14:paraId="21AB96E3" w14:textId="77777777" w:rsidTr="0096455A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78EBD46D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69" w:type="dxa"/>
            <w:shd w:val="clear" w:color="auto" w:fill="DEE7EC"/>
            <w:vAlign w:val="center"/>
          </w:tcPr>
          <w:p w14:paraId="0A41584E" w14:textId="77777777" w:rsidR="006B15BE" w:rsidRDefault="006B15BE" w:rsidP="000E0E6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9" w:type="dxa"/>
            <w:shd w:val="clear" w:color="auto" w:fill="DEE7EC"/>
            <w:vAlign w:val="center"/>
          </w:tcPr>
          <w:p w14:paraId="07E561CF" w14:textId="77777777" w:rsidR="006B15BE" w:rsidRDefault="006B15BE" w:rsidP="000E0E6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76" w:type="dxa"/>
            <w:shd w:val="clear" w:color="auto" w:fill="DEE7EC"/>
            <w:vAlign w:val="center"/>
          </w:tcPr>
          <w:p w14:paraId="05E601E4" w14:textId="77777777" w:rsidR="006B15BE" w:rsidRDefault="006B15BE" w:rsidP="000E0E6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024" w:type="dxa"/>
            <w:shd w:val="clear" w:color="auto" w:fill="DEE7EC"/>
            <w:vAlign w:val="center"/>
          </w:tcPr>
          <w:p w14:paraId="63E34A70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B15BE" w14:paraId="7885F929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4EC84108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69" w:type="dxa"/>
            <w:vAlign w:val="center"/>
          </w:tcPr>
          <w:p w14:paraId="73739D14" w14:textId="77777777" w:rsidR="006B15BE" w:rsidRDefault="006B15BE" w:rsidP="000E0E6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79" w:type="dxa"/>
            <w:vAlign w:val="center"/>
          </w:tcPr>
          <w:p w14:paraId="355E0BEA" w14:textId="77777777" w:rsidR="006B15BE" w:rsidRDefault="006B15BE" w:rsidP="000E0E6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6" w:type="dxa"/>
            <w:vAlign w:val="center"/>
          </w:tcPr>
          <w:p w14:paraId="73FBEF64" w14:textId="77777777" w:rsidR="006B15BE" w:rsidRDefault="006B15BE" w:rsidP="000E0E6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24" w:type="dxa"/>
            <w:vAlign w:val="center"/>
          </w:tcPr>
          <w:p w14:paraId="231BB1F0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6B15BE" w14:paraId="185509AD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46B483D8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69" w:type="dxa"/>
            <w:vAlign w:val="center"/>
          </w:tcPr>
          <w:p w14:paraId="1632C951" w14:textId="77777777" w:rsidR="006B15BE" w:rsidRDefault="006B15BE" w:rsidP="000E0E6D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79" w:type="dxa"/>
            <w:vAlign w:val="center"/>
          </w:tcPr>
          <w:p w14:paraId="3561E5B8" w14:textId="77777777" w:rsidR="006B15BE" w:rsidRDefault="006B15BE" w:rsidP="000E0E6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6" w:type="dxa"/>
            <w:vAlign w:val="center"/>
          </w:tcPr>
          <w:p w14:paraId="07B68DA7" w14:textId="77777777" w:rsidR="006B15BE" w:rsidRDefault="006B15BE" w:rsidP="000E0E6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24" w:type="dxa"/>
            <w:vAlign w:val="center"/>
          </w:tcPr>
          <w:p w14:paraId="0164EFED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>
              <w:rPr>
                <w:rFonts w:hint="eastAsia"/>
              </w:rPr>
              <w:t>sign=md5(random+sn</w:t>
            </w:r>
            <w:r w:rsidRPr="000D05FD">
              <w:rPr>
                <w:rFonts w:hint="eastAsia"/>
              </w:rPr>
              <w:t>+secretKey)</w:t>
            </w:r>
          </w:p>
        </w:tc>
      </w:tr>
      <w:tr w:rsidR="006B15BE" w14:paraId="446C6CF1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1160FCA1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69" w:type="dxa"/>
            <w:vAlign w:val="center"/>
          </w:tcPr>
          <w:p w14:paraId="50C8761B" w14:textId="77777777" w:rsidR="006B15BE" w:rsidRDefault="006B15BE" w:rsidP="000E0E6D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79" w:type="dxa"/>
            <w:vAlign w:val="center"/>
          </w:tcPr>
          <w:p w14:paraId="3567C230" w14:textId="77777777" w:rsidR="006B15BE" w:rsidRDefault="006B15BE" w:rsidP="000E0E6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76" w:type="dxa"/>
            <w:vAlign w:val="center"/>
          </w:tcPr>
          <w:p w14:paraId="68917B75" w14:textId="77777777" w:rsidR="006B15BE" w:rsidRDefault="006B15BE" w:rsidP="000E0E6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24" w:type="dxa"/>
            <w:vAlign w:val="center"/>
          </w:tcPr>
          <w:p w14:paraId="303A3768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0E0E6D" w:rsidRPr="00D50A77" w14:paraId="6F83C120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4924CE03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orderId</w:t>
            </w:r>
          </w:p>
        </w:tc>
        <w:tc>
          <w:tcPr>
            <w:tcW w:w="1269" w:type="dxa"/>
            <w:vAlign w:val="center"/>
          </w:tcPr>
          <w:p w14:paraId="240017FE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String</w:t>
            </w:r>
          </w:p>
        </w:tc>
        <w:tc>
          <w:tcPr>
            <w:tcW w:w="679" w:type="dxa"/>
            <w:vAlign w:val="center"/>
          </w:tcPr>
          <w:p w14:paraId="32A52904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32</w:t>
            </w:r>
          </w:p>
        </w:tc>
        <w:tc>
          <w:tcPr>
            <w:tcW w:w="676" w:type="dxa"/>
            <w:vAlign w:val="center"/>
          </w:tcPr>
          <w:p w14:paraId="05234BB5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361C1CA5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订单Id</w:t>
            </w:r>
          </w:p>
        </w:tc>
      </w:tr>
      <w:tr w:rsidR="000E0E6D" w:rsidRPr="00D50A77" w14:paraId="45E0C58F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2C94EB00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loginId</w:t>
            </w:r>
          </w:p>
        </w:tc>
        <w:tc>
          <w:tcPr>
            <w:tcW w:w="1269" w:type="dxa"/>
            <w:vAlign w:val="center"/>
          </w:tcPr>
          <w:p w14:paraId="68083AEF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string</w:t>
            </w:r>
          </w:p>
        </w:tc>
        <w:tc>
          <w:tcPr>
            <w:tcW w:w="679" w:type="dxa"/>
            <w:vAlign w:val="center"/>
          </w:tcPr>
          <w:p w14:paraId="1EC9DE29" w14:textId="725CA037" w:rsidR="000E0E6D" w:rsidRPr="00357ADA" w:rsidRDefault="00842EBC" w:rsidP="000E0E6D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676" w:type="dxa"/>
            <w:vAlign w:val="center"/>
          </w:tcPr>
          <w:p w14:paraId="415C7D9F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144C157B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用户登录ID</w:t>
            </w:r>
          </w:p>
        </w:tc>
      </w:tr>
      <w:tr w:rsidR="000E0E6D" w:rsidRPr="00D50A77" w14:paraId="653DD56D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6755DE32" w14:textId="17254DFF" w:rsidR="000E0E6D" w:rsidRPr="00357ADA" w:rsidRDefault="000E0E6D" w:rsidP="00763C93">
            <w:pPr>
              <w:pStyle w:val="af6"/>
              <w:spacing w:after="0"/>
              <w:ind w:leftChars="0" w:left="0"/>
              <w:jc w:val="both"/>
            </w:pPr>
            <w:r w:rsidRPr="00357ADA">
              <w:t>agentId</w:t>
            </w:r>
          </w:p>
        </w:tc>
        <w:tc>
          <w:tcPr>
            <w:tcW w:w="1269" w:type="dxa"/>
            <w:vAlign w:val="center"/>
          </w:tcPr>
          <w:p w14:paraId="643A22F1" w14:textId="67EBFC0B" w:rsidR="000E0E6D" w:rsidRPr="00357ADA" w:rsidRDefault="00763C93" w:rsidP="000E0E6D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679" w:type="dxa"/>
            <w:vAlign w:val="center"/>
          </w:tcPr>
          <w:p w14:paraId="255B5E48" w14:textId="4FDA3798" w:rsidR="000E0E6D" w:rsidRPr="00357ADA" w:rsidRDefault="00763C93" w:rsidP="000E0E6D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76" w:type="dxa"/>
            <w:vAlign w:val="center"/>
          </w:tcPr>
          <w:p w14:paraId="3D3CA4C2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5A896D95" w14:textId="01939039" w:rsidR="000E0E6D" w:rsidRPr="00357ADA" w:rsidRDefault="000E0E6D" w:rsidP="00763C93">
            <w:pPr>
              <w:pStyle w:val="af6"/>
              <w:spacing w:after="0"/>
              <w:ind w:leftChars="0" w:left="0"/>
              <w:jc w:val="both"/>
            </w:pPr>
            <w:r w:rsidRPr="00357ADA">
              <w:t>代理ID</w:t>
            </w:r>
          </w:p>
        </w:tc>
      </w:tr>
      <w:tr w:rsidR="00530AC9" w:rsidRPr="00D50A77" w14:paraId="17F6C072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100C4361" w14:textId="5260D4D0" w:rsidR="00530AC9" w:rsidRPr="00357ADA" w:rsidRDefault="00530AC9" w:rsidP="00763C9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a</w:t>
            </w:r>
            <w:r>
              <w:t>gentLoginId</w:t>
            </w:r>
          </w:p>
        </w:tc>
        <w:tc>
          <w:tcPr>
            <w:tcW w:w="1269" w:type="dxa"/>
            <w:vAlign w:val="center"/>
          </w:tcPr>
          <w:p w14:paraId="41818939" w14:textId="4E45AAD5" w:rsidR="00530AC9" w:rsidRDefault="00530AC9" w:rsidP="000E0E6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9" w:type="dxa"/>
            <w:vAlign w:val="center"/>
          </w:tcPr>
          <w:p w14:paraId="217A3743" w14:textId="59AB76ED" w:rsidR="00530AC9" w:rsidRDefault="00530AC9" w:rsidP="000E0E6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76" w:type="dxa"/>
            <w:vAlign w:val="center"/>
          </w:tcPr>
          <w:p w14:paraId="68A6B9DD" w14:textId="735412DF" w:rsidR="00530AC9" w:rsidRPr="00357ADA" w:rsidRDefault="00530AC9" w:rsidP="000E0E6D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24" w:type="dxa"/>
            <w:vAlign w:val="center"/>
          </w:tcPr>
          <w:p w14:paraId="5F3539C9" w14:textId="4CDB39C6" w:rsidR="00530AC9" w:rsidRPr="00357ADA" w:rsidRDefault="00530AC9" w:rsidP="00763C93">
            <w:pPr>
              <w:pStyle w:val="af6"/>
              <w:spacing w:after="0"/>
              <w:ind w:leftChars="0" w:left="0"/>
              <w:jc w:val="both"/>
            </w:pPr>
            <w:r>
              <w:t>代理登录帐号</w:t>
            </w:r>
          </w:p>
        </w:tc>
      </w:tr>
      <w:tr w:rsidR="000E0E6D" w:rsidRPr="00D50A77" w14:paraId="0A01D447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1031B0CF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timeType</w:t>
            </w:r>
          </w:p>
        </w:tc>
        <w:tc>
          <w:tcPr>
            <w:tcW w:w="1269" w:type="dxa"/>
            <w:vAlign w:val="center"/>
          </w:tcPr>
          <w:p w14:paraId="5D58B27D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int</w:t>
            </w:r>
          </w:p>
        </w:tc>
        <w:tc>
          <w:tcPr>
            <w:tcW w:w="679" w:type="dxa"/>
            <w:vAlign w:val="center"/>
          </w:tcPr>
          <w:p w14:paraId="2EC45594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2</w:t>
            </w:r>
          </w:p>
        </w:tc>
        <w:tc>
          <w:tcPr>
            <w:tcW w:w="676" w:type="dxa"/>
            <w:vAlign w:val="center"/>
          </w:tcPr>
          <w:p w14:paraId="3D13E562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3F53B98B" w14:textId="77777777" w:rsidR="000E0E6D" w:rsidRPr="00357ADA" w:rsidRDefault="000E0E6D" w:rsidP="00780339">
            <w:pPr>
              <w:pStyle w:val="af6"/>
              <w:spacing w:after="0"/>
              <w:ind w:leftChars="0" w:left="0"/>
              <w:jc w:val="both"/>
            </w:pPr>
            <w:r w:rsidRPr="00357ADA">
              <w:t>时间类型</w:t>
            </w:r>
            <w:r w:rsidR="00780339">
              <w:rPr>
                <w:rFonts w:hint="eastAsia"/>
              </w:rPr>
              <w:t xml:space="preserve"> </w:t>
            </w:r>
            <w:r w:rsidR="00780339">
              <w:t xml:space="preserve"> </w:t>
            </w:r>
            <w:r w:rsidRPr="00357ADA">
              <w:t>1</w:t>
            </w:r>
            <w:r>
              <w:rPr>
                <w:rFonts w:hint="eastAsia"/>
              </w:rPr>
              <w:t>:</w:t>
            </w:r>
            <w:r>
              <w:t xml:space="preserve"> 投注时间</w:t>
            </w:r>
            <w:r>
              <w:rPr>
                <w:rFonts w:hint="eastAsia"/>
              </w:rPr>
              <w:t>(</w:t>
            </w:r>
            <w:r w:rsidRPr="00357ADA">
              <w:t>默认</w:t>
            </w:r>
            <w:r>
              <w:rPr>
                <w:rFonts w:hint="eastAsia"/>
              </w:rPr>
              <w:t>);</w:t>
            </w:r>
            <w:r>
              <w:t xml:space="preserve"> </w:t>
            </w:r>
            <w:r w:rsidRPr="00357ADA">
              <w:t>2</w:t>
            </w:r>
            <w:r>
              <w:t xml:space="preserve">: </w:t>
            </w:r>
            <w:r w:rsidRPr="00357ADA">
              <w:t>结算时间</w:t>
            </w:r>
          </w:p>
        </w:tc>
      </w:tr>
      <w:tr w:rsidR="000E0E6D" w:rsidRPr="00D50A77" w14:paraId="3774C62B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033965EA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timeZone</w:t>
            </w:r>
          </w:p>
        </w:tc>
        <w:tc>
          <w:tcPr>
            <w:tcW w:w="1269" w:type="dxa"/>
            <w:vAlign w:val="center"/>
          </w:tcPr>
          <w:p w14:paraId="4C076560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int</w:t>
            </w:r>
          </w:p>
        </w:tc>
        <w:tc>
          <w:tcPr>
            <w:tcW w:w="679" w:type="dxa"/>
            <w:vAlign w:val="center"/>
          </w:tcPr>
          <w:p w14:paraId="52C8E386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2</w:t>
            </w:r>
          </w:p>
        </w:tc>
        <w:tc>
          <w:tcPr>
            <w:tcW w:w="676" w:type="dxa"/>
            <w:vAlign w:val="center"/>
          </w:tcPr>
          <w:p w14:paraId="7FCD7FBD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09AA83BA" w14:textId="77777777" w:rsidR="00205C4C" w:rsidRDefault="000E0E6D" w:rsidP="00205C4C">
            <w:pPr>
              <w:pStyle w:val="af6"/>
              <w:spacing w:after="0"/>
              <w:ind w:leftChars="0" w:left="0"/>
              <w:jc w:val="both"/>
            </w:pPr>
            <w:r w:rsidRPr="00357ADA">
              <w:t>时区，</w:t>
            </w:r>
            <w:r>
              <w:t>指定</w:t>
            </w:r>
            <w:r w:rsidRPr="00357ADA">
              <w:t>开始和结束时间时有效</w:t>
            </w:r>
          </w:p>
          <w:p w14:paraId="6D8C3907" w14:textId="77777777" w:rsidR="000E0E6D" w:rsidRPr="00357ADA" w:rsidRDefault="00205C4C" w:rsidP="00205C4C">
            <w:pPr>
              <w:pStyle w:val="af6"/>
              <w:spacing w:after="0"/>
              <w:ind w:leftChars="0" w:left="0"/>
              <w:jc w:val="both"/>
            </w:pPr>
            <w:r>
              <w:t xml:space="preserve">1: </w:t>
            </w:r>
            <w:r w:rsidR="000E0E6D" w:rsidRPr="00357ADA">
              <w:t>北京时间</w:t>
            </w:r>
            <w:r>
              <w:t xml:space="preserve">; 2: </w:t>
            </w:r>
            <w:r w:rsidR="000E0E6D" w:rsidRPr="00357ADA">
              <w:t>美东时间</w:t>
            </w:r>
            <w:r>
              <w:rPr>
                <w:rFonts w:hint="eastAsia"/>
              </w:rPr>
              <w:t>(</w:t>
            </w:r>
            <w:r w:rsidRPr="00357ADA">
              <w:t>默认</w:t>
            </w:r>
            <w:r>
              <w:rPr>
                <w:rFonts w:hint="eastAsia"/>
              </w:rPr>
              <w:t>)</w:t>
            </w:r>
          </w:p>
        </w:tc>
      </w:tr>
      <w:tr w:rsidR="000E0E6D" w:rsidRPr="00D50A77" w14:paraId="27973DB8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15E32695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orderStatus</w:t>
            </w:r>
          </w:p>
        </w:tc>
        <w:tc>
          <w:tcPr>
            <w:tcW w:w="1269" w:type="dxa"/>
            <w:vAlign w:val="center"/>
          </w:tcPr>
          <w:p w14:paraId="464BD621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int</w:t>
            </w:r>
          </w:p>
        </w:tc>
        <w:tc>
          <w:tcPr>
            <w:tcW w:w="679" w:type="dxa"/>
            <w:vAlign w:val="center"/>
          </w:tcPr>
          <w:p w14:paraId="66628C13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2</w:t>
            </w:r>
          </w:p>
        </w:tc>
        <w:tc>
          <w:tcPr>
            <w:tcW w:w="676" w:type="dxa"/>
            <w:vAlign w:val="center"/>
          </w:tcPr>
          <w:p w14:paraId="6DA497CE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3E74F2E6" w14:textId="35933A4C" w:rsidR="000E0E6D" w:rsidRPr="00357ADA" w:rsidRDefault="00C06FE0" w:rsidP="00C06FE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 xml:space="preserve">参见:  </w:t>
            </w:r>
            <w:r>
              <w:t xml:space="preserve"> </w:t>
            </w:r>
            <w:hyperlink w:anchor="BG彩票注单状态" w:history="1">
              <w:r w:rsidRPr="00034888">
                <w:rPr>
                  <w:rStyle w:val="af4"/>
                  <w:rFonts w:ascii="Microsoft YaHei UI" w:hAnsi="Microsoft YaHei UI Light"/>
                </w:rPr>
                <w:t>BG彩票注单状态</w:t>
              </w:r>
            </w:hyperlink>
          </w:p>
        </w:tc>
      </w:tr>
      <w:tr w:rsidR="002C7B41" w:rsidRPr="00D50A77" w14:paraId="5AF1A734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20FBE91B" w14:textId="09718A7C" w:rsidR="002C7B41" w:rsidRPr="00357ADA" w:rsidRDefault="002C7B41" w:rsidP="000E0E6D">
            <w:pPr>
              <w:pStyle w:val="af6"/>
              <w:spacing w:after="0"/>
              <w:ind w:leftChars="0" w:left="0"/>
              <w:jc w:val="both"/>
            </w:pPr>
            <w:r w:rsidRPr="002C7B41">
              <w:t>batchStatus</w:t>
            </w:r>
          </w:p>
        </w:tc>
        <w:tc>
          <w:tcPr>
            <w:tcW w:w="1269" w:type="dxa"/>
            <w:vAlign w:val="center"/>
          </w:tcPr>
          <w:p w14:paraId="7B2A8181" w14:textId="7DE5E9BC" w:rsidR="002C7B41" w:rsidRPr="00357ADA" w:rsidRDefault="002C7B41" w:rsidP="000E0E6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9" w:type="dxa"/>
            <w:vAlign w:val="center"/>
          </w:tcPr>
          <w:p w14:paraId="28B723C2" w14:textId="1891D33F" w:rsidR="002C7B41" w:rsidRPr="00357ADA" w:rsidRDefault="00EE6D64" w:rsidP="000E0E6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76" w:type="dxa"/>
            <w:vAlign w:val="center"/>
          </w:tcPr>
          <w:p w14:paraId="14E3808D" w14:textId="353E9EF4" w:rsidR="002C7B41" w:rsidRPr="00357ADA" w:rsidRDefault="002C7B41" w:rsidP="000E0E6D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24" w:type="dxa"/>
            <w:vAlign w:val="center"/>
          </w:tcPr>
          <w:p w14:paraId="76C7681A" w14:textId="2CE8E666" w:rsidR="002C7B41" w:rsidRPr="00357ADA" w:rsidRDefault="002C7B41" w:rsidP="000E0E6D">
            <w:pPr>
              <w:pStyle w:val="af6"/>
              <w:spacing w:after="0"/>
              <w:ind w:leftChars="0" w:left="0"/>
              <w:jc w:val="both"/>
            </w:pPr>
            <w:r w:rsidRPr="002C7B41">
              <w:rPr>
                <w:rFonts w:hint="eastAsia"/>
              </w:rPr>
              <w:t>批量状态查询参数</w:t>
            </w:r>
            <w:r w:rsidRPr="002C7B41">
              <w:t>:注单批量查询状态,多个以逗号分隔</w:t>
            </w:r>
          </w:p>
        </w:tc>
      </w:tr>
      <w:tr w:rsidR="000E0E6D" w14:paraId="28D629E6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70277F5A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lotteryId</w:t>
            </w:r>
          </w:p>
        </w:tc>
        <w:tc>
          <w:tcPr>
            <w:tcW w:w="1269" w:type="dxa"/>
            <w:vAlign w:val="center"/>
          </w:tcPr>
          <w:p w14:paraId="364D92C9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int</w:t>
            </w:r>
          </w:p>
        </w:tc>
        <w:tc>
          <w:tcPr>
            <w:tcW w:w="679" w:type="dxa"/>
            <w:vAlign w:val="center"/>
          </w:tcPr>
          <w:p w14:paraId="590502DB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4</w:t>
            </w:r>
          </w:p>
        </w:tc>
        <w:tc>
          <w:tcPr>
            <w:tcW w:w="676" w:type="dxa"/>
            <w:vAlign w:val="center"/>
          </w:tcPr>
          <w:p w14:paraId="304B8398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5C04379B" w14:textId="77777777" w:rsidR="000E0E6D" w:rsidRPr="00357ADA" w:rsidRDefault="007A10E8" w:rsidP="00205FBD">
            <w:pPr>
              <w:pStyle w:val="af6"/>
              <w:spacing w:after="0"/>
              <w:ind w:leftChars="0" w:left="0"/>
              <w:jc w:val="both"/>
            </w:pPr>
            <w:hyperlink w:anchor="平台彩种ID与玩法对照表" w:history="1">
              <w:r w:rsidR="000E0E6D" w:rsidRPr="00205C4C">
                <w:rPr>
                  <w:rStyle w:val="af4"/>
                  <w:rFonts w:ascii="Microsoft YaHei UI" w:hAnsi="Microsoft YaHei UI Light"/>
                </w:rPr>
                <w:t>彩种</w:t>
              </w:r>
              <w:r w:rsidR="00205C4C" w:rsidRPr="00205C4C">
                <w:rPr>
                  <w:rStyle w:val="af4"/>
                  <w:rFonts w:ascii="Microsoft YaHei UI" w:hAnsi="Microsoft YaHei UI Light"/>
                </w:rPr>
                <w:t>ID</w:t>
              </w:r>
            </w:hyperlink>
            <w:r w:rsidR="000E0E6D" w:rsidRPr="00357ADA">
              <w:t>，不传显示全部</w:t>
            </w:r>
          </w:p>
        </w:tc>
      </w:tr>
      <w:tr w:rsidR="000E0E6D" w14:paraId="39DC809D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32486FF4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startTime</w:t>
            </w:r>
          </w:p>
        </w:tc>
        <w:tc>
          <w:tcPr>
            <w:tcW w:w="1269" w:type="dxa"/>
            <w:vAlign w:val="center"/>
          </w:tcPr>
          <w:p w14:paraId="1FFBB29E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date</w:t>
            </w:r>
          </w:p>
        </w:tc>
        <w:tc>
          <w:tcPr>
            <w:tcW w:w="679" w:type="dxa"/>
            <w:vAlign w:val="center"/>
          </w:tcPr>
          <w:p w14:paraId="16001C1C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32</w:t>
            </w:r>
          </w:p>
        </w:tc>
        <w:tc>
          <w:tcPr>
            <w:tcW w:w="676" w:type="dxa"/>
            <w:vAlign w:val="center"/>
          </w:tcPr>
          <w:p w14:paraId="1D43274E" w14:textId="0556109D" w:rsidR="000E0E6D" w:rsidRPr="00357ADA" w:rsidRDefault="00EE6D64" w:rsidP="000E0E6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24" w:type="dxa"/>
            <w:vAlign w:val="center"/>
          </w:tcPr>
          <w:p w14:paraId="3447999A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开始时间</w:t>
            </w:r>
            <w:r w:rsidR="00EA4D1C">
              <w:rPr>
                <w:rFonts w:hint="eastAsia"/>
              </w:rPr>
              <w:t>，</w:t>
            </w:r>
            <w:r w:rsidR="00EA4D1C">
              <w:t>示例</w:t>
            </w:r>
            <w:r w:rsidR="00EA4D1C">
              <w:rPr>
                <w:rFonts w:hint="eastAsia"/>
              </w:rPr>
              <w:t>:</w:t>
            </w:r>
            <w:r w:rsidR="00EA4D1C">
              <w:t xml:space="preserve"> 2018-01-01 15:45:00</w:t>
            </w:r>
          </w:p>
        </w:tc>
      </w:tr>
      <w:tr w:rsidR="000E0E6D" w14:paraId="29B25979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5B3ECE71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endTime</w:t>
            </w:r>
          </w:p>
        </w:tc>
        <w:tc>
          <w:tcPr>
            <w:tcW w:w="1269" w:type="dxa"/>
            <w:vAlign w:val="center"/>
          </w:tcPr>
          <w:p w14:paraId="1382A2DD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date</w:t>
            </w:r>
          </w:p>
        </w:tc>
        <w:tc>
          <w:tcPr>
            <w:tcW w:w="679" w:type="dxa"/>
            <w:vAlign w:val="center"/>
          </w:tcPr>
          <w:p w14:paraId="15AEBBA6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32</w:t>
            </w:r>
          </w:p>
        </w:tc>
        <w:tc>
          <w:tcPr>
            <w:tcW w:w="676" w:type="dxa"/>
            <w:vAlign w:val="center"/>
          </w:tcPr>
          <w:p w14:paraId="6B618E18" w14:textId="32058285" w:rsidR="000E0E6D" w:rsidRPr="00357ADA" w:rsidRDefault="00EE6D64" w:rsidP="000E0E6D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024" w:type="dxa"/>
            <w:vAlign w:val="center"/>
          </w:tcPr>
          <w:p w14:paraId="189510CD" w14:textId="77777777" w:rsidR="000E0E6D" w:rsidRPr="00357ADA" w:rsidRDefault="000E0E6D" w:rsidP="00EA4D1C">
            <w:pPr>
              <w:pStyle w:val="af6"/>
              <w:spacing w:after="0"/>
              <w:ind w:leftChars="0" w:left="0"/>
              <w:jc w:val="both"/>
            </w:pPr>
            <w:r w:rsidRPr="00357ADA">
              <w:t>截止时间</w:t>
            </w:r>
            <w:r w:rsidR="00EA4D1C">
              <w:t>，示例</w:t>
            </w:r>
            <w:r w:rsidR="00EA4D1C">
              <w:rPr>
                <w:rFonts w:hint="eastAsia"/>
              </w:rPr>
              <w:t>:</w:t>
            </w:r>
            <w:r w:rsidR="00EA4D1C">
              <w:t xml:space="preserve"> 2018-01-01 15:50:00</w:t>
            </w:r>
          </w:p>
        </w:tc>
      </w:tr>
      <w:tr w:rsidR="000E0E6D" w14:paraId="461F0FD5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3A1F37FF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pageIndex</w:t>
            </w:r>
          </w:p>
        </w:tc>
        <w:tc>
          <w:tcPr>
            <w:tcW w:w="1269" w:type="dxa"/>
            <w:vAlign w:val="center"/>
          </w:tcPr>
          <w:p w14:paraId="5AB3FE96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string</w:t>
            </w:r>
          </w:p>
        </w:tc>
        <w:tc>
          <w:tcPr>
            <w:tcW w:w="679" w:type="dxa"/>
            <w:vAlign w:val="center"/>
          </w:tcPr>
          <w:p w14:paraId="463AAF3C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32</w:t>
            </w:r>
          </w:p>
        </w:tc>
        <w:tc>
          <w:tcPr>
            <w:tcW w:w="676" w:type="dxa"/>
            <w:vAlign w:val="center"/>
          </w:tcPr>
          <w:p w14:paraId="54617C78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3AF0E21C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页索引，默认1</w:t>
            </w:r>
          </w:p>
        </w:tc>
      </w:tr>
      <w:tr w:rsidR="000E0E6D" w14:paraId="275100D2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30AF390B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pageSize</w:t>
            </w:r>
          </w:p>
        </w:tc>
        <w:tc>
          <w:tcPr>
            <w:tcW w:w="1269" w:type="dxa"/>
            <w:vAlign w:val="center"/>
          </w:tcPr>
          <w:p w14:paraId="4D2C2C98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int</w:t>
            </w:r>
          </w:p>
        </w:tc>
        <w:tc>
          <w:tcPr>
            <w:tcW w:w="679" w:type="dxa"/>
            <w:vAlign w:val="center"/>
          </w:tcPr>
          <w:p w14:paraId="32B795A4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32</w:t>
            </w:r>
          </w:p>
        </w:tc>
        <w:tc>
          <w:tcPr>
            <w:tcW w:w="676" w:type="dxa"/>
            <w:vAlign w:val="center"/>
          </w:tcPr>
          <w:p w14:paraId="47F486ED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0AE8FD7B" w14:textId="77777777" w:rsidR="000E0E6D" w:rsidRPr="00357ADA" w:rsidRDefault="00EA4D1C" w:rsidP="000E0E6D">
            <w:pPr>
              <w:pStyle w:val="af6"/>
              <w:spacing w:after="0"/>
              <w:ind w:leftChars="0" w:left="0"/>
              <w:jc w:val="both"/>
            </w:pPr>
            <w:r>
              <w:t>页大小，默认</w:t>
            </w:r>
            <w:r w:rsidR="000E0E6D" w:rsidRPr="00357ADA">
              <w:t>15</w:t>
            </w:r>
            <w:r>
              <w:t>，最大值</w:t>
            </w:r>
            <w:r>
              <w:rPr>
                <w:rFonts w:hint="eastAsia"/>
              </w:rPr>
              <w:t>:</w:t>
            </w:r>
            <w:r>
              <w:t xml:space="preserve"> 200</w:t>
            </w:r>
          </w:p>
        </w:tc>
      </w:tr>
      <w:tr w:rsidR="000E0E6D" w14:paraId="7AEBD9EE" w14:textId="77777777" w:rsidTr="00205C4C">
        <w:trPr>
          <w:trHeight w:val="369"/>
        </w:trPr>
        <w:tc>
          <w:tcPr>
            <w:tcW w:w="1360" w:type="dxa"/>
            <w:vAlign w:val="center"/>
          </w:tcPr>
          <w:p w14:paraId="69994769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etag</w:t>
            </w:r>
          </w:p>
        </w:tc>
        <w:tc>
          <w:tcPr>
            <w:tcW w:w="1269" w:type="dxa"/>
            <w:vAlign w:val="center"/>
          </w:tcPr>
          <w:p w14:paraId="38558028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string</w:t>
            </w:r>
          </w:p>
        </w:tc>
        <w:tc>
          <w:tcPr>
            <w:tcW w:w="679" w:type="dxa"/>
            <w:vAlign w:val="center"/>
          </w:tcPr>
          <w:p w14:paraId="43223F6B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64</w:t>
            </w:r>
          </w:p>
        </w:tc>
        <w:tc>
          <w:tcPr>
            <w:tcW w:w="676" w:type="dxa"/>
            <w:vAlign w:val="center"/>
          </w:tcPr>
          <w:p w14:paraId="13E7D141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3F5354E0" w14:textId="77777777" w:rsidR="000E0E6D" w:rsidRPr="00357ADA" w:rsidRDefault="000E0E6D" w:rsidP="000E0E6D">
            <w:pPr>
              <w:pStyle w:val="af6"/>
              <w:spacing w:after="0"/>
              <w:ind w:leftChars="0" w:left="0"/>
              <w:jc w:val="both"/>
            </w:pPr>
            <w:r w:rsidRPr="00357ADA">
              <w:t>ETag,类似http协议的etag头的作用.(缓存加速)</w:t>
            </w:r>
          </w:p>
        </w:tc>
      </w:tr>
    </w:tbl>
    <w:p w14:paraId="45148762" w14:textId="77777777" w:rsidR="006B15BE" w:rsidRPr="00EA4D1C" w:rsidRDefault="00EA4D1C" w:rsidP="00EA4D1C">
      <w:pPr>
        <w:ind w:firstLine="504"/>
        <w:rPr>
          <w:rStyle w:val="af8"/>
          <w:rFonts w:ascii="微软雅黑" w:eastAsia="微软雅黑" w:hAnsi="微软雅黑"/>
          <w:color w:val="C00000"/>
          <w:position w:val="0"/>
          <w:bdr w:val="none" w:sz="0" w:space="0" w:color="auto"/>
          <w:shd w:val="clear" w:color="auto" w:fill="auto"/>
        </w:rPr>
      </w:pPr>
      <w:r w:rsidRPr="00EA4D1C">
        <w:rPr>
          <w:rStyle w:val="af8"/>
          <w:rFonts w:ascii="微软雅黑" w:eastAsia="微软雅黑" w:hAnsi="微软雅黑"/>
          <w:color w:val="C00000"/>
          <w:position w:val="0"/>
          <w:bdr w:val="none" w:sz="0" w:space="0" w:color="auto"/>
          <w:shd w:val="clear" w:color="auto" w:fill="auto"/>
        </w:rPr>
        <w:t>备注</w:t>
      </w:r>
      <w:r w:rsidRPr="00EA4D1C">
        <w:rPr>
          <w:rStyle w:val="af8"/>
          <w:rFonts w:ascii="微软雅黑" w:eastAsia="微软雅黑" w:hAnsi="微软雅黑" w:hint="eastAsia"/>
          <w:color w:val="C00000"/>
          <w:position w:val="0"/>
          <w:bdr w:val="none" w:sz="0" w:space="0" w:color="auto"/>
          <w:shd w:val="clear" w:color="auto" w:fill="auto"/>
        </w:rPr>
        <w:t>:</w:t>
      </w:r>
      <w:r w:rsidRPr="00EA4D1C">
        <w:rPr>
          <w:rStyle w:val="af8"/>
          <w:rFonts w:ascii="微软雅黑" w:eastAsia="微软雅黑" w:hAnsi="微软雅黑"/>
          <w:color w:val="C00000"/>
          <w:position w:val="0"/>
          <w:bdr w:val="none" w:sz="0" w:space="0" w:color="auto"/>
          <w:shd w:val="clear" w:color="auto" w:fill="auto"/>
        </w:rPr>
        <w:t xml:space="preserve"> 开始时间和结束时间的跨度不能超过</w:t>
      </w:r>
      <w:r w:rsidR="00EC7297">
        <w:rPr>
          <w:rStyle w:val="af8"/>
          <w:rFonts w:ascii="微软雅黑" w:eastAsia="微软雅黑" w:hAnsi="微软雅黑"/>
          <w:color w:val="C00000"/>
          <w:position w:val="0"/>
          <w:bdr w:val="none" w:sz="0" w:space="0" w:color="auto"/>
          <w:shd w:val="clear" w:color="auto" w:fill="auto"/>
        </w:rPr>
        <w:t>3</w:t>
      </w:r>
      <w:r w:rsidRPr="00EA4D1C">
        <w:rPr>
          <w:rStyle w:val="af8"/>
          <w:rFonts w:ascii="微软雅黑" w:eastAsia="微软雅黑" w:hAnsi="微软雅黑" w:hint="eastAsia"/>
          <w:color w:val="C00000"/>
          <w:position w:val="0"/>
          <w:bdr w:val="none" w:sz="0" w:space="0" w:color="auto"/>
          <w:shd w:val="clear" w:color="auto" w:fill="auto"/>
        </w:rPr>
        <w:t>天</w:t>
      </w:r>
    </w:p>
    <w:p w14:paraId="3F9A8142" w14:textId="77777777" w:rsidR="006B15BE" w:rsidRDefault="006B15BE" w:rsidP="006B15BE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0D05FD"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163"/>
        <w:gridCol w:w="1346"/>
        <w:gridCol w:w="703"/>
        <w:gridCol w:w="5099"/>
      </w:tblGrid>
      <w:tr w:rsidR="006B15BE" w14:paraId="74057591" w14:textId="77777777" w:rsidTr="00574538">
        <w:trPr>
          <w:trHeight w:val="454"/>
        </w:trPr>
        <w:tc>
          <w:tcPr>
            <w:tcW w:w="1708" w:type="dxa"/>
            <w:gridSpan w:val="2"/>
            <w:shd w:val="clear" w:color="auto" w:fill="DEE7EC"/>
            <w:vAlign w:val="center"/>
          </w:tcPr>
          <w:p w14:paraId="255DA5D5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14AFA297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30FD35E6" w14:textId="77777777" w:rsidR="006B15BE" w:rsidRDefault="006B15BE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245" w:type="dxa"/>
            <w:shd w:val="clear" w:color="auto" w:fill="DEE7EC"/>
            <w:vAlign w:val="center"/>
          </w:tcPr>
          <w:p w14:paraId="7D09977C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B15BE" w14:paraId="76FDA6A4" w14:textId="77777777" w:rsidTr="00205C4C">
        <w:trPr>
          <w:trHeight w:val="369"/>
        </w:trPr>
        <w:tc>
          <w:tcPr>
            <w:tcW w:w="587" w:type="dxa"/>
            <w:vMerge w:val="restart"/>
            <w:vAlign w:val="center"/>
          </w:tcPr>
          <w:p w14:paraId="107C2FE5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121" w:type="dxa"/>
            <w:vAlign w:val="center"/>
          </w:tcPr>
          <w:p w14:paraId="07460D2E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items</w:t>
            </w:r>
          </w:p>
        </w:tc>
        <w:tc>
          <w:tcPr>
            <w:tcW w:w="1346" w:type="dxa"/>
            <w:vAlign w:val="center"/>
          </w:tcPr>
          <w:p w14:paraId="25745EE7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center"/>
            </w:pPr>
            <w:r w:rsidRPr="00594C10">
              <w:t>List&lt;Object&gt;</w:t>
            </w:r>
          </w:p>
        </w:tc>
        <w:tc>
          <w:tcPr>
            <w:tcW w:w="709" w:type="dxa"/>
            <w:vAlign w:val="center"/>
          </w:tcPr>
          <w:p w14:paraId="7C697870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5245" w:type="dxa"/>
            <w:vAlign w:val="center"/>
          </w:tcPr>
          <w:p w14:paraId="753E6D8D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注单列表</w:t>
            </w:r>
          </w:p>
        </w:tc>
      </w:tr>
      <w:tr w:rsidR="006B15BE" w14:paraId="0DA10E98" w14:textId="77777777" w:rsidTr="00205C4C">
        <w:trPr>
          <w:trHeight w:val="369"/>
        </w:trPr>
        <w:tc>
          <w:tcPr>
            <w:tcW w:w="587" w:type="dxa"/>
            <w:vMerge/>
            <w:vAlign w:val="center"/>
          </w:tcPr>
          <w:p w14:paraId="7BEEDB7C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15671245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total</w:t>
            </w:r>
          </w:p>
        </w:tc>
        <w:tc>
          <w:tcPr>
            <w:tcW w:w="1346" w:type="dxa"/>
            <w:vAlign w:val="center"/>
          </w:tcPr>
          <w:p w14:paraId="2E349C09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9" w:type="dxa"/>
            <w:vAlign w:val="center"/>
          </w:tcPr>
          <w:p w14:paraId="3352DD3D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45" w:type="dxa"/>
            <w:vAlign w:val="center"/>
          </w:tcPr>
          <w:p w14:paraId="0CFE2A15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符合条件的总数量</w:t>
            </w:r>
          </w:p>
        </w:tc>
      </w:tr>
      <w:tr w:rsidR="0096455A" w14:paraId="3BB0A43C" w14:textId="77777777" w:rsidTr="00205C4C">
        <w:trPr>
          <w:trHeight w:val="369"/>
        </w:trPr>
        <w:tc>
          <w:tcPr>
            <w:tcW w:w="587" w:type="dxa"/>
            <w:vMerge/>
            <w:vAlign w:val="center"/>
          </w:tcPr>
          <w:p w14:paraId="76B9A213" w14:textId="77777777" w:rsidR="0096455A" w:rsidRDefault="0096455A" w:rsidP="00574538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4A8BB055" w14:textId="77777777" w:rsidR="0096455A" w:rsidRPr="00594C10" w:rsidRDefault="0096455A" w:rsidP="0057453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lastVersion</w:t>
            </w:r>
          </w:p>
        </w:tc>
        <w:tc>
          <w:tcPr>
            <w:tcW w:w="1346" w:type="dxa"/>
            <w:vAlign w:val="center"/>
          </w:tcPr>
          <w:p w14:paraId="6BF8896A" w14:textId="77777777" w:rsidR="0096455A" w:rsidRPr="00594C10" w:rsidRDefault="0096455A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14:paraId="38BC8DDC" w14:textId="77777777" w:rsidR="0096455A" w:rsidRPr="00594C10" w:rsidRDefault="0096455A" w:rsidP="0057453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5245" w:type="dxa"/>
            <w:vAlign w:val="center"/>
          </w:tcPr>
          <w:p w14:paraId="349B0F8F" w14:textId="77777777" w:rsidR="0096455A" w:rsidRPr="00594C10" w:rsidRDefault="0096455A" w:rsidP="00574538">
            <w:pPr>
              <w:pStyle w:val="af6"/>
              <w:spacing w:after="0"/>
              <w:ind w:leftChars="0" w:left="0"/>
              <w:jc w:val="both"/>
            </w:pPr>
            <w:r w:rsidRPr="0096455A">
              <w:rPr>
                <w:rFonts w:hint="eastAsia"/>
              </w:rPr>
              <w:t>返回数据中数据版本号</w:t>
            </w:r>
          </w:p>
        </w:tc>
      </w:tr>
      <w:tr w:rsidR="006B15BE" w14:paraId="21D673EB" w14:textId="77777777" w:rsidTr="00205C4C">
        <w:trPr>
          <w:trHeight w:val="369"/>
        </w:trPr>
        <w:tc>
          <w:tcPr>
            <w:tcW w:w="587" w:type="dxa"/>
            <w:vMerge/>
            <w:vAlign w:val="center"/>
          </w:tcPr>
          <w:p w14:paraId="02996FFC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5369D663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pageIndex</w:t>
            </w:r>
          </w:p>
        </w:tc>
        <w:tc>
          <w:tcPr>
            <w:tcW w:w="1346" w:type="dxa"/>
            <w:vAlign w:val="center"/>
          </w:tcPr>
          <w:p w14:paraId="1E526484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9" w:type="dxa"/>
            <w:vAlign w:val="center"/>
          </w:tcPr>
          <w:p w14:paraId="59E6F08C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45" w:type="dxa"/>
            <w:vAlign w:val="center"/>
          </w:tcPr>
          <w:p w14:paraId="0BA70779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页索引</w:t>
            </w:r>
          </w:p>
        </w:tc>
      </w:tr>
      <w:tr w:rsidR="006B15BE" w14:paraId="36DACB3F" w14:textId="77777777" w:rsidTr="00205C4C">
        <w:trPr>
          <w:trHeight w:val="369"/>
        </w:trPr>
        <w:tc>
          <w:tcPr>
            <w:tcW w:w="587" w:type="dxa"/>
            <w:vMerge/>
            <w:vAlign w:val="center"/>
          </w:tcPr>
          <w:p w14:paraId="3B29B25F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49ACC299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pageSize</w:t>
            </w:r>
          </w:p>
        </w:tc>
        <w:tc>
          <w:tcPr>
            <w:tcW w:w="1346" w:type="dxa"/>
            <w:vAlign w:val="center"/>
          </w:tcPr>
          <w:p w14:paraId="03B24A7E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9" w:type="dxa"/>
            <w:vAlign w:val="center"/>
          </w:tcPr>
          <w:p w14:paraId="69E06E41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45" w:type="dxa"/>
            <w:vAlign w:val="center"/>
          </w:tcPr>
          <w:p w14:paraId="61F2B370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页大小</w:t>
            </w:r>
          </w:p>
        </w:tc>
      </w:tr>
      <w:tr w:rsidR="006B15BE" w14:paraId="70F9085E" w14:textId="77777777" w:rsidTr="00205C4C">
        <w:trPr>
          <w:trHeight w:val="369"/>
        </w:trPr>
        <w:tc>
          <w:tcPr>
            <w:tcW w:w="587" w:type="dxa"/>
            <w:vMerge/>
            <w:vAlign w:val="center"/>
          </w:tcPr>
          <w:p w14:paraId="02B3F786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4D2B75AB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etag</w:t>
            </w:r>
          </w:p>
        </w:tc>
        <w:tc>
          <w:tcPr>
            <w:tcW w:w="1346" w:type="dxa"/>
            <w:vAlign w:val="center"/>
          </w:tcPr>
          <w:p w14:paraId="174DFE7D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709" w:type="dxa"/>
            <w:vAlign w:val="center"/>
          </w:tcPr>
          <w:p w14:paraId="2628B1F7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245" w:type="dxa"/>
            <w:vAlign w:val="center"/>
          </w:tcPr>
          <w:p w14:paraId="02401F2F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ETag标记(缓存加速)</w:t>
            </w:r>
          </w:p>
        </w:tc>
      </w:tr>
    </w:tbl>
    <w:p w14:paraId="164E8AB9" w14:textId="77777777" w:rsidR="00034888" w:rsidRDefault="00034888" w:rsidP="006B15BE">
      <w:pPr>
        <w:pStyle w:val="af9"/>
        <w:spacing w:before="120" w:after="0" w:line="240" w:lineRule="auto"/>
        <w:ind w:left="528"/>
        <w:rPr>
          <w:lang w:eastAsia="zh-Hans"/>
        </w:rPr>
      </w:pPr>
    </w:p>
    <w:p w14:paraId="6FAF72A1" w14:textId="77777777" w:rsidR="00034888" w:rsidRDefault="00034888">
      <w:pPr>
        <w:spacing w:after="200" w:line="288" w:lineRule="auto"/>
        <w:rPr>
          <w:rFonts w:ascii="Microsoft YaHei UI" w:eastAsia="Microsoft YaHei UI Light" w:hAnsi="Microsoft YaHei UI Light" w:cs="Arial Unicode MS"/>
          <w:color w:val="404040" w:themeColor="text1" w:themeTint="BF"/>
          <w:sz w:val="18"/>
          <w:szCs w:val="18"/>
          <w:lang w:eastAsia="zh-Hans"/>
        </w:rPr>
      </w:pPr>
      <w:r>
        <w:rPr>
          <w:lang w:eastAsia="zh-Hans"/>
        </w:rPr>
        <w:br w:type="page"/>
      </w:r>
    </w:p>
    <w:p w14:paraId="7BB698A2" w14:textId="5E2C9726" w:rsidR="006B15BE" w:rsidRDefault="006B15BE" w:rsidP="006B15BE">
      <w:pPr>
        <w:pStyle w:val="af9"/>
        <w:spacing w:before="120" w:after="0" w:line="240" w:lineRule="auto"/>
        <w:ind w:left="528"/>
        <w:rPr>
          <w:lang w:eastAsia="zh-Hans"/>
        </w:rPr>
      </w:pPr>
      <w:r>
        <w:rPr>
          <w:rFonts w:hint="eastAsia"/>
          <w:lang w:eastAsia="zh-Hans"/>
        </w:rPr>
        <w:lastRenderedPageBreak/>
        <w:t>items</w:t>
      </w:r>
      <w:r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569"/>
        <w:gridCol w:w="982"/>
        <w:gridCol w:w="836"/>
        <w:gridCol w:w="5621"/>
      </w:tblGrid>
      <w:tr w:rsidR="006B15BE" w14:paraId="592525A8" w14:textId="77777777" w:rsidTr="002F5979">
        <w:trPr>
          <w:trHeight w:val="454"/>
        </w:trPr>
        <w:tc>
          <w:tcPr>
            <w:tcW w:w="1569" w:type="dxa"/>
            <w:shd w:val="clear" w:color="auto" w:fill="DEE7EC"/>
            <w:vAlign w:val="center"/>
          </w:tcPr>
          <w:p w14:paraId="270A661B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82" w:type="dxa"/>
            <w:shd w:val="clear" w:color="auto" w:fill="DEE7EC"/>
            <w:vAlign w:val="center"/>
          </w:tcPr>
          <w:p w14:paraId="54FBD8F9" w14:textId="77777777" w:rsidR="006B15BE" w:rsidRDefault="006B15BE" w:rsidP="002F597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36" w:type="dxa"/>
            <w:shd w:val="clear" w:color="auto" w:fill="DEE7EC"/>
            <w:vAlign w:val="center"/>
          </w:tcPr>
          <w:p w14:paraId="5CBFA704" w14:textId="77777777" w:rsidR="006B15BE" w:rsidRDefault="006B15BE" w:rsidP="002F597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621" w:type="dxa"/>
            <w:shd w:val="clear" w:color="auto" w:fill="DEE7EC"/>
            <w:vAlign w:val="center"/>
          </w:tcPr>
          <w:p w14:paraId="3F772722" w14:textId="77777777" w:rsidR="006B15BE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B15BE" w:rsidRPr="00594C10" w14:paraId="6552BBE8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012283DD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orderId</w:t>
            </w:r>
          </w:p>
        </w:tc>
        <w:tc>
          <w:tcPr>
            <w:tcW w:w="982" w:type="dxa"/>
            <w:vAlign w:val="center"/>
          </w:tcPr>
          <w:p w14:paraId="242962FE" w14:textId="77777777" w:rsidR="006B15BE" w:rsidRPr="00594C10" w:rsidRDefault="006B15BE" w:rsidP="002F5979">
            <w:pPr>
              <w:pStyle w:val="af6"/>
              <w:spacing w:after="0"/>
              <w:ind w:leftChars="0" w:left="0"/>
              <w:jc w:val="center"/>
            </w:pPr>
            <w:r w:rsidRPr="00594C10">
              <w:t>long</w:t>
            </w:r>
          </w:p>
        </w:tc>
        <w:tc>
          <w:tcPr>
            <w:tcW w:w="836" w:type="dxa"/>
            <w:vAlign w:val="center"/>
          </w:tcPr>
          <w:p w14:paraId="62C77C78" w14:textId="77777777" w:rsidR="006B15BE" w:rsidRPr="00594C10" w:rsidRDefault="006B15BE" w:rsidP="002F5979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621" w:type="dxa"/>
            <w:vAlign w:val="center"/>
          </w:tcPr>
          <w:p w14:paraId="19FEF6E7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订单ID</w:t>
            </w:r>
          </w:p>
        </w:tc>
      </w:tr>
      <w:tr w:rsidR="006B15BE" w:rsidRPr="00594C10" w14:paraId="7A1226E2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31FF91C4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sn</w:t>
            </w:r>
          </w:p>
        </w:tc>
        <w:tc>
          <w:tcPr>
            <w:tcW w:w="982" w:type="dxa"/>
            <w:vAlign w:val="center"/>
          </w:tcPr>
          <w:p w14:paraId="3487E7EB" w14:textId="77777777" w:rsidR="006B15BE" w:rsidRPr="00594C10" w:rsidRDefault="006B15BE" w:rsidP="002F5979">
            <w:pPr>
              <w:pStyle w:val="af6"/>
              <w:spacing w:after="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836" w:type="dxa"/>
            <w:vAlign w:val="center"/>
          </w:tcPr>
          <w:p w14:paraId="5CD8E26F" w14:textId="77777777" w:rsidR="006B15BE" w:rsidRPr="00594C10" w:rsidRDefault="006B15BE" w:rsidP="002F5979">
            <w:pPr>
              <w:pStyle w:val="af6"/>
              <w:spacing w:after="0"/>
              <w:ind w:leftChars="0" w:left="0"/>
              <w:jc w:val="center"/>
            </w:pPr>
            <w:r w:rsidRPr="00594C10">
              <w:t>4</w:t>
            </w:r>
          </w:p>
        </w:tc>
        <w:tc>
          <w:tcPr>
            <w:tcW w:w="5621" w:type="dxa"/>
            <w:vAlign w:val="center"/>
          </w:tcPr>
          <w:p w14:paraId="0773A1C8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6B15BE" w:rsidRPr="00594C10" w14:paraId="51812A4A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256A92E8" w14:textId="77777777" w:rsidR="006B15BE" w:rsidRPr="00594C10" w:rsidRDefault="0096455A" w:rsidP="00574538">
            <w:pPr>
              <w:pStyle w:val="af6"/>
              <w:spacing w:after="0"/>
              <w:ind w:leftChars="0" w:left="0"/>
              <w:jc w:val="both"/>
            </w:pPr>
            <w:r>
              <w:t>userId</w:t>
            </w:r>
          </w:p>
        </w:tc>
        <w:tc>
          <w:tcPr>
            <w:tcW w:w="982" w:type="dxa"/>
            <w:vAlign w:val="center"/>
          </w:tcPr>
          <w:p w14:paraId="049289DA" w14:textId="77777777" w:rsidR="006B15BE" w:rsidRPr="00594C10" w:rsidRDefault="006B15BE" w:rsidP="002F5979">
            <w:pPr>
              <w:pStyle w:val="af6"/>
              <w:spacing w:after="0"/>
              <w:ind w:leftChars="0" w:left="0"/>
              <w:jc w:val="center"/>
            </w:pPr>
            <w:r w:rsidRPr="00594C10">
              <w:t>long</w:t>
            </w:r>
          </w:p>
        </w:tc>
        <w:tc>
          <w:tcPr>
            <w:tcW w:w="836" w:type="dxa"/>
            <w:vAlign w:val="center"/>
          </w:tcPr>
          <w:p w14:paraId="04BF332F" w14:textId="77777777" w:rsidR="006B15BE" w:rsidRPr="00594C10" w:rsidRDefault="006B15BE" w:rsidP="002F5979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621" w:type="dxa"/>
            <w:vAlign w:val="center"/>
          </w:tcPr>
          <w:p w14:paraId="361B5463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用户ID</w:t>
            </w:r>
          </w:p>
        </w:tc>
      </w:tr>
      <w:tr w:rsidR="006B15BE" w:rsidRPr="00594C10" w14:paraId="4D4D0199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634027EE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loginId</w:t>
            </w:r>
          </w:p>
        </w:tc>
        <w:tc>
          <w:tcPr>
            <w:tcW w:w="982" w:type="dxa"/>
            <w:vAlign w:val="center"/>
          </w:tcPr>
          <w:p w14:paraId="2F48C781" w14:textId="77777777" w:rsidR="006B15BE" w:rsidRPr="00594C10" w:rsidRDefault="006B15BE" w:rsidP="002F5979">
            <w:pPr>
              <w:pStyle w:val="af6"/>
              <w:spacing w:after="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836" w:type="dxa"/>
            <w:vAlign w:val="center"/>
          </w:tcPr>
          <w:p w14:paraId="161A64E0" w14:textId="7AAFA194" w:rsidR="006B15BE" w:rsidRPr="00594C10" w:rsidRDefault="00842EBC" w:rsidP="002F5979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621" w:type="dxa"/>
            <w:vAlign w:val="center"/>
          </w:tcPr>
          <w:p w14:paraId="0D9CA405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用户登录ID</w:t>
            </w:r>
          </w:p>
        </w:tc>
      </w:tr>
      <w:tr w:rsidR="006B15BE" w:rsidRPr="00594C10" w14:paraId="00A4EC8E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1E4323C0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b</w:t>
            </w:r>
            <w:r w:rsidR="0096455A">
              <w:t>et</w:t>
            </w:r>
            <w:r w:rsidRPr="00594C10">
              <w:t>Amount</w:t>
            </w:r>
          </w:p>
        </w:tc>
        <w:tc>
          <w:tcPr>
            <w:tcW w:w="982" w:type="dxa"/>
            <w:vAlign w:val="center"/>
          </w:tcPr>
          <w:p w14:paraId="10BF3613" w14:textId="5AD2DCD3" w:rsidR="006B15BE" w:rsidRPr="00594C10" w:rsidRDefault="00763C93" w:rsidP="002F5979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36" w:type="dxa"/>
            <w:vAlign w:val="center"/>
          </w:tcPr>
          <w:p w14:paraId="128A28A8" w14:textId="77777777" w:rsidR="006B15BE" w:rsidRPr="00594C10" w:rsidRDefault="006B15BE" w:rsidP="002F5979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59467FE2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下注额</w:t>
            </w:r>
          </w:p>
        </w:tc>
      </w:tr>
      <w:tr w:rsidR="006B15BE" w:rsidRPr="00594C10" w14:paraId="6586567A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5213A2D5" w14:textId="77777777" w:rsidR="006B15BE" w:rsidRPr="00594C10" w:rsidRDefault="0096455A" w:rsidP="00574538">
            <w:pPr>
              <w:pStyle w:val="af6"/>
              <w:spacing w:after="0"/>
              <w:ind w:leftChars="0" w:left="0"/>
              <w:jc w:val="both"/>
            </w:pPr>
            <w:r>
              <w:t>calc</w:t>
            </w:r>
            <w:r w:rsidR="006B15BE" w:rsidRPr="00594C10">
              <w:t>Amount</w:t>
            </w:r>
          </w:p>
        </w:tc>
        <w:tc>
          <w:tcPr>
            <w:tcW w:w="982" w:type="dxa"/>
            <w:vAlign w:val="center"/>
          </w:tcPr>
          <w:p w14:paraId="565A9567" w14:textId="04E51B67" w:rsidR="006B15BE" w:rsidRPr="00594C10" w:rsidRDefault="00F4716C" w:rsidP="002F5979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36" w:type="dxa"/>
            <w:vAlign w:val="center"/>
          </w:tcPr>
          <w:p w14:paraId="6C22756B" w14:textId="77777777" w:rsidR="006B15BE" w:rsidRPr="00594C10" w:rsidRDefault="006B15BE" w:rsidP="002F5979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00FF8462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结算额</w:t>
            </w:r>
          </w:p>
        </w:tc>
      </w:tr>
      <w:tr w:rsidR="0096455A" w:rsidRPr="00594C10" w14:paraId="583BEE12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6DB06CF9" w14:textId="77777777" w:rsidR="0096455A" w:rsidRPr="00594C10" w:rsidRDefault="0096455A" w:rsidP="0096455A">
            <w:pPr>
              <w:pStyle w:val="af6"/>
              <w:spacing w:after="0"/>
              <w:ind w:leftChars="0" w:left="0"/>
              <w:jc w:val="both"/>
            </w:pPr>
            <w:r w:rsidRPr="00594C10">
              <w:t>valid</w:t>
            </w:r>
            <w:r>
              <w:t>Amount</w:t>
            </w:r>
          </w:p>
        </w:tc>
        <w:tc>
          <w:tcPr>
            <w:tcW w:w="982" w:type="dxa"/>
            <w:vAlign w:val="center"/>
          </w:tcPr>
          <w:p w14:paraId="24516BEB" w14:textId="777110CC" w:rsidR="0096455A" w:rsidRPr="00594C10" w:rsidRDefault="00763C93" w:rsidP="002F5979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36" w:type="dxa"/>
            <w:vAlign w:val="center"/>
          </w:tcPr>
          <w:p w14:paraId="62A5D9BB" w14:textId="77777777" w:rsidR="0096455A" w:rsidRPr="00594C10" w:rsidRDefault="0096455A" w:rsidP="002F5979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0F9EC017" w14:textId="77777777" w:rsidR="0096455A" w:rsidRPr="00594C10" w:rsidRDefault="0096455A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打码量(有效投注)</w:t>
            </w:r>
          </w:p>
        </w:tc>
      </w:tr>
      <w:tr w:rsidR="006B15BE" w:rsidRPr="00594C10" w14:paraId="714EE6E7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0E291FD4" w14:textId="77777777" w:rsidR="006B15BE" w:rsidRPr="00594C10" w:rsidRDefault="0096455A" w:rsidP="00574538">
            <w:pPr>
              <w:pStyle w:val="af6"/>
              <w:spacing w:after="0"/>
              <w:ind w:leftChars="0" w:left="0"/>
              <w:jc w:val="both"/>
            </w:pPr>
            <w:r>
              <w:t>payout</w:t>
            </w:r>
          </w:p>
        </w:tc>
        <w:tc>
          <w:tcPr>
            <w:tcW w:w="982" w:type="dxa"/>
            <w:vAlign w:val="center"/>
          </w:tcPr>
          <w:p w14:paraId="5AB6C215" w14:textId="6206D584" w:rsidR="006B15BE" w:rsidRPr="00594C10" w:rsidRDefault="00763C93" w:rsidP="002F5979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36" w:type="dxa"/>
            <w:vAlign w:val="center"/>
          </w:tcPr>
          <w:p w14:paraId="30409711" w14:textId="77777777" w:rsidR="006B15BE" w:rsidRPr="00594C10" w:rsidRDefault="006B15BE" w:rsidP="002F5979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38F02F2F" w14:textId="77777777" w:rsidR="006B15BE" w:rsidRPr="00594C10" w:rsidRDefault="0096455A" w:rsidP="00574538">
            <w:pPr>
              <w:pStyle w:val="af6"/>
              <w:spacing w:after="0"/>
              <w:ind w:leftChars="0" w:left="0"/>
              <w:jc w:val="both"/>
            </w:pPr>
            <w:r>
              <w:t>派彩</w:t>
            </w:r>
            <w:r>
              <w:rPr>
                <w:rFonts w:hint="eastAsia"/>
              </w:rPr>
              <w:t>(输赢)</w:t>
            </w:r>
          </w:p>
        </w:tc>
      </w:tr>
      <w:tr w:rsidR="006B15BE" w:rsidRPr="00594C10" w14:paraId="6B78B6F7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7AFD1B09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orderTime</w:t>
            </w:r>
          </w:p>
        </w:tc>
        <w:tc>
          <w:tcPr>
            <w:tcW w:w="982" w:type="dxa"/>
            <w:vAlign w:val="center"/>
          </w:tcPr>
          <w:p w14:paraId="5B03107E" w14:textId="77777777" w:rsidR="006B15BE" w:rsidRPr="00594C10" w:rsidRDefault="00205C4C" w:rsidP="002F5979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36" w:type="dxa"/>
            <w:vAlign w:val="center"/>
          </w:tcPr>
          <w:p w14:paraId="1F9CA517" w14:textId="77777777" w:rsidR="006B15BE" w:rsidRPr="00594C10" w:rsidRDefault="006B15BE" w:rsidP="002F5979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621" w:type="dxa"/>
            <w:vAlign w:val="center"/>
          </w:tcPr>
          <w:p w14:paraId="57762BBC" w14:textId="77777777" w:rsidR="006B15BE" w:rsidRPr="00594C10" w:rsidRDefault="006B15BE" w:rsidP="00574538">
            <w:pPr>
              <w:pStyle w:val="af6"/>
              <w:spacing w:after="0"/>
              <w:ind w:leftChars="0" w:left="0"/>
              <w:jc w:val="both"/>
            </w:pPr>
            <w:r w:rsidRPr="00594C10">
              <w:t>下注时间</w:t>
            </w:r>
          </w:p>
        </w:tc>
      </w:tr>
      <w:tr w:rsidR="00205C4C" w:rsidRPr="00594C10" w14:paraId="652EBE24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1110229C" w14:textId="77777777" w:rsidR="00205C4C" w:rsidRPr="00594C10" w:rsidRDefault="00205C4C" w:rsidP="0057453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s</w:t>
            </w:r>
            <w:r>
              <w:t>ettleTime</w:t>
            </w:r>
          </w:p>
        </w:tc>
        <w:tc>
          <w:tcPr>
            <w:tcW w:w="982" w:type="dxa"/>
            <w:vAlign w:val="center"/>
          </w:tcPr>
          <w:p w14:paraId="330C7E55" w14:textId="77777777" w:rsidR="00205C4C" w:rsidRPr="00594C10" w:rsidRDefault="00205C4C" w:rsidP="002F597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36" w:type="dxa"/>
            <w:vAlign w:val="center"/>
          </w:tcPr>
          <w:p w14:paraId="01575D8C" w14:textId="77777777" w:rsidR="00205C4C" w:rsidRPr="00594C10" w:rsidRDefault="00205C4C" w:rsidP="002F597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5621" w:type="dxa"/>
            <w:vAlign w:val="center"/>
          </w:tcPr>
          <w:p w14:paraId="0FAC6F19" w14:textId="77777777" w:rsidR="00205C4C" w:rsidRPr="00594C10" w:rsidRDefault="00205C4C" w:rsidP="00574538">
            <w:pPr>
              <w:pStyle w:val="af6"/>
              <w:spacing w:after="0"/>
              <w:ind w:leftChars="0" w:left="0"/>
              <w:jc w:val="both"/>
            </w:pPr>
            <w:r>
              <w:t>结算时间</w:t>
            </w:r>
          </w:p>
        </w:tc>
      </w:tr>
      <w:tr w:rsidR="00205C4C" w:rsidRPr="00594C10" w14:paraId="347B49E6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4D4148ED" w14:textId="77777777" w:rsidR="00205C4C" w:rsidRPr="00594C10" w:rsidRDefault="00205C4C" w:rsidP="0057453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o</w:t>
            </w:r>
            <w:r>
              <w:t>rderStatus</w:t>
            </w:r>
          </w:p>
        </w:tc>
        <w:tc>
          <w:tcPr>
            <w:tcW w:w="982" w:type="dxa"/>
            <w:vAlign w:val="center"/>
          </w:tcPr>
          <w:p w14:paraId="5C978629" w14:textId="2D14878A" w:rsidR="00205C4C" w:rsidRPr="00594C10" w:rsidRDefault="002C7B41" w:rsidP="002F5979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36" w:type="dxa"/>
            <w:vAlign w:val="center"/>
          </w:tcPr>
          <w:p w14:paraId="3C02B979" w14:textId="77777777" w:rsidR="00205C4C" w:rsidRPr="00594C10" w:rsidRDefault="00205C4C" w:rsidP="002F597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5621" w:type="dxa"/>
            <w:vAlign w:val="center"/>
          </w:tcPr>
          <w:p w14:paraId="4F9223FC" w14:textId="72556B3B" w:rsidR="00205C4C" w:rsidRPr="00594C10" w:rsidRDefault="00034888" w:rsidP="0003488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 xml:space="preserve">参见: </w:t>
            </w:r>
            <w:r w:rsidR="00D27F4D">
              <w:rPr>
                <w:rFonts w:hint="eastAsia"/>
              </w:rPr>
              <w:t xml:space="preserve"> </w:t>
            </w:r>
            <w:r w:rsidR="00D27F4D">
              <w:t xml:space="preserve"> </w:t>
            </w:r>
            <w:hyperlink w:anchor="BG彩票注单状态" w:history="1">
              <w:r w:rsidRPr="00034888">
                <w:rPr>
                  <w:rStyle w:val="af4"/>
                  <w:rFonts w:ascii="Microsoft YaHei UI" w:hAnsi="Microsoft YaHei UI Light"/>
                </w:rPr>
                <w:t>BG彩票注单状态</w:t>
              </w:r>
            </w:hyperlink>
          </w:p>
        </w:tc>
      </w:tr>
      <w:tr w:rsidR="00EC7297" w:rsidRPr="00594C10" w14:paraId="5A259BA5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78CEBDBD" w14:textId="77777777" w:rsidR="00EC7297" w:rsidRDefault="00EC7297" w:rsidP="00574538">
            <w:pPr>
              <w:pStyle w:val="af6"/>
              <w:spacing w:after="0"/>
              <w:ind w:leftChars="0" w:left="0"/>
              <w:jc w:val="both"/>
            </w:pPr>
            <w:r w:rsidRPr="00EC7297">
              <w:t>rebateMoney</w:t>
            </w:r>
          </w:p>
        </w:tc>
        <w:tc>
          <w:tcPr>
            <w:tcW w:w="982" w:type="dxa"/>
            <w:vAlign w:val="center"/>
          </w:tcPr>
          <w:p w14:paraId="2E51FCEA" w14:textId="05A1BC2F" w:rsidR="00EC7297" w:rsidRDefault="00F4716C" w:rsidP="002F5979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36" w:type="dxa"/>
            <w:vAlign w:val="center"/>
          </w:tcPr>
          <w:p w14:paraId="1A605D39" w14:textId="77777777" w:rsidR="00EC7297" w:rsidRDefault="00EC7297" w:rsidP="002F597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621" w:type="dxa"/>
            <w:vAlign w:val="center"/>
          </w:tcPr>
          <w:p w14:paraId="7DE520BB" w14:textId="77777777" w:rsidR="00EC7297" w:rsidRPr="00205FBD" w:rsidRDefault="00EC7297" w:rsidP="00205FBD">
            <w:pPr>
              <w:pStyle w:val="af6"/>
              <w:spacing w:after="0"/>
              <w:ind w:leftChars="0" w:left="0"/>
              <w:jc w:val="both"/>
              <w:rPr>
                <w:rFonts w:ascii="MS Gothic" w:eastAsia="MS Gothic" w:hAnsi="MS Gothic"/>
              </w:rPr>
            </w:pPr>
            <w:r>
              <w:t>投注返点</w:t>
            </w:r>
            <w:r w:rsidR="00205FBD">
              <w:rPr>
                <w:rFonts w:ascii="MS Gothic" w:eastAsia="MS Gothic" w:hAnsi="MS Gothic"/>
              </w:rPr>
              <w:t>，</w:t>
            </w:r>
            <w:r w:rsidR="00205FBD" w:rsidRPr="00205FBD">
              <w:rPr>
                <w:rFonts w:ascii="微软雅黑" w:eastAsia="微软雅黑" w:hAnsi="微软雅黑" w:cs="微软雅黑" w:hint="eastAsia"/>
              </w:rPr>
              <w:t>单</w:t>
            </w:r>
            <w:r w:rsidR="00205FBD" w:rsidRPr="00205FBD">
              <w:rPr>
                <w:rFonts w:ascii="MS Gothic" w:eastAsia="MS Gothic" w:hAnsi="MS Gothic" w:cs="MS Gothic"/>
              </w:rPr>
              <w:t>位</w:t>
            </w:r>
            <w:r w:rsidR="00205FBD">
              <w:rPr>
                <w:rFonts w:ascii="MS Gothic" w:eastAsiaTheme="minorEastAsia" w:hAnsi="MS Gothic" w:cs="MS Gothic" w:hint="eastAsia"/>
              </w:rPr>
              <w:t>:</w:t>
            </w:r>
            <w:r w:rsidR="00205FBD" w:rsidRPr="00205FBD">
              <w:rPr>
                <w:rFonts w:ascii="MS Gothic" w:eastAsia="MS Gothic" w:hAnsi="MS Gothic" w:cs="MS Gothic"/>
              </w:rPr>
              <w:t>元</w:t>
            </w:r>
            <w:r w:rsidR="00205FBD">
              <w:rPr>
                <w:rFonts w:ascii="MS Gothic" w:eastAsiaTheme="minorEastAsia" w:hAnsi="MS Gothic" w:cs="MS Gothic" w:hint="eastAsia"/>
              </w:rPr>
              <w:t>，计算逻辑</w:t>
            </w:r>
            <w:r w:rsidR="00205FBD">
              <w:rPr>
                <w:rFonts w:ascii="MS Gothic" w:eastAsiaTheme="minorEastAsia" w:hAnsi="MS Gothic" w:cs="MS Gothic" w:hint="eastAsia"/>
              </w:rPr>
              <w:t>:</w:t>
            </w:r>
            <w:r w:rsidR="00205FBD">
              <w:rPr>
                <w:rFonts w:ascii="MS Gothic" w:eastAsiaTheme="minorEastAsia" w:hAnsi="MS Gothic" w:cs="MS Gothic"/>
              </w:rPr>
              <w:t xml:space="preserve"> </w:t>
            </w:r>
            <w:r w:rsidR="00205FBD" w:rsidRPr="00205FBD">
              <w:rPr>
                <w:rFonts w:ascii="微软雅黑" w:eastAsia="微软雅黑" w:hAnsi="微软雅黑" w:cs="微软雅黑" w:hint="eastAsia"/>
              </w:rPr>
              <w:t>订单总</w:t>
            </w:r>
            <w:r w:rsidR="00205FBD" w:rsidRPr="00205FBD">
              <w:rPr>
                <w:rFonts w:ascii="MS Gothic" w:eastAsia="MS Gothic" w:hAnsi="MS Gothic" w:cs="MS Gothic"/>
              </w:rPr>
              <w:t>金</w:t>
            </w:r>
            <w:r w:rsidR="00205FBD" w:rsidRPr="00205FBD">
              <w:rPr>
                <w:rFonts w:ascii="微软雅黑" w:eastAsia="微软雅黑" w:hAnsi="微软雅黑" w:cs="微软雅黑" w:hint="eastAsia"/>
              </w:rPr>
              <w:t>额</w:t>
            </w:r>
            <w:r w:rsidR="00205FBD">
              <w:rPr>
                <w:rFonts w:ascii="MS Gothic" w:eastAsia="MS Gothic" w:hAnsi="MS Gothic"/>
              </w:rPr>
              <w:t>×</w:t>
            </w:r>
            <w:r w:rsidR="00205FBD" w:rsidRPr="00205FBD">
              <w:rPr>
                <w:rFonts w:ascii="MS Gothic" w:eastAsia="MS Gothic" w:hAnsi="MS Gothic"/>
              </w:rPr>
              <w:t>返水率</w:t>
            </w:r>
          </w:p>
        </w:tc>
      </w:tr>
      <w:tr w:rsidR="00735CDB" w:rsidRPr="00594C10" w14:paraId="246EECB3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6D6E48CE" w14:textId="715F522F" w:rsidR="00735CDB" w:rsidRPr="00EC7297" w:rsidRDefault="00735CDB" w:rsidP="0057453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</w:t>
            </w:r>
            <w:r>
              <w:t>otteryId</w:t>
            </w:r>
          </w:p>
        </w:tc>
        <w:tc>
          <w:tcPr>
            <w:tcW w:w="982" w:type="dxa"/>
            <w:vAlign w:val="center"/>
          </w:tcPr>
          <w:p w14:paraId="3AEC04DE" w14:textId="535C27D6" w:rsidR="00735CDB" w:rsidRDefault="00735CDB" w:rsidP="002F597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6" w:type="dxa"/>
            <w:vAlign w:val="center"/>
          </w:tcPr>
          <w:p w14:paraId="0B838035" w14:textId="3BACD618" w:rsidR="00735CDB" w:rsidRDefault="00735CDB" w:rsidP="002F597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5621" w:type="dxa"/>
            <w:vAlign w:val="center"/>
          </w:tcPr>
          <w:p w14:paraId="4EDA36A3" w14:textId="6ABF6343" w:rsidR="00735CDB" w:rsidRDefault="00735CDB" w:rsidP="00205FBD">
            <w:pPr>
              <w:pStyle w:val="af6"/>
              <w:spacing w:after="0"/>
              <w:ind w:leftChars="0" w:left="0"/>
              <w:jc w:val="both"/>
            </w:pPr>
            <w:r>
              <w:t>彩种ID</w:t>
            </w:r>
          </w:p>
        </w:tc>
      </w:tr>
      <w:tr w:rsidR="002F5979" w:rsidRPr="002F5979" w14:paraId="12438BA9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6FD0F091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lotteryName</w:t>
            </w:r>
          </w:p>
        </w:tc>
        <w:tc>
          <w:tcPr>
            <w:tcW w:w="982" w:type="dxa"/>
            <w:vAlign w:val="center"/>
          </w:tcPr>
          <w:p w14:paraId="3DA9CC88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String</w:t>
            </w:r>
          </w:p>
        </w:tc>
        <w:tc>
          <w:tcPr>
            <w:tcW w:w="836" w:type="dxa"/>
            <w:vAlign w:val="center"/>
          </w:tcPr>
          <w:p w14:paraId="36185FF0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32</w:t>
            </w:r>
          </w:p>
        </w:tc>
        <w:tc>
          <w:tcPr>
            <w:tcW w:w="5621" w:type="dxa"/>
            <w:vAlign w:val="center"/>
          </w:tcPr>
          <w:p w14:paraId="60254E8E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彩种名称</w:t>
            </w:r>
          </w:p>
        </w:tc>
      </w:tr>
      <w:tr w:rsidR="002F5979" w:rsidRPr="002F5979" w14:paraId="067621BC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44517F5A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issue</w:t>
            </w:r>
          </w:p>
        </w:tc>
        <w:tc>
          <w:tcPr>
            <w:tcW w:w="982" w:type="dxa"/>
            <w:vAlign w:val="center"/>
          </w:tcPr>
          <w:p w14:paraId="058F78F0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String</w:t>
            </w:r>
          </w:p>
        </w:tc>
        <w:tc>
          <w:tcPr>
            <w:tcW w:w="836" w:type="dxa"/>
            <w:vAlign w:val="center"/>
          </w:tcPr>
          <w:p w14:paraId="6C1F4F79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32</w:t>
            </w:r>
          </w:p>
        </w:tc>
        <w:tc>
          <w:tcPr>
            <w:tcW w:w="5621" w:type="dxa"/>
            <w:vAlign w:val="center"/>
          </w:tcPr>
          <w:p w14:paraId="0838CF52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期号</w:t>
            </w:r>
          </w:p>
        </w:tc>
      </w:tr>
      <w:tr w:rsidR="002F5979" w:rsidRPr="002F5979" w14:paraId="473B29DF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7CF8CB76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playName</w:t>
            </w:r>
          </w:p>
        </w:tc>
        <w:tc>
          <w:tcPr>
            <w:tcW w:w="982" w:type="dxa"/>
            <w:vAlign w:val="center"/>
          </w:tcPr>
          <w:p w14:paraId="6FA26779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String</w:t>
            </w:r>
          </w:p>
        </w:tc>
        <w:tc>
          <w:tcPr>
            <w:tcW w:w="836" w:type="dxa"/>
            <w:vAlign w:val="center"/>
          </w:tcPr>
          <w:p w14:paraId="446885AB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32</w:t>
            </w:r>
          </w:p>
        </w:tc>
        <w:tc>
          <w:tcPr>
            <w:tcW w:w="5621" w:type="dxa"/>
            <w:vAlign w:val="center"/>
          </w:tcPr>
          <w:p w14:paraId="78DCBC92" w14:textId="77777777" w:rsidR="002F5979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玩法</w:t>
            </w:r>
            <w:r>
              <w:t>名称</w:t>
            </w:r>
          </w:p>
        </w:tc>
      </w:tr>
      <w:tr w:rsidR="002F5979" w:rsidRPr="002F5979" w14:paraId="15CA4B5B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43C21B2A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>
              <w:t>singleMoney</w:t>
            </w:r>
          </w:p>
        </w:tc>
        <w:tc>
          <w:tcPr>
            <w:tcW w:w="982" w:type="dxa"/>
            <w:vAlign w:val="center"/>
          </w:tcPr>
          <w:p w14:paraId="0898FB38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36" w:type="dxa"/>
            <w:vAlign w:val="center"/>
          </w:tcPr>
          <w:p w14:paraId="6FEA4877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5621" w:type="dxa"/>
            <w:vAlign w:val="center"/>
          </w:tcPr>
          <w:p w14:paraId="09EAF51F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>
              <w:t>单注金额，单位</w:t>
            </w:r>
            <w:r>
              <w:rPr>
                <w:rFonts w:hint="eastAsia"/>
              </w:rPr>
              <w:t>:</w:t>
            </w:r>
            <w:r>
              <w:t xml:space="preserve"> 元</w:t>
            </w:r>
          </w:p>
        </w:tc>
      </w:tr>
      <w:tr w:rsidR="002F5979" w:rsidRPr="002F5979" w14:paraId="525BA6F1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0CB9922B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prize</w:t>
            </w:r>
          </w:p>
        </w:tc>
        <w:tc>
          <w:tcPr>
            <w:tcW w:w="982" w:type="dxa"/>
            <w:vAlign w:val="center"/>
          </w:tcPr>
          <w:p w14:paraId="46292043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String</w:t>
            </w:r>
          </w:p>
        </w:tc>
        <w:tc>
          <w:tcPr>
            <w:tcW w:w="836" w:type="dxa"/>
            <w:vAlign w:val="center"/>
          </w:tcPr>
          <w:p w14:paraId="32C77D5D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32</w:t>
            </w:r>
          </w:p>
        </w:tc>
        <w:tc>
          <w:tcPr>
            <w:tcW w:w="5621" w:type="dxa"/>
            <w:vAlign w:val="center"/>
          </w:tcPr>
          <w:p w14:paraId="2A211627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投注赔率</w:t>
            </w:r>
          </w:p>
        </w:tc>
      </w:tr>
      <w:tr w:rsidR="002F5979" w:rsidRPr="002F5979" w14:paraId="5C889F0C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21203E0D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buyNumber</w:t>
            </w:r>
          </w:p>
        </w:tc>
        <w:tc>
          <w:tcPr>
            <w:tcW w:w="982" w:type="dxa"/>
            <w:vAlign w:val="center"/>
          </w:tcPr>
          <w:p w14:paraId="6CF92BAC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int</w:t>
            </w:r>
          </w:p>
        </w:tc>
        <w:tc>
          <w:tcPr>
            <w:tcW w:w="836" w:type="dxa"/>
            <w:vAlign w:val="center"/>
          </w:tcPr>
          <w:p w14:paraId="2E0D531B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10</w:t>
            </w:r>
          </w:p>
        </w:tc>
        <w:tc>
          <w:tcPr>
            <w:tcW w:w="5621" w:type="dxa"/>
            <w:vAlign w:val="center"/>
          </w:tcPr>
          <w:p w14:paraId="503A02C2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投注数量</w:t>
            </w:r>
          </w:p>
        </w:tc>
      </w:tr>
      <w:tr w:rsidR="002F5979" w:rsidRPr="002F5979" w14:paraId="1177F73E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004A6FA5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buyDouble</w:t>
            </w:r>
          </w:p>
        </w:tc>
        <w:tc>
          <w:tcPr>
            <w:tcW w:w="982" w:type="dxa"/>
            <w:vAlign w:val="center"/>
          </w:tcPr>
          <w:p w14:paraId="42A9D014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int</w:t>
            </w:r>
          </w:p>
        </w:tc>
        <w:tc>
          <w:tcPr>
            <w:tcW w:w="836" w:type="dxa"/>
            <w:vAlign w:val="center"/>
          </w:tcPr>
          <w:p w14:paraId="07A05F85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10</w:t>
            </w:r>
          </w:p>
        </w:tc>
        <w:tc>
          <w:tcPr>
            <w:tcW w:w="5621" w:type="dxa"/>
            <w:vAlign w:val="center"/>
          </w:tcPr>
          <w:p w14:paraId="2E7D216C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投注倍数</w:t>
            </w:r>
          </w:p>
        </w:tc>
      </w:tr>
      <w:tr w:rsidR="002F5979" w:rsidRPr="002F5979" w14:paraId="22C1C91F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4254B22E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buyCodeCase</w:t>
            </w:r>
          </w:p>
        </w:tc>
        <w:tc>
          <w:tcPr>
            <w:tcW w:w="982" w:type="dxa"/>
            <w:vAlign w:val="center"/>
          </w:tcPr>
          <w:p w14:paraId="46447271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String</w:t>
            </w:r>
          </w:p>
        </w:tc>
        <w:tc>
          <w:tcPr>
            <w:tcW w:w="836" w:type="dxa"/>
            <w:vAlign w:val="center"/>
          </w:tcPr>
          <w:p w14:paraId="4AE729D3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64</w:t>
            </w:r>
          </w:p>
        </w:tc>
        <w:tc>
          <w:tcPr>
            <w:tcW w:w="5621" w:type="dxa"/>
            <w:vAlign w:val="center"/>
          </w:tcPr>
          <w:p w14:paraId="213C5627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投注</w:t>
            </w:r>
            <w:r>
              <w:t>详情</w:t>
            </w:r>
          </w:p>
        </w:tc>
      </w:tr>
      <w:tr w:rsidR="002F5979" w:rsidRPr="002F5979" w14:paraId="2FBFCE32" w14:textId="77777777" w:rsidTr="00C06FE0">
        <w:trPr>
          <w:trHeight w:hRule="exact" w:val="352"/>
        </w:trPr>
        <w:tc>
          <w:tcPr>
            <w:tcW w:w="1569" w:type="dxa"/>
            <w:vAlign w:val="center"/>
          </w:tcPr>
          <w:p w14:paraId="7F4D7184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openCode</w:t>
            </w:r>
          </w:p>
        </w:tc>
        <w:tc>
          <w:tcPr>
            <w:tcW w:w="982" w:type="dxa"/>
            <w:vAlign w:val="center"/>
          </w:tcPr>
          <w:p w14:paraId="5908CB30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String</w:t>
            </w:r>
          </w:p>
        </w:tc>
        <w:tc>
          <w:tcPr>
            <w:tcW w:w="836" w:type="dxa"/>
            <w:vAlign w:val="center"/>
          </w:tcPr>
          <w:p w14:paraId="4167E28E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center"/>
            </w:pPr>
            <w:r w:rsidRPr="00725A05">
              <w:t>32</w:t>
            </w:r>
          </w:p>
        </w:tc>
        <w:tc>
          <w:tcPr>
            <w:tcW w:w="5621" w:type="dxa"/>
            <w:vAlign w:val="center"/>
          </w:tcPr>
          <w:p w14:paraId="496B2D90" w14:textId="77777777" w:rsidR="002F5979" w:rsidRPr="00725A05" w:rsidRDefault="002F5979" w:rsidP="002F5979">
            <w:pPr>
              <w:pStyle w:val="af6"/>
              <w:spacing w:after="0"/>
              <w:ind w:leftChars="0" w:left="0"/>
              <w:jc w:val="both"/>
            </w:pPr>
            <w:r w:rsidRPr="00725A05">
              <w:t>开奖号码</w:t>
            </w:r>
          </w:p>
        </w:tc>
      </w:tr>
    </w:tbl>
    <w:p w14:paraId="6C5628AE" w14:textId="77777777" w:rsidR="006B15BE" w:rsidRDefault="006B15BE" w:rsidP="0096455A">
      <w:pPr>
        <w:pStyle w:val="af9"/>
        <w:spacing w:beforeLines="0" w:before="0" w:after="0" w:line="200" w:lineRule="exact"/>
        <w:ind w:left="528"/>
        <w:rPr>
          <w:lang w:eastAsia="zh-Hans"/>
        </w:rPr>
      </w:pPr>
    </w:p>
    <w:p w14:paraId="40639738" w14:textId="77777777" w:rsidR="006B15BE" w:rsidRPr="00BB42F4" w:rsidRDefault="006B15BE" w:rsidP="006B15BE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>
        <w:rPr>
          <w:rStyle w:val="af8"/>
          <w:position w:val="0"/>
          <w:bdr w:val="none" w:sz="0" w:space="0" w:color="auto"/>
          <w:shd w:val="clear" w:color="auto" w:fill="auto"/>
        </w:rPr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6B15BE" w14:paraId="43786387" w14:textId="77777777" w:rsidTr="00574538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47AD0A7F" w14:textId="77777777" w:rsidR="006B15BE" w:rsidRPr="00762BDB" w:rsidRDefault="006B15BE" w:rsidP="0096455A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54788B18" w14:textId="77777777" w:rsidR="006B15BE" w:rsidRDefault="006B15BE" w:rsidP="0096455A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"01101"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7CF335" w14:textId="77777777" w:rsidR="006B15BE" w:rsidRDefault="006B15BE" w:rsidP="0096455A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6B15BE">
              <w:rPr>
                <w:rFonts w:ascii="Courier New" w:hAnsi="Courier New" w:cs="Courier New"/>
                <w:color w:val="4E9A06"/>
                <w:sz w:val="18"/>
                <w:szCs w:val="18"/>
              </w:rPr>
              <w:t>open.order.bg.nlottery.query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8B09C6" w14:textId="77777777" w:rsidR="006B15BE" w:rsidRDefault="006B15BE" w:rsidP="0096455A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5C02E2BF" w14:textId="77777777" w:rsidR="006B15BE" w:rsidRDefault="006B15BE" w:rsidP="0096455A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"sn"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"demo"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5C18FDA" w14:textId="77777777" w:rsidR="006B15BE" w:rsidRDefault="006B15BE" w:rsidP="0096455A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>sign</w:t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23C6">
              <w:rPr>
                <w:rFonts w:ascii="Courier New" w:hAnsi="Courier New" w:cs="Courier New"/>
                <w:color w:val="4E9A06"/>
                <w:sz w:val="18"/>
                <w:szCs w:val="18"/>
              </w:rPr>
              <w:t>C6F0006355E1CDB50A95CFBFA2C7BCC6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B88F90" w14:textId="77777777" w:rsidR="006B15BE" w:rsidRDefault="006B15BE" w:rsidP="0096455A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>random</w:t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23C6">
              <w:rPr>
                <w:rFonts w:ascii="Courier New" w:hAnsi="Courier New" w:cs="Courier New"/>
                <w:color w:val="4E9A06"/>
                <w:sz w:val="18"/>
                <w:szCs w:val="18"/>
              </w:rPr>
              <w:t xml:space="preserve"> f115b14b-4b59-482e-b416-1104eff43fb7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C685A68" w14:textId="77777777" w:rsidR="006B15BE" w:rsidRDefault="006B15BE" w:rsidP="0096455A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"startTime"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"2015-11-25 11:22:00"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61327A" w14:textId="77777777" w:rsidR="006B15BE" w:rsidRDefault="006B15BE" w:rsidP="0096455A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"endTime"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"2015-12-10 11:22:00"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DA6555" w14:textId="77777777" w:rsidR="006B15BE" w:rsidRDefault="006B15BE" w:rsidP="0096455A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"pageIndex"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AD7FA8"/>
                <w:sz w:val="18"/>
                <w:szCs w:val="18"/>
              </w:rPr>
              <w:t>1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6E671E" w14:textId="77777777" w:rsidR="006B15BE" w:rsidRDefault="006B15BE" w:rsidP="0096455A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AD7FA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"pageSize"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AD7FA8"/>
                <w:sz w:val="18"/>
                <w:szCs w:val="18"/>
              </w:rPr>
              <w:t>12</w:t>
            </w:r>
          </w:p>
          <w:p w14:paraId="0C769955" w14:textId="77777777" w:rsidR="006B15BE" w:rsidRDefault="006B15BE" w:rsidP="0096455A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D7FA8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729FCF"/>
                <w:sz w:val="18"/>
                <w:szCs w:val="18"/>
              </w:rPr>
              <w:t>}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CE50488" w14:textId="77777777" w:rsidR="006B15BE" w:rsidRDefault="006B15BE" w:rsidP="0096455A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38EBA727" w14:textId="77777777" w:rsidR="006B15BE" w:rsidRPr="006C7279" w:rsidRDefault="006B15BE" w:rsidP="0096455A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Arial" w:hAnsi="Arial" w:cs="Arial"/>
                <w:color w:val="800080"/>
                <w:lang w:eastAsia="zh-Hans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}</w:t>
            </w:r>
          </w:p>
        </w:tc>
      </w:tr>
    </w:tbl>
    <w:p w14:paraId="7C8EFC25" w14:textId="77777777" w:rsidR="009365EF" w:rsidRDefault="009365EF">
      <w:pPr>
        <w:spacing w:after="200" w:line="288" w:lineRule="auto"/>
      </w:pPr>
    </w:p>
    <w:p w14:paraId="146C09EF" w14:textId="77777777" w:rsidR="001A5652" w:rsidRDefault="009365EF" w:rsidP="001A5652">
      <w:pPr>
        <w:pStyle w:val="af2"/>
        <w:ind w:left="480" w:right="240"/>
      </w:pPr>
      <w:r>
        <w:br w:type="page"/>
      </w:r>
      <w:bookmarkStart w:id="49" w:name="_Toc29317698"/>
      <w:r w:rsidR="001A5652">
        <w:rPr>
          <w:rFonts w:hint="eastAsia"/>
        </w:rPr>
        <w:lastRenderedPageBreak/>
        <w:t>按会员统计注单</w:t>
      </w:r>
      <w:bookmarkEnd w:id="49"/>
    </w:p>
    <w:p w14:paraId="0FC5DE48" w14:textId="77777777" w:rsidR="001A5652" w:rsidRDefault="001A5652" w:rsidP="001A5652">
      <w:pPr>
        <w:pStyle w:val="af7"/>
        <w:ind w:left="504" w:right="240"/>
      </w:pPr>
      <w:r>
        <w:rPr>
          <w:rFonts w:hint="eastAsia"/>
        </w:rPr>
        <w:t>接口地址</w:t>
      </w:r>
    </w:p>
    <w:p w14:paraId="34ED3C6F" w14:textId="77777777" w:rsidR="001A5652" w:rsidRDefault="001A5652" w:rsidP="001A5652">
      <w:pPr>
        <w:pStyle w:val="af6"/>
        <w:spacing w:before="200" w:after="120"/>
        <w:ind w:leftChars="200" w:left="480"/>
        <w:rPr>
          <w:rStyle w:val="af8"/>
        </w:rPr>
      </w:pPr>
      <w:r w:rsidRPr="001A5652">
        <w:rPr>
          <w:rStyle w:val="af8"/>
        </w:rPr>
        <w:t>open.order.bg.nlottery.stats</w:t>
      </w:r>
    </w:p>
    <w:p w14:paraId="0C3444B8" w14:textId="77777777" w:rsidR="001A5652" w:rsidRPr="00CB4242" w:rsidRDefault="001A5652" w:rsidP="001A5652">
      <w:pPr>
        <w:pStyle w:val="af7"/>
        <w:ind w:left="504" w:right="240"/>
      </w:pPr>
      <w:r w:rsidRPr="00CB4242">
        <w:rPr>
          <w:rFonts w:hint="eastAsia"/>
        </w:rPr>
        <w:t>接口说明</w:t>
      </w:r>
    </w:p>
    <w:p w14:paraId="4C3D0AE1" w14:textId="77777777" w:rsidR="001A5652" w:rsidRPr="00AB7E2B" w:rsidRDefault="001A5652" w:rsidP="001A5652">
      <w:pPr>
        <w:ind w:firstLine="518"/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Theme="minorEastAsia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1.</w:t>
      </w:r>
      <w:r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限制查询最近30天的数据；</w:t>
      </w:r>
    </w:p>
    <w:p w14:paraId="5CD730E1" w14:textId="77777777" w:rsidR="001A5652" w:rsidRPr="00AB7E2B" w:rsidRDefault="001A5652" w:rsidP="001A5652">
      <w:pPr>
        <w:ind w:firstLine="518"/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2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. 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查询的时间范围不能超过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3天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467B0B18" w14:textId="77777777" w:rsidR="001A5652" w:rsidRPr="00CB4242" w:rsidRDefault="001A5652" w:rsidP="001A5652">
      <w:pPr>
        <w:ind w:firstLine="518"/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3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. 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接口访问频率限制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: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20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次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/小时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79656C03" w14:textId="77777777" w:rsidR="001A5652" w:rsidRPr="00134772" w:rsidRDefault="001A5652" w:rsidP="001A5652">
      <w:pPr>
        <w:pStyle w:val="af7"/>
        <w:spacing w:beforeLines="50" w:before="120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34772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0"/>
        <w:gridCol w:w="1272"/>
        <w:gridCol w:w="693"/>
        <w:gridCol w:w="691"/>
        <w:gridCol w:w="4992"/>
      </w:tblGrid>
      <w:tr w:rsidR="001A5652" w14:paraId="524AC3C8" w14:textId="77777777" w:rsidTr="001A5652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42ED9631" w14:textId="77777777" w:rsidR="001A5652" w:rsidRDefault="001A5652" w:rsidP="001A56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2FA7AD3E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3" w:type="dxa"/>
            <w:shd w:val="clear" w:color="auto" w:fill="DEE7EC"/>
            <w:vAlign w:val="center"/>
          </w:tcPr>
          <w:p w14:paraId="4EADFC63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91" w:type="dxa"/>
            <w:shd w:val="clear" w:color="auto" w:fill="DEE7EC"/>
            <w:vAlign w:val="center"/>
          </w:tcPr>
          <w:p w14:paraId="03B84C24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992" w:type="dxa"/>
            <w:shd w:val="clear" w:color="auto" w:fill="DEE7EC"/>
            <w:vAlign w:val="center"/>
          </w:tcPr>
          <w:p w14:paraId="504DC350" w14:textId="77777777" w:rsidR="001A5652" w:rsidRDefault="001A5652" w:rsidP="001A56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1A5652" w14:paraId="3317E0E8" w14:textId="77777777" w:rsidTr="001A5652">
        <w:trPr>
          <w:trHeight w:val="397"/>
        </w:trPr>
        <w:tc>
          <w:tcPr>
            <w:tcW w:w="1360" w:type="dxa"/>
            <w:vAlign w:val="center"/>
          </w:tcPr>
          <w:p w14:paraId="1945A2D4" w14:textId="77777777" w:rsidR="001A5652" w:rsidRDefault="001A5652" w:rsidP="001A5652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2" w:type="dxa"/>
            <w:vAlign w:val="center"/>
          </w:tcPr>
          <w:p w14:paraId="1F846A52" w14:textId="77777777" w:rsidR="001A5652" w:rsidRPr="00F02D08" w:rsidRDefault="001A5652" w:rsidP="001A5652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693" w:type="dxa"/>
            <w:vAlign w:val="center"/>
          </w:tcPr>
          <w:p w14:paraId="35EF9452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91" w:type="dxa"/>
            <w:vAlign w:val="center"/>
          </w:tcPr>
          <w:p w14:paraId="4319E109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4992" w:type="dxa"/>
            <w:vAlign w:val="center"/>
          </w:tcPr>
          <w:p w14:paraId="52DAE88A" w14:textId="77777777" w:rsidR="001A5652" w:rsidRDefault="001A5652" w:rsidP="001A5652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1A5652" w14:paraId="22D22A58" w14:textId="77777777" w:rsidTr="001A5652">
        <w:trPr>
          <w:trHeight w:val="397"/>
        </w:trPr>
        <w:tc>
          <w:tcPr>
            <w:tcW w:w="1360" w:type="dxa"/>
            <w:vAlign w:val="center"/>
          </w:tcPr>
          <w:p w14:paraId="361BF7E7" w14:textId="77777777" w:rsidR="001A5652" w:rsidRDefault="001A5652" w:rsidP="001A5652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72" w:type="dxa"/>
            <w:vAlign w:val="center"/>
          </w:tcPr>
          <w:p w14:paraId="6A0227AA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3" w:type="dxa"/>
            <w:vAlign w:val="center"/>
          </w:tcPr>
          <w:p w14:paraId="6FB8A149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91" w:type="dxa"/>
            <w:vAlign w:val="center"/>
          </w:tcPr>
          <w:p w14:paraId="19106961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4992" w:type="dxa"/>
            <w:vAlign w:val="center"/>
          </w:tcPr>
          <w:p w14:paraId="25A76B75" w14:textId="77777777" w:rsidR="001A5652" w:rsidRDefault="001A5652" w:rsidP="001A5652">
            <w:pPr>
              <w:pStyle w:val="af6"/>
              <w:spacing w:after="0"/>
              <w:ind w:leftChars="0" w:left="0"/>
              <w:jc w:val="both"/>
            </w:pPr>
            <w:r>
              <w:t>签名摘要sign=md5(random+sn+secretKey)</w:t>
            </w:r>
          </w:p>
        </w:tc>
      </w:tr>
      <w:tr w:rsidR="001A5652" w14:paraId="66E11AD3" w14:textId="77777777" w:rsidTr="001A5652">
        <w:trPr>
          <w:trHeight w:val="397"/>
        </w:trPr>
        <w:tc>
          <w:tcPr>
            <w:tcW w:w="1360" w:type="dxa"/>
            <w:vAlign w:val="center"/>
          </w:tcPr>
          <w:p w14:paraId="73AF2657" w14:textId="77777777" w:rsidR="001A5652" w:rsidRDefault="001A5652" w:rsidP="001A5652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1272" w:type="dxa"/>
            <w:vAlign w:val="center"/>
          </w:tcPr>
          <w:p w14:paraId="215ED689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3" w:type="dxa"/>
            <w:vAlign w:val="center"/>
          </w:tcPr>
          <w:p w14:paraId="4E591438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691" w:type="dxa"/>
            <w:vAlign w:val="center"/>
          </w:tcPr>
          <w:p w14:paraId="4A698900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4992" w:type="dxa"/>
            <w:vAlign w:val="center"/>
          </w:tcPr>
          <w:p w14:paraId="4DB9AAFA" w14:textId="77777777" w:rsidR="001A5652" w:rsidRDefault="001A5652" w:rsidP="001A5652">
            <w:pPr>
              <w:pStyle w:val="af6"/>
              <w:spacing w:after="0"/>
              <w:ind w:leftChars="0" w:left="0"/>
              <w:jc w:val="both"/>
            </w:pPr>
            <w:r w:rsidRPr="00D47822">
              <w:rPr>
                <w:rFonts w:hint="eastAsia"/>
              </w:rPr>
              <w:t>厅代码</w:t>
            </w:r>
          </w:p>
        </w:tc>
      </w:tr>
      <w:tr w:rsidR="001A5652" w14:paraId="4AE0657A" w14:textId="77777777" w:rsidTr="001A5652">
        <w:trPr>
          <w:trHeight w:val="397"/>
        </w:trPr>
        <w:tc>
          <w:tcPr>
            <w:tcW w:w="1360" w:type="dxa"/>
            <w:vAlign w:val="center"/>
          </w:tcPr>
          <w:p w14:paraId="64CF00F8" w14:textId="77777777" w:rsidR="001A5652" w:rsidRDefault="001A5652" w:rsidP="001A56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t</w:t>
            </w:r>
            <w:r>
              <w:t>imeType</w:t>
            </w:r>
          </w:p>
        </w:tc>
        <w:tc>
          <w:tcPr>
            <w:tcW w:w="1272" w:type="dxa"/>
            <w:vAlign w:val="center"/>
          </w:tcPr>
          <w:p w14:paraId="74650EA5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3" w:type="dxa"/>
            <w:vAlign w:val="center"/>
          </w:tcPr>
          <w:p w14:paraId="63EFC700" w14:textId="77777777" w:rsidR="001A5652" w:rsidRDefault="00616231" w:rsidP="001A5652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691" w:type="dxa"/>
            <w:vAlign w:val="center"/>
          </w:tcPr>
          <w:p w14:paraId="00B23CF8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992" w:type="dxa"/>
            <w:vAlign w:val="center"/>
          </w:tcPr>
          <w:p w14:paraId="50D9B422" w14:textId="77777777" w:rsidR="001A5652" w:rsidRPr="00D47822" w:rsidRDefault="001A5652" w:rsidP="001A56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 xml:space="preserve">查询的时间类型 </w:t>
            </w:r>
            <w:r>
              <w:t xml:space="preserve">1: </w:t>
            </w:r>
            <w:r w:rsidRPr="001A5652">
              <w:t>下注时间</w:t>
            </w:r>
            <w:r>
              <w:rPr>
                <w:rFonts w:hint="eastAsia"/>
              </w:rPr>
              <w:t xml:space="preserve"> (</w:t>
            </w:r>
            <w:r w:rsidRPr="001A5652"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  <w:r>
              <w:t xml:space="preserve">; 2: </w:t>
            </w:r>
            <w:r w:rsidRPr="001A5652">
              <w:t>结算时间</w:t>
            </w:r>
          </w:p>
        </w:tc>
      </w:tr>
      <w:tr w:rsidR="001A5652" w14:paraId="6EDF5F39" w14:textId="77777777" w:rsidTr="001A5652">
        <w:trPr>
          <w:trHeight w:val="397"/>
        </w:trPr>
        <w:tc>
          <w:tcPr>
            <w:tcW w:w="1360" w:type="dxa"/>
            <w:vAlign w:val="center"/>
          </w:tcPr>
          <w:p w14:paraId="1DA1D88E" w14:textId="77777777" w:rsidR="001A5652" w:rsidRDefault="001A5652" w:rsidP="001A5652">
            <w:pPr>
              <w:pStyle w:val="af6"/>
              <w:spacing w:after="0"/>
              <w:ind w:leftChars="0" w:left="0"/>
              <w:jc w:val="both"/>
            </w:pPr>
            <w:r w:rsidRPr="001A5652">
              <w:t>timeZone</w:t>
            </w:r>
          </w:p>
        </w:tc>
        <w:tc>
          <w:tcPr>
            <w:tcW w:w="1272" w:type="dxa"/>
            <w:vAlign w:val="center"/>
          </w:tcPr>
          <w:p w14:paraId="64FD9441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3" w:type="dxa"/>
            <w:vAlign w:val="center"/>
          </w:tcPr>
          <w:p w14:paraId="6F2D6531" w14:textId="77777777" w:rsidR="001A5652" w:rsidRDefault="00616231" w:rsidP="001A5652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691" w:type="dxa"/>
            <w:vAlign w:val="center"/>
          </w:tcPr>
          <w:p w14:paraId="3B8FF200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992" w:type="dxa"/>
            <w:vAlign w:val="center"/>
          </w:tcPr>
          <w:p w14:paraId="1C43C4BE" w14:textId="77777777" w:rsidR="001A5652" w:rsidRPr="001A5652" w:rsidRDefault="001A5652" w:rsidP="001A5652">
            <w:pPr>
              <w:pStyle w:val="af6"/>
              <w:spacing w:after="0"/>
              <w:ind w:leftChars="0" w:left="0"/>
              <w:jc w:val="both"/>
            </w:pPr>
            <w:r w:rsidRPr="001A5652">
              <w:rPr>
                <w:rFonts w:hint="eastAsia"/>
              </w:rPr>
              <w:t>时区</w:t>
            </w:r>
            <w:r>
              <w:rPr>
                <w:rFonts w:hint="eastAsia"/>
              </w:rPr>
              <w:t xml:space="preserve"> 1</w:t>
            </w:r>
            <w:r>
              <w:t>: UTC+8; 2</w:t>
            </w:r>
            <w:r>
              <w:rPr>
                <w:rFonts w:hint="eastAsia"/>
              </w:rPr>
              <w:t>:</w:t>
            </w:r>
            <w:r>
              <w:t xml:space="preserve"> UTC-4</w:t>
            </w:r>
            <w:r>
              <w:rPr>
                <w:rFonts w:hint="eastAsia"/>
              </w:rPr>
              <w:t>(</w:t>
            </w:r>
            <w:r w:rsidRPr="001A5652"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Pr="001A5652">
              <w:rPr>
                <w:rFonts w:hint="eastAsia"/>
              </w:rPr>
              <w:t>开始和结束时间必选时有效</w:t>
            </w:r>
          </w:p>
        </w:tc>
      </w:tr>
      <w:tr w:rsidR="001A5652" w:rsidRPr="00241380" w14:paraId="7ACB897C" w14:textId="77777777" w:rsidTr="001A5652">
        <w:trPr>
          <w:trHeight w:val="397"/>
        </w:trPr>
        <w:tc>
          <w:tcPr>
            <w:tcW w:w="1360" w:type="dxa"/>
            <w:vAlign w:val="center"/>
          </w:tcPr>
          <w:p w14:paraId="0A550260" w14:textId="77777777" w:rsidR="001A5652" w:rsidRPr="005A1984" w:rsidRDefault="001A5652" w:rsidP="001A5652">
            <w:pPr>
              <w:pStyle w:val="af6"/>
              <w:spacing w:after="0"/>
              <w:ind w:leftChars="0" w:left="0"/>
              <w:jc w:val="both"/>
            </w:pPr>
            <w:r w:rsidRPr="005A1984">
              <w:t>startTime</w:t>
            </w:r>
          </w:p>
        </w:tc>
        <w:tc>
          <w:tcPr>
            <w:tcW w:w="1272" w:type="dxa"/>
            <w:vAlign w:val="center"/>
          </w:tcPr>
          <w:p w14:paraId="7A48C94E" w14:textId="77777777" w:rsidR="001A5652" w:rsidRPr="005A1984" w:rsidRDefault="001A5652" w:rsidP="001A5652">
            <w:pPr>
              <w:pStyle w:val="af6"/>
              <w:spacing w:after="0"/>
              <w:ind w:leftChars="0" w:left="0"/>
              <w:jc w:val="center"/>
            </w:pPr>
            <w:r w:rsidRPr="005A1984">
              <w:t>date</w:t>
            </w:r>
          </w:p>
        </w:tc>
        <w:tc>
          <w:tcPr>
            <w:tcW w:w="693" w:type="dxa"/>
            <w:vAlign w:val="center"/>
          </w:tcPr>
          <w:p w14:paraId="555FAA86" w14:textId="77777777" w:rsidR="001A5652" w:rsidRPr="005A1984" w:rsidRDefault="001A5652" w:rsidP="001A5652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691" w:type="dxa"/>
            <w:vAlign w:val="center"/>
          </w:tcPr>
          <w:p w14:paraId="521DB3D1" w14:textId="77777777" w:rsidR="001A5652" w:rsidRPr="005A1984" w:rsidRDefault="00616231" w:rsidP="001A56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4992" w:type="dxa"/>
            <w:vAlign w:val="center"/>
          </w:tcPr>
          <w:p w14:paraId="58882A4C" w14:textId="77777777" w:rsidR="001A5652" w:rsidRPr="005A1984" w:rsidRDefault="00071E02" w:rsidP="001A5652">
            <w:pPr>
              <w:pStyle w:val="af6"/>
              <w:spacing w:after="0"/>
              <w:ind w:leftChars="0" w:left="0"/>
              <w:jc w:val="both"/>
            </w:pPr>
            <w:r>
              <w:t>开始日期，示例</w:t>
            </w:r>
            <w:r>
              <w:rPr>
                <w:rFonts w:hint="eastAsia"/>
              </w:rPr>
              <w:t>:</w:t>
            </w:r>
            <w:r>
              <w:t xml:space="preserve"> 2018-01-01</w:t>
            </w:r>
          </w:p>
        </w:tc>
      </w:tr>
      <w:tr w:rsidR="001A5652" w:rsidRPr="009E717D" w14:paraId="4C27CF60" w14:textId="77777777" w:rsidTr="001A5652">
        <w:trPr>
          <w:trHeight w:val="397"/>
        </w:trPr>
        <w:tc>
          <w:tcPr>
            <w:tcW w:w="1360" w:type="dxa"/>
            <w:vAlign w:val="center"/>
          </w:tcPr>
          <w:p w14:paraId="6D665F1E" w14:textId="77777777" w:rsidR="001A5652" w:rsidRPr="005A1984" w:rsidRDefault="001A5652" w:rsidP="001A5652">
            <w:pPr>
              <w:pStyle w:val="af6"/>
              <w:spacing w:after="0"/>
              <w:ind w:leftChars="0" w:left="0"/>
              <w:jc w:val="both"/>
            </w:pPr>
            <w:r w:rsidRPr="005A1984">
              <w:t>endTime</w:t>
            </w:r>
          </w:p>
        </w:tc>
        <w:tc>
          <w:tcPr>
            <w:tcW w:w="1272" w:type="dxa"/>
            <w:vAlign w:val="center"/>
          </w:tcPr>
          <w:p w14:paraId="0B5BF285" w14:textId="77777777" w:rsidR="001A5652" w:rsidRPr="005A1984" w:rsidRDefault="001A5652" w:rsidP="001A5652">
            <w:pPr>
              <w:pStyle w:val="af6"/>
              <w:spacing w:after="0"/>
              <w:ind w:leftChars="0" w:left="0"/>
              <w:jc w:val="center"/>
            </w:pPr>
            <w:r w:rsidRPr="005A1984">
              <w:t>date</w:t>
            </w:r>
          </w:p>
        </w:tc>
        <w:tc>
          <w:tcPr>
            <w:tcW w:w="693" w:type="dxa"/>
            <w:vAlign w:val="center"/>
          </w:tcPr>
          <w:p w14:paraId="61738C17" w14:textId="77777777" w:rsidR="001A5652" w:rsidRPr="005A1984" w:rsidRDefault="001A5652" w:rsidP="001A5652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691" w:type="dxa"/>
            <w:vAlign w:val="center"/>
          </w:tcPr>
          <w:p w14:paraId="28D23BE7" w14:textId="77777777" w:rsidR="001A5652" w:rsidRPr="005A1984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4992" w:type="dxa"/>
            <w:vAlign w:val="center"/>
          </w:tcPr>
          <w:p w14:paraId="2450D5D3" w14:textId="77777777" w:rsidR="001A5652" w:rsidRPr="005A1984" w:rsidRDefault="00071E02" w:rsidP="001A5652">
            <w:pPr>
              <w:pStyle w:val="af6"/>
              <w:spacing w:after="0"/>
              <w:ind w:leftChars="0" w:left="0"/>
              <w:jc w:val="both"/>
            </w:pPr>
            <w:r>
              <w:t>截止日期</w:t>
            </w:r>
            <w:r>
              <w:rPr>
                <w:rFonts w:hint="eastAsia"/>
              </w:rPr>
              <w:t>，示例:</w:t>
            </w:r>
            <w:r>
              <w:t xml:space="preserve"> 2018-01-05</w:t>
            </w:r>
          </w:p>
        </w:tc>
      </w:tr>
      <w:tr w:rsidR="00616231" w:rsidRPr="009E717D" w14:paraId="7AF250B2" w14:textId="77777777" w:rsidTr="001A5652">
        <w:trPr>
          <w:trHeight w:val="397"/>
        </w:trPr>
        <w:tc>
          <w:tcPr>
            <w:tcW w:w="1360" w:type="dxa"/>
            <w:vAlign w:val="center"/>
          </w:tcPr>
          <w:p w14:paraId="2E4B79E8" w14:textId="77777777" w:rsidR="00616231" w:rsidRPr="001A5652" w:rsidRDefault="00616231" w:rsidP="001A5652">
            <w:pPr>
              <w:pStyle w:val="af6"/>
              <w:spacing w:after="0"/>
              <w:ind w:leftChars="0" w:left="0"/>
              <w:jc w:val="both"/>
            </w:pPr>
            <w:r>
              <w:t>pageIndex</w:t>
            </w:r>
          </w:p>
        </w:tc>
        <w:tc>
          <w:tcPr>
            <w:tcW w:w="1272" w:type="dxa"/>
            <w:vAlign w:val="center"/>
          </w:tcPr>
          <w:p w14:paraId="20907F91" w14:textId="77777777" w:rsidR="00616231" w:rsidRDefault="00616231" w:rsidP="001A56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3" w:type="dxa"/>
            <w:vAlign w:val="center"/>
          </w:tcPr>
          <w:p w14:paraId="627A9FB0" w14:textId="77777777" w:rsidR="00616231" w:rsidRPr="005A1984" w:rsidRDefault="00616231" w:rsidP="001A5652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691" w:type="dxa"/>
            <w:vAlign w:val="center"/>
          </w:tcPr>
          <w:p w14:paraId="154CFDC1" w14:textId="77777777" w:rsidR="00616231" w:rsidRDefault="00616231" w:rsidP="001A5652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992" w:type="dxa"/>
            <w:vAlign w:val="center"/>
          </w:tcPr>
          <w:p w14:paraId="45AF8E49" w14:textId="77777777" w:rsidR="00616231" w:rsidRDefault="00616231" w:rsidP="001A5652">
            <w:pPr>
              <w:pStyle w:val="af6"/>
              <w:spacing w:after="0"/>
              <w:ind w:leftChars="0" w:left="0"/>
              <w:jc w:val="both"/>
            </w:pPr>
            <w:r>
              <w:t>当前页码，默认</w:t>
            </w:r>
            <w:r>
              <w:rPr>
                <w:rFonts w:hint="eastAsia"/>
              </w:rPr>
              <w:t>:</w:t>
            </w:r>
            <w:r>
              <w:t>1，</w:t>
            </w:r>
            <w:r>
              <w:rPr>
                <w:rFonts w:hint="eastAsia"/>
              </w:rPr>
              <w:t>b</w:t>
            </w:r>
            <w:r>
              <w:t>ase 1</w:t>
            </w:r>
          </w:p>
        </w:tc>
      </w:tr>
      <w:tr w:rsidR="00616231" w:rsidRPr="009E717D" w14:paraId="06452852" w14:textId="77777777" w:rsidTr="001A5652">
        <w:trPr>
          <w:trHeight w:val="397"/>
        </w:trPr>
        <w:tc>
          <w:tcPr>
            <w:tcW w:w="1360" w:type="dxa"/>
            <w:vAlign w:val="center"/>
          </w:tcPr>
          <w:p w14:paraId="3D0EB620" w14:textId="77777777" w:rsidR="00616231" w:rsidRDefault="00616231" w:rsidP="001A56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272" w:type="dxa"/>
            <w:vAlign w:val="center"/>
          </w:tcPr>
          <w:p w14:paraId="786DAE08" w14:textId="77777777" w:rsidR="00616231" w:rsidRDefault="00616231" w:rsidP="001A56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3" w:type="dxa"/>
            <w:vAlign w:val="center"/>
          </w:tcPr>
          <w:p w14:paraId="22BA62E4" w14:textId="77777777" w:rsidR="00616231" w:rsidRDefault="00616231" w:rsidP="001A5652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691" w:type="dxa"/>
            <w:vAlign w:val="center"/>
          </w:tcPr>
          <w:p w14:paraId="63709393" w14:textId="77777777" w:rsidR="00616231" w:rsidRDefault="00616231" w:rsidP="001A5652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992" w:type="dxa"/>
            <w:vAlign w:val="center"/>
          </w:tcPr>
          <w:p w14:paraId="70DA6AEE" w14:textId="77777777" w:rsidR="00616231" w:rsidRDefault="00616231" w:rsidP="001A5652">
            <w:pPr>
              <w:pStyle w:val="af6"/>
              <w:spacing w:after="0"/>
              <w:ind w:leftChars="0" w:left="0"/>
              <w:jc w:val="both"/>
            </w:pPr>
            <w:r>
              <w:t>分页大小，默认</w:t>
            </w:r>
            <w:r>
              <w:rPr>
                <w:rFonts w:hint="eastAsia"/>
              </w:rPr>
              <w:t>:</w:t>
            </w:r>
            <w:r>
              <w:t>20</w:t>
            </w:r>
          </w:p>
        </w:tc>
      </w:tr>
    </w:tbl>
    <w:p w14:paraId="26288F02" w14:textId="77777777" w:rsidR="001A5652" w:rsidRDefault="001A5652" w:rsidP="001A5652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</w:p>
    <w:p w14:paraId="7D03028F" w14:textId="77777777" w:rsidR="001A5652" w:rsidRDefault="001A5652" w:rsidP="001A5652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0D05FD"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  <w:t>响应参数</w:t>
      </w:r>
    </w:p>
    <w:tbl>
      <w:tblPr>
        <w:tblStyle w:val="a7"/>
        <w:tblW w:w="8386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8"/>
        <w:gridCol w:w="1364"/>
        <w:gridCol w:w="2498"/>
        <w:gridCol w:w="3826"/>
      </w:tblGrid>
      <w:tr w:rsidR="00616231" w14:paraId="7D2C88A1" w14:textId="77777777" w:rsidTr="00616231">
        <w:trPr>
          <w:trHeight w:val="454"/>
        </w:trPr>
        <w:tc>
          <w:tcPr>
            <w:tcW w:w="2062" w:type="dxa"/>
            <w:gridSpan w:val="2"/>
            <w:shd w:val="clear" w:color="auto" w:fill="DEE7EC"/>
            <w:vAlign w:val="center"/>
          </w:tcPr>
          <w:p w14:paraId="7786290C" w14:textId="77777777" w:rsidR="00616231" w:rsidRDefault="00616231" w:rsidP="001A5652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2498" w:type="dxa"/>
            <w:shd w:val="clear" w:color="auto" w:fill="DEE7EC"/>
            <w:vAlign w:val="center"/>
          </w:tcPr>
          <w:p w14:paraId="70E1B05C" w14:textId="77777777" w:rsidR="00616231" w:rsidRDefault="00616231" w:rsidP="001A56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6" w:type="dxa"/>
            <w:shd w:val="clear" w:color="auto" w:fill="DEE7EC"/>
            <w:vAlign w:val="center"/>
          </w:tcPr>
          <w:p w14:paraId="1D37B522" w14:textId="77777777" w:rsidR="00616231" w:rsidRDefault="00616231" w:rsidP="001A56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16231" w14:paraId="335802EB" w14:textId="77777777" w:rsidTr="00616231">
        <w:trPr>
          <w:trHeight w:val="454"/>
        </w:trPr>
        <w:tc>
          <w:tcPr>
            <w:tcW w:w="698" w:type="dxa"/>
            <w:vMerge w:val="restart"/>
            <w:vAlign w:val="center"/>
          </w:tcPr>
          <w:p w14:paraId="308279EE" w14:textId="77777777" w:rsidR="00616231" w:rsidRDefault="00616231" w:rsidP="00616231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364" w:type="dxa"/>
            <w:vAlign w:val="center"/>
          </w:tcPr>
          <w:p w14:paraId="188C799A" w14:textId="77777777" w:rsidR="00616231" w:rsidRPr="005A1984" w:rsidRDefault="00616231" w:rsidP="00616231">
            <w:pPr>
              <w:pStyle w:val="af6"/>
              <w:spacing w:after="0"/>
              <w:ind w:leftChars="0" w:left="0"/>
              <w:jc w:val="both"/>
            </w:pPr>
            <w:r>
              <w:t>pageIndex</w:t>
            </w:r>
          </w:p>
        </w:tc>
        <w:tc>
          <w:tcPr>
            <w:tcW w:w="2498" w:type="dxa"/>
            <w:vAlign w:val="center"/>
          </w:tcPr>
          <w:p w14:paraId="6021D020" w14:textId="77777777" w:rsidR="00616231" w:rsidRPr="005A1984" w:rsidRDefault="00616231" w:rsidP="00616231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3826" w:type="dxa"/>
            <w:vAlign w:val="center"/>
          </w:tcPr>
          <w:p w14:paraId="0C3A4AE6" w14:textId="77777777" w:rsidR="00616231" w:rsidRPr="005A1984" w:rsidRDefault="00616231" w:rsidP="00616231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页码</w:t>
            </w:r>
          </w:p>
        </w:tc>
      </w:tr>
      <w:tr w:rsidR="00616231" w14:paraId="44F49D0B" w14:textId="77777777" w:rsidTr="00616231">
        <w:trPr>
          <w:trHeight w:val="454"/>
        </w:trPr>
        <w:tc>
          <w:tcPr>
            <w:tcW w:w="698" w:type="dxa"/>
            <w:vMerge/>
            <w:vAlign w:val="center"/>
          </w:tcPr>
          <w:p w14:paraId="5274AF09" w14:textId="77777777" w:rsidR="00616231" w:rsidRDefault="00616231" w:rsidP="00616231">
            <w:pPr>
              <w:pStyle w:val="af6"/>
              <w:ind w:leftChars="0" w:left="0"/>
              <w:jc w:val="both"/>
            </w:pPr>
          </w:p>
        </w:tc>
        <w:tc>
          <w:tcPr>
            <w:tcW w:w="1364" w:type="dxa"/>
            <w:vAlign w:val="center"/>
          </w:tcPr>
          <w:p w14:paraId="616BD8EA" w14:textId="77777777" w:rsidR="00616231" w:rsidRDefault="00616231" w:rsidP="00616231">
            <w:pPr>
              <w:pStyle w:val="af6"/>
              <w:spacing w:after="0"/>
              <w:ind w:leftChars="0" w:left="0"/>
              <w:jc w:val="both"/>
            </w:pPr>
            <w:r>
              <w:t>pageSize</w:t>
            </w:r>
          </w:p>
        </w:tc>
        <w:tc>
          <w:tcPr>
            <w:tcW w:w="2498" w:type="dxa"/>
            <w:vAlign w:val="center"/>
          </w:tcPr>
          <w:p w14:paraId="016D7163" w14:textId="77777777" w:rsidR="00616231" w:rsidRPr="005A1984" w:rsidRDefault="00616231" w:rsidP="00616231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3826" w:type="dxa"/>
            <w:vAlign w:val="center"/>
          </w:tcPr>
          <w:p w14:paraId="5EA3976A" w14:textId="77777777" w:rsidR="00616231" w:rsidRPr="005E36D6" w:rsidRDefault="00616231" w:rsidP="00616231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分页大小</w:t>
            </w:r>
          </w:p>
        </w:tc>
      </w:tr>
      <w:tr w:rsidR="00616231" w14:paraId="1B7BB666" w14:textId="77777777" w:rsidTr="00616231">
        <w:trPr>
          <w:trHeight w:val="454"/>
        </w:trPr>
        <w:tc>
          <w:tcPr>
            <w:tcW w:w="698" w:type="dxa"/>
            <w:vMerge/>
            <w:vAlign w:val="center"/>
          </w:tcPr>
          <w:p w14:paraId="773984A3" w14:textId="77777777" w:rsidR="00616231" w:rsidRDefault="00616231" w:rsidP="00616231">
            <w:pPr>
              <w:pStyle w:val="af6"/>
              <w:ind w:leftChars="0" w:left="0"/>
              <w:jc w:val="both"/>
            </w:pPr>
          </w:p>
        </w:tc>
        <w:tc>
          <w:tcPr>
            <w:tcW w:w="1364" w:type="dxa"/>
            <w:vAlign w:val="center"/>
          </w:tcPr>
          <w:p w14:paraId="74A252A7" w14:textId="77777777" w:rsidR="00616231" w:rsidRPr="005A1984" w:rsidRDefault="00616231" w:rsidP="00616231">
            <w:pPr>
              <w:pStyle w:val="af6"/>
              <w:spacing w:after="0"/>
              <w:ind w:leftChars="0" w:left="0"/>
              <w:jc w:val="both"/>
            </w:pPr>
            <w:r>
              <w:t>total</w:t>
            </w:r>
          </w:p>
        </w:tc>
        <w:tc>
          <w:tcPr>
            <w:tcW w:w="2498" w:type="dxa"/>
            <w:vAlign w:val="center"/>
          </w:tcPr>
          <w:p w14:paraId="1249D12C" w14:textId="77777777" w:rsidR="00616231" w:rsidRPr="005A1984" w:rsidRDefault="00616231" w:rsidP="00616231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3826" w:type="dxa"/>
            <w:vAlign w:val="center"/>
          </w:tcPr>
          <w:p w14:paraId="34EA4C3E" w14:textId="77777777" w:rsidR="00616231" w:rsidRPr="005A1984" w:rsidRDefault="00616231" w:rsidP="00616231">
            <w:pPr>
              <w:pStyle w:val="af6"/>
              <w:spacing w:after="0"/>
              <w:ind w:leftChars="0" w:left="0"/>
              <w:jc w:val="both"/>
            </w:pPr>
            <w:r>
              <w:t>匹配条件的</w:t>
            </w:r>
            <w:r>
              <w:rPr>
                <w:rFonts w:hint="eastAsia"/>
              </w:rPr>
              <w:t>记录总数</w:t>
            </w:r>
          </w:p>
        </w:tc>
      </w:tr>
      <w:tr w:rsidR="00616231" w14:paraId="6F46948B" w14:textId="77777777" w:rsidTr="00616231">
        <w:trPr>
          <w:trHeight w:val="454"/>
        </w:trPr>
        <w:tc>
          <w:tcPr>
            <w:tcW w:w="698" w:type="dxa"/>
            <w:vMerge/>
            <w:vAlign w:val="center"/>
          </w:tcPr>
          <w:p w14:paraId="741132A8" w14:textId="77777777" w:rsidR="00616231" w:rsidRDefault="00616231" w:rsidP="00616231">
            <w:pPr>
              <w:pStyle w:val="af6"/>
              <w:ind w:leftChars="0" w:left="0"/>
              <w:jc w:val="both"/>
            </w:pPr>
          </w:p>
        </w:tc>
        <w:tc>
          <w:tcPr>
            <w:tcW w:w="1364" w:type="dxa"/>
            <w:vAlign w:val="center"/>
          </w:tcPr>
          <w:p w14:paraId="52D13B6F" w14:textId="77777777" w:rsidR="00616231" w:rsidRPr="005A1984" w:rsidRDefault="00616231" w:rsidP="00616231">
            <w:pPr>
              <w:pStyle w:val="af6"/>
              <w:spacing w:after="0"/>
              <w:ind w:leftChars="0" w:left="0"/>
              <w:jc w:val="both"/>
            </w:pPr>
            <w:r>
              <w:t>selfData</w:t>
            </w:r>
          </w:p>
        </w:tc>
        <w:tc>
          <w:tcPr>
            <w:tcW w:w="2498" w:type="dxa"/>
            <w:vAlign w:val="center"/>
          </w:tcPr>
          <w:p w14:paraId="3FE1FA73" w14:textId="77777777" w:rsidR="00616231" w:rsidRPr="005A1984" w:rsidRDefault="00616231" w:rsidP="00616231">
            <w:pPr>
              <w:pStyle w:val="af6"/>
              <w:spacing w:after="0"/>
              <w:ind w:leftChars="0" w:left="0"/>
              <w:jc w:val="center"/>
            </w:pPr>
            <w:r>
              <w:t>List&lt;map&lt;string,object&gt;&gt;</w:t>
            </w:r>
          </w:p>
        </w:tc>
        <w:tc>
          <w:tcPr>
            <w:tcW w:w="3826" w:type="dxa"/>
            <w:vAlign w:val="center"/>
          </w:tcPr>
          <w:p w14:paraId="5B51E18C" w14:textId="77777777" w:rsidR="00616231" w:rsidRPr="005A1984" w:rsidRDefault="00616231" w:rsidP="00616231">
            <w:pPr>
              <w:pStyle w:val="af6"/>
              <w:spacing w:after="0"/>
              <w:ind w:leftChars="0" w:left="0"/>
              <w:jc w:val="both"/>
            </w:pPr>
            <w:r w:rsidRPr="00616231">
              <w:rPr>
                <w:rFonts w:hint="eastAsia"/>
              </w:rPr>
              <w:t>厅自开彩数据集</w:t>
            </w:r>
          </w:p>
        </w:tc>
      </w:tr>
      <w:tr w:rsidR="00616231" w14:paraId="71FAB275" w14:textId="77777777" w:rsidTr="00616231">
        <w:trPr>
          <w:trHeight w:val="454"/>
        </w:trPr>
        <w:tc>
          <w:tcPr>
            <w:tcW w:w="698" w:type="dxa"/>
            <w:vMerge/>
            <w:vAlign w:val="center"/>
          </w:tcPr>
          <w:p w14:paraId="01BD8CCA" w14:textId="77777777" w:rsidR="00616231" w:rsidRDefault="00616231" w:rsidP="00616231">
            <w:pPr>
              <w:pStyle w:val="af6"/>
              <w:ind w:leftChars="0" w:left="0"/>
              <w:jc w:val="both"/>
            </w:pPr>
          </w:p>
        </w:tc>
        <w:tc>
          <w:tcPr>
            <w:tcW w:w="1364" w:type="dxa"/>
            <w:vAlign w:val="center"/>
          </w:tcPr>
          <w:p w14:paraId="5FCED143" w14:textId="77777777" w:rsidR="00616231" w:rsidRPr="005A1984" w:rsidRDefault="00616231" w:rsidP="00616231">
            <w:pPr>
              <w:pStyle w:val="af6"/>
              <w:spacing w:after="0"/>
              <w:ind w:leftChars="0" w:left="0"/>
              <w:jc w:val="both"/>
            </w:pPr>
            <w:r w:rsidRPr="00616231">
              <w:t>notSelfData</w:t>
            </w:r>
          </w:p>
        </w:tc>
        <w:tc>
          <w:tcPr>
            <w:tcW w:w="2498" w:type="dxa"/>
            <w:vAlign w:val="center"/>
          </w:tcPr>
          <w:p w14:paraId="1C3ED3CE" w14:textId="77777777" w:rsidR="00616231" w:rsidRPr="005A1984" w:rsidRDefault="00616231" w:rsidP="00616231">
            <w:pPr>
              <w:pStyle w:val="af6"/>
              <w:spacing w:after="0"/>
              <w:ind w:leftChars="0" w:left="0"/>
              <w:jc w:val="center"/>
            </w:pPr>
            <w:r>
              <w:t>List&lt;map&lt;string,object&gt;&gt;</w:t>
            </w:r>
          </w:p>
        </w:tc>
        <w:tc>
          <w:tcPr>
            <w:tcW w:w="3826" w:type="dxa"/>
            <w:vAlign w:val="center"/>
          </w:tcPr>
          <w:p w14:paraId="315055DC" w14:textId="77777777" w:rsidR="00616231" w:rsidRPr="005A1984" w:rsidRDefault="00616231" w:rsidP="00616231">
            <w:pPr>
              <w:pStyle w:val="af6"/>
              <w:spacing w:after="0"/>
              <w:ind w:leftChars="0" w:left="0"/>
              <w:jc w:val="both"/>
            </w:pPr>
            <w:r w:rsidRPr="00616231">
              <w:rPr>
                <w:rFonts w:hint="eastAsia"/>
              </w:rPr>
              <w:t>非厅自开彩数据集</w:t>
            </w:r>
          </w:p>
        </w:tc>
      </w:tr>
    </w:tbl>
    <w:p w14:paraId="399D3508" w14:textId="77777777" w:rsidR="001A5652" w:rsidRDefault="001A5652" w:rsidP="001A5652">
      <w:pPr>
        <w:spacing w:after="200" w:line="288" w:lineRule="auto"/>
        <w:rPr>
          <w:rStyle w:val="af8"/>
          <w:rFonts w:eastAsia="Microsoft YaHei UI" w:cstheme="minorBidi"/>
          <w:position w:val="0"/>
          <w:szCs w:val="20"/>
          <w:bdr w:val="none" w:sz="0" w:space="0" w:color="auto"/>
          <w:shd w:val="clear" w:color="auto" w:fill="auto"/>
        </w:rPr>
      </w:pPr>
    </w:p>
    <w:p w14:paraId="5F083791" w14:textId="77777777" w:rsidR="00F35CC5" w:rsidRDefault="00F35CC5">
      <w:pPr>
        <w:spacing w:after="200" w:line="288" w:lineRule="auto"/>
        <w:rPr>
          <w:rFonts w:ascii="Microsoft YaHei UI" w:eastAsia="Microsoft YaHei UI Light" w:hAnsi="Microsoft YaHei UI Light" w:cs="Arial Unicode MS"/>
          <w:color w:val="404040" w:themeColor="text1" w:themeTint="BF"/>
          <w:sz w:val="18"/>
          <w:szCs w:val="18"/>
          <w:lang w:eastAsia="zh-Hans"/>
        </w:rPr>
      </w:pPr>
      <w:r>
        <w:rPr>
          <w:lang w:eastAsia="zh-Hans"/>
        </w:rPr>
        <w:br w:type="page"/>
      </w:r>
    </w:p>
    <w:p w14:paraId="59489056" w14:textId="77777777" w:rsidR="001A5652" w:rsidRDefault="00616231" w:rsidP="001A5652">
      <w:pPr>
        <w:pStyle w:val="af9"/>
        <w:spacing w:before="120" w:after="0" w:line="240" w:lineRule="auto"/>
        <w:ind w:left="528"/>
        <w:rPr>
          <w:lang w:eastAsia="zh-Hans"/>
        </w:rPr>
      </w:pPr>
      <w:r w:rsidRPr="00616231">
        <w:rPr>
          <w:rFonts w:hint="eastAsia"/>
          <w:lang w:eastAsia="zh-Hans"/>
        </w:rPr>
        <w:lastRenderedPageBreak/>
        <w:t>数据集</w:t>
      </w:r>
      <w:r w:rsidRPr="00616231">
        <w:rPr>
          <w:lang w:eastAsia="zh-Hans"/>
        </w:rPr>
        <w:t>(Map&lt;String, Object&gt;)</w:t>
      </w:r>
      <w:r w:rsidRPr="00616231">
        <w:rPr>
          <w:lang w:eastAsia="zh-Hans"/>
        </w:rPr>
        <w:t>元素属性描述</w:t>
      </w:r>
      <w:r w:rsidR="001A5652"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913"/>
        <w:gridCol w:w="976"/>
        <w:gridCol w:w="809"/>
        <w:gridCol w:w="5310"/>
      </w:tblGrid>
      <w:tr w:rsidR="001A5652" w14:paraId="7B0AA22D" w14:textId="77777777" w:rsidTr="00616231">
        <w:trPr>
          <w:trHeight w:val="454"/>
        </w:trPr>
        <w:tc>
          <w:tcPr>
            <w:tcW w:w="1762" w:type="dxa"/>
            <w:shd w:val="clear" w:color="auto" w:fill="DEE7EC"/>
            <w:vAlign w:val="center"/>
          </w:tcPr>
          <w:p w14:paraId="4FD62B34" w14:textId="77777777" w:rsidR="001A5652" w:rsidRDefault="001A5652" w:rsidP="001A56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80" w:type="dxa"/>
            <w:shd w:val="clear" w:color="auto" w:fill="DEE7EC"/>
            <w:vAlign w:val="center"/>
          </w:tcPr>
          <w:p w14:paraId="66443C4F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20" w:type="dxa"/>
            <w:shd w:val="clear" w:color="auto" w:fill="DEE7EC"/>
            <w:vAlign w:val="center"/>
          </w:tcPr>
          <w:p w14:paraId="62CA9B68" w14:textId="77777777" w:rsidR="001A5652" w:rsidRDefault="001A5652" w:rsidP="001A56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446" w:type="dxa"/>
            <w:shd w:val="clear" w:color="auto" w:fill="DEE7EC"/>
            <w:vAlign w:val="center"/>
          </w:tcPr>
          <w:p w14:paraId="11B8D687" w14:textId="77777777" w:rsidR="001A5652" w:rsidRDefault="001A5652" w:rsidP="001A56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1A5652" w14:paraId="1D35470C" w14:textId="77777777" w:rsidTr="00616231">
        <w:trPr>
          <w:trHeight w:val="397"/>
        </w:trPr>
        <w:tc>
          <w:tcPr>
            <w:tcW w:w="1762" w:type="dxa"/>
            <w:vAlign w:val="center"/>
          </w:tcPr>
          <w:p w14:paraId="61FC8DD5" w14:textId="77777777" w:rsidR="001A5652" w:rsidRPr="00F7411A" w:rsidRDefault="00616231" w:rsidP="001A5652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980" w:type="dxa"/>
            <w:vAlign w:val="center"/>
          </w:tcPr>
          <w:p w14:paraId="30DA1D64" w14:textId="77777777" w:rsidR="001A5652" w:rsidRPr="00F7411A" w:rsidRDefault="00616231" w:rsidP="001A5652">
            <w:pPr>
              <w:pStyle w:val="af6"/>
              <w:spacing w:after="0"/>
              <w:ind w:leftChars="0" w:left="0"/>
              <w:jc w:val="both"/>
            </w:pPr>
            <w:r>
              <w:t>string</w:t>
            </w:r>
          </w:p>
        </w:tc>
        <w:tc>
          <w:tcPr>
            <w:tcW w:w="820" w:type="dxa"/>
            <w:vAlign w:val="center"/>
          </w:tcPr>
          <w:p w14:paraId="3AA64637" w14:textId="77777777" w:rsidR="001A5652" w:rsidRPr="00F7411A" w:rsidRDefault="00616231" w:rsidP="00616231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5446" w:type="dxa"/>
            <w:vAlign w:val="center"/>
          </w:tcPr>
          <w:p w14:paraId="17E0915C" w14:textId="77777777" w:rsidR="001A5652" w:rsidRPr="00F7411A" w:rsidRDefault="00616231" w:rsidP="001A5652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616231" w14:paraId="5610518A" w14:textId="77777777" w:rsidTr="00616231">
        <w:trPr>
          <w:trHeight w:val="397"/>
        </w:trPr>
        <w:tc>
          <w:tcPr>
            <w:tcW w:w="1762" w:type="dxa"/>
            <w:vAlign w:val="center"/>
          </w:tcPr>
          <w:p w14:paraId="1FF35BEC" w14:textId="77777777" w:rsidR="00616231" w:rsidRPr="00F7411A" w:rsidRDefault="00616231" w:rsidP="00616231">
            <w:pPr>
              <w:pStyle w:val="af6"/>
              <w:spacing w:after="0"/>
              <w:ind w:leftChars="0" w:left="0"/>
              <w:jc w:val="both"/>
            </w:pPr>
            <w:r>
              <w:t>user_id</w:t>
            </w:r>
          </w:p>
        </w:tc>
        <w:tc>
          <w:tcPr>
            <w:tcW w:w="980" w:type="dxa"/>
            <w:vAlign w:val="center"/>
          </w:tcPr>
          <w:p w14:paraId="561A27ED" w14:textId="77777777" w:rsidR="00616231" w:rsidRPr="00F7411A" w:rsidRDefault="00616231" w:rsidP="00616231">
            <w:pPr>
              <w:pStyle w:val="af6"/>
              <w:spacing w:after="0"/>
              <w:ind w:leftChars="0" w:left="0"/>
              <w:jc w:val="both"/>
            </w:pPr>
            <w:r w:rsidRPr="00F7411A">
              <w:t>long</w:t>
            </w:r>
          </w:p>
        </w:tc>
        <w:tc>
          <w:tcPr>
            <w:tcW w:w="820" w:type="dxa"/>
            <w:vAlign w:val="center"/>
          </w:tcPr>
          <w:p w14:paraId="447A9BF8" w14:textId="77777777" w:rsidR="00616231" w:rsidRPr="00F7411A" w:rsidRDefault="00616231" w:rsidP="00616231">
            <w:pPr>
              <w:pStyle w:val="af6"/>
              <w:spacing w:after="0"/>
              <w:ind w:leftChars="0" w:left="0"/>
              <w:jc w:val="center"/>
            </w:pPr>
            <w:r w:rsidRPr="00F7411A">
              <w:t>64</w:t>
            </w:r>
          </w:p>
        </w:tc>
        <w:tc>
          <w:tcPr>
            <w:tcW w:w="5446" w:type="dxa"/>
            <w:vAlign w:val="center"/>
          </w:tcPr>
          <w:p w14:paraId="2EBE5003" w14:textId="77777777" w:rsidR="00616231" w:rsidRPr="00F7411A" w:rsidRDefault="00616231" w:rsidP="00616231">
            <w:pPr>
              <w:pStyle w:val="af6"/>
              <w:spacing w:after="0"/>
              <w:ind w:leftChars="0" w:left="0"/>
              <w:jc w:val="both"/>
            </w:pPr>
            <w:r w:rsidRPr="00F7411A">
              <w:t>用户ID</w:t>
            </w:r>
          </w:p>
        </w:tc>
      </w:tr>
      <w:tr w:rsidR="00616231" w:rsidRPr="00D33299" w14:paraId="29CD0B90" w14:textId="77777777" w:rsidTr="00616231">
        <w:trPr>
          <w:trHeight w:val="397"/>
        </w:trPr>
        <w:tc>
          <w:tcPr>
            <w:tcW w:w="1762" w:type="dxa"/>
            <w:vAlign w:val="center"/>
          </w:tcPr>
          <w:p w14:paraId="4B14FBCA" w14:textId="77777777" w:rsidR="00616231" w:rsidRPr="00D33299" w:rsidRDefault="00616231" w:rsidP="00616231">
            <w:pPr>
              <w:pStyle w:val="af6"/>
              <w:spacing w:after="0"/>
              <w:ind w:leftChars="0" w:left="0"/>
              <w:jc w:val="both"/>
            </w:pPr>
            <w:r w:rsidRPr="00D33299">
              <w:t>loginId</w:t>
            </w:r>
          </w:p>
        </w:tc>
        <w:tc>
          <w:tcPr>
            <w:tcW w:w="980" w:type="dxa"/>
            <w:vAlign w:val="center"/>
          </w:tcPr>
          <w:p w14:paraId="7F0C5A5B" w14:textId="77777777" w:rsidR="00616231" w:rsidRPr="00D33299" w:rsidRDefault="00616231" w:rsidP="00616231">
            <w:pPr>
              <w:pStyle w:val="af6"/>
              <w:spacing w:after="0"/>
              <w:ind w:leftChars="0" w:left="0"/>
              <w:jc w:val="both"/>
            </w:pPr>
            <w:r w:rsidRPr="00D33299">
              <w:t>string</w:t>
            </w:r>
          </w:p>
        </w:tc>
        <w:tc>
          <w:tcPr>
            <w:tcW w:w="820" w:type="dxa"/>
            <w:vAlign w:val="center"/>
          </w:tcPr>
          <w:p w14:paraId="17F35D6E" w14:textId="7EE2E7B1" w:rsidR="00616231" w:rsidRPr="00D33299" w:rsidRDefault="00842EBC" w:rsidP="00616231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446" w:type="dxa"/>
            <w:vAlign w:val="center"/>
          </w:tcPr>
          <w:p w14:paraId="6E540EEA" w14:textId="77777777" w:rsidR="00616231" w:rsidRPr="00D33299" w:rsidRDefault="00616231" w:rsidP="00616231">
            <w:pPr>
              <w:pStyle w:val="af6"/>
              <w:spacing w:after="0"/>
              <w:ind w:leftChars="0" w:left="0"/>
              <w:jc w:val="both"/>
            </w:pPr>
            <w:r w:rsidRPr="00D33299">
              <w:t>用户登录ID</w:t>
            </w:r>
          </w:p>
        </w:tc>
      </w:tr>
      <w:tr w:rsidR="00616231" w:rsidRPr="00114D94" w14:paraId="47A70821" w14:textId="77777777" w:rsidTr="00616231">
        <w:trPr>
          <w:trHeight w:val="397"/>
        </w:trPr>
        <w:tc>
          <w:tcPr>
            <w:tcW w:w="1762" w:type="dxa"/>
            <w:vAlign w:val="center"/>
          </w:tcPr>
          <w:p w14:paraId="3A416429" w14:textId="77777777" w:rsidR="00616231" w:rsidRPr="00F7411A" w:rsidRDefault="00616231" w:rsidP="00616231">
            <w:pPr>
              <w:pStyle w:val="af6"/>
              <w:spacing w:after="0"/>
              <w:ind w:leftChars="0" w:left="0"/>
              <w:jc w:val="both"/>
            </w:pPr>
            <w:r>
              <w:t>agentId</w:t>
            </w:r>
          </w:p>
        </w:tc>
        <w:tc>
          <w:tcPr>
            <w:tcW w:w="980" w:type="dxa"/>
            <w:vAlign w:val="center"/>
          </w:tcPr>
          <w:p w14:paraId="79AC525B" w14:textId="77777777" w:rsidR="00616231" w:rsidRPr="00F7411A" w:rsidRDefault="00616231" w:rsidP="00616231">
            <w:pPr>
              <w:pStyle w:val="af6"/>
              <w:spacing w:after="0"/>
              <w:ind w:leftChars="0" w:left="0"/>
              <w:jc w:val="both"/>
            </w:pPr>
            <w:r>
              <w:t>long</w:t>
            </w:r>
          </w:p>
        </w:tc>
        <w:tc>
          <w:tcPr>
            <w:tcW w:w="820" w:type="dxa"/>
            <w:vAlign w:val="center"/>
          </w:tcPr>
          <w:p w14:paraId="62E0689D" w14:textId="77777777" w:rsidR="00616231" w:rsidRPr="00F7411A" w:rsidRDefault="00616231" w:rsidP="00616231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5446" w:type="dxa"/>
            <w:vAlign w:val="center"/>
          </w:tcPr>
          <w:p w14:paraId="561A3D1B" w14:textId="77777777" w:rsidR="00616231" w:rsidRPr="00F7411A" w:rsidRDefault="00616231" w:rsidP="00616231">
            <w:pPr>
              <w:pStyle w:val="af6"/>
              <w:spacing w:after="0"/>
              <w:ind w:leftChars="0" w:left="0"/>
              <w:jc w:val="both"/>
            </w:pPr>
            <w:r>
              <w:t>代理ID</w:t>
            </w:r>
          </w:p>
        </w:tc>
      </w:tr>
      <w:tr w:rsidR="00F35CC5" w:rsidRPr="00114D94" w14:paraId="3E6683C1" w14:textId="77777777" w:rsidTr="00616231">
        <w:trPr>
          <w:trHeight w:val="397"/>
        </w:trPr>
        <w:tc>
          <w:tcPr>
            <w:tcW w:w="1762" w:type="dxa"/>
            <w:vAlign w:val="center"/>
          </w:tcPr>
          <w:p w14:paraId="6DEFB33A" w14:textId="77777777" w:rsidR="00F35CC5" w:rsidRPr="00F35CC5" w:rsidRDefault="00F35CC5" w:rsidP="00616231">
            <w:pPr>
              <w:pStyle w:val="af6"/>
              <w:spacing w:after="0"/>
              <w:ind w:leftChars="0" w:left="0"/>
              <w:jc w:val="both"/>
              <w:rPr>
                <w:strike/>
              </w:rPr>
            </w:pPr>
            <w:r w:rsidRPr="00F35CC5">
              <w:rPr>
                <w:rFonts w:hint="eastAsia"/>
                <w:strike/>
              </w:rPr>
              <w:t>a</w:t>
            </w:r>
            <w:r w:rsidRPr="00F35CC5">
              <w:rPr>
                <w:strike/>
              </w:rPr>
              <w:t>gentLoginId</w:t>
            </w:r>
          </w:p>
        </w:tc>
        <w:tc>
          <w:tcPr>
            <w:tcW w:w="980" w:type="dxa"/>
            <w:vAlign w:val="center"/>
          </w:tcPr>
          <w:p w14:paraId="1FBB9EB9" w14:textId="77777777" w:rsidR="00F35CC5" w:rsidRPr="00F35CC5" w:rsidRDefault="00F35CC5" w:rsidP="00616231">
            <w:pPr>
              <w:pStyle w:val="af6"/>
              <w:spacing w:after="0"/>
              <w:ind w:leftChars="0" w:left="0"/>
              <w:jc w:val="both"/>
              <w:rPr>
                <w:strike/>
              </w:rPr>
            </w:pPr>
            <w:r w:rsidRPr="00F35CC5">
              <w:rPr>
                <w:rFonts w:hint="eastAsia"/>
                <w:strike/>
              </w:rPr>
              <w:t>s</w:t>
            </w:r>
            <w:r w:rsidRPr="00F35CC5">
              <w:rPr>
                <w:strike/>
              </w:rPr>
              <w:t>tring</w:t>
            </w:r>
          </w:p>
        </w:tc>
        <w:tc>
          <w:tcPr>
            <w:tcW w:w="820" w:type="dxa"/>
            <w:vAlign w:val="center"/>
          </w:tcPr>
          <w:p w14:paraId="7BC4F359" w14:textId="3458EEF1" w:rsidR="00F35CC5" w:rsidRPr="00F35CC5" w:rsidRDefault="00842EBC" w:rsidP="00616231">
            <w:pPr>
              <w:pStyle w:val="af6"/>
              <w:spacing w:after="0"/>
              <w:ind w:leftChars="0" w:left="0"/>
              <w:jc w:val="center"/>
              <w:rPr>
                <w:strike/>
              </w:rPr>
            </w:pPr>
            <w:r>
              <w:rPr>
                <w:strike/>
              </w:rPr>
              <w:t>24</w:t>
            </w:r>
          </w:p>
        </w:tc>
        <w:tc>
          <w:tcPr>
            <w:tcW w:w="5446" w:type="dxa"/>
            <w:vAlign w:val="center"/>
          </w:tcPr>
          <w:p w14:paraId="4DB89CDC" w14:textId="77777777" w:rsidR="00F35CC5" w:rsidRPr="00F35CC5" w:rsidRDefault="00F35CC5" w:rsidP="00616231">
            <w:pPr>
              <w:pStyle w:val="af6"/>
              <w:spacing w:after="0"/>
              <w:ind w:leftChars="0" w:left="0"/>
              <w:jc w:val="both"/>
              <w:rPr>
                <w:strike/>
              </w:rPr>
            </w:pPr>
            <w:r w:rsidRPr="00F35CC5">
              <w:rPr>
                <w:strike/>
              </w:rPr>
              <w:t>代理登录ID</w:t>
            </w:r>
          </w:p>
        </w:tc>
      </w:tr>
      <w:tr w:rsidR="00616231" w:rsidRPr="00114D94" w14:paraId="725EE8EF" w14:textId="77777777" w:rsidTr="00616231">
        <w:trPr>
          <w:trHeight w:val="397"/>
        </w:trPr>
        <w:tc>
          <w:tcPr>
            <w:tcW w:w="1762" w:type="dxa"/>
            <w:vAlign w:val="center"/>
          </w:tcPr>
          <w:p w14:paraId="7DD9692A" w14:textId="77777777" w:rsidR="00616231" w:rsidRPr="00F7411A" w:rsidRDefault="00616231" w:rsidP="00616231">
            <w:pPr>
              <w:pStyle w:val="af6"/>
              <w:spacing w:after="0"/>
              <w:ind w:leftChars="0" w:left="0"/>
              <w:jc w:val="both"/>
            </w:pPr>
            <w:r>
              <w:t>bet</w:t>
            </w:r>
          </w:p>
        </w:tc>
        <w:tc>
          <w:tcPr>
            <w:tcW w:w="980" w:type="dxa"/>
            <w:vAlign w:val="center"/>
          </w:tcPr>
          <w:p w14:paraId="18A4593C" w14:textId="77777777" w:rsidR="00616231" w:rsidRPr="00F7411A" w:rsidRDefault="00616231" w:rsidP="00616231">
            <w:pPr>
              <w:pStyle w:val="af6"/>
              <w:spacing w:after="0"/>
              <w:ind w:leftChars="0" w:left="0"/>
              <w:jc w:val="both"/>
            </w:pPr>
            <w:r>
              <w:t>double</w:t>
            </w:r>
          </w:p>
        </w:tc>
        <w:tc>
          <w:tcPr>
            <w:tcW w:w="820" w:type="dxa"/>
            <w:vAlign w:val="center"/>
          </w:tcPr>
          <w:p w14:paraId="740018B4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5446" w:type="dxa"/>
            <w:vAlign w:val="center"/>
          </w:tcPr>
          <w:p w14:paraId="42C09D4A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both"/>
            </w:pPr>
            <w:r w:rsidRPr="00F7411A">
              <w:t>注单金额</w:t>
            </w:r>
          </w:p>
        </w:tc>
      </w:tr>
      <w:tr w:rsidR="00616231" w:rsidRPr="00114D94" w14:paraId="608916A3" w14:textId="77777777" w:rsidTr="00616231">
        <w:trPr>
          <w:trHeight w:val="397"/>
        </w:trPr>
        <w:tc>
          <w:tcPr>
            <w:tcW w:w="1762" w:type="dxa"/>
            <w:vAlign w:val="center"/>
          </w:tcPr>
          <w:p w14:paraId="3E1B1CD9" w14:textId="77777777" w:rsidR="00616231" w:rsidRPr="00F7411A" w:rsidRDefault="00EC7297" w:rsidP="00616231">
            <w:pPr>
              <w:pStyle w:val="af6"/>
              <w:spacing w:after="0"/>
              <w:ind w:leftChars="0" w:left="0"/>
              <w:jc w:val="both"/>
            </w:pPr>
            <w:r>
              <w:t>order_</w:t>
            </w:r>
            <w:r w:rsidR="00F35CC5">
              <w:t>count</w:t>
            </w:r>
          </w:p>
        </w:tc>
        <w:tc>
          <w:tcPr>
            <w:tcW w:w="980" w:type="dxa"/>
            <w:vAlign w:val="center"/>
          </w:tcPr>
          <w:p w14:paraId="312E8CC5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both"/>
            </w:pPr>
            <w:r>
              <w:t>int</w:t>
            </w:r>
          </w:p>
        </w:tc>
        <w:tc>
          <w:tcPr>
            <w:tcW w:w="820" w:type="dxa"/>
            <w:vAlign w:val="center"/>
          </w:tcPr>
          <w:p w14:paraId="61DB3689" w14:textId="77777777" w:rsidR="00616231" w:rsidRPr="00F7411A" w:rsidRDefault="00616231" w:rsidP="00616231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46" w:type="dxa"/>
            <w:vAlign w:val="center"/>
          </w:tcPr>
          <w:p w14:paraId="31C7FEDC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both"/>
            </w:pPr>
            <w:r>
              <w:t>注单数量</w:t>
            </w:r>
          </w:p>
        </w:tc>
      </w:tr>
      <w:tr w:rsidR="00616231" w:rsidRPr="00114D94" w14:paraId="55491CCE" w14:textId="77777777" w:rsidTr="00616231">
        <w:trPr>
          <w:trHeight w:val="397"/>
        </w:trPr>
        <w:tc>
          <w:tcPr>
            <w:tcW w:w="1762" w:type="dxa"/>
            <w:vAlign w:val="center"/>
          </w:tcPr>
          <w:p w14:paraId="06364775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both"/>
            </w:pPr>
            <w:r>
              <w:t>win</w:t>
            </w:r>
          </w:p>
        </w:tc>
        <w:tc>
          <w:tcPr>
            <w:tcW w:w="980" w:type="dxa"/>
            <w:vAlign w:val="center"/>
          </w:tcPr>
          <w:p w14:paraId="6B5FF79E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both"/>
            </w:pPr>
            <w:r>
              <w:t>double</w:t>
            </w:r>
          </w:p>
        </w:tc>
        <w:tc>
          <w:tcPr>
            <w:tcW w:w="820" w:type="dxa"/>
            <w:vAlign w:val="center"/>
          </w:tcPr>
          <w:p w14:paraId="5BAB575E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446" w:type="dxa"/>
            <w:vAlign w:val="center"/>
          </w:tcPr>
          <w:p w14:paraId="57438B70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both"/>
            </w:pPr>
            <w:r w:rsidRPr="00F35CC5">
              <w:rPr>
                <w:rFonts w:hint="eastAsia"/>
              </w:rPr>
              <w:t>派彩额度（输赢）</w:t>
            </w:r>
          </w:p>
        </w:tc>
      </w:tr>
      <w:tr w:rsidR="00616231" w:rsidRPr="00114D94" w14:paraId="22D37FAA" w14:textId="77777777" w:rsidTr="00616231">
        <w:trPr>
          <w:trHeight w:val="397"/>
        </w:trPr>
        <w:tc>
          <w:tcPr>
            <w:tcW w:w="1762" w:type="dxa"/>
            <w:vAlign w:val="center"/>
          </w:tcPr>
          <w:p w14:paraId="70E2F1DC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both"/>
            </w:pPr>
            <w:r>
              <w:t>settle</w:t>
            </w:r>
          </w:p>
        </w:tc>
        <w:tc>
          <w:tcPr>
            <w:tcW w:w="980" w:type="dxa"/>
            <w:vAlign w:val="center"/>
          </w:tcPr>
          <w:p w14:paraId="4D657BC2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both"/>
            </w:pPr>
            <w:r>
              <w:t>double</w:t>
            </w:r>
          </w:p>
        </w:tc>
        <w:tc>
          <w:tcPr>
            <w:tcW w:w="820" w:type="dxa"/>
            <w:vAlign w:val="center"/>
          </w:tcPr>
          <w:p w14:paraId="49499E9D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446" w:type="dxa"/>
            <w:vAlign w:val="center"/>
          </w:tcPr>
          <w:p w14:paraId="2856BE69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both"/>
            </w:pPr>
            <w:r w:rsidRPr="00F35CC5">
              <w:rPr>
                <w:rFonts w:hint="eastAsia"/>
              </w:rPr>
              <w:t>结算额度</w:t>
            </w:r>
          </w:p>
        </w:tc>
      </w:tr>
      <w:tr w:rsidR="00616231" w:rsidRPr="00114D94" w14:paraId="1C19A2AB" w14:textId="77777777" w:rsidTr="00616231">
        <w:trPr>
          <w:trHeight w:val="397"/>
        </w:trPr>
        <w:tc>
          <w:tcPr>
            <w:tcW w:w="1762" w:type="dxa"/>
            <w:vAlign w:val="center"/>
          </w:tcPr>
          <w:p w14:paraId="26D5551B" w14:textId="77777777" w:rsidR="00616231" w:rsidRPr="00F7411A" w:rsidRDefault="00205FBD" w:rsidP="00616231">
            <w:pPr>
              <w:pStyle w:val="af6"/>
              <w:spacing w:after="0"/>
              <w:ind w:leftChars="0" w:left="0"/>
              <w:jc w:val="both"/>
            </w:pPr>
            <w:r w:rsidRPr="00205FBD">
              <w:t>rebateMoney</w:t>
            </w:r>
          </w:p>
        </w:tc>
        <w:tc>
          <w:tcPr>
            <w:tcW w:w="980" w:type="dxa"/>
            <w:vAlign w:val="center"/>
          </w:tcPr>
          <w:p w14:paraId="612EB710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both"/>
            </w:pPr>
            <w:r>
              <w:t>double</w:t>
            </w:r>
          </w:p>
        </w:tc>
        <w:tc>
          <w:tcPr>
            <w:tcW w:w="820" w:type="dxa"/>
            <w:vAlign w:val="center"/>
          </w:tcPr>
          <w:p w14:paraId="5831BAE0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446" w:type="dxa"/>
            <w:vAlign w:val="center"/>
          </w:tcPr>
          <w:p w14:paraId="06DB09F5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both"/>
            </w:pPr>
            <w:r w:rsidRPr="00F35CC5">
              <w:rPr>
                <w:rFonts w:hint="eastAsia"/>
              </w:rPr>
              <w:t>投注返点金额</w:t>
            </w:r>
          </w:p>
        </w:tc>
      </w:tr>
      <w:tr w:rsidR="00616231" w:rsidRPr="00114D94" w14:paraId="624D0CDF" w14:textId="77777777" w:rsidTr="00616231">
        <w:trPr>
          <w:trHeight w:val="397"/>
        </w:trPr>
        <w:tc>
          <w:tcPr>
            <w:tcW w:w="1762" w:type="dxa"/>
            <w:vAlign w:val="center"/>
          </w:tcPr>
          <w:p w14:paraId="1E824979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r</w:t>
            </w:r>
            <w:r>
              <w:t>efundMoney</w:t>
            </w:r>
          </w:p>
        </w:tc>
        <w:tc>
          <w:tcPr>
            <w:tcW w:w="980" w:type="dxa"/>
            <w:vAlign w:val="center"/>
          </w:tcPr>
          <w:p w14:paraId="07496826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both"/>
            </w:pPr>
            <w:r>
              <w:t>double</w:t>
            </w:r>
          </w:p>
        </w:tc>
        <w:tc>
          <w:tcPr>
            <w:tcW w:w="820" w:type="dxa"/>
            <w:vAlign w:val="center"/>
          </w:tcPr>
          <w:p w14:paraId="262D2E55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446" w:type="dxa"/>
            <w:vAlign w:val="center"/>
          </w:tcPr>
          <w:p w14:paraId="2E573305" w14:textId="77777777" w:rsidR="00616231" w:rsidRPr="00F7411A" w:rsidRDefault="00F35CC5" w:rsidP="00616231">
            <w:pPr>
              <w:pStyle w:val="af6"/>
              <w:spacing w:after="0"/>
              <w:ind w:leftChars="0" w:left="0"/>
              <w:jc w:val="both"/>
            </w:pPr>
            <w:r w:rsidRPr="00F35CC5">
              <w:rPr>
                <w:rFonts w:hint="eastAsia"/>
              </w:rPr>
              <w:t>打和返款</w:t>
            </w:r>
          </w:p>
        </w:tc>
      </w:tr>
      <w:tr w:rsidR="00616231" w:rsidRPr="00EC7297" w14:paraId="3379913D" w14:textId="77777777" w:rsidTr="00616231">
        <w:trPr>
          <w:trHeight w:val="397"/>
        </w:trPr>
        <w:tc>
          <w:tcPr>
            <w:tcW w:w="1762" w:type="dxa"/>
            <w:vAlign w:val="center"/>
          </w:tcPr>
          <w:p w14:paraId="40F3C0D8" w14:textId="77777777" w:rsidR="00616231" w:rsidRPr="00EC7297" w:rsidRDefault="00F35CC5" w:rsidP="00616231">
            <w:pPr>
              <w:pStyle w:val="af6"/>
              <w:spacing w:after="0"/>
              <w:ind w:leftChars="0" w:left="0"/>
              <w:jc w:val="both"/>
              <w:rPr>
                <w:strike/>
              </w:rPr>
            </w:pPr>
            <w:r w:rsidRPr="00EC7297">
              <w:rPr>
                <w:rFonts w:hint="eastAsia"/>
                <w:strike/>
              </w:rPr>
              <w:t>a</w:t>
            </w:r>
            <w:r w:rsidRPr="00EC7297">
              <w:rPr>
                <w:strike/>
              </w:rPr>
              <w:t>gentRebateMoney</w:t>
            </w:r>
          </w:p>
        </w:tc>
        <w:tc>
          <w:tcPr>
            <w:tcW w:w="980" w:type="dxa"/>
            <w:vAlign w:val="center"/>
          </w:tcPr>
          <w:p w14:paraId="623A05A5" w14:textId="77777777" w:rsidR="00616231" w:rsidRPr="00EC7297" w:rsidRDefault="00F35CC5" w:rsidP="00F35CC5">
            <w:pPr>
              <w:pStyle w:val="af6"/>
              <w:spacing w:after="0"/>
              <w:ind w:leftChars="0" w:left="0"/>
              <w:jc w:val="both"/>
              <w:rPr>
                <w:strike/>
              </w:rPr>
            </w:pPr>
            <w:r w:rsidRPr="00EC7297">
              <w:rPr>
                <w:strike/>
              </w:rPr>
              <w:t>double</w:t>
            </w:r>
          </w:p>
        </w:tc>
        <w:tc>
          <w:tcPr>
            <w:tcW w:w="820" w:type="dxa"/>
            <w:vAlign w:val="center"/>
          </w:tcPr>
          <w:p w14:paraId="66F76959" w14:textId="77777777" w:rsidR="00616231" w:rsidRPr="00EC7297" w:rsidRDefault="00F35CC5" w:rsidP="00616231">
            <w:pPr>
              <w:pStyle w:val="af6"/>
              <w:spacing w:after="0"/>
              <w:ind w:leftChars="0" w:left="0"/>
              <w:jc w:val="center"/>
              <w:rPr>
                <w:strike/>
              </w:rPr>
            </w:pPr>
            <w:r w:rsidRPr="00EC7297">
              <w:rPr>
                <w:rFonts w:hint="eastAsia"/>
                <w:strike/>
              </w:rPr>
              <w:t>6</w:t>
            </w:r>
            <w:r w:rsidRPr="00EC7297">
              <w:rPr>
                <w:strike/>
              </w:rPr>
              <w:t>4</w:t>
            </w:r>
          </w:p>
        </w:tc>
        <w:tc>
          <w:tcPr>
            <w:tcW w:w="5446" w:type="dxa"/>
            <w:vAlign w:val="center"/>
          </w:tcPr>
          <w:p w14:paraId="3C917671" w14:textId="77777777" w:rsidR="00616231" w:rsidRPr="00EC7297" w:rsidRDefault="00F35CC5" w:rsidP="00616231">
            <w:pPr>
              <w:pStyle w:val="af6"/>
              <w:spacing w:after="0"/>
              <w:ind w:leftChars="0" w:left="0"/>
              <w:jc w:val="both"/>
              <w:rPr>
                <w:strike/>
              </w:rPr>
            </w:pPr>
            <w:r w:rsidRPr="00EC7297">
              <w:rPr>
                <w:rFonts w:hint="eastAsia"/>
                <w:strike/>
              </w:rPr>
              <w:t>代理返点</w:t>
            </w:r>
          </w:p>
        </w:tc>
      </w:tr>
    </w:tbl>
    <w:p w14:paraId="59C58FE0" w14:textId="77777777" w:rsidR="001A5652" w:rsidRPr="00BB42F4" w:rsidRDefault="001A5652" w:rsidP="00F35CC5">
      <w:pPr>
        <w:pStyle w:val="af9"/>
        <w:spacing w:before="120" w:after="0" w:line="240" w:lineRule="auto"/>
        <w:ind w:left="528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14D94">
        <w:rPr>
          <w:rFonts w:hint="eastAsia"/>
          <w:lang w:eastAsia="zh-Hans"/>
        </w:rPr>
        <w:t xml:space="preserve"> </w:t>
      </w:r>
      <w:r>
        <w:rPr>
          <w:rStyle w:val="af8"/>
          <w:position w:val="0"/>
          <w:bdr w:val="none" w:sz="0" w:space="0" w:color="auto"/>
          <w:shd w:val="clear" w:color="auto" w:fill="auto"/>
        </w:rPr>
        <w:t>post</w:t>
      </w:r>
      <w:r w:rsidRPr="00BB42F4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1A5652" w14:paraId="343CA2B1" w14:textId="77777777" w:rsidTr="001A5652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B2D5F7E" w14:textId="77777777" w:rsidR="001A5652" w:rsidRPr="003924BB" w:rsidRDefault="001A5652" w:rsidP="001A5652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66B51374" w14:textId="77777777" w:rsidR="001A5652" w:rsidRPr="006C7279" w:rsidRDefault="001A5652" w:rsidP="001A5652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="00205FBD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95701">
              <w:rPr>
                <w:rFonts w:ascii="Courier New" w:eastAsia="宋体" w:hAnsi="Courier New" w:cs="Courier New"/>
                <w:color w:val="4E9A06"/>
              </w:rPr>
              <w:t>3a3cb1e4-8bf4-4743-b6f0-aa995ca783aa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BB82933" w14:textId="77777777" w:rsidR="001A5652" w:rsidRPr="006C7279" w:rsidRDefault="001A5652" w:rsidP="001A5652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="00205FBD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="00205FBD" w:rsidRPr="00205FBD">
              <w:rPr>
                <w:rFonts w:ascii="Courier New" w:eastAsia="宋体" w:hAnsi="Courier New" w:cs="Courier New"/>
                <w:color w:val="4E9A06"/>
              </w:rPr>
              <w:t>open.order.bg.nlottery.stats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3115E1E" w14:textId="77777777" w:rsidR="001A5652" w:rsidRPr="006C7279" w:rsidRDefault="001A5652" w:rsidP="001A5652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</w:p>
          <w:p w14:paraId="7C54A7DF" w14:textId="77777777" w:rsidR="001A5652" w:rsidRPr="003924BB" w:rsidRDefault="001A5652" w:rsidP="001A5652">
            <w:pPr>
              <w:pStyle w:val="af9"/>
              <w:spacing w:beforeLines="0" w:before="0" w:after="0"/>
              <w:ind w:leftChars="20" w:left="48" w:firstLineChars="203" w:firstLine="487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56B90355" w14:textId="77777777" w:rsidR="001A5652" w:rsidRPr="006C7279" w:rsidRDefault="001A5652" w:rsidP="001A5652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="00205FBD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a52e03d4-cc56-41d3-8b2f-7cd6a89061ec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2C1AE52" w14:textId="77777777" w:rsidR="001A5652" w:rsidRPr="006C7279" w:rsidRDefault="001A5652" w:rsidP="001A5652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sign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="00205FBD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EC0565CD0C5A0A9E0E90713D098A1048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B493C7C" w14:textId="77777777" w:rsidR="001A5652" w:rsidRDefault="001A5652" w:rsidP="001A5652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="00205FBD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3A21978" w14:textId="77777777" w:rsidR="001A5652" w:rsidRPr="006C7279" w:rsidRDefault="001A5652" w:rsidP="001A5652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F35CC5">
              <w:rPr>
                <w:rFonts w:ascii="Courier New" w:eastAsia="宋体" w:hAnsi="Courier New" w:cs="Courier New"/>
                <w:color w:val="204A87"/>
              </w:rPr>
              <w:t>timeType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="00205FBD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>
              <w:rPr>
                <w:rFonts w:ascii="Courier New" w:eastAsia="宋体" w:hAnsi="Courier New" w:cs="Courier New"/>
                <w:color w:val="AD7FA8"/>
              </w:rPr>
              <w:t>2</w:t>
            </w:r>
            <w:r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6CB7E1D0" w14:textId="1162F0F0" w:rsidR="001A5652" w:rsidRDefault="001A5652" w:rsidP="00F35CC5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F35CC5">
              <w:rPr>
                <w:rFonts w:ascii="Courier New" w:eastAsia="宋体" w:hAnsi="Courier New" w:cs="Courier New"/>
                <w:color w:val="204A87"/>
              </w:rPr>
              <w:t>timeZ</w:t>
            </w:r>
            <w:r w:rsidR="00D16144">
              <w:rPr>
                <w:rFonts w:ascii="Courier New" w:eastAsia="宋体" w:hAnsi="Courier New" w:cs="Courier New"/>
                <w:color w:val="204A87"/>
              </w:rPr>
              <w:t>o</w:t>
            </w:r>
            <w:r w:rsidR="00F35CC5">
              <w:rPr>
                <w:rFonts w:ascii="Courier New" w:eastAsia="宋体" w:hAnsi="Courier New" w:cs="Courier New"/>
                <w:color w:val="204A87"/>
              </w:rPr>
              <w:t>ne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="00205FBD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="00F35CC5">
              <w:rPr>
                <w:rFonts w:ascii="Courier New" w:eastAsia="宋体" w:hAnsi="Courier New" w:cs="Courier New"/>
                <w:color w:val="AD7FA8"/>
              </w:rPr>
              <w:t>2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655EE4DE" w14:textId="77777777" w:rsidR="001A5652" w:rsidRPr="006C7279" w:rsidRDefault="001A5652" w:rsidP="001A5652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"startTime"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="00205FBD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2018-06-16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047EFFAE" w14:textId="77777777" w:rsidR="001A5652" w:rsidRPr="006C7279" w:rsidRDefault="001A5652" w:rsidP="001A5652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"endTime"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="00205FBD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2018-06-16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</w:p>
          <w:p w14:paraId="17236053" w14:textId="77777777" w:rsidR="001A5652" w:rsidRPr="006C7279" w:rsidRDefault="001A5652" w:rsidP="001A5652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33306C6" w14:textId="77777777" w:rsidR="001A5652" w:rsidRPr="006C7279" w:rsidRDefault="001A5652" w:rsidP="001A5652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="00205FBD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1797C3BB" w14:textId="77777777" w:rsidR="001A5652" w:rsidRPr="006C7279" w:rsidRDefault="001A5652" w:rsidP="001A5652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153A3E44" w14:textId="77777777" w:rsidR="001A5652" w:rsidRDefault="001A5652">
      <w:pPr>
        <w:spacing w:after="200" w:line="288" w:lineRule="auto"/>
      </w:pPr>
      <w:r>
        <w:br w:type="page"/>
      </w:r>
    </w:p>
    <w:p w14:paraId="3DADF1DB" w14:textId="26CB60B9" w:rsidR="004607B4" w:rsidRDefault="004607B4" w:rsidP="004607B4">
      <w:pPr>
        <w:pStyle w:val="af1"/>
        <w:spacing w:after="240"/>
      </w:pPr>
      <w:bookmarkStart w:id="50" w:name="_Toc29317699"/>
      <w:r>
        <w:rPr>
          <w:rFonts w:hint="eastAsia"/>
        </w:rPr>
        <w:lastRenderedPageBreak/>
        <w:t>竞彩相关接口</w:t>
      </w:r>
      <w:bookmarkEnd w:id="50"/>
    </w:p>
    <w:p w14:paraId="5524291C" w14:textId="77777777" w:rsidR="004607B4" w:rsidRDefault="004607B4" w:rsidP="004607B4">
      <w:pPr>
        <w:pStyle w:val="af2"/>
        <w:ind w:left="480" w:right="240"/>
      </w:pPr>
      <w:bookmarkStart w:id="51" w:name="_Toc29317700"/>
      <w:r>
        <w:rPr>
          <w:rFonts w:hint="eastAsia"/>
          <w:lang w:eastAsia="zh-Hans"/>
        </w:rPr>
        <w:t>获取游戏试玩地址</w:t>
      </w:r>
      <w:bookmarkEnd w:id="51"/>
    </w:p>
    <w:p w14:paraId="674A0D1B" w14:textId="77777777" w:rsidR="004607B4" w:rsidRDefault="004607B4" w:rsidP="004607B4">
      <w:pPr>
        <w:pStyle w:val="af7"/>
        <w:ind w:left="504" w:right="240"/>
      </w:pPr>
      <w:r>
        <w:rPr>
          <w:rFonts w:hint="eastAsia"/>
        </w:rPr>
        <w:t>接口地址</w:t>
      </w:r>
    </w:p>
    <w:p w14:paraId="1EE5C144" w14:textId="0681A767" w:rsidR="004607B4" w:rsidRDefault="004607B4" w:rsidP="004607B4">
      <w:pPr>
        <w:pStyle w:val="af6"/>
        <w:spacing w:before="200" w:after="120"/>
        <w:ind w:leftChars="200" w:left="480"/>
        <w:rPr>
          <w:rStyle w:val="af8"/>
        </w:rPr>
      </w:pPr>
      <w:r w:rsidRPr="00490E95">
        <w:rPr>
          <w:rStyle w:val="af8"/>
        </w:rPr>
        <w:t>open.game.bg.</w:t>
      </w:r>
      <w:r w:rsidRPr="004607B4">
        <w:rPr>
          <w:rStyle w:val="af8"/>
        </w:rPr>
        <w:t>sportlottery</w:t>
      </w:r>
      <w:r w:rsidRPr="00490E95">
        <w:rPr>
          <w:rStyle w:val="af8"/>
        </w:rPr>
        <w:t>.trial.url</w:t>
      </w:r>
    </w:p>
    <w:p w14:paraId="6F341C3A" w14:textId="77777777" w:rsidR="004607B4" w:rsidRPr="00944A0B" w:rsidRDefault="004607B4" w:rsidP="004607B4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2"/>
        <w:gridCol w:w="995"/>
        <w:gridCol w:w="851"/>
        <w:gridCol w:w="709"/>
        <w:gridCol w:w="5101"/>
      </w:tblGrid>
      <w:tr w:rsidR="004607B4" w14:paraId="24A654DE" w14:textId="77777777" w:rsidTr="00E22C56">
        <w:trPr>
          <w:trHeight w:val="454"/>
        </w:trPr>
        <w:tc>
          <w:tcPr>
            <w:tcW w:w="1352" w:type="dxa"/>
            <w:shd w:val="clear" w:color="auto" w:fill="DEE7EC"/>
            <w:vAlign w:val="center"/>
          </w:tcPr>
          <w:p w14:paraId="3D2BC4B2" w14:textId="77777777" w:rsidR="004607B4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5" w:type="dxa"/>
            <w:shd w:val="clear" w:color="auto" w:fill="DEE7EC"/>
            <w:vAlign w:val="center"/>
          </w:tcPr>
          <w:p w14:paraId="5325C298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6AA72A91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2A18E55A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1" w:type="dxa"/>
            <w:shd w:val="clear" w:color="auto" w:fill="DEE7EC"/>
            <w:vAlign w:val="center"/>
          </w:tcPr>
          <w:p w14:paraId="18237E05" w14:textId="77777777" w:rsidR="004607B4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4607B4" w14:paraId="4466C969" w14:textId="77777777" w:rsidTr="00E22C56">
        <w:trPr>
          <w:trHeight w:val="454"/>
        </w:trPr>
        <w:tc>
          <w:tcPr>
            <w:tcW w:w="1352" w:type="dxa"/>
            <w:vAlign w:val="center"/>
          </w:tcPr>
          <w:p w14:paraId="1C129454" w14:textId="77777777" w:rsidR="004607B4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5" w:type="dxa"/>
            <w:vAlign w:val="center"/>
          </w:tcPr>
          <w:p w14:paraId="0FD11F87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14:paraId="64B33CAE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4B2BD9B8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1" w:type="dxa"/>
            <w:vAlign w:val="center"/>
          </w:tcPr>
          <w:p w14:paraId="6C4C4102" w14:textId="77777777" w:rsidR="004607B4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4607B4" w14:paraId="47CFC05C" w14:textId="77777777" w:rsidTr="00E22C56">
        <w:trPr>
          <w:trHeight w:val="454"/>
        </w:trPr>
        <w:tc>
          <w:tcPr>
            <w:tcW w:w="1352" w:type="dxa"/>
            <w:vAlign w:val="center"/>
          </w:tcPr>
          <w:p w14:paraId="36499956" w14:textId="77777777" w:rsidR="004607B4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95" w:type="dxa"/>
            <w:vAlign w:val="center"/>
          </w:tcPr>
          <w:p w14:paraId="408C4A10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61022F23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2BD73E10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1" w:type="dxa"/>
            <w:vAlign w:val="center"/>
          </w:tcPr>
          <w:p w14:paraId="7B74B850" w14:textId="77777777" w:rsidR="004607B4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t>签名摘要sign</w:t>
            </w:r>
            <w:r w:rsidRPr="00C80D88">
              <w:t>=</w:t>
            </w:r>
            <w:r w:rsidRPr="007C35A5">
              <w:t>md5(random+sn+secretKey)</w:t>
            </w:r>
          </w:p>
        </w:tc>
      </w:tr>
      <w:tr w:rsidR="004607B4" w14:paraId="5365FA8E" w14:textId="77777777" w:rsidTr="00E22C56">
        <w:trPr>
          <w:trHeight w:val="454"/>
        </w:trPr>
        <w:tc>
          <w:tcPr>
            <w:tcW w:w="1352" w:type="dxa"/>
            <w:vAlign w:val="center"/>
          </w:tcPr>
          <w:p w14:paraId="08136776" w14:textId="77777777" w:rsidR="004607B4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5" w:type="dxa"/>
            <w:vAlign w:val="center"/>
          </w:tcPr>
          <w:p w14:paraId="6B74CBC4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7ABA1D5A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51050F56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1" w:type="dxa"/>
            <w:vAlign w:val="center"/>
          </w:tcPr>
          <w:p w14:paraId="4A2A4A02" w14:textId="77777777" w:rsidR="004607B4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4607B4" w14:paraId="4EEC5186" w14:textId="77777777" w:rsidTr="00E22C56">
        <w:trPr>
          <w:trHeight w:val="454"/>
        </w:trPr>
        <w:tc>
          <w:tcPr>
            <w:tcW w:w="1352" w:type="dxa"/>
            <w:vAlign w:val="center"/>
          </w:tcPr>
          <w:p w14:paraId="0A49EC89" w14:textId="148A719C" w:rsidR="004607B4" w:rsidRPr="00A64914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ameId</w:t>
            </w:r>
          </w:p>
        </w:tc>
        <w:tc>
          <w:tcPr>
            <w:tcW w:w="995" w:type="dxa"/>
            <w:vAlign w:val="center"/>
          </w:tcPr>
          <w:p w14:paraId="5103FA2B" w14:textId="298DFCB8" w:rsidR="004607B4" w:rsidRPr="00A6491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vAlign w:val="center"/>
          </w:tcPr>
          <w:p w14:paraId="20A11884" w14:textId="2832C39B" w:rsidR="004607B4" w:rsidRPr="00A6491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t>10</w:t>
            </w:r>
          </w:p>
        </w:tc>
        <w:tc>
          <w:tcPr>
            <w:tcW w:w="709" w:type="dxa"/>
            <w:vAlign w:val="center"/>
          </w:tcPr>
          <w:p w14:paraId="5F365213" w14:textId="77777777" w:rsidR="004607B4" w:rsidRPr="00A64914" w:rsidRDefault="004607B4" w:rsidP="004607B4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1" w:type="dxa"/>
            <w:vAlign w:val="center"/>
          </w:tcPr>
          <w:p w14:paraId="41F77FBD" w14:textId="5B2F03D7" w:rsidR="004607B4" w:rsidRPr="00A64914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t xml:space="preserve">游戏ID </w:t>
            </w:r>
            <w:r w:rsidRPr="004607B4">
              <w:t>1</w:t>
            </w:r>
            <w:r>
              <w:t xml:space="preserve">: </w:t>
            </w:r>
            <w:r w:rsidRPr="004607B4">
              <w:t>BG竞足</w:t>
            </w:r>
            <w:r w:rsidRPr="00A64914">
              <w:t>(默认)</w:t>
            </w:r>
            <w:r w:rsidRPr="004607B4">
              <w:t xml:space="preserve"> 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Pr="004607B4">
              <w:t>2</w:t>
            </w:r>
            <w:r>
              <w:t>:</w:t>
            </w:r>
            <w:r w:rsidRPr="004607B4">
              <w:t xml:space="preserve"> BG竞篮</w:t>
            </w:r>
          </w:p>
        </w:tc>
      </w:tr>
      <w:tr w:rsidR="00B237CB" w14:paraId="50CD5309" w14:textId="77777777" w:rsidTr="00E22C56">
        <w:trPr>
          <w:trHeight w:val="454"/>
        </w:trPr>
        <w:tc>
          <w:tcPr>
            <w:tcW w:w="1352" w:type="dxa"/>
            <w:vAlign w:val="center"/>
          </w:tcPr>
          <w:p w14:paraId="788ECE16" w14:textId="77777777" w:rsidR="00B237CB" w:rsidRPr="00A64914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t>orderFrom</w:t>
            </w:r>
          </w:p>
        </w:tc>
        <w:tc>
          <w:tcPr>
            <w:tcW w:w="995" w:type="dxa"/>
            <w:vAlign w:val="center"/>
          </w:tcPr>
          <w:p w14:paraId="19851A2E" w14:textId="59FA169C" w:rsidR="00B237CB" w:rsidRPr="00A64914" w:rsidRDefault="00E22C56" w:rsidP="00D73C56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14:paraId="224A17AD" w14:textId="034F5BFD" w:rsidR="00B237CB" w:rsidRPr="00A64914" w:rsidRDefault="00E22C56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0F7B0DD5" w14:textId="04038BA0" w:rsidR="00B237CB" w:rsidRPr="00A64914" w:rsidRDefault="00E22C56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1" w:type="dxa"/>
            <w:vAlign w:val="center"/>
          </w:tcPr>
          <w:p w14:paraId="7ECE70E1" w14:textId="77777777" w:rsidR="00B237CB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t>请参见</w:t>
            </w:r>
            <w:r>
              <w:rPr>
                <w:rFonts w:hint="eastAsia"/>
              </w:rPr>
              <w:t xml:space="preserve">: </w:t>
            </w:r>
            <w:hyperlink w:anchor="终端类别" w:history="1">
              <w:r w:rsidRPr="001376EF">
                <w:rPr>
                  <w:rStyle w:val="af4"/>
                  <w:rFonts w:ascii="Microsoft YaHei UI" w:hAnsi="Microsoft YaHei UI Light" w:hint="eastAsia"/>
                </w:rPr>
                <w:t>终端类别</w:t>
              </w:r>
            </w:hyperlink>
          </w:p>
        </w:tc>
      </w:tr>
      <w:tr w:rsidR="004607B4" w14:paraId="7754EC71" w14:textId="77777777" w:rsidTr="00E22C56">
        <w:trPr>
          <w:trHeight w:val="454"/>
        </w:trPr>
        <w:tc>
          <w:tcPr>
            <w:tcW w:w="1352" w:type="dxa"/>
            <w:vAlign w:val="center"/>
          </w:tcPr>
          <w:p w14:paraId="6A826FD4" w14:textId="77777777" w:rsidR="004607B4" w:rsidRPr="00A64914" w:rsidRDefault="004607B4" w:rsidP="004607B4">
            <w:pPr>
              <w:pStyle w:val="af6"/>
              <w:spacing w:after="0"/>
              <w:ind w:leftChars="0" w:left="0"/>
              <w:jc w:val="both"/>
            </w:pPr>
            <w:r w:rsidRPr="00A64914">
              <w:t>returnUrl</w:t>
            </w:r>
          </w:p>
        </w:tc>
        <w:tc>
          <w:tcPr>
            <w:tcW w:w="995" w:type="dxa"/>
            <w:vAlign w:val="center"/>
          </w:tcPr>
          <w:p w14:paraId="29090078" w14:textId="77777777" w:rsidR="004607B4" w:rsidRPr="00A64914" w:rsidRDefault="004607B4" w:rsidP="004607B4">
            <w:pPr>
              <w:pStyle w:val="af6"/>
              <w:spacing w:after="0"/>
              <w:ind w:leftChars="0" w:left="0"/>
              <w:jc w:val="center"/>
            </w:pPr>
            <w:r w:rsidRPr="00A64914">
              <w:t>string</w:t>
            </w:r>
          </w:p>
        </w:tc>
        <w:tc>
          <w:tcPr>
            <w:tcW w:w="851" w:type="dxa"/>
            <w:vAlign w:val="center"/>
          </w:tcPr>
          <w:p w14:paraId="5963B703" w14:textId="77777777" w:rsidR="004607B4" w:rsidRPr="00A64914" w:rsidRDefault="004607B4" w:rsidP="004607B4">
            <w:pPr>
              <w:pStyle w:val="af6"/>
              <w:spacing w:after="0"/>
              <w:ind w:leftChars="0" w:left="0"/>
              <w:jc w:val="center"/>
            </w:pPr>
            <w:r w:rsidRPr="00A64914">
              <w:t>256</w:t>
            </w:r>
          </w:p>
        </w:tc>
        <w:tc>
          <w:tcPr>
            <w:tcW w:w="709" w:type="dxa"/>
            <w:vAlign w:val="center"/>
          </w:tcPr>
          <w:p w14:paraId="6170C980" w14:textId="77777777" w:rsidR="004607B4" w:rsidRPr="00A64914" w:rsidRDefault="004607B4" w:rsidP="004607B4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1" w:type="dxa"/>
            <w:vAlign w:val="center"/>
          </w:tcPr>
          <w:p w14:paraId="3EEF246B" w14:textId="77777777" w:rsidR="004607B4" w:rsidRPr="00A64914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t>从游戏中退出时</w:t>
            </w:r>
            <w:r w:rsidRPr="00A64914">
              <w:t>返回</w:t>
            </w:r>
            <w:r>
              <w:t>的</w:t>
            </w:r>
            <w:r w:rsidRPr="00A64914">
              <w:t>链接地址</w:t>
            </w:r>
          </w:p>
        </w:tc>
      </w:tr>
    </w:tbl>
    <w:p w14:paraId="0FFFA783" w14:textId="77777777" w:rsidR="004607B4" w:rsidRDefault="004607B4" w:rsidP="004607B4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5DC9F4D3" w14:textId="77777777" w:rsidR="004607B4" w:rsidRPr="00944A0B" w:rsidRDefault="004607B4" w:rsidP="004607B4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4607B4" w14:paraId="7A0D4CC6" w14:textId="77777777" w:rsidTr="004607B4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27C23140" w14:textId="77777777" w:rsidR="004607B4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5FE81B9F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66788584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38A7023A" w14:textId="77777777" w:rsidR="004607B4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4607B4" w14:paraId="3D2207FB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6B4742BC" w14:textId="77777777" w:rsidR="004607B4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27D81B69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28A06164" w14:textId="77777777" w:rsidR="004607B4" w:rsidRDefault="004607B4" w:rsidP="004607B4">
            <w:pPr>
              <w:pStyle w:val="af6"/>
              <w:spacing w:after="0"/>
              <w:ind w:leftChars="0" w:left="0"/>
              <w:jc w:val="center"/>
            </w:pPr>
            <w:r>
              <w:t>256</w:t>
            </w:r>
          </w:p>
        </w:tc>
        <w:tc>
          <w:tcPr>
            <w:tcW w:w="5812" w:type="dxa"/>
            <w:vAlign w:val="center"/>
          </w:tcPr>
          <w:p w14:paraId="2BC4EF6E" w14:textId="77777777" w:rsidR="004607B4" w:rsidRDefault="004607B4" w:rsidP="004607B4">
            <w:pPr>
              <w:pStyle w:val="af6"/>
              <w:spacing w:after="0"/>
              <w:ind w:leftChars="0" w:left="0"/>
              <w:jc w:val="both"/>
            </w:pPr>
            <w:r>
              <w:t>游戏试玩链接地址</w:t>
            </w:r>
          </w:p>
        </w:tc>
      </w:tr>
    </w:tbl>
    <w:p w14:paraId="5D990ACA" w14:textId="77777777" w:rsidR="004607B4" w:rsidRDefault="004607B4" w:rsidP="004607B4">
      <w:pPr>
        <w:pStyle w:val="af7"/>
        <w:ind w:left="504" w:right="240"/>
        <w:rPr>
          <w:rStyle w:val="af8"/>
        </w:rPr>
      </w:pPr>
    </w:p>
    <w:p w14:paraId="533FC2B8" w14:textId="77777777" w:rsidR="004607B4" w:rsidRPr="00944A0B" w:rsidRDefault="004607B4" w:rsidP="004607B4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4607B4" w14:paraId="12FB863E" w14:textId="77777777" w:rsidTr="004607B4">
        <w:trPr>
          <w:trHeight w:val="499"/>
        </w:trPr>
        <w:tc>
          <w:tcPr>
            <w:tcW w:w="9008" w:type="dxa"/>
            <w:shd w:val="clear" w:color="auto" w:fill="auto"/>
            <w:vAlign w:val="center"/>
          </w:tcPr>
          <w:p w14:paraId="501DF6CB" w14:textId="77777777" w:rsidR="004607B4" w:rsidRPr="00762BDB" w:rsidRDefault="004607B4" w:rsidP="004607B4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28919D71" w14:textId="77777777" w:rsidR="004607B4" w:rsidRPr="007C35A5" w:rsidRDefault="004607B4" w:rsidP="004607B4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05C5">
              <w:rPr>
                <w:rFonts w:ascii="Courier New" w:hAnsi="Courier New" w:cs="Courier New"/>
                <w:color w:val="4E9A06"/>
                <w:sz w:val="18"/>
                <w:szCs w:val="18"/>
              </w:rPr>
              <w:t>31bd5547-4eff-4122-8f40-76dfeb7c4ddc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7551CDC4" w14:textId="038E878D" w:rsidR="004607B4" w:rsidRPr="007C35A5" w:rsidRDefault="004607B4" w:rsidP="004607B4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="00B237CB" w:rsidRPr="00B237CB">
              <w:rPr>
                <w:rFonts w:ascii="Courier New" w:hAnsi="Courier New" w:cs="Courier New"/>
                <w:color w:val="4E9A06"/>
                <w:sz w:val="18"/>
                <w:szCs w:val="18"/>
              </w:rPr>
              <w:t>open.game.bg.sportlottery.trial.url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5E4FD09D" w14:textId="77777777" w:rsidR="004607B4" w:rsidRPr="007C35A5" w:rsidRDefault="004607B4" w:rsidP="004607B4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3702ECFB" w14:textId="77777777" w:rsidR="004607B4" w:rsidRPr="007C35A5" w:rsidRDefault="004607B4" w:rsidP="004607B4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9062a7c1-ce61-440e-9864-d120fff26395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064A19C7" w14:textId="77777777" w:rsidR="004607B4" w:rsidRPr="007C35A5" w:rsidRDefault="004607B4" w:rsidP="004607B4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sign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63CB8A6F" w14:textId="77777777" w:rsidR="004607B4" w:rsidRDefault="004607B4" w:rsidP="004607B4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5319AE59" w14:textId="13D62594" w:rsidR="00C76EA8" w:rsidRDefault="00C76EA8" w:rsidP="00C76EA8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lotteryId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1001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3BCFACEE" w14:textId="6B3FEA55" w:rsidR="00B237CB" w:rsidRPr="007C35A5" w:rsidRDefault="00B237CB" w:rsidP="00B237CB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orderFrom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="00C76EA8">
              <w:rPr>
                <w:rFonts w:ascii="Courier New" w:eastAsia="宋体" w:hAnsi="Courier New" w:cs="Courier New"/>
                <w:color w:val="000000"/>
              </w:rPr>
              <w:t>1</w:t>
            </w:r>
          </w:p>
          <w:p w14:paraId="128AA56F" w14:textId="77777777" w:rsidR="004607B4" w:rsidRPr="007C35A5" w:rsidRDefault="004607B4" w:rsidP="004607B4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  <w:t>},</w:t>
            </w:r>
          </w:p>
          <w:p w14:paraId="6BF95662" w14:textId="77777777" w:rsidR="004607B4" w:rsidRPr="007C35A5" w:rsidRDefault="004607B4" w:rsidP="004607B4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5773DD3E" w14:textId="77777777" w:rsidR="004607B4" w:rsidRPr="007C35A5" w:rsidRDefault="004607B4" w:rsidP="004607B4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}</w:t>
            </w:r>
          </w:p>
        </w:tc>
      </w:tr>
    </w:tbl>
    <w:p w14:paraId="76BA8C9B" w14:textId="6DB11635" w:rsidR="004607B4" w:rsidRDefault="004607B4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</w:p>
    <w:p w14:paraId="002F8571" w14:textId="77777777" w:rsidR="00B237CB" w:rsidRDefault="00B237CB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648B1E94" w14:textId="30BE1016" w:rsidR="00B237CB" w:rsidRDefault="00B237CB" w:rsidP="00B237CB">
      <w:pPr>
        <w:pStyle w:val="af2"/>
        <w:ind w:left="480" w:right="240"/>
      </w:pPr>
      <w:bookmarkStart w:id="52" w:name="_Toc29317701"/>
      <w:r>
        <w:rPr>
          <w:rFonts w:hint="eastAsia"/>
          <w:lang w:eastAsia="zh-Hans"/>
        </w:rPr>
        <w:lastRenderedPageBreak/>
        <w:t>获取游戏链接地址</w:t>
      </w:r>
      <w:bookmarkEnd w:id="52"/>
    </w:p>
    <w:p w14:paraId="4820FE63" w14:textId="77777777" w:rsidR="00B237CB" w:rsidRDefault="00B237CB" w:rsidP="00B237CB">
      <w:pPr>
        <w:pStyle w:val="af7"/>
        <w:ind w:left="504" w:right="240"/>
      </w:pPr>
      <w:r>
        <w:rPr>
          <w:rFonts w:hint="eastAsia"/>
        </w:rPr>
        <w:t>接口地址</w:t>
      </w:r>
    </w:p>
    <w:p w14:paraId="34CC0803" w14:textId="596262C7" w:rsidR="00B237CB" w:rsidRDefault="00B237CB" w:rsidP="00B237CB">
      <w:pPr>
        <w:pStyle w:val="af6"/>
        <w:spacing w:before="200" w:after="120"/>
        <w:ind w:leftChars="200" w:left="480"/>
        <w:rPr>
          <w:rStyle w:val="af8"/>
        </w:rPr>
      </w:pPr>
      <w:r w:rsidRPr="00490E95">
        <w:rPr>
          <w:rStyle w:val="af8"/>
        </w:rPr>
        <w:t>open.game.bg.</w:t>
      </w:r>
      <w:r w:rsidRPr="004607B4">
        <w:rPr>
          <w:rStyle w:val="af8"/>
        </w:rPr>
        <w:t>sportlottery</w:t>
      </w:r>
      <w:r w:rsidRPr="00490E95">
        <w:rPr>
          <w:rStyle w:val="af8"/>
        </w:rPr>
        <w:t>.url</w:t>
      </w:r>
    </w:p>
    <w:p w14:paraId="125C3216" w14:textId="77777777" w:rsidR="00B237CB" w:rsidRPr="00944A0B" w:rsidRDefault="00B237CB" w:rsidP="00B237C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2"/>
        <w:gridCol w:w="994"/>
        <w:gridCol w:w="851"/>
        <w:gridCol w:w="709"/>
        <w:gridCol w:w="5102"/>
      </w:tblGrid>
      <w:tr w:rsidR="00B237CB" w14:paraId="47B35DD2" w14:textId="77777777" w:rsidTr="00321B94">
        <w:trPr>
          <w:trHeight w:val="454"/>
        </w:trPr>
        <w:tc>
          <w:tcPr>
            <w:tcW w:w="1352" w:type="dxa"/>
            <w:shd w:val="clear" w:color="auto" w:fill="DEE7EC"/>
            <w:vAlign w:val="center"/>
          </w:tcPr>
          <w:p w14:paraId="75FA250B" w14:textId="77777777" w:rsidR="00B237CB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4" w:type="dxa"/>
            <w:shd w:val="clear" w:color="auto" w:fill="DEE7EC"/>
            <w:vAlign w:val="center"/>
          </w:tcPr>
          <w:p w14:paraId="186C19E6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62A4C9F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1FCA2EDB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2" w:type="dxa"/>
            <w:shd w:val="clear" w:color="auto" w:fill="DEE7EC"/>
            <w:vAlign w:val="center"/>
          </w:tcPr>
          <w:p w14:paraId="2A7438CA" w14:textId="77777777" w:rsidR="00B237CB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B237CB" w14:paraId="5D5A8886" w14:textId="77777777" w:rsidTr="00321B94">
        <w:trPr>
          <w:trHeight w:val="454"/>
        </w:trPr>
        <w:tc>
          <w:tcPr>
            <w:tcW w:w="1352" w:type="dxa"/>
            <w:vAlign w:val="center"/>
          </w:tcPr>
          <w:p w14:paraId="47232338" w14:textId="77777777" w:rsidR="00B237CB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4" w:type="dxa"/>
            <w:vAlign w:val="center"/>
          </w:tcPr>
          <w:p w14:paraId="2A0B04B2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14:paraId="03BFE2FB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73736124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2" w:type="dxa"/>
            <w:vAlign w:val="center"/>
          </w:tcPr>
          <w:p w14:paraId="2C62977E" w14:textId="77777777" w:rsidR="00B237CB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B237CB" w14:paraId="4DF201A3" w14:textId="77777777" w:rsidTr="00321B94">
        <w:trPr>
          <w:trHeight w:val="454"/>
        </w:trPr>
        <w:tc>
          <w:tcPr>
            <w:tcW w:w="1352" w:type="dxa"/>
            <w:vAlign w:val="center"/>
          </w:tcPr>
          <w:p w14:paraId="75346F04" w14:textId="1FE2D073" w:rsidR="00B237CB" w:rsidRDefault="00E3325B" w:rsidP="00D73C56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94" w:type="dxa"/>
            <w:vAlign w:val="center"/>
          </w:tcPr>
          <w:p w14:paraId="7793F3B2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01F8EEA0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45E72673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2" w:type="dxa"/>
            <w:vAlign w:val="center"/>
          </w:tcPr>
          <w:p w14:paraId="4FBAD7B4" w14:textId="39306F31" w:rsidR="00B237CB" w:rsidRDefault="00B237CB" w:rsidP="00E3325B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E3325B">
              <w:t>sign</w:t>
            </w:r>
            <w:r w:rsidRPr="00C80D88">
              <w:t>=</w:t>
            </w:r>
            <w:r w:rsidRPr="007C35A5">
              <w:t>md5(</w:t>
            </w:r>
            <w:r w:rsidRPr="00B237CB">
              <w:t>random+sn+loginId+secretCode</w:t>
            </w:r>
            <w:r w:rsidRPr="007C35A5">
              <w:t>)</w:t>
            </w:r>
          </w:p>
        </w:tc>
      </w:tr>
      <w:tr w:rsidR="00B237CB" w14:paraId="28A8A403" w14:textId="77777777" w:rsidTr="00321B94">
        <w:trPr>
          <w:trHeight w:val="454"/>
        </w:trPr>
        <w:tc>
          <w:tcPr>
            <w:tcW w:w="1352" w:type="dxa"/>
            <w:vAlign w:val="center"/>
          </w:tcPr>
          <w:p w14:paraId="58359D9C" w14:textId="77777777" w:rsidR="00B237CB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vAlign w:val="center"/>
          </w:tcPr>
          <w:p w14:paraId="1BEC49E2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52DB1F45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3B4B6E70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2" w:type="dxa"/>
            <w:vAlign w:val="center"/>
          </w:tcPr>
          <w:p w14:paraId="57D88665" w14:textId="77777777" w:rsidR="00B237CB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B237CB" w14:paraId="5374E217" w14:textId="77777777" w:rsidTr="00321B94">
        <w:trPr>
          <w:trHeight w:val="454"/>
        </w:trPr>
        <w:tc>
          <w:tcPr>
            <w:tcW w:w="1352" w:type="dxa"/>
            <w:vAlign w:val="center"/>
          </w:tcPr>
          <w:p w14:paraId="68A8E054" w14:textId="77777777" w:rsidR="00B237CB" w:rsidRPr="00A64914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ameId</w:t>
            </w:r>
          </w:p>
        </w:tc>
        <w:tc>
          <w:tcPr>
            <w:tcW w:w="994" w:type="dxa"/>
            <w:vAlign w:val="center"/>
          </w:tcPr>
          <w:p w14:paraId="31B2DD2B" w14:textId="77777777" w:rsidR="00B237CB" w:rsidRPr="00A64914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vAlign w:val="center"/>
          </w:tcPr>
          <w:p w14:paraId="35DB8E9E" w14:textId="77777777" w:rsidR="00B237CB" w:rsidRPr="00A64914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t>10</w:t>
            </w:r>
          </w:p>
        </w:tc>
        <w:tc>
          <w:tcPr>
            <w:tcW w:w="709" w:type="dxa"/>
            <w:vAlign w:val="center"/>
          </w:tcPr>
          <w:p w14:paraId="42FB0EA0" w14:textId="77777777" w:rsidR="00B237CB" w:rsidRPr="00A64914" w:rsidRDefault="00B237CB" w:rsidP="00D73C56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2" w:type="dxa"/>
            <w:vAlign w:val="center"/>
          </w:tcPr>
          <w:p w14:paraId="346CF80D" w14:textId="77777777" w:rsidR="00B237CB" w:rsidRPr="00A64914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t xml:space="preserve">游戏ID </w:t>
            </w:r>
            <w:r w:rsidRPr="004607B4">
              <w:t>1</w:t>
            </w:r>
            <w:r>
              <w:t xml:space="preserve">: </w:t>
            </w:r>
            <w:r w:rsidRPr="004607B4">
              <w:t>BG竞足</w:t>
            </w:r>
            <w:r w:rsidRPr="00A64914">
              <w:t>(默认)</w:t>
            </w:r>
            <w:r w:rsidRPr="004607B4">
              <w:t xml:space="preserve"> 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Pr="004607B4">
              <w:t>2</w:t>
            </w:r>
            <w:r>
              <w:t>:</w:t>
            </w:r>
            <w:r w:rsidRPr="004607B4">
              <w:t xml:space="preserve"> BG竞篮</w:t>
            </w:r>
          </w:p>
        </w:tc>
      </w:tr>
      <w:tr w:rsidR="00B237CB" w14:paraId="6D1B54F3" w14:textId="77777777" w:rsidTr="00321B94">
        <w:trPr>
          <w:trHeight w:val="454"/>
        </w:trPr>
        <w:tc>
          <w:tcPr>
            <w:tcW w:w="1352" w:type="dxa"/>
            <w:vAlign w:val="center"/>
          </w:tcPr>
          <w:p w14:paraId="46125E41" w14:textId="77777777" w:rsidR="00B237CB" w:rsidRPr="00A64914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t>orderFrom</w:t>
            </w:r>
          </w:p>
        </w:tc>
        <w:tc>
          <w:tcPr>
            <w:tcW w:w="994" w:type="dxa"/>
            <w:vAlign w:val="center"/>
          </w:tcPr>
          <w:p w14:paraId="49B6AB8B" w14:textId="1ABCBACF" w:rsidR="00B237CB" w:rsidRPr="00A64914" w:rsidRDefault="00321B94" w:rsidP="00D73C56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14:paraId="7FDFDBB8" w14:textId="76BCEE9F" w:rsidR="00B237CB" w:rsidRPr="00A64914" w:rsidRDefault="00321B94" w:rsidP="00D73C56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49FD1515" w14:textId="495116BE" w:rsidR="00B237CB" w:rsidRPr="00A64914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2" w:type="dxa"/>
            <w:vAlign w:val="center"/>
          </w:tcPr>
          <w:p w14:paraId="0D1EAE8F" w14:textId="77777777" w:rsidR="00B237CB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t>请参见</w:t>
            </w:r>
            <w:r>
              <w:rPr>
                <w:rFonts w:hint="eastAsia"/>
              </w:rPr>
              <w:t xml:space="preserve">: </w:t>
            </w:r>
            <w:hyperlink w:anchor="终端类别" w:history="1">
              <w:r w:rsidRPr="001376EF">
                <w:rPr>
                  <w:rStyle w:val="af4"/>
                  <w:rFonts w:ascii="Microsoft YaHei UI" w:hAnsi="Microsoft YaHei UI Light" w:hint="eastAsia"/>
                </w:rPr>
                <w:t>终端类别</w:t>
              </w:r>
            </w:hyperlink>
          </w:p>
        </w:tc>
      </w:tr>
      <w:tr w:rsidR="00B237CB" w14:paraId="64166E8C" w14:textId="77777777" w:rsidTr="00321B94">
        <w:trPr>
          <w:trHeight w:val="454"/>
        </w:trPr>
        <w:tc>
          <w:tcPr>
            <w:tcW w:w="1352" w:type="dxa"/>
            <w:vAlign w:val="center"/>
          </w:tcPr>
          <w:p w14:paraId="354AC044" w14:textId="15F14BC3" w:rsidR="00B237CB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</w:t>
            </w:r>
            <w:r>
              <w:t>oginId</w:t>
            </w:r>
          </w:p>
        </w:tc>
        <w:tc>
          <w:tcPr>
            <w:tcW w:w="994" w:type="dxa"/>
            <w:vAlign w:val="center"/>
          </w:tcPr>
          <w:p w14:paraId="0FBECA9F" w14:textId="4C15A225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vAlign w:val="center"/>
          </w:tcPr>
          <w:p w14:paraId="256FE80A" w14:textId="3EF3037C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09" w:type="dxa"/>
            <w:vAlign w:val="center"/>
          </w:tcPr>
          <w:p w14:paraId="51259CE7" w14:textId="0B067AFB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2" w:type="dxa"/>
            <w:vAlign w:val="center"/>
          </w:tcPr>
          <w:p w14:paraId="2B011885" w14:textId="7BBDCE83" w:rsidR="00B237CB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t>玩家登录ID</w:t>
            </w:r>
          </w:p>
        </w:tc>
      </w:tr>
      <w:tr w:rsidR="00B237CB" w14:paraId="247E933E" w14:textId="77777777" w:rsidTr="00321B94">
        <w:trPr>
          <w:trHeight w:val="454"/>
        </w:trPr>
        <w:tc>
          <w:tcPr>
            <w:tcW w:w="1352" w:type="dxa"/>
            <w:vAlign w:val="center"/>
          </w:tcPr>
          <w:p w14:paraId="01811BAB" w14:textId="77777777" w:rsidR="00B237CB" w:rsidRPr="00A64914" w:rsidRDefault="00B237CB" w:rsidP="00D73C56">
            <w:pPr>
              <w:pStyle w:val="af6"/>
              <w:spacing w:after="0"/>
              <w:ind w:leftChars="0" w:left="0"/>
              <w:jc w:val="both"/>
            </w:pPr>
            <w:r w:rsidRPr="00A64914">
              <w:t>returnUrl</w:t>
            </w:r>
          </w:p>
        </w:tc>
        <w:tc>
          <w:tcPr>
            <w:tcW w:w="994" w:type="dxa"/>
            <w:vAlign w:val="center"/>
          </w:tcPr>
          <w:p w14:paraId="510F2F42" w14:textId="77777777" w:rsidR="00B237CB" w:rsidRPr="00A64914" w:rsidRDefault="00B237CB" w:rsidP="00D73C56">
            <w:pPr>
              <w:pStyle w:val="af6"/>
              <w:spacing w:after="0"/>
              <w:ind w:leftChars="0" w:left="0"/>
              <w:jc w:val="center"/>
            </w:pPr>
            <w:r w:rsidRPr="00A64914">
              <w:t>string</w:t>
            </w:r>
          </w:p>
        </w:tc>
        <w:tc>
          <w:tcPr>
            <w:tcW w:w="851" w:type="dxa"/>
            <w:vAlign w:val="center"/>
          </w:tcPr>
          <w:p w14:paraId="4E94E366" w14:textId="77777777" w:rsidR="00B237CB" w:rsidRPr="00A64914" w:rsidRDefault="00B237CB" w:rsidP="00D73C56">
            <w:pPr>
              <w:pStyle w:val="af6"/>
              <w:spacing w:after="0"/>
              <w:ind w:leftChars="0" w:left="0"/>
              <w:jc w:val="center"/>
            </w:pPr>
            <w:r w:rsidRPr="00A64914">
              <w:t>256</w:t>
            </w:r>
          </w:p>
        </w:tc>
        <w:tc>
          <w:tcPr>
            <w:tcW w:w="709" w:type="dxa"/>
            <w:vAlign w:val="center"/>
          </w:tcPr>
          <w:p w14:paraId="40E49EFD" w14:textId="77777777" w:rsidR="00B237CB" w:rsidRPr="00A64914" w:rsidRDefault="00B237CB" w:rsidP="00D73C56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102" w:type="dxa"/>
            <w:vAlign w:val="center"/>
          </w:tcPr>
          <w:p w14:paraId="1DB42F12" w14:textId="77777777" w:rsidR="00B237CB" w:rsidRPr="00A64914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t>从游戏中退出时</w:t>
            </w:r>
            <w:r w:rsidRPr="00A64914">
              <w:t>返回</w:t>
            </w:r>
            <w:r>
              <w:t>的</w:t>
            </w:r>
            <w:r w:rsidRPr="00A64914">
              <w:t>链接地址</w:t>
            </w:r>
          </w:p>
        </w:tc>
      </w:tr>
    </w:tbl>
    <w:p w14:paraId="26E372DD" w14:textId="77777777" w:rsidR="00B237CB" w:rsidRDefault="00B237CB" w:rsidP="00B237C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7EBA4ABE" w14:textId="77777777" w:rsidR="00B237CB" w:rsidRPr="00944A0B" w:rsidRDefault="00B237CB" w:rsidP="00B237C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B237CB" w14:paraId="2BAF623A" w14:textId="77777777" w:rsidTr="00D73C56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4BD25FA5" w14:textId="77777777" w:rsidR="00B237CB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60AC2A43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47DE26B4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307FA37B" w14:textId="77777777" w:rsidR="00B237CB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B237CB" w14:paraId="52D157F6" w14:textId="77777777" w:rsidTr="00D73C56">
        <w:trPr>
          <w:trHeight w:val="454"/>
        </w:trPr>
        <w:tc>
          <w:tcPr>
            <w:tcW w:w="1353" w:type="dxa"/>
            <w:vAlign w:val="center"/>
          </w:tcPr>
          <w:p w14:paraId="02581BEC" w14:textId="77777777" w:rsidR="00B237CB" w:rsidRDefault="00B237CB" w:rsidP="00D73C56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0933DFD7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261EE9F1" w14:textId="77777777" w:rsidR="00B237CB" w:rsidRDefault="00B237CB" w:rsidP="00D73C56">
            <w:pPr>
              <w:pStyle w:val="af6"/>
              <w:spacing w:after="0"/>
              <w:ind w:leftChars="0" w:left="0"/>
              <w:jc w:val="center"/>
            </w:pPr>
            <w:r>
              <w:t>256</w:t>
            </w:r>
          </w:p>
        </w:tc>
        <w:tc>
          <w:tcPr>
            <w:tcW w:w="5812" w:type="dxa"/>
            <w:vAlign w:val="center"/>
          </w:tcPr>
          <w:p w14:paraId="0B017AD1" w14:textId="45ADCB41" w:rsidR="00B237CB" w:rsidRDefault="00C76EA8" w:rsidP="00C76EA8">
            <w:pPr>
              <w:pStyle w:val="af6"/>
              <w:spacing w:after="0"/>
              <w:ind w:leftChars="0" w:left="0"/>
              <w:jc w:val="both"/>
            </w:pPr>
            <w:r>
              <w:t>进入</w:t>
            </w:r>
            <w:r w:rsidR="00B237CB">
              <w:t>游戏</w:t>
            </w:r>
            <w:r>
              <w:t>的</w:t>
            </w:r>
            <w:r w:rsidR="00B237CB">
              <w:t>链接地址</w:t>
            </w:r>
          </w:p>
        </w:tc>
      </w:tr>
    </w:tbl>
    <w:p w14:paraId="44286B1F" w14:textId="77777777" w:rsidR="00B237CB" w:rsidRDefault="00B237CB" w:rsidP="00B237CB">
      <w:pPr>
        <w:pStyle w:val="af7"/>
        <w:ind w:left="504" w:right="240"/>
        <w:rPr>
          <w:rStyle w:val="af8"/>
        </w:rPr>
      </w:pPr>
    </w:p>
    <w:p w14:paraId="5DA251E3" w14:textId="77777777" w:rsidR="00B237CB" w:rsidRPr="00944A0B" w:rsidRDefault="00B237CB" w:rsidP="00B237C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B237CB" w14:paraId="55F647B4" w14:textId="77777777" w:rsidTr="00D73C56">
        <w:trPr>
          <w:trHeight w:val="499"/>
        </w:trPr>
        <w:tc>
          <w:tcPr>
            <w:tcW w:w="9008" w:type="dxa"/>
            <w:shd w:val="clear" w:color="auto" w:fill="auto"/>
            <w:vAlign w:val="center"/>
          </w:tcPr>
          <w:p w14:paraId="372C5233" w14:textId="77777777" w:rsidR="00B237CB" w:rsidRPr="00762BDB" w:rsidRDefault="00B237CB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3A5A351C" w14:textId="77777777" w:rsidR="00B237CB" w:rsidRPr="007C35A5" w:rsidRDefault="00B237CB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05C5">
              <w:rPr>
                <w:rFonts w:ascii="Courier New" w:hAnsi="Courier New" w:cs="Courier New"/>
                <w:color w:val="4E9A06"/>
                <w:sz w:val="18"/>
                <w:szCs w:val="18"/>
              </w:rPr>
              <w:t>31bd5547-4eff-4122-8f40-76dfeb7c4ddc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31B4510F" w14:textId="74C45DC5" w:rsidR="00B237CB" w:rsidRPr="007C35A5" w:rsidRDefault="00B237CB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="00C76EA8">
              <w:rPr>
                <w:rFonts w:ascii="Courier New" w:hAnsi="Courier New" w:cs="Courier New"/>
                <w:color w:val="4E9A06"/>
                <w:sz w:val="18"/>
                <w:szCs w:val="18"/>
              </w:rPr>
              <w:t>open.game.bg.sportlottery</w:t>
            </w:r>
            <w:r w:rsidRPr="00B237CB">
              <w:rPr>
                <w:rFonts w:ascii="Courier New" w:hAnsi="Courier New" w:cs="Courier New"/>
                <w:color w:val="4E9A06"/>
                <w:sz w:val="18"/>
                <w:szCs w:val="18"/>
              </w:rPr>
              <w:t>.url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6D9676C7" w14:textId="77777777" w:rsidR="00B237CB" w:rsidRPr="007C35A5" w:rsidRDefault="00B237CB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40579153" w14:textId="77777777" w:rsidR="00B237CB" w:rsidRPr="007C35A5" w:rsidRDefault="00B237CB" w:rsidP="00D73C56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9062a7c1-ce61-440e-9864-d120fff26395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7A6EFFAE" w14:textId="77777777" w:rsidR="00B237CB" w:rsidRPr="007C35A5" w:rsidRDefault="00B237CB" w:rsidP="00D73C56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sign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0F53B0F2" w14:textId="77777777" w:rsidR="00B237CB" w:rsidRDefault="00B237CB" w:rsidP="00D73C56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378B7BFF" w14:textId="37B83458" w:rsidR="00C76EA8" w:rsidRDefault="00C76EA8" w:rsidP="00C76EA8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loginId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>
              <w:rPr>
                <w:rFonts w:ascii="Courier New" w:eastAsia="宋体" w:hAnsi="Courier New" w:cs="Courier New"/>
                <w:color w:val="4E9A06"/>
              </w:rPr>
              <w:t>TestUser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59825960" w14:textId="122676DB" w:rsidR="00C76EA8" w:rsidRPr="007C35A5" w:rsidRDefault="00B237CB" w:rsidP="00E3325B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orderFrom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</w:rPr>
              <w:t>1</w:t>
            </w:r>
          </w:p>
          <w:p w14:paraId="654295D2" w14:textId="77777777" w:rsidR="00B237CB" w:rsidRPr="007C35A5" w:rsidRDefault="00B237CB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  <w:t>},</w:t>
            </w:r>
          </w:p>
          <w:p w14:paraId="467A90A6" w14:textId="77777777" w:rsidR="00B237CB" w:rsidRPr="007C35A5" w:rsidRDefault="00B237CB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670C17B4" w14:textId="77777777" w:rsidR="00B237CB" w:rsidRPr="007C35A5" w:rsidRDefault="00B237CB" w:rsidP="00D73C56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}</w:t>
            </w:r>
          </w:p>
        </w:tc>
      </w:tr>
    </w:tbl>
    <w:p w14:paraId="52D5982B" w14:textId="77777777" w:rsidR="00B237CB" w:rsidRDefault="00B237CB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4C52B2C2" w14:textId="77777777" w:rsidR="00C76EA8" w:rsidRDefault="00C76EA8" w:rsidP="00C76EA8">
      <w:pPr>
        <w:pStyle w:val="af2"/>
        <w:ind w:left="480" w:right="240"/>
      </w:pPr>
      <w:bookmarkStart w:id="53" w:name="_Toc29317702"/>
      <w:r>
        <w:lastRenderedPageBreak/>
        <w:t>注单查询</w:t>
      </w:r>
      <w:bookmarkEnd w:id="53"/>
    </w:p>
    <w:p w14:paraId="1BA09D10" w14:textId="77777777" w:rsidR="00C76EA8" w:rsidRDefault="00C76EA8" w:rsidP="00C76EA8">
      <w:pPr>
        <w:pStyle w:val="af7"/>
        <w:ind w:left="504" w:right="240"/>
      </w:pPr>
      <w:r>
        <w:rPr>
          <w:rFonts w:hint="eastAsia"/>
        </w:rPr>
        <w:t>接口地址</w:t>
      </w:r>
    </w:p>
    <w:p w14:paraId="7BB62774" w14:textId="72C52652" w:rsidR="00C76EA8" w:rsidRDefault="00C76EA8" w:rsidP="00C76EA8">
      <w:pPr>
        <w:pStyle w:val="af6"/>
        <w:spacing w:before="200" w:after="120"/>
        <w:ind w:leftChars="200" w:left="480"/>
        <w:rPr>
          <w:rStyle w:val="af8"/>
        </w:rPr>
      </w:pPr>
      <w:r w:rsidRPr="006B15BE">
        <w:rPr>
          <w:rStyle w:val="af8"/>
        </w:rPr>
        <w:t>open.order.bg.</w:t>
      </w:r>
      <w:r>
        <w:rPr>
          <w:rStyle w:val="af8"/>
        </w:rPr>
        <w:t>sport</w:t>
      </w:r>
      <w:r w:rsidRPr="006B15BE">
        <w:rPr>
          <w:rStyle w:val="af8"/>
        </w:rPr>
        <w:t>lottery.query</w:t>
      </w:r>
    </w:p>
    <w:p w14:paraId="161499A2" w14:textId="77777777" w:rsidR="00C76EA8" w:rsidRPr="00134772" w:rsidRDefault="00C76EA8" w:rsidP="00C76EA8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34772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0"/>
        <w:gridCol w:w="1269"/>
        <w:gridCol w:w="679"/>
        <w:gridCol w:w="676"/>
        <w:gridCol w:w="5024"/>
      </w:tblGrid>
      <w:tr w:rsidR="00C76EA8" w14:paraId="3715B214" w14:textId="77777777" w:rsidTr="00D73C56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2F56A582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69" w:type="dxa"/>
            <w:shd w:val="clear" w:color="auto" w:fill="DEE7EC"/>
            <w:vAlign w:val="center"/>
          </w:tcPr>
          <w:p w14:paraId="2A1834E9" w14:textId="77777777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9" w:type="dxa"/>
            <w:shd w:val="clear" w:color="auto" w:fill="DEE7EC"/>
            <w:vAlign w:val="center"/>
          </w:tcPr>
          <w:p w14:paraId="7DB28976" w14:textId="77777777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76" w:type="dxa"/>
            <w:shd w:val="clear" w:color="auto" w:fill="DEE7EC"/>
            <w:vAlign w:val="center"/>
          </w:tcPr>
          <w:p w14:paraId="45506442" w14:textId="77777777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024" w:type="dxa"/>
            <w:shd w:val="clear" w:color="auto" w:fill="DEE7EC"/>
            <w:vAlign w:val="center"/>
          </w:tcPr>
          <w:p w14:paraId="38232380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C76EA8" w14:paraId="5B438C67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565D752B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69" w:type="dxa"/>
            <w:vAlign w:val="center"/>
          </w:tcPr>
          <w:p w14:paraId="5A64CC89" w14:textId="77777777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79" w:type="dxa"/>
            <w:vAlign w:val="center"/>
          </w:tcPr>
          <w:p w14:paraId="68077C68" w14:textId="77777777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6" w:type="dxa"/>
            <w:vAlign w:val="center"/>
          </w:tcPr>
          <w:p w14:paraId="023C9D6B" w14:textId="77777777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24" w:type="dxa"/>
            <w:vAlign w:val="center"/>
          </w:tcPr>
          <w:p w14:paraId="6A6FBA1B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C76EA8" w14:paraId="57F4BE84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496E4028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69" w:type="dxa"/>
            <w:vAlign w:val="center"/>
          </w:tcPr>
          <w:p w14:paraId="25A01839" w14:textId="77777777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79" w:type="dxa"/>
            <w:vAlign w:val="center"/>
          </w:tcPr>
          <w:p w14:paraId="09CE0672" w14:textId="77777777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6" w:type="dxa"/>
            <w:vAlign w:val="center"/>
          </w:tcPr>
          <w:p w14:paraId="3FD9FEAF" w14:textId="77777777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24" w:type="dxa"/>
            <w:vAlign w:val="center"/>
          </w:tcPr>
          <w:p w14:paraId="290C4D0D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>
              <w:rPr>
                <w:rFonts w:hint="eastAsia"/>
              </w:rPr>
              <w:t>sign=md5(random+sn</w:t>
            </w:r>
            <w:r w:rsidRPr="000D05FD">
              <w:rPr>
                <w:rFonts w:hint="eastAsia"/>
              </w:rPr>
              <w:t>+secretKey)</w:t>
            </w:r>
          </w:p>
        </w:tc>
      </w:tr>
      <w:tr w:rsidR="00C76EA8" w14:paraId="5570C4CA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633DC324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69" w:type="dxa"/>
            <w:vAlign w:val="center"/>
          </w:tcPr>
          <w:p w14:paraId="53741937" w14:textId="77777777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79" w:type="dxa"/>
            <w:vAlign w:val="center"/>
          </w:tcPr>
          <w:p w14:paraId="27F8245B" w14:textId="77777777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76" w:type="dxa"/>
            <w:vAlign w:val="center"/>
          </w:tcPr>
          <w:p w14:paraId="75977492" w14:textId="77777777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24" w:type="dxa"/>
            <w:vAlign w:val="center"/>
          </w:tcPr>
          <w:p w14:paraId="4E600A1C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C76EA8" w:rsidRPr="00D50A77" w14:paraId="0569A57F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623A5372" w14:textId="04AE54B0" w:rsidR="00C76EA8" w:rsidRPr="00357ADA" w:rsidRDefault="00EE5D98" w:rsidP="00D73C56">
            <w:pPr>
              <w:pStyle w:val="af6"/>
              <w:spacing w:after="0"/>
              <w:ind w:leftChars="0" w:left="0"/>
              <w:jc w:val="both"/>
            </w:pPr>
            <w:r>
              <w:t>orderNo</w:t>
            </w:r>
          </w:p>
        </w:tc>
        <w:tc>
          <w:tcPr>
            <w:tcW w:w="1269" w:type="dxa"/>
            <w:vAlign w:val="center"/>
          </w:tcPr>
          <w:p w14:paraId="72A022FD" w14:textId="50CE11DB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t>s</w:t>
            </w:r>
            <w:r w:rsidRPr="00357ADA">
              <w:t>tring</w:t>
            </w:r>
          </w:p>
        </w:tc>
        <w:tc>
          <w:tcPr>
            <w:tcW w:w="679" w:type="dxa"/>
            <w:vAlign w:val="center"/>
          </w:tcPr>
          <w:p w14:paraId="046B374E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32</w:t>
            </w:r>
          </w:p>
        </w:tc>
        <w:tc>
          <w:tcPr>
            <w:tcW w:w="676" w:type="dxa"/>
            <w:vAlign w:val="center"/>
          </w:tcPr>
          <w:p w14:paraId="20355453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38F0B557" w14:textId="4DE8959D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357ADA">
              <w:t>订单</w:t>
            </w:r>
            <w:r w:rsidR="00EE5D98">
              <w:t>号</w:t>
            </w:r>
          </w:p>
        </w:tc>
      </w:tr>
      <w:tr w:rsidR="00C76EA8" w:rsidRPr="00D50A77" w14:paraId="0B1D398B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40FEB947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357ADA">
              <w:t>loginId</w:t>
            </w:r>
          </w:p>
        </w:tc>
        <w:tc>
          <w:tcPr>
            <w:tcW w:w="1269" w:type="dxa"/>
            <w:vAlign w:val="center"/>
          </w:tcPr>
          <w:p w14:paraId="07169EDB" w14:textId="5FEC2B00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t>list&lt;string&gt;</w:t>
            </w:r>
          </w:p>
        </w:tc>
        <w:tc>
          <w:tcPr>
            <w:tcW w:w="679" w:type="dxa"/>
            <w:vAlign w:val="center"/>
          </w:tcPr>
          <w:p w14:paraId="09D8E4AB" w14:textId="51F6BD83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6" w:type="dxa"/>
            <w:vAlign w:val="center"/>
          </w:tcPr>
          <w:p w14:paraId="60C934EF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2200933C" w14:textId="1066C741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t>玩家</w:t>
            </w:r>
            <w:r w:rsidRPr="00357ADA">
              <w:t>登录ID</w:t>
            </w:r>
            <w:r>
              <w:t>列表</w:t>
            </w:r>
          </w:p>
        </w:tc>
      </w:tr>
      <w:tr w:rsidR="00C76EA8" w:rsidRPr="00D50A77" w14:paraId="450ADBDD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7B354DAD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357ADA">
              <w:t>agentId</w:t>
            </w:r>
          </w:p>
        </w:tc>
        <w:tc>
          <w:tcPr>
            <w:tcW w:w="1269" w:type="dxa"/>
            <w:vAlign w:val="center"/>
          </w:tcPr>
          <w:p w14:paraId="46F1F14A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679" w:type="dxa"/>
            <w:vAlign w:val="center"/>
          </w:tcPr>
          <w:p w14:paraId="4AC27F12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76" w:type="dxa"/>
            <w:vAlign w:val="center"/>
          </w:tcPr>
          <w:p w14:paraId="2291B18E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4A554A29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357ADA">
              <w:t>代理ID</w:t>
            </w:r>
          </w:p>
        </w:tc>
      </w:tr>
      <w:tr w:rsidR="00C76EA8" w:rsidRPr="00D50A77" w14:paraId="74584850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17B0E256" w14:textId="37B85296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a</w:t>
            </w:r>
            <w:r>
              <w:t>gentLoginId</w:t>
            </w:r>
          </w:p>
        </w:tc>
        <w:tc>
          <w:tcPr>
            <w:tcW w:w="1269" w:type="dxa"/>
            <w:vAlign w:val="center"/>
          </w:tcPr>
          <w:p w14:paraId="77E7B583" w14:textId="65F098DD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9" w:type="dxa"/>
            <w:vAlign w:val="center"/>
          </w:tcPr>
          <w:p w14:paraId="0F2B4C3E" w14:textId="6318263D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76" w:type="dxa"/>
            <w:vAlign w:val="center"/>
          </w:tcPr>
          <w:p w14:paraId="0B189E80" w14:textId="58C01F7E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24" w:type="dxa"/>
            <w:vAlign w:val="center"/>
          </w:tcPr>
          <w:p w14:paraId="4A853BE9" w14:textId="1ACBB27D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t>代理登录ID</w:t>
            </w:r>
          </w:p>
        </w:tc>
      </w:tr>
      <w:tr w:rsidR="00C76EA8" w:rsidRPr="00D50A77" w14:paraId="00295A76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4CA18660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357ADA">
              <w:t>timeType</w:t>
            </w:r>
          </w:p>
        </w:tc>
        <w:tc>
          <w:tcPr>
            <w:tcW w:w="1269" w:type="dxa"/>
            <w:vAlign w:val="center"/>
          </w:tcPr>
          <w:p w14:paraId="6BACE996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int</w:t>
            </w:r>
          </w:p>
        </w:tc>
        <w:tc>
          <w:tcPr>
            <w:tcW w:w="679" w:type="dxa"/>
            <w:vAlign w:val="center"/>
          </w:tcPr>
          <w:p w14:paraId="638A2217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2</w:t>
            </w:r>
          </w:p>
        </w:tc>
        <w:tc>
          <w:tcPr>
            <w:tcW w:w="676" w:type="dxa"/>
            <w:vAlign w:val="center"/>
          </w:tcPr>
          <w:p w14:paraId="454ABD46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5F4BF600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357ADA">
              <w:t>时间类型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357ADA">
              <w:t>1</w:t>
            </w:r>
            <w:r>
              <w:rPr>
                <w:rFonts w:hint="eastAsia"/>
              </w:rPr>
              <w:t>:</w:t>
            </w:r>
            <w:r>
              <w:t xml:space="preserve"> 投注时间</w:t>
            </w:r>
            <w:r>
              <w:rPr>
                <w:rFonts w:hint="eastAsia"/>
              </w:rPr>
              <w:t>(</w:t>
            </w:r>
            <w:r w:rsidRPr="00357ADA">
              <w:t>默认</w:t>
            </w:r>
            <w:r>
              <w:rPr>
                <w:rFonts w:hint="eastAsia"/>
              </w:rPr>
              <w:t>);</w:t>
            </w:r>
            <w:r>
              <w:t xml:space="preserve"> </w:t>
            </w:r>
            <w:r w:rsidRPr="00357ADA">
              <w:t>2</w:t>
            </w:r>
            <w:r>
              <w:t xml:space="preserve">: </w:t>
            </w:r>
            <w:r w:rsidRPr="00357ADA">
              <w:t>结算时间</w:t>
            </w:r>
          </w:p>
        </w:tc>
      </w:tr>
      <w:tr w:rsidR="00C76EA8" w:rsidRPr="00D50A77" w14:paraId="5EF8B45D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4D800907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357ADA">
              <w:t>timeZone</w:t>
            </w:r>
          </w:p>
        </w:tc>
        <w:tc>
          <w:tcPr>
            <w:tcW w:w="1269" w:type="dxa"/>
            <w:vAlign w:val="center"/>
          </w:tcPr>
          <w:p w14:paraId="43E7392C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int</w:t>
            </w:r>
          </w:p>
        </w:tc>
        <w:tc>
          <w:tcPr>
            <w:tcW w:w="679" w:type="dxa"/>
            <w:vAlign w:val="center"/>
          </w:tcPr>
          <w:p w14:paraId="188916DE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2</w:t>
            </w:r>
          </w:p>
        </w:tc>
        <w:tc>
          <w:tcPr>
            <w:tcW w:w="676" w:type="dxa"/>
            <w:vAlign w:val="center"/>
          </w:tcPr>
          <w:p w14:paraId="5E3EF9DE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3104B4D5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357ADA">
              <w:t>时区，</w:t>
            </w:r>
            <w:r>
              <w:t>指定</w:t>
            </w:r>
            <w:r w:rsidRPr="00357ADA">
              <w:t>开始和结束时间时有效</w:t>
            </w:r>
          </w:p>
          <w:p w14:paraId="1C9A1A89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t xml:space="preserve">1: </w:t>
            </w:r>
            <w:r w:rsidRPr="00357ADA">
              <w:t>北京时间</w:t>
            </w:r>
            <w:r>
              <w:t xml:space="preserve">; 2: </w:t>
            </w:r>
            <w:r w:rsidRPr="00357ADA">
              <w:t>美东时间</w:t>
            </w:r>
            <w:r>
              <w:rPr>
                <w:rFonts w:hint="eastAsia"/>
              </w:rPr>
              <w:t>(</w:t>
            </w:r>
            <w:r w:rsidRPr="00357ADA">
              <w:t>默认</w:t>
            </w:r>
            <w:r>
              <w:rPr>
                <w:rFonts w:hint="eastAsia"/>
              </w:rPr>
              <w:t>)</w:t>
            </w:r>
          </w:p>
        </w:tc>
      </w:tr>
      <w:tr w:rsidR="00C76EA8" w:rsidRPr="00D50A77" w14:paraId="615331D0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062C2F47" w14:textId="477A78B2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s</w:t>
            </w:r>
            <w:r w:rsidRPr="00357ADA">
              <w:t>tatus</w:t>
            </w:r>
          </w:p>
        </w:tc>
        <w:tc>
          <w:tcPr>
            <w:tcW w:w="1269" w:type="dxa"/>
            <w:vAlign w:val="center"/>
          </w:tcPr>
          <w:p w14:paraId="681E61F3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int</w:t>
            </w:r>
          </w:p>
        </w:tc>
        <w:tc>
          <w:tcPr>
            <w:tcW w:w="679" w:type="dxa"/>
            <w:vAlign w:val="center"/>
          </w:tcPr>
          <w:p w14:paraId="70A09917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2</w:t>
            </w:r>
          </w:p>
        </w:tc>
        <w:tc>
          <w:tcPr>
            <w:tcW w:w="676" w:type="dxa"/>
            <w:vAlign w:val="center"/>
          </w:tcPr>
          <w:p w14:paraId="5C1E042F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06937098" w14:textId="2BC4C94B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参见</w:t>
            </w:r>
            <w:r w:rsidR="00E22C56">
              <w:rPr>
                <w:rFonts w:hint="eastAsia"/>
              </w:rPr>
              <w:t>:</w:t>
            </w:r>
            <w:r w:rsidR="00E22C56">
              <w:t xml:space="preserve"> </w:t>
            </w:r>
            <w:hyperlink w:anchor="竞彩注单状态" w:history="1">
              <w:r w:rsidR="00E22C56" w:rsidRPr="00E22C56">
                <w:rPr>
                  <w:rStyle w:val="af4"/>
                  <w:rFonts w:ascii="Microsoft YaHei UI" w:hAnsi="Microsoft YaHei UI Light"/>
                </w:rPr>
                <w:t>竞彩注单状态</w:t>
              </w:r>
            </w:hyperlink>
          </w:p>
        </w:tc>
      </w:tr>
      <w:tr w:rsidR="00C76EA8" w14:paraId="710DFF4D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124D9B7D" w14:textId="543BEB22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t>gameType</w:t>
            </w:r>
          </w:p>
        </w:tc>
        <w:tc>
          <w:tcPr>
            <w:tcW w:w="1269" w:type="dxa"/>
            <w:vAlign w:val="center"/>
          </w:tcPr>
          <w:p w14:paraId="4652B5A5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int</w:t>
            </w:r>
          </w:p>
        </w:tc>
        <w:tc>
          <w:tcPr>
            <w:tcW w:w="679" w:type="dxa"/>
            <w:vAlign w:val="center"/>
          </w:tcPr>
          <w:p w14:paraId="6E0F4D5C" w14:textId="411F6D18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676" w:type="dxa"/>
            <w:vAlign w:val="center"/>
          </w:tcPr>
          <w:p w14:paraId="5C17BB21" w14:textId="152DE88F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24" w:type="dxa"/>
            <w:vAlign w:val="center"/>
          </w:tcPr>
          <w:p w14:paraId="1572D2CF" w14:textId="586C3EDE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游戏类型，</w:t>
            </w:r>
            <w:r>
              <w:t xml:space="preserve">1: </w:t>
            </w:r>
            <w:r w:rsidRPr="00C76EA8">
              <w:t>竞足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Pr="00C76EA8">
              <w:t xml:space="preserve"> 2</w:t>
            </w:r>
            <w:r>
              <w:t>:</w:t>
            </w:r>
            <w:r w:rsidRPr="00C76EA8">
              <w:t xml:space="preserve"> 竞篮，不传查询所有</w:t>
            </w:r>
          </w:p>
        </w:tc>
      </w:tr>
      <w:tr w:rsidR="00C76EA8" w14:paraId="3C39EB8F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41081E57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357ADA">
              <w:t>startTime</w:t>
            </w:r>
          </w:p>
        </w:tc>
        <w:tc>
          <w:tcPr>
            <w:tcW w:w="1269" w:type="dxa"/>
            <w:vAlign w:val="center"/>
          </w:tcPr>
          <w:p w14:paraId="6F80C2B3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date</w:t>
            </w:r>
          </w:p>
        </w:tc>
        <w:tc>
          <w:tcPr>
            <w:tcW w:w="679" w:type="dxa"/>
            <w:vAlign w:val="center"/>
          </w:tcPr>
          <w:p w14:paraId="39BA37BA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32</w:t>
            </w:r>
          </w:p>
        </w:tc>
        <w:tc>
          <w:tcPr>
            <w:tcW w:w="676" w:type="dxa"/>
            <w:vAlign w:val="center"/>
          </w:tcPr>
          <w:p w14:paraId="37F8A739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24" w:type="dxa"/>
            <w:vAlign w:val="center"/>
          </w:tcPr>
          <w:p w14:paraId="59340894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357ADA">
              <w:t>开始时间</w:t>
            </w:r>
            <w:r>
              <w:rPr>
                <w:rFonts w:hint="eastAsia"/>
              </w:rPr>
              <w:t>，</w:t>
            </w:r>
            <w:r>
              <w:t>示例</w:t>
            </w:r>
            <w:r>
              <w:rPr>
                <w:rFonts w:hint="eastAsia"/>
              </w:rPr>
              <w:t>:</w:t>
            </w:r>
            <w:r>
              <w:t xml:space="preserve"> 2018-01-01 15:45:00</w:t>
            </w:r>
          </w:p>
        </w:tc>
      </w:tr>
      <w:tr w:rsidR="00C76EA8" w14:paraId="05DCA9FA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150EA5F8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357ADA">
              <w:t>endTime</w:t>
            </w:r>
          </w:p>
        </w:tc>
        <w:tc>
          <w:tcPr>
            <w:tcW w:w="1269" w:type="dxa"/>
            <w:vAlign w:val="center"/>
          </w:tcPr>
          <w:p w14:paraId="6E01C67A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date</w:t>
            </w:r>
          </w:p>
        </w:tc>
        <w:tc>
          <w:tcPr>
            <w:tcW w:w="679" w:type="dxa"/>
            <w:vAlign w:val="center"/>
          </w:tcPr>
          <w:p w14:paraId="552816AD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32</w:t>
            </w:r>
          </w:p>
        </w:tc>
        <w:tc>
          <w:tcPr>
            <w:tcW w:w="676" w:type="dxa"/>
            <w:vAlign w:val="center"/>
          </w:tcPr>
          <w:p w14:paraId="7DFADB76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024" w:type="dxa"/>
            <w:vAlign w:val="center"/>
          </w:tcPr>
          <w:p w14:paraId="1BC23E4C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357ADA">
              <w:t>截止时间</w:t>
            </w:r>
            <w:r>
              <w:t>，示例</w:t>
            </w:r>
            <w:r>
              <w:rPr>
                <w:rFonts w:hint="eastAsia"/>
              </w:rPr>
              <w:t>:</w:t>
            </w:r>
            <w:r>
              <w:t xml:space="preserve"> 2018-01-01 15:50:00</w:t>
            </w:r>
          </w:p>
        </w:tc>
      </w:tr>
      <w:tr w:rsidR="00C76EA8" w14:paraId="57ABAA2A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7D71906B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357ADA">
              <w:t>pageIndex</w:t>
            </w:r>
          </w:p>
        </w:tc>
        <w:tc>
          <w:tcPr>
            <w:tcW w:w="1269" w:type="dxa"/>
            <w:vAlign w:val="center"/>
          </w:tcPr>
          <w:p w14:paraId="08BE4658" w14:textId="122D90DD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79" w:type="dxa"/>
            <w:vAlign w:val="center"/>
          </w:tcPr>
          <w:p w14:paraId="069D5FFC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32</w:t>
            </w:r>
          </w:p>
        </w:tc>
        <w:tc>
          <w:tcPr>
            <w:tcW w:w="676" w:type="dxa"/>
            <w:vAlign w:val="center"/>
          </w:tcPr>
          <w:p w14:paraId="5E77FAFF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3BE4E82C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357ADA">
              <w:t>页索引，默认1</w:t>
            </w:r>
          </w:p>
        </w:tc>
      </w:tr>
      <w:tr w:rsidR="00C76EA8" w14:paraId="7541BD91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6FABE05A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357ADA">
              <w:t>pageSize</w:t>
            </w:r>
          </w:p>
        </w:tc>
        <w:tc>
          <w:tcPr>
            <w:tcW w:w="1269" w:type="dxa"/>
            <w:vAlign w:val="center"/>
          </w:tcPr>
          <w:p w14:paraId="2FCAC765" w14:textId="78DCFCA3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Int</w:t>
            </w:r>
          </w:p>
        </w:tc>
        <w:tc>
          <w:tcPr>
            <w:tcW w:w="679" w:type="dxa"/>
            <w:vAlign w:val="center"/>
          </w:tcPr>
          <w:p w14:paraId="11503A59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32</w:t>
            </w:r>
          </w:p>
        </w:tc>
        <w:tc>
          <w:tcPr>
            <w:tcW w:w="676" w:type="dxa"/>
            <w:vAlign w:val="center"/>
          </w:tcPr>
          <w:p w14:paraId="4DDB14D7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68BB51E5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t>页大小，默认</w:t>
            </w:r>
            <w:r w:rsidRPr="00357ADA">
              <w:t>15</w:t>
            </w:r>
            <w:r>
              <w:t>，最大值</w:t>
            </w:r>
            <w:r>
              <w:rPr>
                <w:rFonts w:hint="eastAsia"/>
              </w:rPr>
              <w:t>:</w:t>
            </w:r>
            <w:r>
              <w:t xml:space="preserve"> 200</w:t>
            </w:r>
          </w:p>
        </w:tc>
      </w:tr>
      <w:tr w:rsidR="00C76EA8" w14:paraId="3072ACFC" w14:textId="77777777" w:rsidTr="00D73C56">
        <w:trPr>
          <w:trHeight w:val="369"/>
        </w:trPr>
        <w:tc>
          <w:tcPr>
            <w:tcW w:w="1360" w:type="dxa"/>
            <w:vAlign w:val="center"/>
          </w:tcPr>
          <w:p w14:paraId="76125BC8" w14:textId="1D68C5EE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t>leanback</w:t>
            </w:r>
          </w:p>
        </w:tc>
        <w:tc>
          <w:tcPr>
            <w:tcW w:w="1269" w:type="dxa"/>
            <w:vAlign w:val="center"/>
          </w:tcPr>
          <w:p w14:paraId="39580E74" w14:textId="2625B6CB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79" w:type="dxa"/>
            <w:vAlign w:val="center"/>
          </w:tcPr>
          <w:p w14:paraId="022F494B" w14:textId="7E2C0665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76" w:type="dxa"/>
            <w:vAlign w:val="center"/>
          </w:tcPr>
          <w:p w14:paraId="6B1B6ADB" w14:textId="77777777" w:rsidR="00C76EA8" w:rsidRPr="00357ADA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357ADA">
              <w:t>否</w:t>
            </w:r>
          </w:p>
        </w:tc>
        <w:tc>
          <w:tcPr>
            <w:tcW w:w="5024" w:type="dxa"/>
            <w:vAlign w:val="center"/>
          </w:tcPr>
          <w:p w14:paraId="15DF3EA3" w14:textId="03D89288" w:rsidR="00C76EA8" w:rsidRPr="00357ADA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C76EA8">
              <w:t>99 ：表示精简返回，不返回parlayResult,betContent</w:t>
            </w:r>
          </w:p>
        </w:tc>
      </w:tr>
    </w:tbl>
    <w:p w14:paraId="3A631B1C" w14:textId="77777777" w:rsidR="00C76EA8" w:rsidRPr="00EA4D1C" w:rsidRDefault="00C76EA8" w:rsidP="00C76EA8">
      <w:pPr>
        <w:ind w:firstLine="504"/>
        <w:rPr>
          <w:rStyle w:val="af8"/>
          <w:rFonts w:ascii="微软雅黑" w:eastAsia="微软雅黑" w:hAnsi="微软雅黑"/>
          <w:color w:val="C00000"/>
          <w:position w:val="0"/>
          <w:bdr w:val="none" w:sz="0" w:space="0" w:color="auto"/>
          <w:shd w:val="clear" w:color="auto" w:fill="auto"/>
        </w:rPr>
      </w:pPr>
      <w:r w:rsidRPr="00EA4D1C">
        <w:rPr>
          <w:rStyle w:val="af8"/>
          <w:rFonts w:ascii="微软雅黑" w:eastAsia="微软雅黑" w:hAnsi="微软雅黑"/>
          <w:color w:val="C00000"/>
          <w:position w:val="0"/>
          <w:bdr w:val="none" w:sz="0" w:space="0" w:color="auto"/>
          <w:shd w:val="clear" w:color="auto" w:fill="auto"/>
        </w:rPr>
        <w:t>备注</w:t>
      </w:r>
      <w:r w:rsidRPr="00EA4D1C">
        <w:rPr>
          <w:rStyle w:val="af8"/>
          <w:rFonts w:ascii="微软雅黑" w:eastAsia="微软雅黑" w:hAnsi="微软雅黑" w:hint="eastAsia"/>
          <w:color w:val="C00000"/>
          <w:position w:val="0"/>
          <w:bdr w:val="none" w:sz="0" w:space="0" w:color="auto"/>
          <w:shd w:val="clear" w:color="auto" w:fill="auto"/>
        </w:rPr>
        <w:t>:</w:t>
      </w:r>
      <w:r w:rsidRPr="00EA4D1C">
        <w:rPr>
          <w:rStyle w:val="af8"/>
          <w:rFonts w:ascii="微软雅黑" w:eastAsia="微软雅黑" w:hAnsi="微软雅黑"/>
          <w:color w:val="C00000"/>
          <w:position w:val="0"/>
          <w:bdr w:val="none" w:sz="0" w:space="0" w:color="auto"/>
          <w:shd w:val="clear" w:color="auto" w:fill="auto"/>
        </w:rPr>
        <w:t xml:space="preserve"> 开始时间和结束时间的跨度不能超过</w:t>
      </w:r>
      <w:r>
        <w:rPr>
          <w:rStyle w:val="af8"/>
          <w:rFonts w:ascii="微软雅黑" w:eastAsia="微软雅黑" w:hAnsi="微软雅黑"/>
          <w:color w:val="C00000"/>
          <w:position w:val="0"/>
          <w:bdr w:val="none" w:sz="0" w:space="0" w:color="auto"/>
          <w:shd w:val="clear" w:color="auto" w:fill="auto"/>
        </w:rPr>
        <w:t>3</w:t>
      </w:r>
      <w:r w:rsidRPr="00EA4D1C">
        <w:rPr>
          <w:rStyle w:val="af8"/>
          <w:rFonts w:ascii="微软雅黑" w:eastAsia="微软雅黑" w:hAnsi="微软雅黑" w:hint="eastAsia"/>
          <w:color w:val="C00000"/>
          <w:position w:val="0"/>
          <w:bdr w:val="none" w:sz="0" w:space="0" w:color="auto"/>
          <w:shd w:val="clear" w:color="auto" w:fill="auto"/>
        </w:rPr>
        <w:t>天</w:t>
      </w:r>
    </w:p>
    <w:p w14:paraId="0713D9AA" w14:textId="77777777" w:rsidR="00C76EA8" w:rsidRDefault="00C76EA8" w:rsidP="00C76EA8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0D05FD"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163"/>
        <w:gridCol w:w="1346"/>
        <w:gridCol w:w="703"/>
        <w:gridCol w:w="5099"/>
      </w:tblGrid>
      <w:tr w:rsidR="00C76EA8" w14:paraId="076D3678" w14:textId="77777777" w:rsidTr="00D73C56">
        <w:trPr>
          <w:trHeight w:val="454"/>
        </w:trPr>
        <w:tc>
          <w:tcPr>
            <w:tcW w:w="1708" w:type="dxa"/>
            <w:gridSpan w:val="2"/>
            <w:shd w:val="clear" w:color="auto" w:fill="DEE7EC"/>
            <w:vAlign w:val="center"/>
          </w:tcPr>
          <w:p w14:paraId="1F921618" w14:textId="77777777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42664733" w14:textId="77777777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68C63702" w14:textId="77777777" w:rsidR="00C76EA8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245" w:type="dxa"/>
            <w:shd w:val="clear" w:color="auto" w:fill="DEE7EC"/>
            <w:vAlign w:val="center"/>
          </w:tcPr>
          <w:p w14:paraId="17392C82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C76EA8" w14:paraId="336C4C13" w14:textId="77777777" w:rsidTr="00D73C56">
        <w:trPr>
          <w:trHeight w:val="369"/>
        </w:trPr>
        <w:tc>
          <w:tcPr>
            <w:tcW w:w="587" w:type="dxa"/>
            <w:vMerge w:val="restart"/>
            <w:vAlign w:val="center"/>
          </w:tcPr>
          <w:p w14:paraId="03CF58C3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121" w:type="dxa"/>
            <w:vAlign w:val="center"/>
          </w:tcPr>
          <w:p w14:paraId="448CE909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594C10">
              <w:t>items</w:t>
            </w:r>
          </w:p>
        </w:tc>
        <w:tc>
          <w:tcPr>
            <w:tcW w:w="1346" w:type="dxa"/>
            <w:vAlign w:val="center"/>
          </w:tcPr>
          <w:p w14:paraId="6CD4E0F3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594C10">
              <w:t>List&lt;Object&gt;</w:t>
            </w:r>
          </w:p>
        </w:tc>
        <w:tc>
          <w:tcPr>
            <w:tcW w:w="709" w:type="dxa"/>
            <w:vAlign w:val="center"/>
          </w:tcPr>
          <w:p w14:paraId="3DC6AC95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5245" w:type="dxa"/>
            <w:vAlign w:val="center"/>
          </w:tcPr>
          <w:p w14:paraId="09D7B5F6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594C10">
              <w:t>注单列表</w:t>
            </w:r>
          </w:p>
        </w:tc>
      </w:tr>
      <w:tr w:rsidR="00C76EA8" w14:paraId="53E0BA72" w14:textId="77777777" w:rsidTr="00D73C56">
        <w:trPr>
          <w:trHeight w:val="369"/>
        </w:trPr>
        <w:tc>
          <w:tcPr>
            <w:tcW w:w="587" w:type="dxa"/>
            <w:vMerge/>
            <w:vAlign w:val="center"/>
          </w:tcPr>
          <w:p w14:paraId="5CAF4719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4B476DE3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594C10">
              <w:t>total</w:t>
            </w:r>
          </w:p>
        </w:tc>
        <w:tc>
          <w:tcPr>
            <w:tcW w:w="1346" w:type="dxa"/>
            <w:vAlign w:val="center"/>
          </w:tcPr>
          <w:p w14:paraId="0E4F7536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9" w:type="dxa"/>
            <w:vAlign w:val="center"/>
          </w:tcPr>
          <w:p w14:paraId="195040A2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45" w:type="dxa"/>
            <w:vAlign w:val="center"/>
          </w:tcPr>
          <w:p w14:paraId="36CC3A2E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594C10">
              <w:t>符合条件的总数量</w:t>
            </w:r>
          </w:p>
        </w:tc>
      </w:tr>
      <w:tr w:rsidR="00C76EA8" w14:paraId="5B7092E5" w14:textId="77777777" w:rsidTr="00D73C56">
        <w:trPr>
          <w:trHeight w:val="369"/>
        </w:trPr>
        <w:tc>
          <w:tcPr>
            <w:tcW w:w="587" w:type="dxa"/>
            <w:vMerge/>
            <w:vAlign w:val="center"/>
          </w:tcPr>
          <w:p w14:paraId="6F5D890B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725F5ED5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lastVersion</w:t>
            </w:r>
          </w:p>
        </w:tc>
        <w:tc>
          <w:tcPr>
            <w:tcW w:w="1346" w:type="dxa"/>
            <w:vAlign w:val="center"/>
          </w:tcPr>
          <w:p w14:paraId="4FC60AB0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14:paraId="7B94DEC5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5245" w:type="dxa"/>
            <w:vAlign w:val="center"/>
          </w:tcPr>
          <w:p w14:paraId="19332DCB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96455A">
              <w:rPr>
                <w:rFonts w:hint="eastAsia"/>
              </w:rPr>
              <w:t>返回数据中数据版本号</w:t>
            </w:r>
          </w:p>
        </w:tc>
      </w:tr>
      <w:tr w:rsidR="00C76EA8" w14:paraId="05F54CCD" w14:textId="77777777" w:rsidTr="00D73C56">
        <w:trPr>
          <w:trHeight w:val="369"/>
        </w:trPr>
        <w:tc>
          <w:tcPr>
            <w:tcW w:w="587" w:type="dxa"/>
            <w:vMerge/>
            <w:vAlign w:val="center"/>
          </w:tcPr>
          <w:p w14:paraId="08C04658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535747B4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594C10">
              <w:t>pageIndex</w:t>
            </w:r>
          </w:p>
        </w:tc>
        <w:tc>
          <w:tcPr>
            <w:tcW w:w="1346" w:type="dxa"/>
            <w:vAlign w:val="center"/>
          </w:tcPr>
          <w:p w14:paraId="5666A4E6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9" w:type="dxa"/>
            <w:vAlign w:val="center"/>
          </w:tcPr>
          <w:p w14:paraId="3AD0E399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45" w:type="dxa"/>
            <w:vAlign w:val="center"/>
          </w:tcPr>
          <w:p w14:paraId="7AB82877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594C10">
              <w:t>页索引</w:t>
            </w:r>
          </w:p>
        </w:tc>
      </w:tr>
      <w:tr w:rsidR="00C76EA8" w14:paraId="27CBB872" w14:textId="77777777" w:rsidTr="00D73C56">
        <w:trPr>
          <w:trHeight w:val="369"/>
        </w:trPr>
        <w:tc>
          <w:tcPr>
            <w:tcW w:w="587" w:type="dxa"/>
            <w:vMerge/>
            <w:vAlign w:val="center"/>
          </w:tcPr>
          <w:p w14:paraId="2E9019C8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6939E82B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594C10">
              <w:t>pageSize</w:t>
            </w:r>
          </w:p>
        </w:tc>
        <w:tc>
          <w:tcPr>
            <w:tcW w:w="1346" w:type="dxa"/>
            <w:vAlign w:val="center"/>
          </w:tcPr>
          <w:p w14:paraId="6D8CA3A4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9" w:type="dxa"/>
            <w:vAlign w:val="center"/>
          </w:tcPr>
          <w:p w14:paraId="476ECB9B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45" w:type="dxa"/>
            <w:vAlign w:val="center"/>
          </w:tcPr>
          <w:p w14:paraId="0085CB0F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594C10">
              <w:t>页大小</w:t>
            </w:r>
          </w:p>
        </w:tc>
      </w:tr>
      <w:tr w:rsidR="00C76EA8" w14:paraId="674140DE" w14:textId="77777777" w:rsidTr="00D73C56">
        <w:trPr>
          <w:trHeight w:val="369"/>
        </w:trPr>
        <w:tc>
          <w:tcPr>
            <w:tcW w:w="587" w:type="dxa"/>
            <w:vMerge/>
            <w:vAlign w:val="center"/>
          </w:tcPr>
          <w:p w14:paraId="4D6FB785" w14:textId="77777777" w:rsidR="00C76EA8" w:rsidRDefault="00C76EA8" w:rsidP="00D73C56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21" w:type="dxa"/>
            <w:vAlign w:val="center"/>
          </w:tcPr>
          <w:p w14:paraId="51E040F2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594C10">
              <w:t>etag</w:t>
            </w:r>
          </w:p>
        </w:tc>
        <w:tc>
          <w:tcPr>
            <w:tcW w:w="1346" w:type="dxa"/>
            <w:vAlign w:val="center"/>
          </w:tcPr>
          <w:p w14:paraId="23285AFC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709" w:type="dxa"/>
            <w:vAlign w:val="center"/>
          </w:tcPr>
          <w:p w14:paraId="5E372B92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245" w:type="dxa"/>
            <w:vAlign w:val="center"/>
          </w:tcPr>
          <w:p w14:paraId="058F5875" w14:textId="77777777" w:rsidR="00C76EA8" w:rsidRPr="00594C10" w:rsidRDefault="00C76EA8" w:rsidP="00D73C56">
            <w:pPr>
              <w:pStyle w:val="af6"/>
              <w:spacing w:after="0"/>
              <w:ind w:leftChars="0" w:left="0"/>
              <w:jc w:val="both"/>
            </w:pPr>
            <w:r w:rsidRPr="00594C10">
              <w:t>ETag标记(缓存加速)</w:t>
            </w:r>
          </w:p>
        </w:tc>
      </w:tr>
    </w:tbl>
    <w:p w14:paraId="7E16D0BC" w14:textId="77777777" w:rsidR="00C76EA8" w:rsidRDefault="00C76EA8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739B78CD" w14:textId="77777777" w:rsidR="00327A51" w:rsidRDefault="00327A51" w:rsidP="00327A51">
      <w:pPr>
        <w:pStyle w:val="af9"/>
        <w:spacing w:before="120" w:after="0" w:line="240" w:lineRule="auto"/>
        <w:ind w:left="528"/>
        <w:rPr>
          <w:lang w:eastAsia="zh-Hans"/>
        </w:rPr>
      </w:pPr>
      <w:r>
        <w:rPr>
          <w:rFonts w:hint="eastAsia"/>
          <w:lang w:eastAsia="zh-Hans"/>
        </w:rPr>
        <w:lastRenderedPageBreak/>
        <w:t>items</w:t>
      </w:r>
      <w:r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770"/>
        <w:gridCol w:w="975"/>
        <w:gridCol w:w="829"/>
        <w:gridCol w:w="5434"/>
      </w:tblGrid>
      <w:tr w:rsidR="00327A51" w14:paraId="046C59F9" w14:textId="77777777" w:rsidTr="00327A51">
        <w:trPr>
          <w:trHeight w:val="454"/>
        </w:trPr>
        <w:tc>
          <w:tcPr>
            <w:tcW w:w="1770" w:type="dxa"/>
            <w:shd w:val="clear" w:color="auto" w:fill="DEE7EC"/>
            <w:vAlign w:val="center"/>
          </w:tcPr>
          <w:p w14:paraId="2E7638A0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75" w:type="dxa"/>
            <w:shd w:val="clear" w:color="auto" w:fill="DEE7EC"/>
            <w:vAlign w:val="center"/>
          </w:tcPr>
          <w:p w14:paraId="08671830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29" w:type="dxa"/>
            <w:shd w:val="clear" w:color="auto" w:fill="DEE7EC"/>
            <w:vAlign w:val="center"/>
          </w:tcPr>
          <w:p w14:paraId="7617968B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434" w:type="dxa"/>
            <w:shd w:val="clear" w:color="auto" w:fill="DEE7EC"/>
            <w:vAlign w:val="center"/>
          </w:tcPr>
          <w:p w14:paraId="01F739AD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327A51" w:rsidRPr="00594C10" w14:paraId="193E5790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4BC45ACF" w14:textId="3AB0B866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sn</w:t>
            </w:r>
          </w:p>
        </w:tc>
        <w:tc>
          <w:tcPr>
            <w:tcW w:w="975" w:type="dxa"/>
            <w:vAlign w:val="center"/>
          </w:tcPr>
          <w:p w14:paraId="46DC8E42" w14:textId="289F065C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String</w:t>
            </w:r>
          </w:p>
        </w:tc>
        <w:tc>
          <w:tcPr>
            <w:tcW w:w="829" w:type="dxa"/>
            <w:vAlign w:val="center"/>
          </w:tcPr>
          <w:p w14:paraId="164A4715" w14:textId="77C3C113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4</w:t>
            </w:r>
          </w:p>
        </w:tc>
        <w:tc>
          <w:tcPr>
            <w:tcW w:w="5434" w:type="dxa"/>
            <w:vAlign w:val="center"/>
          </w:tcPr>
          <w:p w14:paraId="3A95A095" w14:textId="2BD2E4F3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厅主ID</w:t>
            </w:r>
          </w:p>
        </w:tc>
      </w:tr>
      <w:tr w:rsidR="00327A51" w:rsidRPr="00594C10" w14:paraId="26FDB7A0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07B1E437" w14:textId="54A5F93F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userId</w:t>
            </w:r>
          </w:p>
        </w:tc>
        <w:tc>
          <w:tcPr>
            <w:tcW w:w="975" w:type="dxa"/>
            <w:vAlign w:val="center"/>
          </w:tcPr>
          <w:p w14:paraId="4E8CCE99" w14:textId="7E57BDD9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long</w:t>
            </w:r>
          </w:p>
        </w:tc>
        <w:tc>
          <w:tcPr>
            <w:tcW w:w="829" w:type="dxa"/>
            <w:vAlign w:val="center"/>
          </w:tcPr>
          <w:p w14:paraId="0ADE9B67" w14:textId="071B377B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64</w:t>
            </w:r>
          </w:p>
        </w:tc>
        <w:tc>
          <w:tcPr>
            <w:tcW w:w="5434" w:type="dxa"/>
            <w:vAlign w:val="center"/>
          </w:tcPr>
          <w:p w14:paraId="18FC6D67" w14:textId="3A2C10B9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用户ID</w:t>
            </w:r>
          </w:p>
        </w:tc>
      </w:tr>
      <w:tr w:rsidR="00327A51" w:rsidRPr="00594C10" w14:paraId="08202E58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6E7A393B" w14:textId="478A5509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loginId</w:t>
            </w:r>
          </w:p>
        </w:tc>
        <w:tc>
          <w:tcPr>
            <w:tcW w:w="975" w:type="dxa"/>
            <w:vAlign w:val="center"/>
          </w:tcPr>
          <w:p w14:paraId="61F290E8" w14:textId="20ED0D38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string</w:t>
            </w:r>
          </w:p>
        </w:tc>
        <w:tc>
          <w:tcPr>
            <w:tcW w:w="829" w:type="dxa"/>
            <w:vAlign w:val="center"/>
          </w:tcPr>
          <w:p w14:paraId="31ADF384" w14:textId="4120D3BE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64</w:t>
            </w:r>
          </w:p>
        </w:tc>
        <w:tc>
          <w:tcPr>
            <w:tcW w:w="5434" w:type="dxa"/>
            <w:vAlign w:val="center"/>
          </w:tcPr>
          <w:p w14:paraId="7963E39E" w14:textId="2367F4EB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投注账号</w:t>
            </w:r>
          </w:p>
        </w:tc>
      </w:tr>
      <w:tr w:rsidR="00327A51" w:rsidRPr="00594C10" w14:paraId="4339C0C8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559EA8E1" w14:textId="662BAD7E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roundId</w:t>
            </w:r>
          </w:p>
        </w:tc>
        <w:tc>
          <w:tcPr>
            <w:tcW w:w="975" w:type="dxa"/>
            <w:vAlign w:val="center"/>
          </w:tcPr>
          <w:p w14:paraId="42C1A172" w14:textId="34AB979C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string</w:t>
            </w:r>
          </w:p>
        </w:tc>
        <w:tc>
          <w:tcPr>
            <w:tcW w:w="829" w:type="dxa"/>
            <w:vAlign w:val="center"/>
          </w:tcPr>
          <w:p w14:paraId="195B66DC" w14:textId="35E41789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32</w:t>
            </w:r>
          </w:p>
        </w:tc>
        <w:tc>
          <w:tcPr>
            <w:tcW w:w="5434" w:type="dxa"/>
            <w:vAlign w:val="center"/>
          </w:tcPr>
          <w:p w14:paraId="6285D498" w14:textId="0A67B0C6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局号</w:t>
            </w:r>
          </w:p>
        </w:tc>
      </w:tr>
      <w:tr w:rsidR="00327A51" w:rsidRPr="00594C10" w14:paraId="11F53B05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19A59246" w14:textId="16BF25A2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order</w:t>
            </w:r>
            <w:r w:rsidR="00E22C56">
              <w:t>No</w:t>
            </w:r>
          </w:p>
        </w:tc>
        <w:tc>
          <w:tcPr>
            <w:tcW w:w="975" w:type="dxa"/>
            <w:vAlign w:val="center"/>
          </w:tcPr>
          <w:p w14:paraId="7FE94431" w14:textId="4C7574A2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string</w:t>
            </w:r>
          </w:p>
        </w:tc>
        <w:tc>
          <w:tcPr>
            <w:tcW w:w="829" w:type="dxa"/>
            <w:vAlign w:val="center"/>
          </w:tcPr>
          <w:p w14:paraId="32EA17EB" w14:textId="51084A9C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32</w:t>
            </w:r>
          </w:p>
        </w:tc>
        <w:tc>
          <w:tcPr>
            <w:tcW w:w="5434" w:type="dxa"/>
            <w:vAlign w:val="center"/>
          </w:tcPr>
          <w:p w14:paraId="59A45F9F" w14:textId="3EA72294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订单</w:t>
            </w:r>
            <w:r w:rsidR="00E22C56">
              <w:t>号</w:t>
            </w:r>
          </w:p>
        </w:tc>
      </w:tr>
      <w:tr w:rsidR="00327A51" w:rsidRPr="00594C10" w14:paraId="7F3D5F91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07E5E3A5" w14:textId="4CD2D635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status</w:t>
            </w:r>
          </w:p>
        </w:tc>
        <w:tc>
          <w:tcPr>
            <w:tcW w:w="975" w:type="dxa"/>
            <w:vAlign w:val="center"/>
          </w:tcPr>
          <w:p w14:paraId="195AE698" w14:textId="71CB6913" w:rsidR="00327A51" w:rsidRPr="00594C10" w:rsidRDefault="00F93371" w:rsidP="00327A51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29" w:type="dxa"/>
            <w:vAlign w:val="center"/>
          </w:tcPr>
          <w:p w14:paraId="4F4D0ACB" w14:textId="2DFA105B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32</w:t>
            </w:r>
          </w:p>
        </w:tc>
        <w:tc>
          <w:tcPr>
            <w:tcW w:w="5434" w:type="dxa"/>
            <w:vAlign w:val="center"/>
          </w:tcPr>
          <w:p w14:paraId="59A3E2B7" w14:textId="664C0F32" w:rsidR="00327A51" w:rsidRPr="00594C10" w:rsidRDefault="007A10E8" w:rsidP="00327A51">
            <w:pPr>
              <w:pStyle w:val="af6"/>
              <w:spacing w:after="0"/>
              <w:ind w:leftChars="0" w:left="0"/>
              <w:jc w:val="both"/>
            </w:pPr>
            <w:hyperlink w:anchor="竞彩注单状态" w:history="1">
              <w:r w:rsidR="00F93371" w:rsidRPr="00F93371">
                <w:rPr>
                  <w:rStyle w:val="af4"/>
                  <w:rFonts w:ascii="Microsoft YaHei UI" w:hAnsi="Microsoft YaHei UI Light"/>
                </w:rPr>
                <w:t>注单</w:t>
              </w:r>
              <w:r w:rsidR="00327A51" w:rsidRPr="00F93371">
                <w:rPr>
                  <w:rStyle w:val="af4"/>
                  <w:rFonts w:ascii="Microsoft YaHei UI" w:hAnsi="Microsoft YaHei UI Light"/>
                </w:rPr>
                <w:t>状态</w:t>
              </w:r>
            </w:hyperlink>
          </w:p>
        </w:tc>
      </w:tr>
      <w:tr w:rsidR="00327A51" w:rsidRPr="00594C10" w14:paraId="1FEE25BF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70883CC0" w14:textId="04CDD9BD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betAmount</w:t>
            </w:r>
          </w:p>
        </w:tc>
        <w:tc>
          <w:tcPr>
            <w:tcW w:w="975" w:type="dxa"/>
            <w:vAlign w:val="center"/>
          </w:tcPr>
          <w:p w14:paraId="358F945A" w14:textId="6826CBD9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float</w:t>
            </w:r>
          </w:p>
        </w:tc>
        <w:tc>
          <w:tcPr>
            <w:tcW w:w="829" w:type="dxa"/>
            <w:vAlign w:val="center"/>
          </w:tcPr>
          <w:p w14:paraId="603B0B3F" w14:textId="336739C5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32</w:t>
            </w:r>
          </w:p>
        </w:tc>
        <w:tc>
          <w:tcPr>
            <w:tcW w:w="5434" w:type="dxa"/>
            <w:vAlign w:val="center"/>
          </w:tcPr>
          <w:p w14:paraId="542B65D3" w14:textId="1A2010A9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投注金额</w:t>
            </w:r>
          </w:p>
        </w:tc>
      </w:tr>
      <w:tr w:rsidR="00327A51" w:rsidRPr="00594C10" w14:paraId="60FBD567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0E2ADEEA" w14:textId="5B2BF1EB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validAmount</w:t>
            </w:r>
          </w:p>
        </w:tc>
        <w:tc>
          <w:tcPr>
            <w:tcW w:w="975" w:type="dxa"/>
            <w:vAlign w:val="center"/>
          </w:tcPr>
          <w:p w14:paraId="1DB67846" w14:textId="3FECABFF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float</w:t>
            </w:r>
          </w:p>
        </w:tc>
        <w:tc>
          <w:tcPr>
            <w:tcW w:w="829" w:type="dxa"/>
            <w:vAlign w:val="center"/>
          </w:tcPr>
          <w:p w14:paraId="7C30D0EB" w14:textId="758F377D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32</w:t>
            </w:r>
          </w:p>
        </w:tc>
        <w:tc>
          <w:tcPr>
            <w:tcW w:w="5434" w:type="dxa"/>
            <w:vAlign w:val="center"/>
          </w:tcPr>
          <w:p w14:paraId="77CBD01D" w14:textId="1250BF28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有效投注</w:t>
            </w:r>
          </w:p>
        </w:tc>
      </w:tr>
      <w:tr w:rsidR="00327A51" w:rsidRPr="00594C10" w14:paraId="6284A17C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3836CDC6" w14:textId="3EC2280A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calcAmount</w:t>
            </w:r>
          </w:p>
        </w:tc>
        <w:tc>
          <w:tcPr>
            <w:tcW w:w="975" w:type="dxa"/>
            <w:vAlign w:val="center"/>
          </w:tcPr>
          <w:p w14:paraId="2980FA5A" w14:textId="3986DE8D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float</w:t>
            </w:r>
          </w:p>
        </w:tc>
        <w:tc>
          <w:tcPr>
            <w:tcW w:w="829" w:type="dxa"/>
            <w:vAlign w:val="center"/>
          </w:tcPr>
          <w:p w14:paraId="541104DE" w14:textId="061495AD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32</w:t>
            </w:r>
          </w:p>
        </w:tc>
        <w:tc>
          <w:tcPr>
            <w:tcW w:w="5434" w:type="dxa"/>
            <w:vAlign w:val="center"/>
          </w:tcPr>
          <w:p w14:paraId="2BF49F01" w14:textId="5EBEC824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结算金额</w:t>
            </w:r>
          </w:p>
        </w:tc>
      </w:tr>
      <w:tr w:rsidR="00327A51" w:rsidRPr="00594C10" w14:paraId="2F354040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1533EDC3" w14:textId="5810F30E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payout</w:t>
            </w:r>
          </w:p>
        </w:tc>
        <w:tc>
          <w:tcPr>
            <w:tcW w:w="975" w:type="dxa"/>
            <w:vAlign w:val="center"/>
          </w:tcPr>
          <w:p w14:paraId="043511E8" w14:textId="1D494218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float</w:t>
            </w:r>
          </w:p>
        </w:tc>
        <w:tc>
          <w:tcPr>
            <w:tcW w:w="829" w:type="dxa"/>
            <w:vAlign w:val="center"/>
          </w:tcPr>
          <w:p w14:paraId="02FCB060" w14:textId="1E795CAD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32</w:t>
            </w:r>
          </w:p>
        </w:tc>
        <w:tc>
          <w:tcPr>
            <w:tcW w:w="5434" w:type="dxa"/>
            <w:vAlign w:val="center"/>
          </w:tcPr>
          <w:p w14:paraId="3307041B" w14:textId="30E5170A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派彩(输赢)</w:t>
            </w:r>
          </w:p>
        </w:tc>
      </w:tr>
      <w:tr w:rsidR="00327A51" w:rsidRPr="00594C10" w14:paraId="67E188C1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28EEA9D3" w14:textId="5FB1AB54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orderTime</w:t>
            </w:r>
          </w:p>
        </w:tc>
        <w:tc>
          <w:tcPr>
            <w:tcW w:w="975" w:type="dxa"/>
            <w:vAlign w:val="center"/>
          </w:tcPr>
          <w:p w14:paraId="66F5BD92" w14:textId="3E06A768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string</w:t>
            </w:r>
          </w:p>
        </w:tc>
        <w:tc>
          <w:tcPr>
            <w:tcW w:w="829" w:type="dxa"/>
            <w:vAlign w:val="center"/>
          </w:tcPr>
          <w:p w14:paraId="7C767389" w14:textId="20511E38" w:rsidR="00327A51" w:rsidRPr="00594C10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32</w:t>
            </w:r>
          </w:p>
        </w:tc>
        <w:tc>
          <w:tcPr>
            <w:tcW w:w="5434" w:type="dxa"/>
            <w:vAlign w:val="center"/>
          </w:tcPr>
          <w:p w14:paraId="673B4561" w14:textId="63011139" w:rsidR="00327A51" w:rsidRPr="00594C10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投注时间（美东）</w:t>
            </w:r>
          </w:p>
        </w:tc>
      </w:tr>
      <w:tr w:rsidR="00327A51" w:rsidRPr="00594C10" w14:paraId="222B3DB3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5248513E" w14:textId="3AFEB177" w:rsidR="00327A51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bjOrderTime</w:t>
            </w:r>
          </w:p>
        </w:tc>
        <w:tc>
          <w:tcPr>
            <w:tcW w:w="975" w:type="dxa"/>
            <w:vAlign w:val="center"/>
          </w:tcPr>
          <w:p w14:paraId="3B619E67" w14:textId="57EB0270" w:rsidR="00327A51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string</w:t>
            </w:r>
          </w:p>
        </w:tc>
        <w:tc>
          <w:tcPr>
            <w:tcW w:w="829" w:type="dxa"/>
            <w:vAlign w:val="center"/>
          </w:tcPr>
          <w:p w14:paraId="2B0697F5" w14:textId="6DC96537" w:rsidR="00327A51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32</w:t>
            </w:r>
          </w:p>
        </w:tc>
        <w:tc>
          <w:tcPr>
            <w:tcW w:w="5434" w:type="dxa"/>
            <w:vAlign w:val="center"/>
          </w:tcPr>
          <w:p w14:paraId="370050DF" w14:textId="623CE9B6" w:rsidR="00327A51" w:rsidRPr="00327A51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投注时间（北京）</w:t>
            </w:r>
          </w:p>
        </w:tc>
      </w:tr>
      <w:tr w:rsidR="00327A51" w:rsidRPr="00594C10" w14:paraId="7486D8BB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6FEAC8D4" w14:textId="55DED956" w:rsidR="00327A51" w:rsidRPr="00EC7297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settleOrderTime</w:t>
            </w:r>
          </w:p>
        </w:tc>
        <w:tc>
          <w:tcPr>
            <w:tcW w:w="975" w:type="dxa"/>
            <w:vAlign w:val="center"/>
          </w:tcPr>
          <w:p w14:paraId="1D274DD3" w14:textId="6144997F" w:rsidR="00327A51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string</w:t>
            </w:r>
          </w:p>
        </w:tc>
        <w:tc>
          <w:tcPr>
            <w:tcW w:w="829" w:type="dxa"/>
            <w:vAlign w:val="center"/>
          </w:tcPr>
          <w:p w14:paraId="07E16535" w14:textId="1FC19480" w:rsidR="00327A51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32</w:t>
            </w:r>
          </w:p>
        </w:tc>
        <w:tc>
          <w:tcPr>
            <w:tcW w:w="5434" w:type="dxa"/>
            <w:vAlign w:val="center"/>
          </w:tcPr>
          <w:p w14:paraId="6CF455A7" w14:textId="606AB389" w:rsidR="00327A51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结算时间（美东）</w:t>
            </w:r>
          </w:p>
        </w:tc>
      </w:tr>
      <w:tr w:rsidR="00327A51" w:rsidRPr="002F5979" w14:paraId="609D28D0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743581E1" w14:textId="78768215" w:rsidR="00327A51" w:rsidRPr="00725A05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settleBjOrderTime</w:t>
            </w:r>
          </w:p>
        </w:tc>
        <w:tc>
          <w:tcPr>
            <w:tcW w:w="975" w:type="dxa"/>
            <w:vAlign w:val="center"/>
          </w:tcPr>
          <w:p w14:paraId="43C48FFF" w14:textId="75694E5F" w:rsidR="00327A51" w:rsidRPr="00725A05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string</w:t>
            </w:r>
          </w:p>
        </w:tc>
        <w:tc>
          <w:tcPr>
            <w:tcW w:w="829" w:type="dxa"/>
            <w:vAlign w:val="center"/>
          </w:tcPr>
          <w:p w14:paraId="66D4FBD5" w14:textId="63F07E55" w:rsidR="00327A51" w:rsidRPr="00725A05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32</w:t>
            </w:r>
          </w:p>
        </w:tc>
        <w:tc>
          <w:tcPr>
            <w:tcW w:w="5434" w:type="dxa"/>
            <w:vAlign w:val="center"/>
          </w:tcPr>
          <w:p w14:paraId="13CDFE30" w14:textId="1C2B6B68" w:rsidR="00327A51" w:rsidRPr="00725A05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结算时间（北京）</w:t>
            </w:r>
          </w:p>
        </w:tc>
      </w:tr>
      <w:tr w:rsidR="00327A51" w:rsidRPr="002F5979" w14:paraId="643D3655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0833A84E" w14:textId="48C4372B" w:rsidR="00327A51" w:rsidRPr="00725A05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betContent</w:t>
            </w:r>
          </w:p>
        </w:tc>
        <w:tc>
          <w:tcPr>
            <w:tcW w:w="975" w:type="dxa"/>
            <w:vAlign w:val="center"/>
          </w:tcPr>
          <w:p w14:paraId="40CC6BA9" w14:textId="2A8543EA" w:rsidR="00327A51" w:rsidRPr="00725A05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string</w:t>
            </w:r>
          </w:p>
        </w:tc>
        <w:tc>
          <w:tcPr>
            <w:tcW w:w="829" w:type="dxa"/>
            <w:vAlign w:val="center"/>
          </w:tcPr>
          <w:p w14:paraId="7D4B1C7D" w14:textId="558B32EF" w:rsidR="00327A51" w:rsidRPr="00725A05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2000</w:t>
            </w:r>
          </w:p>
        </w:tc>
        <w:tc>
          <w:tcPr>
            <w:tcW w:w="5434" w:type="dxa"/>
            <w:vAlign w:val="center"/>
          </w:tcPr>
          <w:p w14:paraId="4590EF68" w14:textId="582DED3D" w:rsidR="00327A51" w:rsidRPr="00725A05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投注内容</w:t>
            </w:r>
          </w:p>
        </w:tc>
      </w:tr>
      <w:tr w:rsidR="00327A51" w:rsidRPr="002F5979" w14:paraId="6C8E898C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1B5A34A5" w14:textId="74F32502" w:rsidR="00327A51" w:rsidRPr="00725A05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parlayResult</w:t>
            </w:r>
          </w:p>
        </w:tc>
        <w:tc>
          <w:tcPr>
            <w:tcW w:w="975" w:type="dxa"/>
            <w:vAlign w:val="center"/>
          </w:tcPr>
          <w:p w14:paraId="6EA268A4" w14:textId="2EDFB47D" w:rsidR="00327A51" w:rsidRPr="00725A05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string</w:t>
            </w:r>
          </w:p>
        </w:tc>
        <w:tc>
          <w:tcPr>
            <w:tcW w:w="829" w:type="dxa"/>
            <w:vAlign w:val="center"/>
          </w:tcPr>
          <w:p w14:paraId="67955F73" w14:textId="571BF580" w:rsidR="00327A51" w:rsidRPr="00725A05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2000</w:t>
            </w:r>
          </w:p>
        </w:tc>
        <w:tc>
          <w:tcPr>
            <w:tcW w:w="5434" w:type="dxa"/>
            <w:vAlign w:val="center"/>
          </w:tcPr>
          <w:p w14:paraId="687BB2FD" w14:textId="66A62463" w:rsidR="00327A51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投注内容（封装带有html样式页面直接显示）</w:t>
            </w:r>
          </w:p>
        </w:tc>
      </w:tr>
      <w:tr w:rsidR="00327A51" w:rsidRPr="002F5979" w14:paraId="3DCFD653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333FA071" w14:textId="0ECED198" w:rsidR="00327A51" w:rsidRPr="00725A05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orderFrom</w:t>
            </w:r>
          </w:p>
        </w:tc>
        <w:tc>
          <w:tcPr>
            <w:tcW w:w="975" w:type="dxa"/>
            <w:vAlign w:val="center"/>
          </w:tcPr>
          <w:p w14:paraId="2AFAEE23" w14:textId="4A0621A5" w:rsidR="00327A51" w:rsidRPr="00725A05" w:rsidRDefault="00E22C56" w:rsidP="00327A51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29" w:type="dxa"/>
            <w:vAlign w:val="center"/>
          </w:tcPr>
          <w:p w14:paraId="778E7B72" w14:textId="6D9D12C0" w:rsidR="00327A51" w:rsidRPr="00725A05" w:rsidRDefault="00E22C56" w:rsidP="00327A51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34" w:type="dxa"/>
            <w:vAlign w:val="center"/>
          </w:tcPr>
          <w:p w14:paraId="3022B03D" w14:textId="6F6FB87D" w:rsidR="00327A51" w:rsidRPr="00725A05" w:rsidRDefault="00327A51" w:rsidP="00327A51">
            <w:pPr>
              <w:pStyle w:val="af6"/>
              <w:spacing w:after="0"/>
              <w:ind w:leftChars="0" w:left="0"/>
              <w:jc w:val="both"/>
            </w:pPr>
            <w:r>
              <w:t>请参见</w:t>
            </w:r>
            <w:r>
              <w:rPr>
                <w:rFonts w:hint="eastAsia"/>
              </w:rPr>
              <w:t xml:space="preserve">: </w:t>
            </w:r>
            <w:hyperlink w:anchor="终端类别" w:history="1">
              <w:r w:rsidRPr="001376EF">
                <w:rPr>
                  <w:rStyle w:val="af4"/>
                  <w:rFonts w:ascii="Microsoft YaHei UI" w:hAnsi="Microsoft YaHei UI Light" w:hint="eastAsia"/>
                </w:rPr>
                <w:t>终端类别</w:t>
              </w:r>
            </w:hyperlink>
          </w:p>
        </w:tc>
      </w:tr>
      <w:tr w:rsidR="00327A51" w:rsidRPr="002F5979" w14:paraId="2F68B492" w14:textId="77777777" w:rsidTr="00327A51">
        <w:trPr>
          <w:trHeight w:hRule="exact" w:val="454"/>
        </w:trPr>
        <w:tc>
          <w:tcPr>
            <w:tcW w:w="1770" w:type="dxa"/>
            <w:vAlign w:val="center"/>
          </w:tcPr>
          <w:p w14:paraId="695DF089" w14:textId="5C44D7C5" w:rsidR="00327A51" w:rsidRPr="00725A05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gameType</w:t>
            </w:r>
          </w:p>
        </w:tc>
        <w:tc>
          <w:tcPr>
            <w:tcW w:w="975" w:type="dxa"/>
            <w:vAlign w:val="center"/>
          </w:tcPr>
          <w:p w14:paraId="53E1B56C" w14:textId="58169980" w:rsidR="00327A51" w:rsidRPr="00725A05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Integer</w:t>
            </w:r>
          </w:p>
        </w:tc>
        <w:tc>
          <w:tcPr>
            <w:tcW w:w="829" w:type="dxa"/>
            <w:vAlign w:val="center"/>
          </w:tcPr>
          <w:p w14:paraId="14F9E187" w14:textId="760BA3C8" w:rsidR="00327A51" w:rsidRPr="00725A05" w:rsidRDefault="00327A51" w:rsidP="00327A51">
            <w:pPr>
              <w:pStyle w:val="af6"/>
              <w:spacing w:after="0"/>
              <w:ind w:leftChars="0" w:left="0"/>
              <w:jc w:val="center"/>
            </w:pPr>
            <w:r w:rsidRPr="009F31A2">
              <w:t>2</w:t>
            </w:r>
          </w:p>
        </w:tc>
        <w:tc>
          <w:tcPr>
            <w:tcW w:w="5434" w:type="dxa"/>
            <w:vAlign w:val="center"/>
          </w:tcPr>
          <w:p w14:paraId="514DC418" w14:textId="37971928" w:rsidR="00327A51" w:rsidRPr="00725A05" w:rsidRDefault="00327A51" w:rsidP="00327A51">
            <w:pPr>
              <w:pStyle w:val="af6"/>
              <w:spacing w:after="0"/>
              <w:ind w:leftChars="0" w:left="0"/>
              <w:jc w:val="both"/>
            </w:pPr>
            <w:r w:rsidRPr="009F31A2">
              <w:t>游戏类型 1:竞足 2：竞篮</w:t>
            </w:r>
          </w:p>
        </w:tc>
      </w:tr>
    </w:tbl>
    <w:p w14:paraId="7854FF10" w14:textId="77777777" w:rsidR="00327A51" w:rsidRDefault="00327A51" w:rsidP="00327A51">
      <w:pPr>
        <w:pStyle w:val="af9"/>
        <w:spacing w:beforeLines="0" w:before="0" w:after="0" w:line="200" w:lineRule="exact"/>
        <w:ind w:left="528"/>
        <w:rPr>
          <w:lang w:eastAsia="zh-Hans"/>
        </w:rPr>
      </w:pPr>
    </w:p>
    <w:p w14:paraId="6FC9FBC0" w14:textId="77777777" w:rsidR="00327A51" w:rsidRPr="00BB42F4" w:rsidRDefault="00327A51" w:rsidP="00327A51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>
        <w:rPr>
          <w:rStyle w:val="af8"/>
          <w:position w:val="0"/>
          <w:bdr w:val="none" w:sz="0" w:space="0" w:color="auto"/>
          <w:shd w:val="clear" w:color="auto" w:fill="auto"/>
        </w:rPr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327A51" w14:paraId="6FE4CC3E" w14:textId="77777777" w:rsidTr="00D73C56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32CBE72B" w14:textId="77777777" w:rsidR="00327A51" w:rsidRPr="00762BDB" w:rsidRDefault="00327A51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53701E2F" w14:textId="77777777" w:rsidR="00327A51" w:rsidRDefault="00327A51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"01101"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42C872" w14:textId="575869CD" w:rsidR="00327A51" w:rsidRDefault="00327A51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6B15BE">
              <w:rPr>
                <w:rFonts w:ascii="Courier New" w:hAnsi="Courier New" w:cs="Courier New"/>
                <w:color w:val="4E9A06"/>
                <w:sz w:val="18"/>
                <w:szCs w:val="18"/>
              </w:rPr>
              <w:t>open.order.bg.</w:t>
            </w:r>
            <w:r w:rsidRPr="00327A51">
              <w:rPr>
                <w:rFonts w:ascii="Courier New" w:hAnsi="Courier New" w:cs="Courier New"/>
                <w:color w:val="4E9A06"/>
                <w:sz w:val="18"/>
                <w:szCs w:val="18"/>
              </w:rPr>
              <w:t>sportlottery</w:t>
            </w:r>
            <w:r w:rsidRPr="006B15BE">
              <w:rPr>
                <w:rFonts w:ascii="Courier New" w:hAnsi="Courier New" w:cs="Courier New"/>
                <w:color w:val="4E9A06"/>
                <w:sz w:val="18"/>
                <w:szCs w:val="18"/>
              </w:rPr>
              <w:t>.query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01068F3" w14:textId="77777777" w:rsidR="00327A51" w:rsidRDefault="00327A51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729FC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6096FA35" w14:textId="77777777" w:rsidR="00327A51" w:rsidRDefault="00327A51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"sn"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"demo"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B09AB7B" w14:textId="77777777" w:rsidR="00327A51" w:rsidRDefault="00327A51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>sign</w:t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23C6">
              <w:rPr>
                <w:rFonts w:ascii="Courier New" w:hAnsi="Courier New" w:cs="Courier New"/>
                <w:color w:val="4E9A06"/>
                <w:sz w:val="18"/>
                <w:szCs w:val="18"/>
              </w:rPr>
              <w:t>C6F0006355E1CDB50A95CFBFA2C7BCC6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045A8F" w14:textId="77777777" w:rsidR="00327A51" w:rsidRDefault="00327A51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204A87"/>
                <w:sz w:val="18"/>
                <w:szCs w:val="18"/>
              </w:rPr>
              <w:t>random</w:t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23C6">
              <w:rPr>
                <w:rFonts w:ascii="Courier New" w:hAnsi="Courier New" w:cs="Courier New"/>
                <w:color w:val="4E9A06"/>
                <w:sz w:val="18"/>
                <w:szCs w:val="18"/>
              </w:rPr>
              <w:t xml:space="preserve"> f115b14b-4b59-482e-b416-1104eff43fb7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1307BA" w14:textId="77777777" w:rsidR="00327A51" w:rsidRDefault="00327A51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"startTime"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"2015-11-25 11:22:00"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1C33FF" w14:textId="77777777" w:rsidR="00327A51" w:rsidRDefault="00327A51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"endTime"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"2015-12-10 11:22:00"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903BE23" w14:textId="77777777" w:rsidR="00327A51" w:rsidRDefault="00327A51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"pageIndex"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AD7FA8"/>
                <w:sz w:val="18"/>
                <w:szCs w:val="18"/>
              </w:rPr>
              <w:t>1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A23256" w14:textId="77777777" w:rsidR="00327A51" w:rsidRDefault="00327A51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AD7FA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"pageSize"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AD7FA8"/>
                <w:sz w:val="18"/>
                <w:szCs w:val="18"/>
              </w:rPr>
              <w:t>12</w:t>
            </w:r>
          </w:p>
          <w:p w14:paraId="2C71DD31" w14:textId="77777777" w:rsidR="00327A51" w:rsidRDefault="00327A51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D7FA8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729FCF"/>
                <w:sz w:val="18"/>
                <w:szCs w:val="18"/>
              </w:rPr>
              <w:t>}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73F7360" w14:textId="77777777" w:rsidR="00327A51" w:rsidRDefault="00327A51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Courier New" w:hAnsi="Courier New" w:cs="Courier New"/>
                <w:color w:val="4E9A06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62BDB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62BDB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4839E3CB" w14:textId="77777777" w:rsidR="00327A51" w:rsidRPr="006C7279" w:rsidRDefault="00327A51" w:rsidP="00D73C56">
            <w:pPr>
              <w:shd w:val="clear" w:color="auto" w:fill="FFFFFF"/>
              <w:tabs>
                <w:tab w:val="left" w:pos="364"/>
                <w:tab w:val="left" w:pos="789"/>
              </w:tabs>
              <w:spacing w:line="240" w:lineRule="exact"/>
              <w:rPr>
                <w:rFonts w:ascii="Arial" w:hAnsi="Arial" w:cs="Arial"/>
                <w:color w:val="800080"/>
                <w:lang w:eastAsia="zh-Hans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}</w:t>
            </w:r>
          </w:p>
        </w:tc>
      </w:tr>
    </w:tbl>
    <w:p w14:paraId="0D14D77C" w14:textId="77777777" w:rsidR="00327A51" w:rsidRDefault="00327A51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39531384" w14:textId="77777777" w:rsidR="00327A51" w:rsidRDefault="00327A51" w:rsidP="00327A51">
      <w:pPr>
        <w:pStyle w:val="af2"/>
        <w:ind w:left="480" w:right="240"/>
      </w:pPr>
      <w:bookmarkStart w:id="54" w:name="_Toc29317703"/>
      <w:r>
        <w:rPr>
          <w:rFonts w:hint="eastAsia"/>
        </w:rPr>
        <w:lastRenderedPageBreak/>
        <w:t>按会员统计注单</w:t>
      </w:r>
      <w:bookmarkEnd w:id="54"/>
    </w:p>
    <w:p w14:paraId="43206E91" w14:textId="77777777" w:rsidR="00327A51" w:rsidRDefault="00327A51" w:rsidP="00327A51">
      <w:pPr>
        <w:pStyle w:val="af7"/>
        <w:ind w:left="504" w:right="240"/>
      </w:pPr>
      <w:r>
        <w:rPr>
          <w:rFonts w:hint="eastAsia"/>
        </w:rPr>
        <w:t>接口地址</w:t>
      </w:r>
    </w:p>
    <w:p w14:paraId="4E3E92AE" w14:textId="6775E374" w:rsidR="00327A51" w:rsidRDefault="00327A51" w:rsidP="00327A51">
      <w:pPr>
        <w:pStyle w:val="af6"/>
        <w:spacing w:before="200" w:after="120"/>
        <w:ind w:leftChars="200" w:left="480"/>
        <w:rPr>
          <w:rStyle w:val="af8"/>
        </w:rPr>
      </w:pPr>
      <w:r w:rsidRPr="001A5652">
        <w:rPr>
          <w:rStyle w:val="af8"/>
        </w:rPr>
        <w:t>open.order.bg.</w:t>
      </w:r>
      <w:r w:rsidRPr="00327A51">
        <w:rPr>
          <w:rStyle w:val="af8"/>
        </w:rPr>
        <w:t>sportlottery</w:t>
      </w:r>
      <w:r w:rsidRPr="001A5652">
        <w:rPr>
          <w:rStyle w:val="af8"/>
        </w:rPr>
        <w:t>.stats</w:t>
      </w:r>
    </w:p>
    <w:p w14:paraId="518E0D87" w14:textId="77777777" w:rsidR="00327A51" w:rsidRPr="00CB4242" w:rsidRDefault="00327A51" w:rsidP="00327A51">
      <w:pPr>
        <w:pStyle w:val="af7"/>
        <w:ind w:left="504" w:right="240"/>
      </w:pPr>
      <w:r w:rsidRPr="00CB4242">
        <w:rPr>
          <w:rFonts w:hint="eastAsia"/>
        </w:rPr>
        <w:t>接口说明</w:t>
      </w:r>
    </w:p>
    <w:p w14:paraId="51A9D899" w14:textId="77777777" w:rsidR="00327A51" w:rsidRPr="00AB7E2B" w:rsidRDefault="00327A51" w:rsidP="00327A51">
      <w:pPr>
        <w:ind w:firstLine="518"/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Theme="minorEastAsia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1.</w:t>
      </w:r>
      <w:r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限制查询最近30天的数据；</w:t>
      </w:r>
    </w:p>
    <w:p w14:paraId="7BE73647" w14:textId="77777777" w:rsidR="00327A51" w:rsidRPr="00AB7E2B" w:rsidRDefault="00327A51" w:rsidP="00327A51">
      <w:pPr>
        <w:ind w:firstLine="518"/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2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. 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查询的时间范围不能超过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3天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701A33AE" w14:textId="77777777" w:rsidR="00327A51" w:rsidRPr="00CB4242" w:rsidRDefault="00327A51" w:rsidP="00327A51">
      <w:pPr>
        <w:ind w:firstLine="518"/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3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. 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接口访问频率限制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: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20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次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/小时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383D9E03" w14:textId="77777777" w:rsidR="00327A51" w:rsidRPr="00134772" w:rsidRDefault="00327A51" w:rsidP="00327A51">
      <w:pPr>
        <w:pStyle w:val="af7"/>
        <w:spacing w:beforeLines="50" w:before="120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34772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0"/>
        <w:gridCol w:w="1272"/>
        <w:gridCol w:w="693"/>
        <w:gridCol w:w="691"/>
        <w:gridCol w:w="4992"/>
      </w:tblGrid>
      <w:tr w:rsidR="00327A51" w14:paraId="32EFF0CF" w14:textId="77777777" w:rsidTr="00D73C56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2EE3A00C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6D7FC6B8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3" w:type="dxa"/>
            <w:shd w:val="clear" w:color="auto" w:fill="DEE7EC"/>
            <w:vAlign w:val="center"/>
          </w:tcPr>
          <w:p w14:paraId="59F7834B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91" w:type="dxa"/>
            <w:shd w:val="clear" w:color="auto" w:fill="DEE7EC"/>
            <w:vAlign w:val="center"/>
          </w:tcPr>
          <w:p w14:paraId="0774B73B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992" w:type="dxa"/>
            <w:shd w:val="clear" w:color="auto" w:fill="DEE7EC"/>
            <w:vAlign w:val="center"/>
          </w:tcPr>
          <w:p w14:paraId="23A603E3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327A51" w14:paraId="5D3A5398" w14:textId="77777777" w:rsidTr="00D73C56">
        <w:trPr>
          <w:trHeight w:val="397"/>
        </w:trPr>
        <w:tc>
          <w:tcPr>
            <w:tcW w:w="1360" w:type="dxa"/>
            <w:vAlign w:val="center"/>
          </w:tcPr>
          <w:p w14:paraId="39F60AC5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2" w:type="dxa"/>
            <w:vAlign w:val="center"/>
          </w:tcPr>
          <w:p w14:paraId="2F07EBAD" w14:textId="77777777" w:rsidR="00327A51" w:rsidRPr="00F02D08" w:rsidRDefault="00327A51" w:rsidP="00D73C56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693" w:type="dxa"/>
            <w:vAlign w:val="center"/>
          </w:tcPr>
          <w:p w14:paraId="5DE929F5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91" w:type="dxa"/>
            <w:vAlign w:val="center"/>
          </w:tcPr>
          <w:p w14:paraId="54FB7B3D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4992" w:type="dxa"/>
            <w:vAlign w:val="center"/>
          </w:tcPr>
          <w:p w14:paraId="4EB3A7D4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327A51" w14:paraId="6263AD7F" w14:textId="77777777" w:rsidTr="00D73C56">
        <w:trPr>
          <w:trHeight w:val="397"/>
        </w:trPr>
        <w:tc>
          <w:tcPr>
            <w:tcW w:w="1360" w:type="dxa"/>
            <w:vAlign w:val="center"/>
          </w:tcPr>
          <w:p w14:paraId="21A5D76C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72" w:type="dxa"/>
            <w:vAlign w:val="center"/>
          </w:tcPr>
          <w:p w14:paraId="7245FE9B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3" w:type="dxa"/>
            <w:vAlign w:val="center"/>
          </w:tcPr>
          <w:p w14:paraId="02457F3E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91" w:type="dxa"/>
            <w:vAlign w:val="center"/>
          </w:tcPr>
          <w:p w14:paraId="3F2F159C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4992" w:type="dxa"/>
            <w:vAlign w:val="center"/>
          </w:tcPr>
          <w:p w14:paraId="0C5CE256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签名摘要sign=md5(random+sn+secretKey)</w:t>
            </w:r>
          </w:p>
        </w:tc>
      </w:tr>
      <w:tr w:rsidR="00327A51" w14:paraId="0A408394" w14:textId="77777777" w:rsidTr="00D73C56">
        <w:trPr>
          <w:trHeight w:val="397"/>
        </w:trPr>
        <w:tc>
          <w:tcPr>
            <w:tcW w:w="1360" w:type="dxa"/>
            <w:vAlign w:val="center"/>
          </w:tcPr>
          <w:p w14:paraId="2503BA14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1272" w:type="dxa"/>
            <w:vAlign w:val="center"/>
          </w:tcPr>
          <w:p w14:paraId="1B065C0C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3" w:type="dxa"/>
            <w:vAlign w:val="center"/>
          </w:tcPr>
          <w:p w14:paraId="5E05F679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691" w:type="dxa"/>
            <w:vAlign w:val="center"/>
          </w:tcPr>
          <w:p w14:paraId="25CD700D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4992" w:type="dxa"/>
            <w:vAlign w:val="center"/>
          </w:tcPr>
          <w:p w14:paraId="5550725F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 w:rsidRPr="00D47822">
              <w:rPr>
                <w:rFonts w:hint="eastAsia"/>
              </w:rPr>
              <w:t>厅代码</w:t>
            </w:r>
          </w:p>
        </w:tc>
      </w:tr>
      <w:tr w:rsidR="00327A51" w14:paraId="27ACB76B" w14:textId="77777777" w:rsidTr="00D73C56">
        <w:trPr>
          <w:trHeight w:val="397"/>
        </w:trPr>
        <w:tc>
          <w:tcPr>
            <w:tcW w:w="1360" w:type="dxa"/>
            <w:vAlign w:val="center"/>
          </w:tcPr>
          <w:p w14:paraId="680468CE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t</w:t>
            </w:r>
            <w:r>
              <w:t>imeType</w:t>
            </w:r>
          </w:p>
        </w:tc>
        <w:tc>
          <w:tcPr>
            <w:tcW w:w="1272" w:type="dxa"/>
            <w:vAlign w:val="center"/>
          </w:tcPr>
          <w:p w14:paraId="0C358ED7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3" w:type="dxa"/>
            <w:vAlign w:val="center"/>
          </w:tcPr>
          <w:p w14:paraId="7DB58613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691" w:type="dxa"/>
            <w:vAlign w:val="center"/>
          </w:tcPr>
          <w:p w14:paraId="37E57B0B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992" w:type="dxa"/>
            <w:vAlign w:val="center"/>
          </w:tcPr>
          <w:p w14:paraId="79AE1D73" w14:textId="77777777" w:rsidR="00327A51" w:rsidRPr="00D47822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 xml:space="preserve">查询的时间类型 </w:t>
            </w:r>
            <w:r>
              <w:t xml:space="preserve">1: </w:t>
            </w:r>
            <w:r w:rsidRPr="001A5652">
              <w:t>下注时间</w:t>
            </w:r>
            <w:r>
              <w:rPr>
                <w:rFonts w:hint="eastAsia"/>
              </w:rPr>
              <w:t xml:space="preserve"> (</w:t>
            </w:r>
            <w:r w:rsidRPr="001A5652"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  <w:r>
              <w:t xml:space="preserve">; 2: </w:t>
            </w:r>
            <w:r w:rsidRPr="001A5652">
              <w:t>结算时间</w:t>
            </w:r>
          </w:p>
        </w:tc>
      </w:tr>
      <w:tr w:rsidR="00327A51" w14:paraId="3F8C4881" w14:textId="77777777" w:rsidTr="00D73C56">
        <w:trPr>
          <w:trHeight w:val="397"/>
        </w:trPr>
        <w:tc>
          <w:tcPr>
            <w:tcW w:w="1360" w:type="dxa"/>
            <w:vAlign w:val="center"/>
          </w:tcPr>
          <w:p w14:paraId="28055A6A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 w:rsidRPr="001A5652">
              <w:t>timeZone</w:t>
            </w:r>
          </w:p>
        </w:tc>
        <w:tc>
          <w:tcPr>
            <w:tcW w:w="1272" w:type="dxa"/>
            <w:vAlign w:val="center"/>
          </w:tcPr>
          <w:p w14:paraId="706A667A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3" w:type="dxa"/>
            <w:vAlign w:val="center"/>
          </w:tcPr>
          <w:p w14:paraId="3CEA4B95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691" w:type="dxa"/>
            <w:vAlign w:val="center"/>
          </w:tcPr>
          <w:p w14:paraId="03627750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992" w:type="dxa"/>
            <w:vAlign w:val="center"/>
          </w:tcPr>
          <w:p w14:paraId="7387E5EA" w14:textId="77777777" w:rsidR="00327A51" w:rsidRPr="001A5652" w:rsidRDefault="00327A51" w:rsidP="00D73C56">
            <w:pPr>
              <w:pStyle w:val="af6"/>
              <w:spacing w:after="0"/>
              <w:ind w:leftChars="0" w:left="0"/>
              <w:jc w:val="both"/>
            </w:pPr>
            <w:r w:rsidRPr="001A5652">
              <w:rPr>
                <w:rFonts w:hint="eastAsia"/>
              </w:rPr>
              <w:t>时区</w:t>
            </w:r>
            <w:r>
              <w:rPr>
                <w:rFonts w:hint="eastAsia"/>
              </w:rPr>
              <w:t xml:space="preserve"> 1</w:t>
            </w:r>
            <w:r>
              <w:t>: UTC+8; 2</w:t>
            </w:r>
            <w:r>
              <w:rPr>
                <w:rFonts w:hint="eastAsia"/>
              </w:rPr>
              <w:t>:</w:t>
            </w:r>
            <w:r>
              <w:t xml:space="preserve"> UTC-4</w:t>
            </w:r>
            <w:r>
              <w:rPr>
                <w:rFonts w:hint="eastAsia"/>
              </w:rPr>
              <w:t>(</w:t>
            </w:r>
            <w:r w:rsidRPr="001A5652"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Pr="001A5652">
              <w:rPr>
                <w:rFonts w:hint="eastAsia"/>
              </w:rPr>
              <w:t>开始和结束时间必选时有效</w:t>
            </w:r>
          </w:p>
        </w:tc>
      </w:tr>
      <w:tr w:rsidR="00327A51" w:rsidRPr="00241380" w14:paraId="5DDB194A" w14:textId="77777777" w:rsidTr="00D73C56">
        <w:trPr>
          <w:trHeight w:val="397"/>
        </w:trPr>
        <w:tc>
          <w:tcPr>
            <w:tcW w:w="1360" w:type="dxa"/>
            <w:vAlign w:val="center"/>
          </w:tcPr>
          <w:p w14:paraId="03C65881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both"/>
            </w:pPr>
            <w:r w:rsidRPr="005A1984">
              <w:t>startTime</w:t>
            </w:r>
          </w:p>
        </w:tc>
        <w:tc>
          <w:tcPr>
            <w:tcW w:w="1272" w:type="dxa"/>
            <w:vAlign w:val="center"/>
          </w:tcPr>
          <w:p w14:paraId="6B3E05F5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center"/>
            </w:pPr>
            <w:r w:rsidRPr="005A1984">
              <w:t>date</w:t>
            </w:r>
          </w:p>
        </w:tc>
        <w:tc>
          <w:tcPr>
            <w:tcW w:w="693" w:type="dxa"/>
            <w:vAlign w:val="center"/>
          </w:tcPr>
          <w:p w14:paraId="45777194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691" w:type="dxa"/>
            <w:vAlign w:val="center"/>
          </w:tcPr>
          <w:p w14:paraId="124D120F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4992" w:type="dxa"/>
            <w:vAlign w:val="center"/>
          </w:tcPr>
          <w:p w14:paraId="31BA9461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开始日期，示例</w:t>
            </w:r>
            <w:r>
              <w:rPr>
                <w:rFonts w:hint="eastAsia"/>
              </w:rPr>
              <w:t>:</w:t>
            </w:r>
            <w:r>
              <w:t xml:space="preserve"> 2018-01-01</w:t>
            </w:r>
          </w:p>
        </w:tc>
      </w:tr>
      <w:tr w:rsidR="00327A51" w:rsidRPr="009E717D" w14:paraId="2C73FCEE" w14:textId="77777777" w:rsidTr="00D73C56">
        <w:trPr>
          <w:trHeight w:val="397"/>
        </w:trPr>
        <w:tc>
          <w:tcPr>
            <w:tcW w:w="1360" w:type="dxa"/>
            <w:vAlign w:val="center"/>
          </w:tcPr>
          <w:p w14:paraId="396613BC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both"/>
            </w:pPr>
            <w:r w:rsidRPr="005A1984">
              <w:t>endTime</w:t>
            </w:r>
          </w:p>
        </w:tc>
        <w:tc>
          <w:tcPr>
            <w:tcW w:w="1272" w:type="dxa"/>
            <w:vAlign w:val="center"/>
          </w:tcPr>
          <w:p w14:paraId="1C0FE3B3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center"/>
            </w:pPr>
            <w:r w:rsidRPr="005A1984">
              <w:t>date</w:t>
            </w:r>
          </w:p>
        </w:tc>
        <w:tc>
          <w:tcPr>
            <w:tcW w:w="693" w:type="dxa"/>
            <w:vAlign w:val="center"/>
          </w:tcPr>
          <w:p w14:paraId="289EF9AF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691" w:type="dxa"/>
            <w:vAlign w:val="center"/>
          </w:tcPr>
          <w:p w14:paraId="75DD7621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4992" w:type="dxa"/>
            <w:vAlign w:val="center"/>
          </w:tcPr>
          <w:p w14:paraId="4C09BBBC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截止日期</w:t>
            </w:r>
            <w:r>
              <w:rPr>
                <w:rFonts w:hint="eastAsia"/>
              </w:rPr>
              <w:t>，示例:</w:t>
            </w:r>
            <w:r>
              <w:t xml:space="preserve"> 2018-01-05</w:t>
            </w:r>
          </w:p>
        </w:tc>
      </w:tr>
      <w:tr w:rsidR="00327A51" w:rsidRPr="009E717D" w14:paraId="7D3BC8ED" w14:textId="77777777" w:rsidTr="00D73C56">
        <w:trPr>
          <w:trHeight w:val="397"/>
        </w:trPr>
        <w:tc>
          <w:tcPr>
            <w:tcW w:w="1360" w:type="dxa"/>
            <w:vAlign w:val="center"/>
          </w:tcPr>
          <w:p w14:paraId="78BB03EF" w14:textId="77777777" w:rsidR="00327A51" w:rsidRPr="001A5652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pageIndex</w:t>
            </w:r>
          </w:p>
        </w:tc>
        <w:tc>
          <w:tcPr>
            <w:tcW w:w="1272" w:type="dxa"/>
            <w:vAlign w:val="center"/>
          </w:tcPr>
          <w:p w14:paraId="3992E0FC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3" w:type="dxa"/>
            <w:vAlign w:val="center"/>
          </w:tcPr>
          <w:p w14:paraId="52CDF272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691" w:type="dxa"/>
            <w:vAlign w:val="center"/>
          </w:tcPr>
          <w:p w14:paraId="41DAE385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992" w:type="dxa"/>
            <w:vAlign w:val="center"/>
          </w:tcPr>
          <w:p w14:paraId="05573292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当前页码，默认</w:t>
            </w:r>
            <w:r>
              <w:rPr>
                <w:rFonts w:hint="eastAsia"/>
              </w:rPr>
              <w:t>:</w:t>
            </w:r>
            <w:r>
              <w:t>1，</w:t>
            </w:r>
            <w:r>
              <w:rPr>
                <w:rFonts w:hint="eastAsia"/>
              </w:rPr>
              <w:t>b</w:t>
            </w:r>
            <w:r>
              <w:t>ase 1</w:t>
            </w:r>
          </w:p>
        </w:tc>
      </w:tr>
      <w:tr w:rsidR="00327A51" w:rsidRPr="009E717D" w14:paraId="7A39602D" w14:textId="77777777" w:rsidTr="00D73C56">
        <w:trPr>
          <w:trHeight w:val="397"/>
        </w:trPr>
        <w:tc>
          <w:tcPr>
            <w:tcW w:w="1360" w:type="dxa"/>
            <w:vAlign w:val="center"/>
          </w:tcPr>
          <w:p w14:paraId="79982DA5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272" w:type="dxa"/>
            <w:vAlign w:val="center"/>
          </w:tcPr>
          <w:p w14:paraId="5E1C1564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3" w:type="dxa"/>
            <w:vAlign w:val="center"/>
          </w:tcPr>
          <w:p w14:paraId="766D804E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691" w:type="dxa"/>
            <w:vAlign w:val="center"/>
          </w:tcPr>
          <w:p w14:paraId="61E02E83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992" w:type="dxa"/>
            <w:vAlign w:val="center"/>
          </w:tcPr>
          <w:p w14:paraId="7065534B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分页大小，默认</w:t>
            </w:r>
            <w:r>
              <w:rPr>
                <w:rFonts w:hint="eastAsia"/>
              </w:rPr>
              <w:t>:</w:t>
            </w:r>
            <w:r>
              <w:t>20</w:t>
            </w:r>
          </w:p>
        </w:tc>
      </w:tr>
    </w:tbl>
    <w:p w14:paraId="062B88F9" w14:textId="77777777" w:rsidR="00327A51" w:rsidRDefault="00327A51" w:rsidP="00327A51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</w:p>
    <w:p w14:paraId="4F327E37" w14:textId="77777777" w:rsidR="00327A51" w:rsidRDefault="00327A51" w:rsidP="00327A51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0D05FD"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  <w:t>响应参数</w:t>
      </w:r>
    </w:p>
    <w:tbl>
      <w:tblPr>
        <w:tblStyle w:val="a7"/>
        <w:tblW w:w="8386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8"/>
        <w:gridCol w:w="1364"/>
        <w:gridCol w:w="2498"/>
        <w:gridCol w:w="3826"/>
      </w:tblGrid>
      <w:tr w:rsidR="00327A51" w14:paraId="4098DBDB" w14:textId="77777777" w:rsidTr="00D73C56">
        <w:trPr>
          <w:trHeight w:val="454"/>
        </w:trPr>
        <w:tc>
          <w:tcPr>
            <w:tcW w:w="2062" w:type="dxa"/>
            <w:gridSpan w:val="2"/>
            <w:shd w:val="clear" w:color="auto" w:fill="DEE7EC"/>
            <w:vAlign w:val="center"/>
          </w:tcPr>
          <w:p w14:paraId="5F20E1F0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2498" w:type="dxa"/>
            <w:shd w:val="clear" w:color="auto" w:fill="DEE7EC"/>
            <w:vAlign w:val="center"/>
          </w:tcPr>
          <w:p w14:paraId="0B88ABDA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6" w:type="dxa"/>
            <w:shd w:val="clear" w:color="auto" w:fill="DEE7EC"/>
            <w:vAlign w:val="center"/>
          </w:tcPr>
          <w:p w14:paraId="153580BF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327A51" w14:paraId="44D6D460" w14:textId="77777777" w:rsidTr="00D73C56">
        <w:trPr>
          <w:trHeight w:val="454"/>
        </w:trPr>
        <w:tc>
          <w:tcPr>
            <w:tcW w:w="698" w:type="dxa"/>
            <w:vMerge w:val="restart"/>
            <w:vAlign w:val="center"/>
          </w:tcPr>
          <w:p w14:paraId="43372A70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364" w:type="dxa"/>
            <w:vAlign w:val="center"/>
          </w:tcPr>
          <w:p w14:paraId="3663E846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pageIndex</w:t>
            </w:r>
          </w:p>
        </w:tc>
        <w:tc>
          <w:tcPr>
            <w:tcW w:w="2498" w:type="dxa"/>
            <w:vAlign w:val="center"/>
          </w:tcPr>
          <w:p w14:paraId="31D29A40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3826" w:type="dxa"/>
            <w:vAlign w:val="center"/>
          </w:tcPr>
          <w:p w14:paraId="77745466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页码</w:t>
            </w:r>
          </w:p>
        </w:tc>
      </w:tr>
      <w:tr w:rsidR="00327A51" w14:paraId="08BCC22C" w14:textId="77777777" w:rsidTr="00D73C56">
        <w:trPr>
          <w:trHeight w:val="454"/>
        </w:trPr>
        <w:tc>
          <w:tcPr>
            <w:tcW w:w="698" w:type="dxa"/>
            <w:vMerge/>
            <w:vAlign w:val="center"/>
          </w:tcPr>
          <w:p w14:paraId="009E4284" w14:textId="77777777" w:rsidR="00327A51" w:rsidRDefault="00327A51" w:rsidP="00D73C56">
            <w:pPr>
              <w:pStyle w:val="af6"/>
              <w:ind w:leftChars="0" w:left="0"/>
              <w:jc w:val="both"/>
            </w:pPr>
          </w:p>
        </w:tc>
        <w:tc>
          <w:tcPr>
            <w:tcW w:w="1364" w:type="dxa"/>
            <w:vAlign w:val="center"/>
          </w:tcPr>
          <w:p w14:paraId="526A7B0C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pageSize</w:t>
            </w:r>
          </w:p>
        </w:tc>
        <w:tc>
          <w:tcPr>
            <w:tcW w:w="2498" w:type="dxa"/>
            <w:vAlign w:val="center"/>
          </w:tcPr>
          <w:p w14:paraId="59FF64EF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3826" w:type="dxa"/>
            <w:vAlign w:val="center"/>
          </w:tcPr>
          <w:p w14:paraId="35D00781" w14:textId="77777777" w:rsidR="00327A51" w:rsidRPr="005E36D6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分页大小</w:t>
            </w:r>
          </w:p>
        </w:tc>
      </w:tr>
      <w:tr w:rsidR="00327A51" w14:paraId="6DEF9912" w14:textId="77777777" w:rsidTr="00D73C56">
        <w:trPr>
          <w:trHeight w:val="454"/>
        </w:trPr>
        <w:tc>
          <w:tcPr>
            <w:tcW w:w="698" w:type="dxa"/>
            <w:vMerge/>
            <w:vAlign w:val="center"/>
          </w:tcPr>
          <w:p w14:paraId="4C71D173" w14:textId="77777777" w:rsidR="00327A51" w:rsidRDefault="00327A51" w:rsidP="00D73C56">
            <w:pPr>
              <w:pStyle w:val="af6"/>
              <w:ind w:leftChars="0" w:left="0"/>
              <w:jc w:val="both"/>
            </w:pPr>
          </w:p>
        </w:tc>
        <w:tc>
          <w:tcPr>
            <w:tcW w:w="1364" w:type="dxa"/>
            <w:vAlign w:val="center"/>
          </w:tcPr>
          <w:p w14:paraId="457CFCD9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total</w:t>
            </w:r>
          </w:p>
        </w:tc>
        <w:tc>
          <w:tcPr>
            <w:tcW w:w="2498" w:type="dxa"/>
            <w:vAlign w:val="center"/>
          </w:tcPr>
          <w:p w14:paraId="66FCE307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3826" w:type="dxa"/>
            <w:vAlign w:val="center"/>
          </w:tcPr>
          <w:p w14:paraId="0E9E675A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匹配条件的</w:t>
            </w:r>
            <w:r>
              <w:rPr>
                <w:rFonts w:hint="eastAsia"/>
              </w:rPr>
              <w:t>记录总数</w:t>
            </w:r>
          </w:p>
        </w:tc>
      </w:tr>
      <w:tr w:rsidR="00327A51" w14:paraId="59743BC3" w14:textId="77777777" w:rsidTr="00D73C56">
        <w:trPr>
          <w:trHeight w:val="454"/>
        </w:trPr>
        <w:tc>
          <w:tcPr>
            <w:tcW w:w="698" w:type="dxa"/>
            <w:vMerge/>
            <w:vAlign w:val="center"/>
          </w:tcPr>
          <w:p w14:paraId="1BD03C48" w14:textId="77777777" w:rsidR="00327A51" w:rsidRDefault="00327A51" w:rsidP="00D73C56">
            <w:pPr>
              <w:pStyle w:val="af6"/>
              <w:ind w:leftChars="0" w:left="0"/>
              <w:jc w:val="both"/>
            </w:pPr>
          </w:p>
        </w:tc>
        <w:tc>
          <w:tcPr>
            <w:tcW w:w="1364" w:type="dxa"/>
            <w:vAlign w:val="center"/>
          </w:tcPr>
          <w:p w14:paraId="1EA549A2" w14:textId="5AFD8EF6" w:rsidR="00327A51" w:rsidRPr="005A1984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items</w:t>
            </w:r>
          </w:p>
        </w:tc>
        <w:tc>
          <w:tcPr>
            <w:tcW w:w="2498" w:type="dxa"/>
            <w:vAlign w:val="center"/>
          </w:tcPr>
          <w:p w14:paraId="46069D86" w14:textId="77777777" w:rsidR="00327A51" w:rsidRPr="005A1984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List&lt;map&lt;string,object&gt;&gt;</w:t>
            </w:r>
          </w:p>
        </w:tc>
        <w:tc>
          <w:tcPr>
            <w:tcW w:w="3826" w:type="dxa"/>
            <w:vAlign w:val="center"/>
          </w:tcPr>
          <w:p w14:paraId="06D5F713" w14:textId="7314A664" w:rsidR="00327A51" w:rsidRPr="005A1984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竞</w:t>
            </w:r>
            <w:r w:rsidRPr="00616231">
              <w:rPr>
                <w:rFonts w:hint="eastAsia"/>
              </w:rPr>
              <w:t>彩数据集</w:t>
            </w:r>
          </w:p>
        </w:tc>
      </w:tr>
    </w:tbl>
    <w:p w14:paraId="3E0178C7" w14:textId="77777777" w:rsidR="00327A51" w:rsidRDefault="00327A51" w:rsidP="00327A51">
      <w:pPr>
        <w:spacing w:after="200" w:line="288" w:lineRule="auto"/>
        <w:rPr>
          <w:rStyle w:val="af8"/>
          <w:rFonts w:eastAsia="Microsoft YaHei UI" w:cstheme="minorBidi"/>
          <w:position w:val="0"/>
          <w:szCs w:val="20"/>
          <w:bdr w:val="none" w:sz="0" w:space="0" w:color="auto"/>
          <w:shd w:val="clear" w:color="auto" w:fill="auto"/>
        </w:rPr>
      </w:pPr>
    </w:p>
    <w:p w14:paraId="59834448" w14:textId="77777777" w:rsidR="00327A51" w:rsidRDefault="00327A51" w:rsidP="00327A51">
      <w:pPr>
        <w:spacing w:after="200" w:line="288" w:lineRule="auto"/>
        <w:rPr>
          <w:rFonts w:ascii="Microsoft YaHei UI" w:eastAsia="Microsoft YaHei UI Light" w:hAnsi="Microsoft YaHei UI Light" w:cs="Arial Unicode MS"/>
          <w:color w:val="404040" w:themeColor="text1" w:themeTint="BF"/>
          <w:sz w:val="18"/>
          <w:szCs w:val="18"/>
          <w:lang w:eastAsia="zh-Hans"/>
        </w:rPr>
      </w:pPr>
      <w:r>
        <w:rPr>
          <w:lang w:eastAsia="zh-Hans"/>
        </w:rPr>
        <w:br w:type="page"/>
      </w:r>
    </w:p>
    <w:p w14:paraId="1BDF5DC4" w14:textId="77777777" w:rsidR="00327A51" w:rsidRDefault="00327A51" w:rsidP="00327A51">
      <w:pPr>
        <w:pStyle w:val="af9"/>
        <w:spacing w:before="120" w:after="0" w:line="240" w:lineRule="auto"/>
        <w:ind w:left="528"/>
        <w:rPr>
          <w:lang w:eastAsia="zh-Hans"/>
        </w:rPr>
      </w:pPr>
      <w:r w:rsidRPr="00616231">
        <w:rPr>
          <w:rFonts w:hint="eastAsia"/>
          <w:lang w:eastAsia="zh-Hans"/>
        </w:rPr>
        <w:lastRenderedPageBreak/>
        <w:t>数据集</w:t>
      </w:r>
      <w:r w:rsidRPr="00616231">
        <w:rPr>
          <w:lang w:eastAsia="zh-Hans"/>
        </w:rPr>
        <w:t>(Map&lt;String, Object&gt;)</w:t>
      </w:r>
      <w:r w:rsidRPr="00616231">
        <w:rPr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913"/>
        <w:gridCol w:w="976"/>
        <w:gridCol w:w="809"/>
        <w:gridCol w:w="5310"/>
      </w:tblGrid>
      <w:tr w:rsidR="00327A51" w14:paraId="04D3CFE1" w14:textId="77777777" w:rsidTr="00327A51">
        <w:trPr>
          <w:trHeight w:val="454"/>
        </w:trPr>
        <w:tc>
          <w:tcPr>
            <w:tcW w:w="1913" w:type="dxa"/>
            <w:shd w:val="clear" w:color="auto" w:fill="DEE7EC"/>
            <w:vAlign w:val="center"/>
          </w:tcPr>
          <w:p w14:paraId="631CF959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76" w:type="dxa"/>
            <w:shd w:val="clear" w:color="auto" w:fill="DEE7EC"/>
            <w:vAlign w:val="center"/>
          </w:tcPr>
          <w:p w14:paraId="6996C0AB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09" w:type="dxa"/>
            <w:shd w:val="clear" w:color="auto" w:fill="DEE7EC"/>
            <w:vAlign w:val="center"/>
          </w:tcPr>
          <w:p w14:paraId="576A4B31" w14:textId="77777777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310" w:type="dxa"/>
            <w:shd w:val="clear" w:color="auto" w:fill="DEE7EC"/>
            <w:vAlign w:val="center"/>
          </w:tcPr>
          <w:p w14:paraId="23D3864C" w14:textId="77777777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327A51" w14:paraId="1E9F34E7" w14:textId="77777777" w:rsidTr="00327A51">
        <w:trPr>
          <w:trHeight w:val="397"/>
        </w:trPr>
        <w:tc>
          <w:tcPr>
            <w:tcW w:w="1913" w:type="dxa"/>
            <w:vAlign w:val="center"/>
          </w:tcPr>
          <w:p w14:paraId="4CDA9C0A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976" w:type="dxa"/>
            <w:vAlign w:val="center"/>
          </w:tcPr>
          <w:p w14:paraId="79A11966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string</w:t>
            </w:r>
          </w:p>
        </w:tc>
        <w:tc>
          <w:tcPr>
            <w:tcW w:w="809" w:type="dxa"/>
            <w:vAlign w:val="center"/>
          </w:tcPr>
          <w:p w14:paraId="3458623B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5310" w:type="dxa"/>
            <w:vAlign w:val="center"/>
          </w:tcPr>
          <w:p w14:paraId="3DBD34CB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327A51" w14:paraId="278513BF" w14:textId="77777777" w:rsidTr="00327A51">
        <w:trPr>
          <w:trHeight w:val="397"/>
        </w:trPr>
        <w:tc>
          <w:tcPr>
            <w:tcW w:w="1913" w:type="dxa"/>
            <w:vAlign w:val="center"/>
          </w:tcPr>
          <w:p w14:paraId="5CBD3DA2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user_id</w:t>
            </w:r>
          </w:p>
        </w:tc>
        <w:tc>
          <w:tcPr>
            <w:tcW w:w="976" w:type="dxa"/>
            <w:vAlign w:val="center"/>
          </w:tcPr>
          <w:p w14:paraId="62F26723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 w:rsidRPr="00F7411A">
              <w:t>long</w:t>
            </w:r>
          </w:p>
        </w:tc>
        <w:tc>
          <w:tcPr>
            <w:tcW w:w="809" w:type="dxa"/>
            <w:vAlign w:val="center"/>
          </w:tcPr>
          <w:p w14:paraId="086B8A27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center"/>
            </w:pPr>
            <w:r w:rsidRPr="00F7411A">
              <w:t>64</w:t>
            </w:r>
          </w:p>
        </w:tc>
        <w:tc>
          <w:tcPr>
            <w:tcW w:w="5310" w:type="dxa"/>
            <w:vAlign w:val="center"/>
          </w:tcPr>
          <w:p w14:paraId="209FA4E1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 w:rsidRPr="00F7411A">
              <w:t>用户ID</w:t>
            </w:r>
          </w:p>
        </w:tc>
      </w:tr>
      <w:tr w:rsidR="00327A51" w:rsidRPr="00D33299" w14:paraId="0ABE3B5E" w14:textId="77777777" w:rsidTr="00327A51">
        <w:trPr>
          <w:trHeight w:val="397"/>
        </w:trPr>
        <w:tc>
          <w:tcPr>
            <w:tcW w:w="1913" w:type="dxa"/>
            <w:vAlign w:val="center"/>
          </w:tcPr>
          <w:p w14:paraId="37534F38" w14:textId="77777777" w:rsidR="00327A51" w:rsidRPr="00D33299" w:rsidRDefault="00327A51" w:rsidP="00D73C56">
            <w:pPr>
              <w:pStyle w:val="af6"/>
              <w:spacing w:after="0"/>
              <w:ind w:leftChars="0" w:left="0"/>
              <w:jc w:val="both"/>
            </w:pPr>
            <w:r w:rsidRPr="00D33299">
              <w:t>loginId</w:t>
            </w:r>
          </w:p>
        </w:tc>
        <w:tc>
          <w:tcPr>
            <w:tcW w:w="976" w:type="dxa"/>
            <w:vAlign w:val="center"/>
          </w:tcPr>
          <w:p w14:paraId="1212E01A" w14:textId="77777777" w:rsidR="00327A51" w:rsidRPr="00D33299" w:rsidRDefault="00327A51" w:rsidP="00D73C56">
            <w:pPr>
              <w:pStyle w:val="af6"/>
              <w:spacing w:after="0"/>
              <w:ind w:leftChars="0" w:left="0"/>
              <w:jc w:val="both"/>
            </w:pPr>
            <w:r w:rsidRPr="00D33299">
              <w:t>string</w:t>
            </w:r>
          </w:p>
        </w:tc>
        <w:tc>
          <w:tcPr>
            <w:tcW w:w="809" w:type="dxa"/>
            <w:vAlign w:val="center"/>
          </w:tcPr>
          <w:p w14:paraId="792C073B" w14:textId="77777777" w:rsidR="00327A51" w:rsidRPr="00D33299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310" w:type="dxa"/>
            <w:vAlign w:val="center"/>
          </w:tcPr>
          <w:p w14:paraId="291E4EB5" w14:textId="77777777" w:rsidR="00327A51" w:rsidRPr="00D33299" w:rsidRDefault="00327A51" w:rsidP="00D73C56">
            <w:pPr>
              <w:pStyle w:val="af6"/>
              <w:spacing w:after="0"/>
              <w:ind w:leftChars="0" w:left="0"/>
              <w:jc w:val="both"/>
            </w:pPr>
            <w:r w:rsidRPr="00D33299">
              <w:t>用户登录ID</w:t>
            </w:r>
          </w:p>
        </w:tc>
      </w:tr>
      <w:tr w:rsidR="00327A51" w:rsidRPr="00114D94" w14:paraId="3D80F5EA" w14:textId="77777777" w:rsidTr="00327A51">
        <w:trPr>
          <w:trHeight w:val="397"/>
        </w:trPr>
        <w:tc>
          <w:tcPr>
            <w:tcW w:w="1913" w:type="dxa"/>
            <w:vAlign w:val="center"/>
          </w:tcPr>
          <w:p w14:paraId="3FD7D827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bet</w:t>
            </w:r>
          </w:p>
        </w:tc>
        <w:tc>
          <w:tcPr>
            <w:tcW w:w="976" w:type="dxa"/>
            <w:vAlign w:val="center"/>
          </w:tcPr>
          <w:p w14:paraId="568C213D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double</w:t>
            </w:r>
          </w:p>
        </w:tc>
        <w:tc>
          <w:tcPr>
            <w:tcW w:w="809" w:type="dxa"/>
            <w:vAlign w:val="center"/>
          </w:tcPr>
          <w:p w14:paraId="58E40F87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5310" w:type="dxa"/>
            <w:vAlign w:val="center"/>
          </w:tcPr>
          <w:p w14:paraId="40349D3D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 w:rsidRPr="00F7411A">
              <w:t>注单金额</w:t>
            </w:r>
          </w:p>
        </w:tc>
      </w:tr>
      <w:tr w:rsidR="00327A51" w:rsidRPr="00114D94" w14:paraId="3784516F" w14:textId="77777777" w:rsidTr="00327A51">
        <w:trPr>
          <w:trHeight w:val="397"/>
        </w:trPr>
        <w:tc>
          <w:tcPr>
            <w:tcW w:w="1913" w:type="dxa"/>
            <w:vAlign w:val="center"/>
          </w:tcPr>
          <w:p w14:paraId="497994CF" w14:textId="4F676A8E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valid_amount</w:t>
            </w:r>
          </w:p>
        </w:tc>
        <w:tc>
          <w:tcPr>
            <w:tcW w:w="976" w:type="dxa"/>
            <w:vAlign w:val="center"/>
          </w:tcPr>
          <w:p w14:paraId="584E93C0" w14:textId="238EF560" w:rsidR="00327A51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809" w:type="dxa"/>
            <w:vAlign w:val="center"/>
          </w:tcPr>
          <w:p w14:paraId="598722B0" w14:textId="3B461E81" w:rsidR="00327A51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310" w:type="dxa"/>
            <w:vAlign w:val="center"/>
          </w:tcPr>
          <w:p w14:paraId="304A9008" w14:textId="7A394828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有效投注额</w:t>
            </w:r>
          </w:p>
        </w:tc>
      </w:tr>
      <w:tr w:rsidR="00327A51" w:rsidRPr="00114D94" w14:paraId="55DFD956" w14:textId="77777777" w:rsidTr="00327A51">
        <w:trPr>
          <w:trHeight w:val="397"/>
        </w:trPr>
        <w:tc>
          <w:tcPr>
            <w:tcW w:w="1913" w:type="dxa"/>
            <w:vAlign w:val="center"/>
          </w:tcPr>
          <w:p w14:paraId="1766FA29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order_count</w:t>
            </w:r>
          </w:p>
        </w:tc>
        <w:tc>
          <w:tcPr>
            <w:tcW w:w="976" w:type="dxa"/>
            <w:vAlign w:val="center"/>
          </w:tcPr>
          <w:p w14:paraId="6497BCCD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int</w:t>
            </w:r>
          </w:p>
        </w:tc>
        <w:tc>
          <w:tcPr>
            <w:tcW w:w="809" w:type="dxa"/>
            <w:vAlign w:val="center"/>
          </w:tcPr>
          <w:p w14:paraId="2C32F05F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310" w:type="dxa"/>
            <w:vAlign w:val="center"/>
          </w:tcPr>
          <w:p w14:paraId="393C3591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注单数量</w:t>
            </w:r>
          </w:p>
        </w:tc>
      </w:tr>
      <w:tr w:rsidR="00327A51" w:rsidRPr="00114D94" w14:paraId="4E78E470" w14:textId="77777777" w:rsidTr="00327A51">
        <w:trPr>
          <w:trHeight w:val="397"/>
        </w:trPr>
        <w:tc>
          <w:tcPr>
            <w:tcW w:w="1913" w:type="dxa"/>
            <w:vAlign w:val="center"/>
          </w:tcPr>
          <w:p w14:paraId="07A19408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win</w:t>
            </w:r>
          </w:p>
        </w:tc>
        <w:tc>
          <w:tcPr>
            <w:tcW w:w="976" w:type="dxa"/>
            <w:vAlign w:val="center"/>
          </w:tcPr>
          <w:p w14:paraId="5CB8BDF0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double</w:t>
            </w:r>
          </w:p>
        </w:tc>
        <w:tc>
          <w:tcPr>
            <w:tcW w:w="809" w:type="dxa"/>
            <w:vAlign w:val="center"/>
          </w:tcPr>
          <w:p w14:paraId="365B8185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310" w:type="dxa"/>
            <w:vAlign w:val="center"/>
          </w:tcPr>
          <w:p w14:paraId="6F84A348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 w:rsidRPr="00F35CC5">
              <w:rPr>
                <w:rFonts w:hint="eastAsia"/>
              </w:rPr>
              <w:t>派彩额度（输赢）</w:t>
            </w:r>
          </w:p>
        </w:tc>
      </w:tr>
      <w:tr w:rsidR="00327A51" w:rsidRPr="00114D94" w14:paraId="0559BCAA" w14:textId="77777777" w:rsidTr="00327A51">
        <w:trPr>
          <w:trHeight w:val="397"/>
        </w:trPr>
        <w:tc>
          <w:tcPr>
            <w:tcW w:w="1913" w:type="dxa"/>
            <w:vAlign w:val="center"/>
          </w:tcPr>
          <w:p w14:paraId="0EE06A17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settle</w:t>
            </w:r>
          </w:p>
        </w:tc>
        <w:tc>
          <w:tcPr>
            <w:tcW w:w="976" w:type="dxa"/>
            <w:vAlign w:val="center"/>
          </w:tcPr>
          <w:p w14:paraId="5252C02F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>
              <w:t>double</w:t>
            </w:r>
          </w:p>
        </w:tc>
        <w:tc>
          <w:tcPr>
            <w:tcW w:w="809" w:type="dxa"/>
            <w:vAlign w:val="center"/>
          </w:tcPr>
          <w:p w14:paraId="4BA39E05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310" w:type="dxa"/>
            <w:vAlign w:val="center"/>
          </w:tcPr>
          <w:p w14:paraId="5EF20293" w14:textId="77777777" w:rsidR="00327A51" w:rsidRPr="00F7411A" w:rsidRDefault="00327A51" w:rsidP="00D73C56">
            <w:pPr>
              <w:pStyle w:val="af6"/>
              <w:spacing w:after="0"/>
              <w:ind w:leftChars="0" w:left="0"/>
              <w:jc w:val="both"/>
            </w:pPr>
            <w:r w:rsidRPr="00F35CC5">
              <w:rPr>
                <w:rFonts w:hint="eastAsia"/>
              </w:rPr>
              <w:t>结算额度</w:t>
            </w:r>
          </w:p>
        </w:tc>
      </w:tr>
    </w:tbl>
    <w:p w14:paraId="139C350A" w14:textId="77777777" w:rsidR="00327A51" w:rsidRPr="00BB42F4" w:rsidRDefault="00327A51" w:rsidP="00327A51">
      <w:pPr>
        <w:pStyle w:val="af9"/>
        <w:spacing w:before="120" w:after="0" w:line="240" w:lineRule="auto"/>
        <w:ind w:left="528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14D94">
        <w:rPr>
          <w:rFonts w:hint="eastAsia"/>
          <w:lang w:eastAsia="zh-Hans"/>
        </w:rPr>
        <w:t xml:space="preserve"> </w:t>
      </w:r>
      <w:r>
        <w:rPr>
          <w:rStyle w:val="af8"/>
          <w:position w:val="0"/>
          <w:bdr w:val="none" w:sz="0" w:space="0" w:color="auto"/>
          <w:shd w:val="clear" w:color="auto" w:fill="auto"/>
        </w:rPr>
        <w:t>post</w:t>
      </w:r>
      <w:r w:rsidRPr="00BB42F4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327A51" w14:paraId="284ED056" w14:textId="77777777" w:rsidTr="00D73C56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6AAB7A7A" w14:textId="77777777" w:rsidR="00327A51" w:rsidRPr="003924BB" w:rsidRDefault="00327A51" w:rsidP="00D73C56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4F867CDA" w14:textId="77777777" w:rsidR="00327A51" w:rsidRPr="006C7279" w:rsidRDefault="00327A51" w:rsidP="00D73C56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95701">
              <w:rPr>
                <w:rFonts w:ascii="Courier New" w:eastAsia="宋体" w:hAnsi="Courier New" w:cs="Courier New"/>
                <w:color w:val="4E9A06"/>
              </w:rPr>
              <w:t>3a3cb1e4-8bf4-4743-b6f0-aa995ca783aa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5708B90" w14:textId="3655E3ED" w:rsidR="00327A51" w:rsidRPr="006C7279" w:rsidRDefault="00327A51" w:rsidP="00D73C56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205FBD">
              <w:rPr>
                <w:rFonts w:ascii="Courier New" w:eastAsia="宋体" w:hAnsi="Courier New" w:cs="Courier New"/>
                <w:color w:val="4E9A06"/>
              </w:rPr>
              <w:t>open.order.bg.</w:t>
            </w:r>
            <w:r w:rsidRPr="00327A51">
              <w:rPr>
                <w:rFonts w:ascii="Courier New" w:eastAsia="宋体" w:hAnsi="Courier New" w:cs="Courier New"/>
                <w:color w:val="4E9A06"/>
              </w:rPr>
              <w:t>sportlottery</w:t>
            </w:r>
            <w:r w:rsidRPr="00205FBD">
              <w:rPr>
                <w:rFonts w:ascii="Courier New" w:eastAsia="宋体" w:hAnsi="Courier New" w:cs="Courier New"/>
                <w:color w:val="4E9A06"/>
              </w:rPr>
              <w:t>.stats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9A70161" w14:textId="77777777" w:rsidR="00327A51" w:rsidRPr="006C7279" w:rsidRDefault="00327A51" w:rsidP="00D73C56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</w:p>
          <w:p w14:paraId="16ECE000" w14:textId="77777777" w:rsidR="00327A51" w:rsidRPr="003924BB" w:rsidRDefault="00327A51" w:rsidP="00D73C56">
            <w:pPr>
              <w:pStyle w:val="af9"/>
              <w:spacing w:beforeLines="0" w:before="0" w:after="0"/>
              <w:ind w:leftChars="20" w:left="48" w:firstLineChars="203" w:firstLine="487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185A19EC" w14:textId="77777777" w:rsidR="00327A51" w:rsidRPr="006C7279" w:rsidRDefault="00327A51" w:rsidP="00D73C56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a52e03d4-cc56-41d3-8b2f-7cd6a89061ec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3A135DF" w14:textId="77777777" w:rsidR="00327A51" w:rsidRPr="006C7279" w:rsidRDefault="00327A51" w:rsidP="00D73C56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sign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EC0565CD0C5A0A9E0E90713D098A1048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A9C7C42" w14:textId="77777777" w:rsidR="00327A51" w:rsidRDefault="00327A51" w:rsidP="00D73C56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057DE6D" w14:textId="77777777" w:rsidR="00327A51" w:rsidRPr="006C7279" w:rsidRDefault="00327A51" w:rsidP="00D73C56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timeType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>
              <w:rPr>
                <w:rFonts w:ascii="Courier New" w:eastAsia="宋体" w:hAnsi="Courier New" w:cs="Courier New"/>
                <w:color w:val="AD7FA8"/>
              </w:rPr>
              <w:t>2</w:t>
            </w:r>
            <w:r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15FCA509" w14:textId="77777777" w:rsidR="00327A51" w:rsidRDefault="00327A51" w:rsidP="00D73C56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timeZone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>
              <w:rPr>
                <w:rFonts w:ascii="Courier New" w:eastAsia="宋体" w:hAnsi="Courier New" w:cs="Courier New"/>
                <w:color w:val="AD7FA8"/>
              </w:rPr>
              <w:t>2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18540EE8" w14:textId="77777777" w:rsidR="00327A51" w:rsidRPr="006C7279" w:rsidRDefault="00327A51" w:rsidP="00D73C56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"startTime"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2018-06-16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6BCC9C71" w14:textId="77777777" w:rsidR="00327A51" w:rsidRPr="006C7279" w:rsidRDefault="00327A51" w:rsidP="00D73C56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"endTime"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2018-06-16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</w:p>
          <w:p w14:paraId="239A83CD" w14:textId="77777777" w:rsidR="00327A51" w:rsidRPr="006C7279" w:rsidRDefault="00327A51" w:rsidP="00D73C56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9BF26E9" w14:textId="77777777" w:rsidR="00327A51" w:rsidRPr="006C7279" w:rsidRDefault="00327A51" w:rsidP="00D73C56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3544B7E0" w14:textId="77777777" w:rsidR="00327A51" w:rsidRPr="006C7279" w:rsidRDefault="00327A51" w:rsidP="00D73C56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31E8A625" w14:textId="77777777" w:rsidR="00327A51" w:rsidRDefault="00327A51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767361A2" w14:textId="6B53417C" w:rsidR="00C23303" w:rsidRDefault="00C23303" w:rsidP="008073F9">
      <w:pPr>
        <w:pStyle w:val="af1"/>
        <w:spacing w:after="240"/>
      </w:pPr>
      <w:bookmarkStart w:id="55" w:name="_Toc29317704"/>
      <w:r>
        <w:rPr>
          <w:rFonts w:hint="eastAsia"/>
        </w:rPr>
        <w:lastRenderedPageBreak/>
        <w:t>捕鱼</w:t>
      </w:r>
      <w:r w:rsidR="00384CF8">
        <w:rPr>
          <w:rFonts w:hint="eastAsia"/>
        </w:rPr>
        <w:t>/</w:t>
      </w:r>
      <w:r w:rsidR="00384CF8">
        <w:rPr>
          <w:rFonts w:hint="eastAsia"/>
        </w:rPr>
        <w:t>棋牌</w:t>
      </w:r>
      <w:r>
        <w:rPr>
          <w:rFonts w:hint="eastAsia"/>
        </w:rPr>
        <w:t>相关接口</w:t>
      </w:r>
      <w:bookmarkEnd w:id="55"/>
    </w:p>
    <w:p w14:paraId="43758720" w14:textId="77777777" w:rsidR="008642FF" w:rsidRDefault="008642FF" w:rsidP="008642FF">
      <w:pPr>
        <w:pStyle w:val="af2"/>
        <w:ind w:left="480" w:right="240"/>
      </w:pPr>
      <w:bookmarkStart w:id="56" w:name="_Toc29317705"/>
      <w:r>
        <w:rPr>
          <w:rFonts w:hint="eastAsia"/>
          <w:lang w:eastAsia="zh-Hans"/>
        </w:rPr>
        <w:t>获取游戏试玩地址</w:t>
      </w:r>
      <w:bookmarkEnd w:id="56"/>
    </w:p>
    <w:p w14:paraId="0ECDB975" w14:textId="77777777" w:rsidR="008642FF" w:rsidRDefault="008642FF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05508763" w14:textId="4625C283" w:rsidR="008642FF" w:rsidRDefault="00384CF8" w:rsidP="00944A0B">
      <w:pPr>
        <w:pStyle w:val="af6"/>
        <w:spacing w:before="200" w:after="120"/>
        <w:ind w:leftChars="200" w:left="480"/>
        <w:rPr>
          <w:rStyle w:val="af8"/>
        </w:rPr>
      </w:pPr>
      <w:r>
        <w:rPr>
          <w:rStyle w:val="af8"/>
        </w:rPr>
        <w:t>open.game.bg</w:t>
      </w:r>
      <w:r w:rsidR="002F4DCF" w:rsidRPr="002F4DCF">
        <w:rPr>
          <w:rStyle w:val="af8"/>
        </w:rPr>
        <w:t>.trial.url</w:t>
      </w:r>
    </w:p>
    <w:p w14:paraId="7D66982F" w14:textId="77777777" w:rsidR="008642FF" w:rsidRPr="00944A0B" w:rsidRDefault="008642FF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82"/>
        <w:gridCol w:w="991"/>
        <w:gridCol w:w="848"/>
        <w:gridCol w:w="706"/>
        <w:gridCol w:w="5081"/>
      </w:tblGrid>
      <w:tr w:rsidR="008642FF" w14:paraId="7835DF00" w14:textId="77777777" w:rsidTr="00A7744C">
        <w:trPr>
          <w:trHeight w:val="454"/>
        </w:trPr>
        <w:tc>
          <w:tcPr>
            <w:tcW w:w="1382" w:type="dxa"/>
            <w:shd w:val="clear" w:color="auto" w:fill="DEE7EC"/>
            <w:vAlign w:val="center"/>
          </w:tcPr>
          <w:p w14:paraId="63E93E41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1" w:type="dxa"/>
            <w:shd w:val="clear" w:color="auto" w:fill="DEE7EC"/>
            <w:vAlign w:val="center"/>
          </w:tcPr>
          <w:p w14:paraId="06063522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8" w:type="dxa"/>
            <w:shd w:val="clear" w:color="auto" w:fill="DEE7EC"/>
            <w:vAlign w:val="center"/>
          </w:tcPr>
          <w:p w14:paraId="373113F2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70D70666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081" w:type="dxa"/>
            <w:shd w:val="clear" w:color="auto" w:fill="DEE7EC"/>
            <w:vAlign w:val="center"/>
          </w:tcPr>
          <w:p w14:paraId="041D6EF2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8642FF" w14:paraId="7C9E0817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45B8FFD5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1" w:type="dxa"/>
            <w:vAlign w:val="center"/>
          </w:tcPr>
          <w:p w14:paraId="653B5988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  <w:vAlign w:val="center"/>
          </w:tcPr>
          <w:p w14:paraId="30E6975D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6" w:type="dxa"/>
            <w:vAlign w:val="center"/>
          </w:tcPr>
          <w:p w14:paraId="1949A646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397C9CF4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8642FF" w14:paraId="391FBB57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55A9572F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91" w:type="dxa"/>
            <w:vAlign w:val="center"/>
          </w:tcPr>
          <w:p w14:paraId="5C829797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18FE5CD1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6" w:type="dxa"/>
            <w:vAlign w:val="center"/>
          </w:tcPr>
          <w:p w14:paraId="713B730C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10B98B3F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签名摘要sign</w:t>
            </w:r>
            <w:r w:rsidRPr="00C80D88">
              <w:t>=</w:t>
            </w:r>
            <w:r w:rsidRPr="007C35A5">
              <w:t>md5(random+sn+secretKey)</w:t>
            </w:r>
          </w:p>
        </w:tc>
      </w:tr>
      <w:tr w:rsidR="008642FF" w14:paraId="49E6BDC1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1162CF13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1" w:type="dxa"/>
            <w:vAlign w:val="center"/>
          </w:tcPr>
          <w:p w14:paraId="16AED6E9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4C77554D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6" w:type="dxa"/>
            <w:vAlign w:val="center"/>
          </w:tcPr>
          <w:p w14:paraId="19104EB4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21A8202A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8642FF" w14:paraId="178EE86C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340A6E6E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both"/>
            </w:pPr>
            <w:r w:rsidRPr="00A64914">
              <w:t>isMobileUrl</w:t>
            </w:r>
          </w:p>
        </w:tc>
        <w:tc>
          <w:tcPr>
            <w:tcW w:w="991" w:type="dxa"/>
            <w:vAlign w:val="center"/>
          </w:tcPr>
          <w:p w14:paraId="0F3B3939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int</w:t>
            </w:r>
          </w:p>
        </w:tc>
        <w:tc>
          <w:tcPr>
            <w:tcW w:w="848" w:type="dxa"/>
            <w:vAlign w:val="center"/>
          </w:tcPr>
          <w:p w14:paraId="6E0EE937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1</w:t>
            </w:r>
          </w:p>
        </w:tc>
        <w:tc>
          <w:tcPr>
            <w:tcW w:w="706" w:type="dxa"/>
            <w:vAlign w:val="center"/>
          </w:tcPr>
          <w:p w14:paraId="4D15D4F2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081" w:type="dxa"/>
            <w:vAlign w:val="center"/>
          </w:tcPr>
          <w:p w14:paraId="59972C64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both"/>
            </w:pPr>
            <w:r w:rsidRPr="00A64914">
              <w:t>是否返回手机端地址</w:t>
            </w:r>
            <w:r>
              <w:t>. 1:</w:t>
            </w:r>
            <w:r w:rsidRPr="00A64914">
              <w:t>是;</w:t>
            </w:r>
            <w:r>
              <w:t xml:space="preserve"> 0:</w:t>
            </w:r>
            <w:r w:rsidRPr="00A64914">
              <w:t>否(默认)</w:t>
            </w:r>
          </w:p>
        </w:tc>
      </w:tr>
      <w:tr w:rsidR="008642FF" w14:paraId="42F26C52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607746E2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both"/>
            </w:pPr>
            <w:r w:rsidRPr="00A64914">
              <w:t>returnUrl</w:t>
            </w:r>
          </w:p>
        </w:tc>
        <w:tc>
          <w:tcPr>
            <w:tcW w:w="991" w:type="dxa"/>
            <w:vAlign w:val="center"/>
          </w:tcPr>
          <w:p w14:paraId="5AE72929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string</w:t>
            </w:r>
          </w:p>
        </w:tc>
        <w:tc>
          <w:tcPr>
            <w:tcW w:w="848" w:type="dxa"/>
            <w:vAlign w:val="center"/>
          </w:tcPr>
          <w:p w14:paraId="7122FAA9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256</w:t>
            </w:r>
          </w:p>
        </w:tc>
        <w:tc>
          <w:tcPr>
            <w:tcW w:w="706" w:type="dxa"/>
            <w:vAlign w:val="center"/>
          </w:tcPr>
          <w:p w14:paraId="65F70D65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081" w:type="dxa"/>
            <w:vAlign w:val="center"/>
          </w:tcPr>
          <w:p w14:paraId="51C9BA06" w14:textId="77777777" w:rsidR="00421F2A" w:rsidRPr="00A64914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从游戏中退出时</w:t>
            </w:r>
            <w:r w:rsidRPr="00A64914">
              <w:t>返回</w:t>
            </w:r>
            <w:r>
              <w:t>的</w:t>
            </w:r>
            <w:r w:rsidRPr="00A64914">
              <w:t>链接地址</w:t>
            </w:r>
          </w:p>
        </w:tc>
      </w:tr>
      <w:tr w:rsidR="00530AC9" w14:paraId="722D90F2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69324E18" w14:textId="77777777" w:rsidR="00530AC9" w:rsidRPr="00A64914" w:rsidRDefault="00530AC9" w:rsidP="00530AC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</w:t>
            </w:r>
            <w:r>
              <w:t>ang</w:t>
            </w:r>
          </w:p>
        </w:tc>
        <w:tc>
          <w:tcPr>
            <w:tcW w:w="991" w:type="dxa"/>
            <w:vAlign w:val="center"/>
          </w:tcPr>
          <w:p w14:paraId="49EAD36C" w14:textId="77777777" w:rsidR="00530AC9" w:rsidRPr="00A64914" w:rsidRDefault="00530AC9" w:rsidP="00530AC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48" w:type="dxa"/>
            <w:vAlign w:val="center"/>
          </w:tcPr>
          <w:p w14:paraId="50BDB4DE" w14:textId="77777777" w:rsidR="00530AC9" w:rsidRPr="00A64914" w:rsidRDefault="00530AC9" w:rsidP="00530AC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6" w:type="dxa"/>
            <w:vAlign w:val="center"/>
          </w:tcPr>
          <w:p w14:paraId="18D0924D" w14:textId="77777777" w:rsidR="00530AC9" w:rsidRPr="00A64914" w:rsidRDefault="00530AC9" w:rsidP="00530AC9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81" w:type="dxa"/>
            <w:vAlign w:val="center"/>
          </w:tcPr>
          <w:p w14:paraId="14894BCC" w14:textId="5BC97765" w:rsidR="00530AC9" w:rsidRDefault="00530AC9" w:rsidP="00530AC9">
            <w:pPr>
              <w:pStyle w:val="af6"/>
              <w:spacing w:after="0"/>
              <w:ind w:leftChars="0" w:left="0"/>
              <w:jc w:val="both"/>
            </w:pPr>
            <w:r>
              <w:t>中文</w:t>
            </w:r>
            <w:r>
              <w:rPr>
                <w:rFonts w:hint="eastAsia"/>
              </w:rPr>
              <w:t>:</w:t>
            </w:r>
            <w:r>
              <w:t>zh-CN(默认</w:t>
            </w:r>
            <w:r>
              <w:rPr>
                <w:rFonts w:hint="eastAsia"/>
              </w:rPr>
              <w:t>)</w:t>
            </w:r>
            <w:r>
              <w:t>; 英文</w:t>
            </w:r>
            <w:r>
              <w:rPr>
                <w:rFonts w:hint="eastAsia"/>
              </w:rPr>
              <w:t>:</w:t>
            </w:r>
            <w:r>
              <w:t xml:space="preserve">en-US; </w:t>
            </w:r>
            <w:r w:rsidRPr="008B5CE1">
              <w:rPr>
                <w:rFonts w:hint="eastAsia"/>
              </w:rPr>
              <w:t>越南语</w:t>
            </w:r>
            <w:r>
              <w:rPr>
                <w:rFonts w:hint="eastAsia"/>
              </w:rPr>
              <w:t>:</w:t>
            </w:r>
            <w:r w:rsidRPr="00530AC9">
              <w:t>vi-VN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Pr="008B5CE1">
              <w:rPr>
                <w:rFonts w:hint="eastAsia"/>
              </w:rPr>
              <w:t>泰语</w:t>
            </w:r>
            <w:r>
              <w:rPr>
                <w:rFonts w:hint="eastAsia"/>
              </w:rPr>
              <w:t>:</w:t>
            </w:r>
            <w:r w:rsidRPr="00530AC9">
              <w:t>th-TH</w:t>
            </w:r>
          </w:p>
        </w:tc>
      </w:tr>
      <w:tr w:rsidR="00530AC9" w14:paraId="680E8FF6" w14:textId="77777777" w:rsidTr="00252E11">
        <w:trPr>
          <w:trHeight w:val="454"/>
        </w:trPr>
        <w:tc>
          <w:tcPr>
            <w:tcW w:w="1382" w:type="dxa"/>
            <w:vAlign w:val="center"/>
          </w:tcPr>
          <w:p w14:paraId="3569D766" w14:textId="77777777" w:rsidR="00530AC9" w:rsidRDefault="00530AC9" w:rsidP="00530AC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ameType</w:t>
            </w:r>
          </w:p>
        </w:tc>
        <w:tc>
          <w:tcPr>
            <w:tcW w:w="991" w:type="dxa"/>
            <w:vAlign w:val="center"/>
          </w:tcPr>
          <w:p w14:paraId="38793D25" w14:textId="77777777" w:rsidR="00530AC9" w:rsidRDefault="00530AC9" w:rsidP="00530AC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48" w:type="dxa"/>
            <w:vAlign w:val="center"/>
          </w:tcPr>
          <w:p w14:paraId="1E2B8D29" w14:textId="77777777" w:rsidR="00530AC9" w:rsidRDefault="00530AC9" w:rsidP="00530AC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6" w:type="dxa"/>
            <w:vAlign w:val="center"/>
          </w:tcPr>
          <w:p w14:paraId="07D313C6" w14:textId="77777777" w:rsidR="00530AC9" w:rsidRDefault="00530AC9" w:rsidP="00530AC9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81" w:type="dxa"/>
            <w:vAlign w:val="center"/>
          </w:tcPr>
          <w:p w14:paraId="47AA370C" w14:textId="09D2A903" w:rsidR="00530AC9" w:rsidRDefault="00530AC9" w:rsidP="00530AC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1</w:t>
            </w:r>
            <w:r>
              <w:t>05</w:t>
            </w:r>
            <w:r>
              <w:rPr>
                <w:rFonts w:hint="eastAsia"/>
              </w:rPr>
              <w:t>:BG</w:t>
            </w:r>
            <w:r>
              <w:t>捕鱼大师</w:t>
            </w:r>
            <w:r>
              <w:rPr>
                <w:rFonts w:hint="eastAsia"/>
              </w:rPr>
              <w:t>(默认);</w:t>
            </w:r>
            <w:r>
              <w:t xml:space="preserve"> 411:西游捕鱼</w:t>
            </w:r>
            <w:r w:rsidR="00384CF8">
              <w:rPr>
                <w:rFonts w:hint="eastAsia"/>
              </w:rPr>
              <w:t>;</w:t>
            </w:r>
            <w:r w:rsidR="00384CF8">
              <w:t xml:space="preserve"> 443:BG棋牌</w:t>
            </w:r>
          </w:p>
        </w:tc>
      </w:tr>
      <w:tr w:rsidR="00384CF8" w14:paraId="78BB7D25" w14:textId="77777777" w:rsidTr="00252E11">
        <w:trPr>
          <w:trHeight w:val="454"/>
        </w:trPr>
        <w:tc>
          <w:tcPr>
            <w:tcW w:w="1382" w:type="dxa"/>
            <w:vAlign w:val="center"/>
          </w:tcPr>
          <w:p w14:paraId="336E939B" w14:textId="502BB51B" w:rsidR="00384CF8" w:rsidRDefault="00384CF8" w:rsidP="00530AC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ameId</w:t>
            </w:r>
          </w:p>
        </w:tc>
        <w:tc>
          <w:tcPr>
            <w:tcW w:w="991" w:type="dxa"/>
            <w:vAlign w:val="center"/>
          </w:tcPr>
          <w:p w14:paraId="342164D2" w14:textId="3B1FED69" w:rsidR="00384CF8" w:rsidRDefault="00384CF8" w:rsidP="00530AC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48" w:type="dxa"/>
            <w:vAlign w:val="center"/>
          </w:tcPr>
          <w:p w14:paraId="00259905" w14:textId="03890D8D" w:rsidR="00384CF8" w:rsidRDefault="00384CF8" w:rsidP="00530AC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6" w:type="dxa"/>
            <w:vAlign w:val="center"/>
          </w:tcPr>
          <w:p w14:paraId="3D6C084B" w14:textId="64EDBA36" w:rsidR="00384CF8" w:rsidRDefault="00384CF8" w:rsidP="00530AC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081" w:type="dxa"/>
            <w:vAlign w:val="center"/>
          </w:tcPr>
          <w:p w14:paraId="7486F6EB" w14:textId="5DF358E9" w:rsidR="00384CF8" w:rsidRDefault="00384CF8" w:rsidP="00530AC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仅适用于BG</w:t>
            </w:r>
            <w:r>
              <w:t>棋牌，允许指定游戏ID直接进入指定游戏</w:t>
            </w:r>
          </w:p>
        </w:tc>
      </w:tr>
    </w:tbl>
    <w:p w14:paraId="591E8AD3" w14:textId="77777777" w:rsidR="00BA22BD" w:rsidRDefault="00BA22BD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03C0A4B0" w14:textId="77777777" w:rsidR="008642FF" w:rsidRPr="00944A0B" w:rsidRDefault="008642FF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8642FF" w14:paraId="3E170EEE" w14:textId="77777777" w:rsidTr="00A7744C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107A93DC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498720EF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60074BA3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12ED8BC0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8642FF" w14:paraId="595F8B5A" w14:textId="77777777" w:rsidTr="00A7744C">
        <w:trPr>
          <w:trHeight w:val="454"/>
        </w:trPr>
        <w:tc>
          <w:tcPr>
            <w:tcW w:w="1353" w:type="dxa"/>
            <w:vAlign w:val="center"/>
          </w:tcPr>
          <w:p w14:paraId="15A4938F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65BD9948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35AE522C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t>256</w:t>
            </w:r>
          </w:p>
        </w:tc>
        <w:tc>
          <w:tcPr>
            <w:tcW w:w="5812" w:type="dxa"/>
            <w:vAlign w:val="center"/>
          </w:tcPr>
          <w:p w14:paraId="7B9334DA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游戏试玩链接地址</w:t>
            </w:r>
          </w:p>
        </w:tc>
      </w:tr>
    </w:tbl>
    <w:p w14:paraId="4171D4C9" w14:textId="77777777" w:rsidR="00BA22BD" w:rsidRDefault="00BA22BD" w:rsidP="00944A0B">
      <w:pPr>
        <w:pStyle w:val="af7"/>
        <w:ind w:left="504" w:right="240"/>
        <w:rPr>
          <w:rStyle w:val="af8"/>
        </w:rPr>
      </w:pPr>
    </w:p>
    <w:p w14:paraId="46FCFBBC" w14:textId="77777777" w:rsidR="008642FF" w:rsidRPr="00944A0B" w:rsidRDefault="008642FF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8642FF" w14:paraId="71B83AFB" w14:textId="77777777" w:rsidTr="00BA22BD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72523788" w14:textId="77777777" w:rsidR="008642FF" w:rsidRPr="00762BDB" w:rsidRDefault="008642FF" w:rsidP="00C85F6F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57294D3F" w14:textId="77777777" w:rsidR="008642FF" w:rsidRPr="007C35A5" w:rsidRDefault="008642FF" w:rsidP="00C85F6F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05C5">
              <w:rPr>
                <w:rFonts w:ascii="Courier New" w:hAnsi="Courier New" w:cs="Courier New"/>
                <w:color w:val="4E9A06"/>
                <w:sz w:val="18"/>
                <w:szCs w:val="18"/>
              </w:rPr>
              <w:t>31bd5547-4eff-4122-8f40-76dfeb7c4ddc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66855901" w14:textId="2DF42E9B" w:rsidR="008642FF" w:rsidRPr="007C35A5" w:rsidRDefault="008642FF" w:rsidP="00C85F6F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="00384CF8">
              <w:rPr>
                <w:rFonts w:ascii="Courier New" w:hAnsi="Courier New" w:cs="Courier New"/>
                <w:color w:val="4E9A06"/>
                <w:sz w:val="18"/>
                <w:szCs w:val="18"/>
              </w:rPr>
              <w:t>open.game.bg</w:t>
            </w:r>
            <w:r w:rsidR="002F4DCF" w:rsidRPr="002F4DCF">
              <w:rPr>
                <w:rFonts w:ascii="Courier New" w:hAnsi="Courier New" w:cs="Courier New"/>
                <w:color w:val="4E9A06"/>
                <w:sz w:val="18"/>
                <w:szCs w:val="18"/>
              </w:rPr>
              <w:t>.trial.url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24B46384" w14:textId="77777777" w:rsidR="008642FF" w:rsidRPr="007C35A5" w:rsidRDefault="008642FF" w:rsidP="00C85F6F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375A84DD" w14:textId="77777777" w:rsidR="008642FF" w:rsidRPr="007C35A5" w:rsidRDefault="008642FF" w:rsidP="00C85F6F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9062a7c1-ce61-440e-9864-d120fff26395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26A7D7D2" w14:textId="77777777" w:rsidR="008642FF" w:rsidRPr="007C35A5" w:rsidRDefault="008642FF" w:rsidP="00C85F6F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sign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100F5C59" w14:textId="77777777" w:rsidR="008642FF" w:rsidRPr="007C35A5" w:rsidRDefault="008642FF" w:rsidP="00C85F6F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"am00"</w:t>
            </w:r>
          </w:p>
          <w:p w14:paraId="385679A1" w14:textId="77777777" w:rsidR="008642FF" w:rsidRPr="007C35A5" w:rsidRDefault="008642FF" w:rsidP="00C85F6F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  <w:t>},</w:t>
            </w:r>
          </w:p>
          <w:p w14:paraId="6884F146" w14:textId="77777777" w:rsidR="008642FF" w:rsidRPr="007C35A5" w:rsidRDefault="008642FF" w:rsidP="00C85F6F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4F28F7D3" w14:textId="77777777" w:rsidR="008642FF" w:rsidRPr="007C35A5" w:rsidRDefault="008642FF" w:rsidP="00C85F6F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}</w:t>
            </w:r>
          </w:p>
        </w:tc>
      </w:tr>
    </w:tbl>
    <w:p w14:paraId="43BBAD83" w14:textId="77777777" w:rsidR="008642FF" w:rsidRDefault="00C23303">
      <w:r>
        <w:br w:type="page"/>
      </w:r>
    </w:p>
    <w:p w14:paraId="11FC5E06" w14:textId="77777777" w:rsidR="008642FF" w:rsidRDefault="008642FF" w:rsidP="008642FF">
      <w:pPr>
        <w:pStyle w:val="af2"/>
        <w:ind w:left="480" w:right="240"/>
      </w:pPr>
      <w:bookmarkStart w:id="57" w:name="_Toc29317706"/>
      <w:r>
        <w:rPr>
          <w:rFonts w:hint="eastAsia"/>
          <w:lang w:eastAsia="zh-Hans"/>
        </w:rPr>
        <w:lastRenderedPageBreak/>
        <w:t>获取游戏链接地址</w:t>
      </w:r>
      <w:bookmarkEnd w:id="57"/>
    </w:p>
    <w:p w14:paraId="19AFC115" w14:textId="77777777" w:rsidR="008642FF" w:rsidRDefault="008642FF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068EFF40" w14:textId="65AC5772" w:rsidR="008642FF" w:rsidRDefault="00384CF8" w:rsidP="00944A0B">
      <w:pPr>
        <w:pStyle w:val="af6"/>
        <w:spacing w:before="200" w:after="120"/>
        <w:ind w:leftChars="200" w:left="480"/>
        <w:rPr>
          <w:rStyle w:val="af8"/>
        </w:rPr>
      </w:pPr>
      <w:r>
        <w:rPr>
          <w:rStyle w:val="af8"/>
        </w:rPr>
        <w:t>open.game.bg</w:t>
      </w:r>
      <w:r w:rsidR="008642FF" w:rsidRPr="008642FF">
        <w:rPr>
          <w:rStyle w:val="af8"/>
        </w:rPr>
        <w:t>.url</w:t>
      </w:r>
    </w:p>
    <w:p w14:paraId="36E2EBB4" w14:textId="77777777" w:rsidR="008642FF" w:rsidRPr="00944A0B" w:rsidRDefault="008642FF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82"/>
        <w:gridCol w:w="991"/>
        <w:gridCol w:w="848"/>
        <w:gridCol w:w="706"/>
        <w:gridCol w:w="5081"/>
      </w:tblGrid>
      <w:tr w:rsidR="008642FF" w14:paraId="279526BE" w14:textId="77777777" w:rsidTr="00A7744C">
        <w:trPr>
          <w:trHeight w:val="454"/>
        </w:trPr>
        <w:tc>
          <w:tcPr>
            <w:tcW w:w="1382" w:type="dxa"/>
            <w:shd w:val="clear" w:color="auto" w:fill="DEE7EC"/>
            <w:vAlign w:val="center"/>
          </w:tcPr>
          <w:p w14:paraId="3A792DBC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1" w:type="dxa"/>
            <w:shd w:val="clear" w:color="auto" w:fill="DEE7EC"/>
            <w:vAlign w:val="center"/>
          </w:tcPr>
          <w:p w14:paraId="55DC5ADD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8" w:type="dxa"/>
            <w:shd w:val="clear" w:color="auto" w:fill="DEE7EC"/>
            <w:vAlign w:val="center"/>
          </w:tcPr>
          <w:p w14:paraId="0196BAC3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0E878297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081" w:type="dxa"/>
            <w:shd w:val="clear" w:color="auto" w:fill="DEE7EC"/>
            <w:vAlign w:val="center"/>
          </w:tcPr>
          <w:p w14:paraId="7FA993B9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8642FF" w14:paraId="7AD21113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1FFC12EE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1" w:type="dxa"/>
            <w:vAlign w:val="center"/>
          </w:tcPr>
          <w:p w14:paraId="246EE803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  <w:vAlign w:val="center"/>
          </w:tcPr>
          <w:p w14:paraId="4DC793BB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6" w:type="dxa"/>
            <w:vAlign w:val="center"/>
          </w:tcPr>
          <w:p w14:paraId="7C7B4233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1FA7937E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8642FF" w14:paraId="7F393C9A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67E610F8" w14:textId="77777777" w:rsidR="008642FF" w:rsidRDefault="0067619A" w:rsidP="00A7744C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91" w:type="dxa"/>
            <w:vAlign w:val="center"/>
          </w:tcPr>
          <w:p w14:paraId="0025D8BB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46F84138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6" w:type="dxa"/>
            <w:vAlign w:val="center"/>
          </w:tcPr>
          <w:p w14:paraId="3CEADF88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198E32A2" w14:textId="77777777" w:rsidR="008642FF" w:rsidRDefault="008642FF" w:rsidP="0067619A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F41762">
              <w:rPr>
                <w:rFonts w:hint="eastAsia"/>
              </w:rPr>
              <w:t>sign</w:t>
            </w:r>
            <w:r w:rsidRPr="00C80D88">
              <w:t>=</w:t>
            </w:r>
            <w:r w:rsidRPr="007C35A5">
              <w:t>md5(random+sn</w:t>
            </w:r>
            <w:r w:rsidR="008D2DF8">
              <w:t>+</w:t>
            </w:r>
            <w:r w:rsidR="0067619A">
              <w:t>secretKey</w:t>
            </w:r>
            <w:r w:rsidRPr="007C35A5">
              <w:t>)</w:t>
            </w:r>
          </w:p>
        </w:tc>
      </w:tr>
      <w:tr w:rsidR="008642FF" w14:paraId="2914B53C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51D6D249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1" w:type="dxa"/>
            <w:vAlign w:val="center"/>
          </w:tcPr>
          <w:p w14:paraId="394E1B8D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0483D2AF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6" w:type="dxa"/>
            <w:vAlign w:val="center"/>
          </w:tcPr>
          <w:p w14:paraId="50362A9C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490D94DD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8642FF" w14:paraId="08DE592A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1A797533" w14:textId="77777777" w:rsidR="008642FF" w:rsidRDefault="000755DF" w:rsidP="00A7744C">
            <w:pPr>
              <w:pStyle w:val="af6"/>
              <w:spacing w:after="0"/>
              <w:ind w:leftChars="0" w:left="0"/>
              <w:jc w:val="both"/>
            </w:pPr>
            <w:r>
              <w:t>loginId</w:t>
            </w:r>
          </w:p>
        </w:tc>
        <w:tc>
          <w:tcPr>
            <w:tcW w:w="991" w:type="dxa"/>
            <w:vAlign w:val="center"/>
          </w:tcPr>
          <w:p w14:paraId="4091D40F" w14:textId="77777777" w:rsidR="008642FF" w:rsidRDefault="000755DF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35811592" w14:textId="41089A98" w:rsidR="008642FF" w:rsidRDefault="00842EBC" w:rsidP="00A7744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6" w:type="dxa"/>
            <w:vAlign w:val="center"/>
          </w:tcPr>
          <w:p w14:paraId="34255EE0" w14:textId="77777777" w:rsidR="008642FF" w:rsidRDefault="000755DF" w:rsidP="00A7744C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081" w:type="dxa"/>
            <w:vAlign w:val="center"/>
          </w:tcPr>
          <w:p w14:paraId="18B5933D" w14:textId="77777777" w:rsidR="008642FF" w:rsidRDefault="000755DF" w:rsidP="00A7744C">
            <w:pPr>
              <w:pStyle w:val="af6"/>
              <w:spacing w:after="0"/>
              <w:ind w:leftChars="0" w:left="0"/>
              <w:jc w:val="both"/>
            </w:pPr>
            <w:r>
              <w:t>用户登录</w:t>
            </w:r>
            <w:r w:rsidR="008642FF">
              <w:t>ID</w:t>
            </w:r>
          </w:p>
        </w:tc>
      </w:tr>
      <w:tr w:rsidR="00D16144" w14:paraId="5BE7D8FD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7EA2937F" w14:textId="4C1F551A" w:rsidR="00D16144" w:rsidRDefault="00D16144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f</w:t>
            </w:r>
            <w:r>
              <w:t>romIp</w:t>
            </w:r>
          </w:p>
        </w:tc>
        <w:tc>
          <w:tcPr>
            <w:tcW w:w="991" w:type="dxa"/>
            <w:vAlign w:val="center"/>
          </w:tcPr>
          <w:p w14:paraId="3E017D34" w14:textId="5CC40E38" w:rsidR="00D16144" w:rsidRDefault="00D16144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48" w:type="dxa"/>
            <w:vAlign w:val="center"/>
          </w:tcPr>
          <w:p w14:paraId="5A2CF65A" w14:textId="20F38D59" w:rsidR="00D16144" w:rsidRDefault="00D16144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6" w:type="dxa"/>
            <w:vAlign w:val="center"/>
          </w:tcPr>
          <w:p w14:paraId="09F3B8F5" w14:textId="4F75D2B2" w:rsidR="00D16144" w:rsidRDefault="005C5FB1" w:rsidP="00A7744C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81" w:type="dxa"/>
            <w:vAlign w:val="center"/>
          </w:tcPr>
          <w:p w14:paraId="660B55CF" w14:textId="2DB58E50" w:rsidR="00D16144" w:rsidRDefault="00D16144" w:rsidP="00A7744C">
            <w:pPr>
              <w:pStyle w:val="af6"/>
              <w:spacing w:after="0"/>
              <w:ind w:leftChars="0" w:left="0"/>
              <w:jc w:val="both"/>
            </w:pPr>
            <w:r>
              <w:t>用户登录IP</w:t>
            </w:r>
          </w:p>
        </w:tc>
      </w:tr>
      <w:tr w:rsidR="008642FF" w14:paraId="3DCF2CB6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550F571B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both"/>
            </w:pPr>
            <w:r w:rsidRPr="00A64914">
              <w:t>isMobileUrl</w:t>
            </w:r>
          </w:p>
        </w:tc>
        <w:tc>
          <w:tcPr>
            <w:tcW w:w="991" w:type="dxa"/>
            <w:vAlign w:val="center"/>
          </w:tcPr>
          <w:p w14:paraId="488D7F26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int</w:t>
            </w:r>
          </w:p>
        </w:tc>
        <w:tc>
          <w:tcPr>
            <w:tcW w:w="848" w:type="dxa"/>
            <w:vAlign w:val="center"/>
          </w:tcPr>
          <w:p w14:paraId="7753B48F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1</w:t>
            </w:r>
          </w:p>
        </w:tc>
        <w:tc>
          <w:tcPr>
            <w:tcW w:w="706" w:type="dxa"/>
            <w:vAlign w:val="center"/>
          </w:tcPr>
          <w:p w14:paraId="6142D765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081" w:type="dxa"/>
            <w:vAlign w:val="center"/>
          </w:tcPr>
          <w:p w14:paraId="5C4E2ADC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both"/>
            </w:pPr>
            <w:r w:rsidRPr="00A64914">
              <w:t>是否返回手机端地址</w:t>
            </w:r>
            <w:r>
              <w:t>. 1:</w:t>
            </w:r>
            <w:r w:rsidRPr="00A64914">
              <w:t>是;</w:t>
            </w:r>
            <w:r>
              <w:t xml:space="preserve"> 0:</w:t>
            </w:r>
            <w:r w:rsidRPr="00A64914">
              <w:t>否(默认)</w:t>
            </w:r>
          </w:p>
        </w:tc>
      </w:tr>
      <w:tr w:rsidR="008642FF" w14:paraId="376759B9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4FF32672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both"/>
            </w:pPr>
            <w:r w:rsidRPr="00A64914">
              <w:t>returnUrl</w:t>
            </w:r>
          </w:p>
        </w:tc>
        <w:tc>
          <w:tcPr>
            <w:tcW w:w="991" w:type="dxa"/>
            <w:vAlign w:val="center"/>
          </w:tcPr>
          <w:p w14:paraId="3E16C592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string</w:t>
            </w:r>
          </w:p>
        </w:tc>
        <w:tc>
          <w:tcPr>
            <w:tcW w:w="848" w:type="dxa"/>
            <w:vAlign w:val="center"/>
          </w:tcPr>
          <w:p w14:paraId="0AA649EF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256</w:t>
            </w:r>
          </w:p>
        </w:tc>
        <w:tc>
          <w:tcPr>
            <w:tcW w:w="706" w:type="dxa"/>
            <w:vAlign w:val="center"/>
          </w:tcPr>
          <w:p w14:paraId="286F0BC6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081" w:type="dxa"/>
            <w:vAlign w:val="center"/>
          </w:tcPr>
          <w:p w14:paraId="47237C60" w14:textId="77777777" w:rsidR="008642FF" w:rsidRPr="00A64914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从游戏中退出时</w:t>
            </w:r>
            <w:r w:rsidRPr="00A64914">
              <w:t>返回</w:t>
            </w:r>
            <w:r>
              <w:t>的</w:t>
            </w:r>
            <w:r w:rsidRPr="00A64914">
              <w:t>链接地址</w:t>
            </w:r>
          </w:p>
        </w:tc>
      </w:tr>
      <w:tr w:rsidR="00421F2A" w14:paraId="3E77352E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12E9E8CC" w14:textId="77777777" w:rsidR="00421F2A" w:rsidRPr="00A64914" w:rsidRDefault="00421F2A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</w:t>
            </w:r>
            <w:r>
              <w:t>ang</w:t>
            </w:r>
          </w:p>
        </w:tc>
        <w:tc>
          <w:tcPr>
            <w:tcW w:w="991" w:type="dxa"/>
            <w:vAlign w:val="center"/>
          </w:tcPr>
          <w:p w14:paraId="3294A4BD" w14:textId="77777777" w:rsidR="00421F2A" w:rsidRPr="00A64914" w:rsidRDefault="00421F2A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48" w:type="dxa"/>
            <w:vAlign w:val="center"/>
          </w:tcPr>
          <w:p w14:paraId="0B80BD35" w14:textId="77777777" w:rsidR="00421F2A" w:rsidRPr="00A64914" w:rsidRDefault="00421F2A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6" w:type="dxa"/>
            <w:vAlign w:val="center"/>
          </w:tcPr>
          <w:p w14:paraId="64E745DC" w14:textId="77777777" w:rsidR="00421F2A" w:rsidRPr="00A64914" w:rsidRDefault="00421F2A" w:rsidP="00A7744C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81" w:type="dxa"/>
            <w:vAlign w:val="center"/>
          </w:tcPr>
          <w:p w14:paraId="176FFE30" w14:textId="78288FB3" w:rsidR="00421F2A" w:rsidRDefault="00421F2A" w:rsidP="008B5CE1">
            <w:pPr>
              <w:pStyle w:val="af6"/>
              <w:spacing w:after="0"/>
              <w:ind w:leftChars="0" w:left="0"/>
              <w:jc w:val="both"/>
            </w:pPr>
            <w:r>
              <w:t>中文</w:t>
            </w:r>
            <w:r>
              <w:rPr>
                <w:rFonts w:hint="eastAsia"/>
              </w:rPr>
              <w:t>:</w:t>
            </w:r>
            <w:r>
              <w:t>zh-CN(默认</w:t>
            </w:r>
            <w:r>
              <w:rPr>
                <w:rFonts w:hint="eastAsia"/>
              </w:rPr>
              <w:t>)</w:t>
            </w:r>
            <w:r>
              <w:t>; 英文</w:t>
            </w:r>
            <w:r>
              <w:rPr>
                <w:rFonts w:hint="eastAsia"/>
              </w:rPr>
              <w:t>:</w:t>
            </w:r>
            <w:r>
              <w:t>en-US</w:t>
            </w:r>
            <w:r w:rsidR="008B5CE1">
              <w:t xml:space="preserve">; </w:t>
            </w:r>
            <w:r w:rsidR="008B5CE1" w:rsidRPr="008B5CE1">
              <w:rPr>
                <w:rFonts w:hint="eastAsia"/>
              </w:rPr>
              <w:t>越南语</w:t>
            </w:r>
            <w:r w:rsidR="00530AC9">
              <w:rPr>
                <w:rFonts w:hint="eastAsia"/>
              </w:rPr>
              <w:t>:</w:t>
            </w:r>
            <w:r w:rsidR="00530AC9" w:rsidRPr="00530AC9">
              <w:t>vi-VN</w:t>
            </w:r>
            <w:r w:rsidR="008B5CE1">
              <w:rPr>
                <w:rFonts w:hint="eastAsia"/>
              </w:rPr>
              <w:t>;</w:t>
            </w:r>
            <w:r w:rsidR="008B5CE1">
              <w:t xml:space="preserve"> </w:t>
            </w:r>
            <w:r w:rsidR="008B5CE1" w:rsidRPr="008B5CE1">
              <w:rPr>
                <w:rFonts w:hint="eastAsia"/>
              </w:rPr>
              <w:t>泰语</w:t>
            </w:r>
            <w:r w:rsidR="008B5CE1">
              <w:rPr>
                <w:rFonts w:hint="eastAsia"/>
              </w:rPr>
              <w:t>:</w:t>
            </w:r>
            <w:r w:rsidR="00530AC9" w:rsidRPr="00530AC9">
              <w:t>th-TH</w:t>
            </w:r>
          </w:p>
        </w:tc>
      </w:tr>
      <w:tr w:rsidR="00D16144" w14:paraId="7900648E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573DD89C" w14:textId="14CF2B5E" w:rsidR="00D16144" w:rsidRDefault="00D16144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ameType</w:t>
            </w:r>
          </w:p>
        </w:tc>
        <w:tc>
          <w:tcPr>
            <w:tcW w:w="991" w:type="dxa"/>
            <w:vAlign w:val="center"/>
          </w:tcPr>
          <w:p w14:paraId="7AABC397" w14:textId="0080DF54" w:rsidR="00D16144" w:rsidRDefault="00D16144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48" w:type="dxa"/>
            <w:vAlign w:val="center"/>
          </w:tcPr>
          <w:p w14:paraId="2A7B7FC7" w14:textId="1D7DCFCC" w:rsidR="00D16144" w:rsidRDefault="00D16144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6" w:type="dxa"/>
            <w:vAlign w:val="center"/>
          </w:tcPr>
          <w:p w14:paraId="5EE1BBF3" w14:textId="27F80BA3" w:rsidR="00D16144" w:rsidRDefault="00D16144" w:rsidP="00A7744C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81" w:type="dxa"/>
            <w:vAlign w:val="center"/>
          </w:tcPr>
          <w:p w14:paraId="14F43E22" w14:textId="79BFC242" w:rsidR="00D16144" w:rsidRDefault="00D16144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1</w:t>
            </w:r>
            <w:r>
              <w:t>05</w:t>
            </w:r>
            <w:r>
              <w:rPr>
                <w:rFonts w:hint="eastAsia"/>
              </w:rPr>
              <w:t>:BG</w:t>
            </w:r>
            <w:r>
              <w:t>捕鱼大师</w:t>
            </w:r>
            <w:r>
              <w:rPr>
                <w:rFonts w:hint="eastAsia"/>
              </w:rPr>
              <w:t>(默认);</w:t>
            </w:r>
            <w:r>
              <w:t xml:space="preserve"> 411:西游捕鱼</w:t>
            </w:r>
            <w:r w:rsidR="00384CF8">
              <w:rPr>
                <w:rFonts w:hint="eastAsia"/>
              </w:rPr>
              <w:t>;</w:t>
            </w:r>
            <w:r w:rsidR="00384CF8">
              <w:t xml:space="preserve"> 443:BG棋牌</w:t>
            </w:r>
          </w:p>
        </w:tc>
      </w:tr>
      <w:tr w:rsidR="00567983" w14:paraId="44080C54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0C44BAB6" w14:textId="2D477854" w:rsidR="00567983" w:rsidRDefault="00567983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</w:t>
            </w:r>
            <w:r>
              <w:t>inecode</w:t>
            </w:r>
          </w:p>
        </w:tc>
        <w:tc>
          <w:tcPr>
            <w:tcW w:w="991" w:type="dxa"/>
            <w:vAlign w:val="center"/>
          </w:tcPr>
          <w:p w14:paraId="43BB8CB8" w14:textId="32F02F15" w:rsidR="00567983" w:rsidRDefault="00567983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48" w:type="dxa"/>
            <w:vAlign w:val="center"/>
          </w:tcPr>
          <w:p w14:paraId="0D1235F4" w14:textId="75DD7FF1" w:rsidR="00567983" w:rsidRDefault="00567983" w:rsidP="00A7744C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706" w:type="dxa"/>
            <w:vAlign w:val="center"/>
          </w:tcPr>
          <w:p w14:paraId="0EAC9395" w14:textId="2551547F" w:rsidR="00567983" w:rsidRDefault="00567983" w:rsidP="00A7744C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81" w:type="dxa"/>
            <w:vAlign w:val="center"/>
          </w:tcPr>
          <w:p w14:paraId="0DA6689D" w14:textId="476C0741" w:rsidR="00567983" w:rsidRDefault="00567983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指定l</w:t>
            </w:r>
            <w:r>
              <w:t>inecode后，允许按</w:t>
            </w:r>
            <w:r>
              <w:rPr>
                <w:rFonts w:hint="eastAsia"/>
              </w:rPr>
              <w:t>l</w:t>
            </w:r>
            <w:r>
              <w:t>inecode进行RTP控制</w:t>
            </w:r>
          </w:p>
        </w:tc>
      </w:tr>
      <w:tr w:rsidR="00384CF8" w14:paraId="05934C25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55F83385" w14:textId="24060242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ameId</w:t>
            </w:r>
          </w:p>
        </w:tc>
        <w:tc>
          <w:tcPr>
            <w:tcW w:w="991" w:type="dxa"/>
            <w:vAlign w:val="center"/>
          </w:tcPr>
          <w:p w14:paraId="2DDD5CB8" w14:textId="15915A39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48" w:type="dxa"/>
            <w:vAlign w:val="center"/>
          </w:tcPr>
          <w:p w14:paraId="203ACBCC" w14:textId="043EF1AF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6" w:type="dxa"/>
            <w:vAlign w:val="center"/>
          </w:tcPr>
          <w:p w14:paraId="0AA9197E" w14:textId="7DCA8A28" w:rsidR="00384CF8" w:rsidRDefault="00384CF8" w:rsidP="00384CF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081" w:type="dxa"/>
            <w:vAlign w:val="center"/>
          </w:tcPr>
          <w:p w14:paraId="1443BC16" w14:textId="5E231A97" w:rsidR="00384CF8" w:rsidRDefault="00384CF8" w:rsidP="00384CF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仅适用于BG</w:t>
            </w:r>
            <w:r>
              <w:t>棋牌，允许指定游戏ID直接进入指定游戏</w:t>
            </w:r>
          </w:p>
        </w:tc>
      </w:tr>
    </w:tbl>
    <w:p w14:paraId="7E3FF2F5" w14:textId="77777777" w:rsidR="00BA22BD" w:rsidRDefault="00BA22BD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7658AB9E" w14:textId="77777777" w:rsidR="008642FF" w:rsidRPr="00944A0B" w:rsidRDefault="008642FF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8642FF" w14:paraId="6AE67201" w14:textId="77777777" w:rsidTr="00A7744C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42BCCE19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603B7F1B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65880978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2EE0388E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8642FF" w14:paraId="4EBCE6D8" w14:textId="77777777" w:rsidTr="00A7744C">
        <w:trPr>
          <w:trHeight w:val="454"/>
        </w:trPr>
        <w:tc>
          <w:tcPr>
            <w:tcW w:w="1353" w:type="dxa"/>
            <w:vAlign w:val="center"/>
          </w:tcPr>
          <w:p w14:paraId="25B08913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0087695C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65E19E86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t>256</w:t>
            </w:r>
          </w:p>
        </w:tc>
        <w:tc>
          <w:tcPr>
            <w:tcW w:w="5812" w:type="dxa"/>
            <w:vAlign w:val="center"/>
          </w:tcPr>
          <w:p w14:paraId="1B8B6C0D" w14:textId="7620E5B4" w:rsidR="008642FF" w:rsidRDefault="008642FF" w:rsidP="005C5FB1">
            <w:pPr>
              <w:pStyle w:val="af6"/>
              <w:spacing w:after="0"/>
              <w:ind w:leftChars="0" w:left="0"/>
              <w:jc w:val="both"/>
            </w:pPr>
            <w:r>
              <w:t>游戏链接地址</w:t>
            </w:r>
          </w:p>
        </w:tc>
      </w:tr>
    </w:tbl>
    <w:p w14:paraId="3FF0C82E" w14:textId="77777777" w:rsidR="00BA22BD" w:rsidRDefault="00BA22BD" w:rsidP="00944A0B">
      <w:pPr>
        <w:pStyle w:val="af7"/>
        <w:ind w:left="504" w:right="240"/>
        <w:rPr>
          <w:rStyle w:val="af8"/>
        </w:rPr>
      </w:pPr>
    </w:p>
    <w:p w14:paraId="133C7324" w14:textId="77777777" w:rsidR="008642FF" w:rsidRPr="00944A0B" w:rsidRDefault="008642FF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08"/>
      </w:tblGrid>
      <w:tr w:rsidR="008642FF" w14:paraId="04B9C90E" w14:textId="77777777" w:rsidTr="001C71E3">
        <w:trPr>
          <w:trHeight w:val="499"/>
        </w:trPr>
        <w:tc>
          <w:tcPr>
            <w:tcW w:w="9008" w:type="dxa"/>
            <w:shd w:val="clear" w:color="auto" w:fill="FFFFFF" w:themeFill="background1"/>
            <w:vAlign w:val="center"/>
          </w:tcPr>
          <w:p w14:paraId="1119EB2C" w14:textId="77777777" w:rsidR="008642FF" w:rsidRPr="001C71E3" w:rsidRDefault="008642FF" w:rsidP="001C71E3">
            <w:pPr>
              <w:shd w:val="clear" w:color="auto" w:fill="FFFFFF" w:themeFill="background1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2A5FA837" w14:textId="77777777" w:rsidR="008642FF" w:rsidRPr="001C71E3" w:rsidRDefault="008642FF" w:rsidP="001C71E3">
            <w:pPr>
              <w:shd w:val="clear" w:color="auto" w:fill="FFFFFF" w:themeFill="background1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z w:val="18"/>
                <w:szCs w:val="18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ab/>
            </w:r>
            <w:r w:rsidRPr="001C71E3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1C71E3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1C71E3">
              <w:rPr>
                <w:rFonts w:ascii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>,</w:t>
            </w:r>
          </w:p>
          <w:p w14:paraId="32C5066C" w14:textId="49387889" w:rsidR="008642FF" w:rsidRPr="001C71E3" w:rsidRDefault="008642FF" w:rsidP="001C71E3">
            <w:pPr>
              <w:shd w:val="clear" w:color="auto" w:fill="FFFFFF" w:themeFill="background1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z w:val="18"/>
                <w:szCs w:val="18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ab/>
            </w:r>
            <w:r w:rsidRPr="001C71E3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1C71E3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1C71E3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="00384CF8">
              <w:rPr>
                <w:rFonts w:ascii="Courier New" w:hAnsi="Courier New" w:cs="Courier New"/>
                <w:color w:val="4E9A06"/>
                <w:sz w:val="18"/>
                <w:szCs w:val="18"/>
              </w:rPr>
              <w:t>open.game.bg</w:t>
            </w:r>
            <w:r w:rsidR="000C0EBE" w:rsidRPr="001C71E3">
              <w:rPr>
                <w:rFonts w:ascii="Courier New" w:hAnsi="Courier New" w:cs="Courier New"/>
                <w:color w:val="4E9A06"/>
                <w:sz w:val="18"/>
                <w:szCs w:val="18"/>
              </w:rPr>
              <w:t>.url</w:t>
            </w:r>
            <w:r w:rsidRPr="001C71E3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>,</w:t>
            </w:r>
          </w:p>
          <w:p w14:paraId="4B9418CD" w14:textId="77777777" w:rsidR="008642FF" w:rsidRPr="001C71E3" w:rsidRDefault="008642FF" w:rsidP="001C71E3">
            <w:pPr>
              <w:shd w:val="clear" w:color="auto" w:fill="FFFFFF" w:themeFill="background1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z w:val="18"/>
                <w:szCs w:val="18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ab/>
            </w:r>
            <w:r w:rsidRPr="001C71E3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1C71E3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0B8859D3" w14:textId="77777777" w:rsidR="008642FF" w:rsidRPr="001C71E3" w:rsidRDefault="008642FF" w:rsidP="001C71E3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 xml:space="preserve">        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1C71E3">
              <w:rPr>
                <w:rFonts w:ascii="Courier New" w:eastAsia="宋体" w:hAnsi="Courier New" w:cs="Courier New"/>
                <w:color w:val="000000"/>
              </w:rPr>
              <w:t>:</w:t>
            </w:r>
            <w:r w:rsidRPr="001C71E3">
              <w:rPr>
                <w:rFonts w:ascii="Courier New" w:eastAsia="宋体" w:hAnsi="Courier New" w:cs="Courier New"/>
                <w:color w:val="4E9A06"/>
              </w:rPr>
              <w:t>"9062a7c1-ce61-440e-9864-d120fff26395"</w:t>
            </w: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>,</w:t>
            </w:r>
          </w:p>
          <w:p w14:paraId="08EAB5F8" w14:textId="77777777" w:rsidR="008642FF" w:rsidRPr="001C71E3" w:rsidRDefault="008642FF" w:rsidP="001C71E3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 xml:space="preserve">        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</w:t>
            </w:r>
            <w:r w:rsidR="0067619A" w:rsidRPr="001C71E3">
              <w:rPr>
                <w:rFonts w:ascii="Courier New" w:eastAsia="宋体" w:hAnsi="Courier New" w:cs="Courier New"/>
                <w:color w:val="204A87"/>
              </w:rPr>
              <w:t>sign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</w:t>
            </w:r>
            <w:r w:rsidRPr="001C71E3">
              <w:rPr>
                <w:rFonts w:ascii="Courier New" w:eastAsia="宋体" w:hAnsi="Courier New" w:cs="Courier New"/>
                <w:color w:val="000000"/>
              </w:rPr>
              <w:t>:</w:t>
            </w:r>
            <w:r w:rsidRPr="001C71E3">
              <w:rPr>
                <w:rFonts w:ascii="Courier New" w:eastAsia="宋体" w:hAnsi="Courier New" w:cs="Courier New"/>
                <w:color w:val="4E9A06"/>
              </w:rPr>
              <w:t>"</w:t>
            </w:r>
            <w:r w:rsidR="0067619A" w:rsidRPr="001C71E3">
              <w:rPr>
                <w:rFonts w:ascii="Courier New" w:eastAsia="宋体" w:hAnsi="Courier New" w:cs="Courier New"/>
                <w:color w:val="4E9A06"/>
              </w:rPr>
              <w:t>96188E09F47080D6FEEEF6347E55767F</w:t>
            </w:r>
            <w:r w:rsidRPr="001C71E3">
              <w:rPr>
                <w:rFonts w:ascii="Courier New" w:eastAsia="宋体" w:hAnsi="Courier New" w:cs="Courier New"/>
                <w:color w:val="4E9A06"/>
              </w:rPr>
              <w:t>"</w:t>
            </w: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>,</w:t>
            </w:r>
          </w:p>
          <w:p w14:paraId="2F53950E" w14:textId="77777777" w:rsidR="008642FF" w:rsidRPr="001C71E3" w:rsidRDefault="008642FF" w:rsidP="001C71E3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 xml:space="preserve">        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1C71E3">
              <w:rPr>
                <w:rFonts w:ascii="Courier New" w:eastAsia="宋体" w:hAnsi="Courier New" w:cs="Courier New"/>
                <w:color w:val="000000"/>
              </w:rPr>
              <w:t>:</w:t>
            </w:r>
            <w:r w:rsidRPr="001C71E3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>,</w:t>
            </w:r>
          </w:p>
          <w:p w14:paraId="348A0923" w14:textId="1B62B2C2" w:rsidR="000C0EBE" w:rsidRPr="001C71E3" w:rsidRDefault="000C0EBE" w:rsidP="001C71E3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4E9A06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 xml:space="preserve">        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"loginId"</w:t>
            </w:r>
            <w:r w:rsidRPr="001C71E3">
              <w:rPr>
                <w:rFonts w:ascii="Courier New" w:eastAsia="宋体" w:hAnsi="Courier New" w:cs="Courier New"/>
                <w:color w:val="000000"/>
              </w:rPr>
              <w:t>:</w:t>
            </w:r>
            <w:r w:rsidRPr="001C71E3">
              <w:rPr>
                <w:rFonts w:ascii="Courier New" w:eastAsia="宋体" w:hAnsi="Courier New" w:cs="Courier New"/>
                <w:color w:val="4E9A06"/>
              </w:rPr>
              <w:t>"test001"</w:t>
            </w:r>
            <w:r w:rsidR="00D16144"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>,</w:t>
            </w:r>
          </w:p>
          <w:p w14:paraId="38EFE24B" w14:textId="36FB5D8B" w:rsidR="00D16144" w:rsidRPr="001C71E3" w:rsidRDefault="00D16144" w:rsidP="001C71E3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 xml:space="preserve">        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"fromIp"</w:t>
            </w:r>
            <w:r w:rsidRPr="001C71E3">
              <w:rPr>
                <w:rFonts w:ascii="Courier New" w:eastAsia="宋体" w:hAnsi="Courier New" w:cs="Courier New"/>
                <w:color w:val="000000"/>
              </w:rPr>
              <w:t>:</w:t>
            </w:r>
            <w:r w:rsidRPr="001C71E3">
              <w:rPr>
                <w:rFonts w:ascii="Courier New" w:eastAsia="宋体" w:hAnsi="Courier New" w:cs="Courier New"/>
                <w:color w:val="4E9A06"/>
              </w:rPr>
              <w:t>"8.8.8.8"</w:t>
            </w:r>
          </w:p>
          <w:p w14:paraId="2E8D4F65" w14:textId="77777777" w:rsidR="008642FF" w:rsidRPr="001C71E3" w:rsidRDefault="008642FF" w:rsidP="001C71E3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z w:val="18"/>
                <w:szCs w:val="18"/>
                <w:shd w:val="clear" w:color="auto" w:fill="FFFFFF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7E2B9AB2" w14:textId="77777777" w:rsidR="008642FF" w:rsidRPr="001C71E3" w:rsidRDefault="008642FF" w:rsidP="001C71E3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z w:val="18"/>
                <w:szCs w:val="18"/>
                <w:shd w:val="clear" w:color="auto" w:fill="FFFFFF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  <w:shd w:val="clear" w:color="auto" w:fill="FFFFFF"/>
              </w:rPr>
              <w:tab/>
            </w:r>
            <w:r w:rsidRPr="001C71E3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1C71E3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1C71E3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69DAAA07" w14:textId="77777777" w:rsidR="008642FF" w:rsidRPr="007C35A5" w:rsidRDefault="008642FF" w:rsidP="001C71E3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>}</w:t>
            </w:r>
          </w:p>
        </w:tc>
      </w:tr>
    </w:tbl>
    <w:p w14:paraId="7818ADEB" w14:textId="4B4FF75A" w:rsidR="008642FF" w:rsidRDefault="008642FF" w:rsidP="008642FF">
      <w:pPr>
        <w:pStyle w:val="af2"/>
        <w:ind w:left="480" w:right="240"/>
      </w:pPr>
      <w:bookmarkStart w:id="58" w:name="_Toc29317707"/>
      <w:r>
        <w:rPr>
          <w:rFonts w:hint="eastAsia"/>
          <w:lang w:eastAsia="zh-Hans"/>
        </w:rPr>
        <w:lastRenderedPageBreak/>
        <w:t>注单查询</w:t>
      </w:r>
      <w:bookmarkEnd w:id="58"/>
    </w:p>
    <w:p w14:paraId="65D50196" w14:textId="77777777" w:rsidR="008642FF" w:rsidRDefault="008642FF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37AAC304" w14:textId="4F75053C" w:rsidR="008642FF" w:rsidRDefault="00AF4CC8" w:rsidP="00944A0B">
      <w:pPr>
        <w:pStyle w:val="af6"/>
        <w:spacing w:before="200" w:after="120"/>
        <w:ind w:leftChars="200" w:left="480"/>
        <w:rPr>
          <w:rStyle w:val="af8"/>
        </w:rPr>
      </w:pPr>
      <w:r>
        <w:rPr>
          <w:rStyle w:val="af8"/>
        </w:rPr>
        <w:t>open.order.bg</w:t>
      </w:r>
      <w:r w:rsidR="008642FF" w:rsidRPr="008642FF">
        <w:rPr>
          <w:rStyle w:val="af8"/>
        </w:rPr>
        <w:t>.query</w:t>
      </w:r>
    </w:p>
    <w:p w14:paraId="2D083D08" w14:textId="77777777" w:rsidR="008642FF" w:rsidRPr="00944A0B" w:rsidRDefault="008642FF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10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0"/>
        <w:gridCol w:w="1224"/>
        <w:gridCol w:w="684"/>
        <w:gridCol w:w="676"/>
        <w:gridCol w:w="5066"/>
      </w:tblGrid>
      <w:tr w:rsidR="008642FF" w14:paraId="7FE3C81E" w14:textId="77777777" w:rsidTr="00171B5F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301A27CF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24" w:type="dxa"/>
            <w:shd w:val="clear" w:color="auto" w:fill="DEE7EC"/>
            <w:vAlign w:val="center"/>
          </w:tcPr>
          <w:p w14:paraId="76760A1C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4" w:type="dxa"/>
            <w:shd w:val="clear" w:color="auto" w:fill="DEE7EC"/>
            <w:vAlign w:val="center"/>
          </w:tcPr>
          <w:p w14:paraId="296ED32D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76" w:type="dxa"/>
            <w:shd w:val="clear" w:color="auto" w:fill="DEE7EC"/>
            <w:vAlign w:val="center"/>
          </w:tcPr>
          <w:p w14:paraId="1BA83AB2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066" w:type="dxa"/>
            <w:shd w:val="clear" w:color="auto" w:fill="DEE7EC"/>
            <w:vAlign w:val="center"/>
          </w:tcPr>
          <w:p w14:paraId="1FE06DDF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8642FF" w14:paraId="5A1525BE" w14:textId="77777777" w:rsidTr="00171B5F">
        <w:trPr>
          <w:trHeight w:val="454"/>
        </w:trPr>
        <w:tc>
          <w:tcPr>
            <w:tcW w:w="1360" w:type="dxa"/>
            <w:vAlign w:val="center"/>
          </w:tcPr>
          <w:p w14:paraId="60812B5F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24" w:type="dxa"/>
            <w:vAlign w:val="center"/>
          </w:tcPr>
          <w:p w14:paraId="5669BABF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84" w:type="dxa"/>
            <w:vAlign w:val="center"/>
          </w:tcPr>
          <w:p w14:paraId="312E060F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6" w:type="dxa"/>
            <w:vAlign w:val="center"/>
          </w:tcPr>
          <w:p w14:paraId="4DAB2AAA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66" w:type="dxa"/>
            <w:vAlign w:val="center"/>
          </w:tcPr>
          <w:p w14:paraId="3A90A4F5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8642FF" w14:paraId="32507366" w14:textId="77777777" w:rsidTr="00171B5F">
        <w:trPr>
          <w:trHeight w:val="454"/>
        </w:trPr>
        <w:tc>
          <w:tcPr>
            <w:tcW w:w="1360" w:type="dxa"/>
            <w:vAlign w:val="center"/>
          </w:tcPr>
          <w:p w14:paraId="7855C296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24" w:type="dxa"/>
            <w:vAlign w:val="center"/>
          </w:tcPr>
          <w:p w14:paraId="0D16E929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84" w:type="dxa"/>
            <w:vAlign w:val="center"/>
          </w:tcPr>
          <w:p w14:paraId="42FB7654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6" w:type="dxa"/>
            <w:vAlign w:val="center"/>
          </w:tcPr>
          <w:p w14:paraId="43F74357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66" w:type="dxa"/>
            <w:vAlign w:val="center"/>
          </w:tcPr>
          <w:p w14:paraId="7FDF3DBD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签名摘要sign</w:t>
            </w:r>
            <w:r w:rsidRPr="00C80D88">
              <w:t>=</w:t>
            </w:r>
            <w:r w:rsidRPr="007C35A5">
              <w:t>md5(random+sn+secretKey)</w:t>
            </w:r>
          </w:p>
        </w:tc>
      </w:tr>
      <w:tr w:rsidR="008642FF" w14:paraId="2CC76530" w14:textId="77777777" w:rsidTr="00171B5F">
        <w:trPr>
          <w:trHeight w:val="454"/>
        </w:trPr>
        <w:tc>
          <w:tcPr>
            <w:tcW w:w="1360" w:type="dxa"/>
            <w:vAlign w:val="center"/>
          </w:tcPr>
          <w:p w14:paraId="5367CDB8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24" w:type="dxa"/>
            <w:vAlign w:val="center"/>
          </w:tcPr>
          <w:p w14:paraId="504BF87D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84" w:type="dxa"/>
            <w:vAlign w:val="center"/>
          </w:tcPr>
          <w:p w14:paraId="0D88BBCA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76" w:type="dxa"/>
            <w:vAlign w:val="center"/>
          </w:tcPr>
          <w:p w14:paraId="5198E8D5" w14:textId="77777777" w:rsidR="008642FF" w:rsidRDefault="008642F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66" w:type="dxa"/>
            <w:vAlign w:val="center"/>
          </w:tcPr>
          <w:p w14:paraId="722912E9" w14:textId="77777777" w:rsidR="008642FF" w:rsidRDefault="008642FF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B42FA3" w:rsidRPr="00D50A77" w14:paraId="566F0773" w14:textId="77777777" w:rsidTr="00171B5F">
        <w:trPr>
          <w:trHeight w:val="454"/>
        </w:trPr>
        <w:tc>
          <w:tcPr>
            <w:tcW w:w="1360" w:type="dxa"/>
            <w:vAlign w:val="center"/>
          </w:tcPr>
          <w:p w14:paraId="7881B5AE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userIds</w:t>
            </w:r>
          </w:p>
        </w:tc>
        <w:tc>
          <w:tcPr>
            <w:tcW w:w="1224" w:type="dxa"/>
            <w:vAlign w:val="center"/>
          </w:tcPr>
          <w:p w14:paraId="2323CCD9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list&lt;long&gt;</w:t>
            </w:r>
          </w:p>
        </w:tc>
        <w:tc>
          <w:tcPr>
            <w:tcW w:w="684" w:type="dxa"/>
            <w:vAlign w:val="center"/>
          </w:tcPr>
          <w:p w14:paraId="2F766565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6" w:type="dxa"/>
            <w:vAlign w:val="center"/>
          </w:tcPr>
          <w:p w14:paraId="6C1C8EE2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1EA260FA" w14:textId="25B0AC4F" w:rsidR="00B42FA3" w:rsidRPr="00D50A77" w:rsidRDefault="00B42FA3" w:rsidP="00267630">
            <w:pPr>
              <w:pStyle w:val="af6"/>
              <w:spacing w:after="0"/>
              <w:ind w:leftChars="0" w:left="0"/>
              <w:jc w:val="both"/>
            </w:pPr>
            <w:r w:rsidRPr="00D50A77">
              <w:t>用户ID列表</w:t>
            </w:r>
            <w:r w:rsidR="00267630">
              <w:rPr>
                <w:rFonts w:hint="eastAsia"/>
              </w:rPr>
              <w:t>(单次最大查询数量:</w:t>
            </w:r>
            <w:r w:rsidR="00267630">
              <w:t xml:space="preserve"> 20)</w:t>
            </w:r>
          </w:p>
        </w:tc>
      </w:tr>
      <w:tr w:rsidR="00B42FA3" w:rsidRPr="00D50A77" w14:paraId="6B02FE0A" w14:textId="77777777" w:rsidTr="00171B5F">
        <w:trPr>
          <w:trHeight w:val="454"/>
        </w:trPr>
        <w:tc>
          <w:tcPr>
            <w:tcW w:w="1360" w:type="dxa"/>
            <w:vAlign w:val="center"/>
          </w:tcPr>
          <w:p w14:paraId="7C7D9C31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loginIds</w:t>
            </w:r>
          </w:p>
        </w:tc>
        <w:tc>
          <w:tcPr>
            <w:tcW w:w="1224" w:type="dxa"/>
            <w:vAlign w:val="center"/>
          </w:tcPr>
          <w:p w14:paraId="79DE06B3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list&lt;string&gt;</w:t>
            </w:r>
          </w:p>
        </w:tc>
        <w:tc>
          <w:tcPr>
            <w:tcW w:w="684" w:type="dxa"/>
            <w:vAlign w:val="center"/>
          </w:tcPr>
          <w:p w14:paraId="55B3E774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6" w:type="dxa"/>
            <w:vAlign w:val="center"/>
          </w:tcPr>
          <w:p w14:paraId="71C332AA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687BA8AE" w14:textId="563B0840" w:rsidR="00B42FA3" w:rsidRPr="00D50A77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用户登录ID列表</w:t>
            </w:r>
            <w:r w:rsidR="00267630">
              <w:rPr>
                <w:rFonts w:hint="eastAsia"/>
              </w:rPr>
              <w:t>(单次最大查询数量:</w:t>
            </w:r>
            <w:r w:rsidR="00267630">
              <w:t xml:space="preserve"> 20)</w:t>
            </w:r>
          </w:p>
        </w:tc>
      </w:tr>
      <w:tr w:rsidR="00B42FA3" w:rsidRPr="00D50A77" w14:paraId="744097FD" w14:textId="77777777" w:rsidTr="00171B5F">
        <w:trPr>
          <w:trHeight w:val="454"/>
        </w:trPr>
        <w:tc>
          <w:tcPr>
            <w:tcW w:w="1360" w:type="dxa"/>
            <w:vAlign w:val="center"/>
          </w:tcPr>
          <w:p w14:paraId="6CD8B5DF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B42FA3">
              <w:t>agentId</w:t>
            </w:r>
          </w:p>
        </w:tc>
        <w:tc>
          <w:tcPr>
            <w:tcW w:w="1224" w:type="dxa"/>
            <w:vAlign w:val="center"/>
          </w:tcPr>
          <w:p w14:paraId="50C6301C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B42FA3">
              <w:t>long</w:t>
            </w:r>
          </w:p>
        </w:tc>
        <w:tc>
          <w:tcPr>
            <w:tcW w:w="684" w:type="dxa"/>
            <w:vAlign w:val="center"/>
          </w:tcPr>
          <w:p w14:paraId="5E308500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6" w:type="dxa"/>
            <w:vAlign w:val="center"/>
          </w:tcPr>
          <w:p w14:paraId="066B413F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5BB2C51C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B42FA3">
              <w:rPr>
                <w:rFonts w:hint="eastAsia"/>
              </w:rPr>
              <w:t>代理ID</w:t>
            </w:r>
          </w:p>
        </w:tc>
      </w:tr>
      <w:tr w:rsidR="00B42FA3" w:rsidRPr="00D50A77" w14:paraId="4FC2AAC3" w14:textId="77777777" w:rsidTr="00171B5F">
        <w:trPr>
          <w:trHeight w:val="454"/>
        </w:trPr>
        <w:tc>
          <w:tcPr>
            <w:tcW w:w="1360" w:type="dxa"/>
            <w:vAlign w:val="center"/>
          </w:tcPr>
          <w:p w14:paraId="6D13B66D" w14:textId="77777777" w:rsidR="00B42FA3" w:rsidRPr="00B42FA3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B42FA3">
              <w:t>agentLoginId</w:t>
            </w:r>
          </w:p>
        </w:tc>
        <w:tc>
          <w:tcPr>
            <w:tcW w:w="1224" w:type="dxa"/>
            <w:vAlign w:val="center"/>
          </w:tcPr>
          <w:p w14:paraId="284A54A2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B42FA3">
              <w:t>string</w:t>
            </w:r>
          </w:p>
        </w:tc>
        <w:tc>
          <w:tcPr>
            <w:tcW w:w="684" w:type="dxa"/>
            <w:vAlign w:val="center"/>
          </w:tcPr>
          <w:p w14:paraId="469D8705" w14:textId="6334C8B2" w:rsidR="00B42FA3" w:rsidRPr="00D50A77" w:rsidRDefault="00842EBC" w:rsidP="00A7744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676" w:type="dxa"/>
            <w:vAlign w:val="center"/>
          </w:tcPr>
          <w:p w14:paraId="24519F30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6A54BC24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B42FA3">
              <w:rPr>
                <w:rFonts w:hint="eastAsia"/>
              </w:rPr>
              <w:t>代理登录ID</w:t>
            </w:r>
          </w:p>
        </w:tc>
      </w:tr>
      <w:tr w:rsidR="00B42FA3" w:rsidRPr="00D50A77" w14:paraId="52D42B3E" w14:textId="77777777" w:rsidTr="00171B5F">
        <w:trPr>
          <w:trHeight w:val="454"/>
        </w:trPr>
        <w:tc>
          <w:tcPr>
            <w:tcW w:w="1360" w:type="dxa"/>
            <w:vAlign w:val="center"/>
          </w:tcPr>
          <w:p w14:paraId="7A1DD414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startTime</w:t>
            </w:r>
          </w:p>
        </w:tc>
        <w:tc>
          <w:tcPr>
            <w:tcW w:w="1224" w:type="dxa"/>
            <w:vAlign w:val="center"/>
          </w:tcPr>
          <w:p w14:paraId="655DE9EA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date</w:t>
            </w:r>
          </w:p>
        </w:tc>
        <w:tc>
          <w:tcPr>
            <w:tcW w:w="684" w:type="dxa"/>
            <w:vAlign w:val="center"/>
          </w:tcPr>
          <w:p w14:paraId="5EE3B084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6" w:type="dxa"/>
            <w:vAlign w:val="center"/>
          </w:tcPr>
          <w:p w14:paraId="5FF7911E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37870B95" w14:textId="1E4AC0D9" w:rsidR="00B42FA3" w:rsidRPr="00D50A77" w:rsidRDefault="00B42FA3" w:rsidP="00267630">
            <w:pPr>
              <w:pStyle w:val="af6"/>
              <w:spacing w:after="0"/>
              <w:ind w:leftChars="0" w:left="0"/>
              <w:jc w:val="both"/>
            </w:pPr>
            <w:r w:rsidRPr="00D50A77">
              <w:t>下注开始时间</w:t>
            </w:r>
            <w:r w:rsidR="00615D7D">
              <w:rPr>
                <w:rFonts w:hint="eastAsia"/>
              </w:rPr>
              <w:t>(缺省</w:t>
            </w:r>
            <w:r w:rsidR="00267630">
              <w:rPr>
                <w:rFonts w:hint="eastAsia"/>
              </w:rPr>
              <w:t>查询</w:t>
            </w:r>
            <w:r w:rsidR="00615D7D">
              <w:rPr>
                <w:rFonts w:hint="eastAsia"/>
              </w:rPr>
              <w:t>最近7天)</w:t>
            </w:r>
          </w:p>
        </w:tc>
      </w:tr>
      <w:tr w:rsidR="00B42FA3" w:rsidRPr="00D50A77" w14:paraId="17379016" w14:textId="77777777" w:rsidTr="00171B5F">
        <w:trPr>
          <w:trHeight w:val="454"/>
        </w:trPr>
        <w:tc>
          <w:tcPr>
            <w:tcW w:w="1360" w:type="dxa"/>
            <w:vAlign w:val="center"/>
          </w:tcPr>
          <w:p w14:paraId="308BDABE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endTime</w:t>
            </w:r>
          </w:p>
        </w:tc>
        <w:tc>
          <w:tcPr>
            <w:tcW w:w="1224" w:type="dxa"/>
            <w:vAlign w:val="center"/>
          </w:tcPr>
          <w:p w14:paraId="0053701D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date</w:t>
            </w:r>
          </w:p>
        </w:tc>
        <w:tc>
          <w:tcPr>
            <w:tcW w:w="684" w:type="dxa"/>
            <w:vAlign w:val="center"/>
          </w:tcPr>
          <w:p w14:paraId="1C00A7C8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6" w:type="dxa"/>
            <w:vAlign w:val="center"/>
          </w:tcPr>
          <w:p w14:paraId="603173AE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642FC222" w14:textId="5D5D86DE" w:rsidR="00B42FA3" w:rsidRPr="00D50A77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下注截止时间</w:t>
            </w:r>
            <w:r w:rsidR="00267630">
              <w:rPr>
                <w:rFonts w:hint="eastAsia"/>
              </w:rPr>
              <w:t>(最大查询时间跨度:</w:t>
            </w:r>
            <w:r w:rsidR="00267630">
              <w:t xml:space="preserve"> 30天)</w:t>
            </w:r>
          </w:p>
        </w:tc>
      </w:tr>
      <w:tr w:rsidR="00D72420" w:rsidRPr="00D50A77" w14:paraId="1DBCB093" w14:textId="77777777" w:rsidTr="00171B5F">
        <w:trPr>
          <w:trHeight w:val="454"/>
        </w:trPr>
        <w:tc>
          <w:tcPr>
            <w:tcW w:w="1360" w:type="dxa"/>
            <w:vAlign w:val="center"/>
          </w:tcPr>
          <w:p w14:paraId="173C534E" w14:textId="077A26E4" w:rsidR="00D72420" w:rsidRPr="00D50A77" w:rsidRDefault="00D72420" w:rsidP="00D7242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ameType</w:t>
            </w:r>
          </w:p>
        </w:tc>
        <w:tc>
          <w:tcPr>
            <w:tcW w:w="1224" w:type="dxa"/>
            <w:vAlign w:val="center"/>
          </w:tcPr>
          <w:p w14:paraId="00549EE6" w14:textId="56E95F6E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84" w:type="dxa"/>
            <w:vAlign w:val="center"/>
          </w:tcPr>
          <w:p w14:paraId="49607C93" w14:textId="39CCF6C4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76" w:type="dxa"/>
            <w:vAlign w:val="center"/>
          </w:tcPr>
          <w:p w14:paraId="1597F4E3" w14:textId="0CFBA97C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66" w:type="dxa"/>
            <w:vAlign w:val="center"/>
          </w:tcPr>
          <w:p w14:paraId="019A7665" w14:textId="4574608F" w:rsidR="00D72420" w:rsidRPr="00D50A77" w:rsidRDefault="00D72420" w:rsidP="00D7242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1</w:t>
            </w:r>
            <w:r>
              <w:t>05</w:t>
            </w:r>
            <w:r>
              <w:rPr>
                <w:rFonts w:hint="eastAsia"/>
              </w:rPr>
              <w:t>:BG</w:t>
            </w:r>
            <w:r>
              <w:t>捕鱼大师</w:t>
            </w:r>
            <w:r>
              <w:rPr>
                <w:rFonts w:hint="eastAsia"/>
              </w:rPr>
              <w:t>;</w:t>
            </w:r>
            <w:r>
              <w:t xml:space="preserve"> 411:西游捕鱼</w:t>
            </w:r>
            <w:r w:rsidR="00AF4CC8">
              <w:rPr>
                <w:rFonts w:hint="eastAsia"/>
              </w:rPr>
              <w:t>;</w:t>
            </w:r>
            <w:r w:rsidR="00AF4CC8">
              <w:t xml:space="preserve"> 443:</w:t>
            </w:r>
            <w:r w:rsidR="00D21334">
              <w:t>棋牌</w:t>
            </w:r>
          </w:p>
        </w:tc>
      </w:tr>
      <w:tr w:rsidR="00D72420" w:rsidRPr="00D50A77" w14:paraId="1AC360B1" w14:textId="77777777" w:rsidTr="00171B5F">
        <w:trPr>
          <w:trHeight w:val="454"/>
        </w:trPr>
        <w:tc>
          <w:tcPr>
            <w:tcW w:w="1360" w:type="dxa"/>
            <w:vAlign w:val="center"/>
          </w:tcPr>
          <w:p w14:paraId="1724A5D8" w14:textId="0B82B1BB" w:rsidR="00D72420" w:rsidRDefault="00D72420" w:rsidP="00D72420">
            <w:pPr>
              <w:pStyle w:val="af6"/>
              <w:spacing w:after="0"/>
              <w:ind w:leftChars="0" w:left="0"/>
              <w:jc w:val="both"/>
            </w:pPr>
            <w:r>
              <w:t>timeZone</w:t>
            </w:r>
          </w:p>
        </w:tc>
        <w:tc>
          <w:tcPr>
            <w:tcW w:w="1224" w:type="dxa"/>
            <w:vAlign w:val="center"/>
          </w:tcPr>
          <w:p w14:paraId="73FB00FF" w14:textId="2FE91459" w:rsidR="00D72420" w:rsidRDefault="00D72420" w:rsidP="00D72420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84" w:type="dxa"/>
            <w:vAlign w:val="center"/>
          </w:tcPr>
          <w:p w14:paraId="7F621E72" w14:textId="1BBE63C4" w:rsidR="00D72420" w:rsidRDefault="00D72420" w:rsidP="00D7242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76" w:type="dxa"/>
            <w:vAlign w:val="center"/>
          </w:tcPr>
          <w:p w14:paraId="723701E8" w14:textId="720609FA" w:rsidR="00D72420" w:rsidRDefault="00D72420" w:rsidP="00D72420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43512348" w14:textId="6CB9A95D" w:rsidR="00D72420" w:rsidRDefault="00D72420" w:rsidP="00D7242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 xml:space="preserve">时区类型 </w:t>
            </w:r>
            <w:r>
              <w:t>1:北京时间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Pr="00A65196">
              <w:t>2</w:t>
            </w:r>
            <w:r>
              <w:t>:美东</w:t>
            </w:r>
            <w:r>
              <w:rPr>
                <w:rFonts w:hint="eastAsia"/>
              </w:rPr>
              <w:t>时间(</w:t>
            </w:r>
            <w:r>
              <w:t>默认</w:t>
            </w:r>
            <w:r>
              <w:rPr>
                <w:rFonts w:hint="eastAsia"/>
              </w:rPr>
              <w:t>)</w:t>
            </w:r>
          </w:p>
        </w:tc>
      </w:tr>
      <w:tr w:rsidR="00B42FA3" w:rsidRPr="00D50A77" w14:paraId="73B35D0E" w14:textId="77777777" w:rsidTr="00171B5F">
        <w:trPr>
          <w:trHeight w:val="454"/>
        </w:trPr>
        <w:tc>
          <w:tcPr>
            <w:tcW w:w="1360" w:type="dxa"/>
            <w:vAlign w:val="center"/>
          </w:tcPr>
          <w:p w14:paraId="499F4786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pageIndex</w:t>
            </w:r>
          </w:p>
        </w:tc>
        <w:tc>
          <w:tcPr>
            <w:tcW w:w="1224" w:type="dxa"/>
            <w:vAlign w:val="center"/>
          </w:tcPr>
          <w:p w14:paraId="7E87CDF8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string</w:t>
            </w:r>
          </w:p>
        </w:tc>
        <w:tc>
          <w:tcPr>
            <w:tcW w:w="684" w:type="dxa"/>
            <w:vAlign w:val="center"/>
          </w:tcPr>
          <w:p w14:paraId="3AF5B1AF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6" w:type="dxa"/>
            <w:vAlign w:val="center"/>
          </w:tcPr>
          <w:p w14:paraId="7EAE5386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00C72A6E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页索引，默认1</w:t>
            </w:r>
          </w:p>
        </w:tc>
      </w:tr>
      <w:tr w:rsidR="00B42FA3" w14:paraId="2A6980FF" w14:textId="77777777" w:rsidTr="00171B5F">
        <w:trPr>
          <w:trHeight w:val="454"/>
        </w:trPr>
        <w:tc>
          <w:tcPr>
            <w:tcW w:w="1360" w:type="dxa"/>
            <w:vAlign w:val="center"/>
          </w:tcPr>
          <w:p w14:paraId="4305CA8A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pageSize</w:t>
            </w:r>
          </w:p>
        </w:tc>
        <w:tc>
          <w:tcPr>
            <w:tcW w:w="1224" w:type="dxa"/>
            <w:vAlign w:val="center"/>
          </w:tcPr>
          <w:p w14:paraId="5037D717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int</w:t>
            </w:r>
          </w:p>
        </w:tc>
        <w:tc>
          <w:tcPr>
            <w:tcW w:w="684" w:type="dxa"/>
            <w:vAlign w:val="center"/>
          </w:tcPr>
          <w:p w14:paraId="094367B9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6" w:type="dxa"/>
            <w:vAlign w:val="center"/>
          </w:tcPr>
          <w:p w14:paraId="79EED9ED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5B2B625D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页大小，默认15</w:t>
            </w:r>
          </w:p>
        </w:tc>
      </w:tr>
      <w:tr w:rsidR="00B42FA3" w14:paraId="2AF5FF6B" w14:textId="77777777" w:rsidTr="00171B5F">
        <w:trPr>
          <w:trHeight w:val="454"/>
        </w:trPr>
        <w:tc>
          <w:tcPr>
            <w:tcW w:w="1360" w:type="dxa"/>
            <w:vAlign w:val="center"/>
          </w:tcPr>
          <w:p w14:paraId="2C86901A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etag</w:t>
            </w:r>
          </w:p>
        </w:tc>
        <w:tc>
          <w:tcPr>
            <w:tcW w:w="1224" w:type="dxa"/>
            <w:vAlign w:val="center"/>
          </w:tcPr>
          <w:p w14:paraId="41530AA4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string</w:t>
            </w:r>
          </w:p>
        </w:tc>
        <w:tc>
          <w:tcPr>
            <w:tcW w:w="684" w:type="dxa"/>
            <w:vAlign w:val="center"/>
          </w:tcPr>
          <w:p w14:paraId="29CBFD36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64</w:t>
            </w:r>
          </w:p>
        </w:tc>
        <w:tc>
          <w:tcPr>
            <w:tcW w:w="676" w:type="dxa"/>
            <w:vAlign w:val="center"/>
          </w:tcPr>
          <w:p w14:paraId="11BDCCF9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396D2375" w14:textId="77777777" w:rsidR="00B42FA3" w:rsidRPr="00D50A77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ETag,类似http协议的etag头的作用.(缓存加速)</w:t>
            </w:r>
          </w:p>
        </w:tc>
      </w:tr>
    </w:tbl>
    <w:p w14:paraId="3A548363" w14:textId="56DEF800" w:rsidR="00BA22BD" w:rsidRPr="00034888" w:rsidRDefault="00F0056D" w:rsidP="00F0056D">
      <w:pPr>
        <w:pStyle w:val="ad"/>
        <w:ind w:firstLine="504"/>
        <w:rPr>
          <w:rStyle w:val="af8"/>
          <w:rFonts w:ascii="新宋体" w:eastAsia="新宋体" w:hAnsi="新宋体"/>
          <w:color w:val="808080" w:themeColor="background1" w:themeShade="80"/>
          <w:position w:val="0"/>
          <w:sz w:val="16"/>
          <w:szCs w:val="16"/>
          <w:bdr w:val="none" w:sz="0" w:space="0" w:color="auto"/>
          <w:shd w:val="clear" w:color="auto" w:fill="auto"/>
        </w:rPr>
      </w:pPr>
      <w:r w:rsidRPr="00034888">
        <w:rPr>
          <w:rStyle w:val="af8"/>
          <w:rFonts w:ascii="新宋体" w:eastAsia="新宋体" w:hAnsi="新宋体"/>
          <w:color w:val="808080" w:themeColor="background1" w:themeShade="80"/>
          <w:position w:val="0"/>
          <w:sz w:val="16"/>
          <w:szCs w:val="16"/>
          <w:bdr w:val="none" w:sz="0" w:space="0" w:color="auto"/>
          <w:shd w:val="clear" w:color="auto" w:fill="auto"/>
        </w:rPr>
        <w:t>ps: 当指定</w:t>
      </w:r>
      <w:r w:rsidRPr="00034888">
        <w:rPr>
          <w:rStyle w:val="af8"/>
          <w:rFonts w:ascii="新宋体" w:eastAsia="新宋体" w:hAnsi="新宋体" w:hint="eastAsia"/>
          <w:color w:val="808080" w:themeColor="background1" w:themeShade="80"/>
          <w:position w:val="0"/>
          <w:sz w:val="16"/>
          <w:szCs w:val="16"/>
          <w:bdr w:val="none" w:sz="0" w:space="0" w:color="auto"/>
          <w:shd w:val="clear" w:color="auto" w:fill="auto"/>
        </w:rPr>
        <w:t>g</w:t>
      </w:r>
      <w:r w:rsidRPr="00034888">
        <w:rPr>
          <w:rStyle w:val="af8"/>
          <w:rFonts w:ascii="新宋体" w:eastAsia="新宋体" w:hAnsi="新宋体"/>
          <w:color w:val="808080" w:themeColor="background1" w:themeShade="80"/>
          <w:position w:val="0"/>
          <w:sz w:val="16"/>
          <w:szCs w:val="16"/>
          <w:bdr w:val="none" w:sz="0" w:space="0" w:color="auto"/>
          <w:shd w:val="clear" w:color="auto" w:fill="auto"/>
        </w:rPr>
        <w:t>ameType=1时，将同时返回BG 捕鱼大师和西游捕鱼的注单记录</w:t>
      </w:r>
    </w:p>
    <w:p w14:paraId="287D7304" w14:textId="77777777" w:rsidR="00F0056D" w:rsidRPr="00F0056D" w:rsidRDefault="00F0056D" w:rsidP="00F0056D">
      <w:pPr>
        <w:pStyle w:val="ad"/>
        <w:ind w:firstLine="504"/>
        <w:rPr>
          <w:rStyle w:val="af8"/>
          <w:rFonts w:asciiTheme="minorHAnsi" w:hAnsiTheme="minorHAnsi"/>
          <w:color w:val="auto"/>
          <w:position w:val="0"/>
          <w:sz w:val="22"/>
          <w:bdr w:val="none" w:sz="0" w:space="0" w:color="auto"/>
          <w:shd w:val="clear" w:color="auto" w:fill="auto"/>
        </w:rPr>
      </w:pPr>
    </w:p>
    <w:p w14:paraId="57414CCC" w14:textId="77777777" w:rsidR="008642FF" w:rsidRPr="00944A0B" w:rsidRDefault="008642FF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163"/>
        <w:gridCol w:w="1346"/>
        <w:gridCol w:w="703"/>
        <w:gridCol w:w="5099"/>
      </w:tblGrid>
      <w:tr w:rsidR="00B42FA3" w14:paraId="11091C20" w14:textId="77777777" w:rsidTr="00A7744C">
        <w:trPr>
          <w:trHeight w:val="454"/>
        </w:trPr>
        <w:tc>
          <w:tcPr>
            <w:tcW w:w="1750" w:type="dxa"/>
            <w:gridSpan w:val="2"/>
            <w:shd w:val="clear" w:color="auto" w:fill="DEE7EC"/>
            <w:vAlign w:val="center"/>
          </w:tcPr>
          <w:p w14:paraId="7F2C1428" w14:textId="77777777" w:rsidR="00B42FA3" w:rsidRDefault="00B42FA3" w:rsidP="00A7744C">
            <w:pPr>
              <w:pStyle w:val="af6"/>
              <w:spacing w:after="12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590E51DE" w14:textId="77777777" w:rsidR="00B42FA3" w:rsidRDefault="00B42FA3" w:rsidP="00A7744C">
            <w:pPr>
              <w:pStyle w:val="af6"/>
              <w:spacing w:after="12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shd w:val="clear" w:color="auto" w:fill="DEE7EC"/>
            <w:vAlign w:val="center"/>
          </w:tcPr>
          <w:p w14:paraId="15679DEC" w14:textId="77777777" w:rsidR="00B42FA3" w:rsidRDefault="00B42FA3" w:rsidP="00A7744C">
            <w:pPr>
              <w:pStyle w:val="af6"/>
              <w:spacing w:after="12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205" w:type="dxa"/>
            <w:shd w:val="clear" w:color="auto" w:fill="DEE7EC"/>
            <w:vAlign w:val="center"/>
          </w:tcPr>
          <w:p w14:paraId="43222C45" w14:textId="77777777" w:rsidR="00B42FA3" w:rsidRDefault="00B42FA3" w:rsidP="00A7744C">
            <w:pPr>
              <w:pStyle w:val="af6"/>
              <w:spacing w:after="12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B42FA3" w14:paraId="4C94C84E" w14:textId="77777777" w:rsidTr="00A7744C">
        <w:trPr>
          <w:trHeight w:val="454"/>
        </w:trPr>
        <w:tc>
          <w:tcPr>
            <w:tcW w:w="587" w:type="dxa"/>
            <w:vMerge w:val="restart"/>
            <w:vAlign w:val="center"/>
          </w:tcPr>
          <w:p w14:paraId="2588AEED" w14:textId="77777777" w:rsidR="00B42FA3" w:rsidRDefault="00B42FA3" w:rsidP="00A7744C">
            <w:pPr>
              <w:pStyle w:val="af6"/>
              <w:spacing w:after="120"/>
              <w:ind w:leftChars="0" w:left="0"/>
              <w:jc w:val="both"/>
            </w:pPr>
            <w:r>
              <w:t>result</w:t>
            </w:r>
          </w:p>
        </w:tc>
        <w:tc>
          <w:tcPr>
            <w:tcW w:w="1163" w:type="dxa"/>
            <w:vAlign w:val="center"/>
          </w:tcPr>
          <w:p w14:paraId="07AB6F86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both"/>
            </w:pPr>
            <w:r w:rsidRPr="00594C10">
              <w:t>items</w:t>
            </w:r>
          </w:p>
        </w:tc>
        <w:tc>
          <w:tcPr>
            <w:tcW w:w="1346" w:type="dxa"/>
            <w:vAlign w:val="center"/>
          </w:tcPr>
          <w:p w14:paraId="56E22EB6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center"/>
            </w:pPr>
            <w:r w:rsidRPr="00594C10">
              <w:t>List&lt;Object&gt;</w:t>
            </w:r>
          </w:p>
        </w:tc>
        <w:tc>
          <w:tcPr>
            <w:tcW w:w="707" w:type="dxa"/>
            <w:vAlign w:val="center"/>
          </w:tcPr>
          <w:p w14:paraId="3E26DD73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center"/>
            </w:pPr>
          </w:p>
        </w:tc>
        <w:tc>
          <w:tcPr>
            <w:tcW w:w="5205" w:type="dxa"/>
            <w:vAlign w:val="center"/>
          </w:tcPr>
          <w:p w14:paraId="740A5CBE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both"/>
            </w:pPr>
            <w:r w:rsidRPr="00594C10">
              <w:t>注单列表</w:t>
            </w:r>
          </w:p>
        </w:tc>
      </w:tr>
      <w:tr w:rsidR="00B42FA3" w14:paraId="614C0EA1" w14:textId="77777777" w:rsidTr="00A7744C">
        <w:trPr>
          <w:trHeight w:val="454"/>
        </w:trPr>
        <w:tc>
          <w:tcPr>
            <w:tcW w:w="587" w:type="dxa"/>
            <w:vMerge/>
            <w:vAlign w:val="center"/>
          </w:tcPr>
          <w:p w14:paraId="02D525BE" w14:textId="77777777" w:rsidR="00B42FA3" w:rsidRDefault="00B42FA3" w:rsidP="00A7744C">
            <w:pPr>
              <w:pStyle w:val="af6"/>
              <w:spacing w:after="12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46158F7D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both"/>
            </w:pPr>
            <w:r w:rsidRPr="00594C10">
              <w:t>total</w:t>
            </w:r>
          </w:p>
        </w:tc>
        <w:tc>
          <w:tcPr>
            <w:tcW w:w="1346" w:type="dxa"/>
            <w:vAlign w:val="center"/>
          </w:tcPr>
          <w:p w14:paraId="442E815C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7" w:type="dxa"/>
            <w:vAlign w:val="center"/>
          </w:tcPr>
          <w:p w14:paraId="472573D3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05" w:type="dxa"/>
            <w:vAlign w:val="center"/>
          </w:tcPr>
          <w:p w14:paraId="02D9317C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both"/>
            </w:pPr>
            <w:r w:rsidRPr="00594C10">
              <w:t>符合条件的总数量</w:t>
            </w:r>
          </w:p>
        </w:tc>
      </w:tr>
      <w:tr w:rsidR="00B42FA3" w14:paraId="1A0FA44C" w14:textId="77777777" w:rsidTr="00A7744C">
        <w:trPr>
          <w:trHeight w:val="454"/>
        </w:trPr>
        <w:tc>
          <w:tcPr>
            <w:tcW w:w="587" w:type="dxa"/>
            <w:vMerge/>
            <w:vAlign w:val="center"/>
          </w:tcPr>
          <w:p w14:paraId="3DDA1341" w14:textId="77777777" w:rsidR="00B42FA3" w:rsidRDefault="00B42FA3" w:rsidP="00A7744C">
            <w:pPr>
              <w:pStyle w:val="af6"/>
              <w:spacing w:after="12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72216A25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both"/>
            </w:pPr>
            <w:r w:rsidRPr="00B42FA3">
              <w:t>lastVersion</w:t>
            </w:r>
          </w:p>
        </w:tc>
        <w:tc>
          <w:tcPr>
            <w:tcW w:w="1346" w:type="dxa"/>
            <w:vAlign w:val="center"/>
          </w:tcPr>
          <w:p w14:paraId="06F1FCDD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vAlign w:val="center"/>
          </w:tcPr>
          <w:p w14:paraId="0C7E61A9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5205" w:type="dxa"/>
            <w:vAlign w:val="center"/>
          </w:tcPr>
          <w:p w14:paraId="67754CC9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both"/>
            </w:pPr>
            <w:r w:rsidRPr="00B42FA3">
              <w:rPr>
                <w:rFonts w:hint="eastAsia"/>
              </w:rPr>
              <w:t>返回数据中数据版本号</w:t>
            </w:r>
          </w:p>
        </w:tc>
      </w:tr>
      <w:tr w:rsidR="00B42FA3" w14:paraId="1149F18D" w14:textId="77777777" w:rsidTr="00A7744C">
        <w:trPr>
          <w:trHeight w:val="454"/>
        </w:trPr>
        <w:tc>
          <w:tcPr>
            <w:tcW w:w="587" w:type="dxa"/>
            <w:vMerge/>
            <w:vAlign w:val="center"/>
          </w:tcPr>
          <w:p w14:paraId="651EB2F3" w14:textId="77777777" w:rsidR="00B42FA3" w:rsidRDefault="00B42FA3" w:rsidP="00A7744C">
            <w:pPr>
              <w:pStyle w:val="af6"/>
              <w:spacing w:after="12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65C40F15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both"/>
            </w:pPr>
            <w:r w:rsidRPr="00594C10">
              <w:t>pageIndex</w:t>
            </w:r>
          </w:p>
        </w:tc>
        <w:tc>
          <w:tcPr>
            <w:tcW w:w="1346" w:type="dxa"/>
            <w:vAlign w:val="center"/>
          </w:tcPr>
          <w:p w14:paraId="2D838DAB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7" w:type="dxa"/>
            <w:vAlign w:val="center"/>
          </w:tcPr>
          <w:p w14:paraId="2ADEA852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05" w:type="dxa"/>
            <w:vAlign w:val="center"/>
          </w:tcPr>
          <w:p w14:paraId="3AEC2B67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both"/>
            </w:pPr>
            <w:r w:rsidRPr="00594C10">
              <w:t>页索引</w:t>
            </w:r>
          </w:p>
        </w:tc>
      </w:tr>
      <w:tr w:rsidR="00B42FA3" w14:paraId="491769D8" w14:textId="77777777" w:rsidTr="00A7744C">
        <w:trPr>
          <w:trHeight w:val="454"/>
        </w:trPr>
        <w:tc>
          <w:tcPr>
            <w:tcW w:w="587" w:type="dxa"/>
            <w:vMerge/>
            <w:vAlign w:val="center"/>
          </w:tcPr>
          <w:p w14:paraId="5CC46D9C" w14:textId="77777777" w:rsidR="00B42FA3" w:rsidRDefault="00B42FA3" w:rsidP="00A7744C">
            <w:pPr>
              <w:pStyle w:val="af6"/>
              <w:spacing w:after="12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76ADED22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both"/>
            </w:pPr>
            <w:r w:rsidRPr="00594C10">
              <w:t>pageSize</w:t>
            </w:r>
          </w:p>
        </w:tc>
        <w:tc>
          <w:tcPr>
            <w:tcW w:w="1346" w:type="dxa"/>
            <w:vAlign w:val="center"/>
          </w:tcPr>
          <w:p w14:paraId="096F2E09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7" w:type="dxa"/>
            <w:vAlign w:val="center"/>
          </w:tcPr>
          <w:p w14:paraId="0945CC57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05" w:type="dxa"/>
            <w:vAlign w:val="center"/>
          </w:tcPr>
          <w:p w14:paraId="55BCDA81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both"/>
            </w:pPr>
            <w:r w:rsidRPr="00594C10">
              <w:t>页大小</w:t>
            </w:r>
          </w:p>
        </w:tc>
      </w:tr>
      <w:tr w:rsidR="00B42FA3" w14:paraId="23154CAB" w14:textId="77777777" w:rsidTr="00A7744C">
        <w:trPr>
          <w:trHeight w:val="454"/>
        </w:trPr>
        <w:tc>
          <w:tcPr>
            <w:tcW w:w="587" w:type="dxa"/>
            <w:vMerge/>
            <w:vAlign w:val="center"/>
          </w:tcPr>
          <w:p w14:paraId="22445B49" w14:textId="77777777" w:rsidR="00B42FA3" w:rsidRDefault="00B42FA3" w:rsidP="00A7744C">
            <w:pPr>
              <w:pStyle w:val="af6"/>
              <w:spacing w:after="12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336ED4DD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both"/>
            </w:pPr>
            <w:r w:rsidRPr="00594C10">
              <w:t>etag</w:t>
            </w:r>
          </w:p>
        </w:tc>
        <w:tc>
          <w:tcPr>
            <w:tcW w:w="1346" w:type="dxa"/>
            <w:vAlign w:val="center"/>
          </w:tcPr>
          <w:p w14:paraId="3DE8F7DB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707" w:type="dxa"/>
            <w:vAlign w:val="center"/>
          </w:tcPr>
          <w:p w14:paraId="2D7950AB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205" w:type="dxa"/>
            <w:vAlign w:val="center"/>
          </w:tcPr>
          <w:p w14:paraId="22188E3C" w14:textId="77777777" w:rsidR="00B42FA3" w:rsidRPr="00594C10" w:rsidRDefault="00B42FA3" w:rsidP="00A7744C">
            <w:pPr>
              <w:pStyle w:val="af6"/>
              <w:spacing w:after="120"/>
              <w:ind w:leftChars="0" w:left="0"/>
              <w:jc w:val="both"/>
            </w:pPr>
            <w:r w:rsidRPr="00594C10">
              <w:t>ETag标记(缓存加速)</w:t>
            </w:r>
          </w:p>
        </w:tc>
      </w:tr>
    </w:tbl>
    <w:p w14:paraId="032B10CB" w14:textId="77777777" w:rsidR="00B42FA3" w:rsidRDefault="00B42FA3" w:rsidP="00B42FA3">
      <w:pPr>
        <w:pStyle w:val="af9"/>
        <w:spacing w:before="120" w:after="0" w:line="240" w:lineRule="auto"/>
        <w:ind w:left="528"/>
        <w:rPr>
          <w:lang w:eastAsia="zh-Hans"/>
        </w:rPr>
      </w:pPr>
      <w:r>
        <w:rPr>
          <w:rFonts w:hint="eastAsia"/>
          <w:lang w:eastAsia="zh-Hans"/>
        </w:rPr>
        <w:t>items</w:t>
      </w:r>
      <w:r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415"/>
        <w:gridCol w:w="989"/>
        <w:gridCol w:w="847"/>
        <w:gridCol w:w="5757"/>
      </w:tblGrid>
      <w:tr w:rsidR="00B42FA3" w14:paraId="0E74E5A4" w14:textId="77777777" w:rsidTr="00A7744C">
        <w:trPr>
          <w:trHeight w:val="454"/>
        </w:trPr>
        <w:tc>
          <w:tcPr>
            <w:tcW w:w="1415" w:type="dxa"/>
            <w:shd w:val="clear" w:color="auto" w:fill="DEE7EC"/>
            <w:vAlign w:val="center"/>
          </w:tcPr>
          <w:p w14:paraId="262FF8F7" w14:textId="77777777" w:rsidR="00B42FA3" w:rsidRDefault="00B42FA3" w:rsidP="00A7744C">
            <w:pPr>
              <w:pStyle w:val="af6"/>
              <w:spacing w:after="0"/>
              <w:ind w:leftChars="0" w:left="0"/>
              <w:jc w:val="both"/>
            </w:pPr>
            <w:r>
              <w:lastRenderedPageBreak/>
              <w:t>字段名称</w:t>
            </w:r>
          </w:p>
        </w:tc>
        <w:tc>
          <w:tcPr>
            <w:tcW w:w="989" w:type="dxa"/>
            <w:shd w:val="clear" w:color="auto" w:fill="DEE7EC"/>
            <w:vAlign w:val="center"/>
          </w:tcPr>
          <w:p w14:paraId="196EDE92" w14:textId="77777777" w:rsidR="00B42FA3" w:rsidRDefault="00B42FA3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  <w:shd w:val="clear" w:color="auto" w:fill="DEE7EC"/>
            <w:vAlign w:val="center"/>
          </w:tcPr>
          <w:p w14:paraId="4D5D526B" w14:textId="77777777" w:rsidR="00B42FA3" w:rsidRDefault="00B42FA3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757" w:type="dxa"/>
            <w:shd w:val="clear" w:color="auto" w:fill="DEE7EC"/>
            <w:vAlign w:val="center"/>
          </w:tcPr>
          <w:p w14:paraId="102FA260" w14:textId="77777777" w:rsidR="00B42FA3" w:rsidRDefault="00B42FA3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E76BFA" w:rsidRPr="00594C10" w14:paraId="662D3C3E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359A70DD" w14:textId="77777777" w:rsidR="00E76BFA" w:rsidRPr="00594C10" w:rsidRDefault="00E76BFA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sn</w:t>
            </w:r>
          </w:p>
        </w:tc>
        <w:tc>
          <w:tcPr>
            <w:tcW w:w="989" w:type="dxa"/>
            <w:vAlign w:val="center"/>
          </w:tcPr>
          <w:p w14:paraId="00E88F2D" w14:textId="77777777" w:rsidR="00E76BFA" w:rsidRPr="00594C10" w:rsidRDefault="00E76BFA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74C9705C" w14:textId="77777777" w:rsidR="00E76BFA" w:rsidRPr="00594C10" w:rsidRDefault="00E76BFA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4</w:t>
            </w:r>
          </w:p>
        </w:tc>
        <w:tc>
          <w:tcPr>
            <w:tcW w:w="5757" w:type="dxa"/>
            <w:vAlign w:val="center"/>
          </w:tcPr>
          <w:p w14:paraId="6EE87068" w14:textId="77777777" w:rsidR="00E76BFA" w:rsidRPr="00594C10" w:rsidRDefault="00E76BFA" w:rsidP="00A7744C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E76BFA" w:rsidRPr="00594C10" w14:paraId="04A5ACFD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706CF71A" w14:textId="77777777" w:rsidR="00E76BFA" w:rsidRPr="00594C10" w:rsidRDefault="00E76BFA" w:rsidP="00A7744C">
            <w:pPr>
              <w:pStyle w:val="af6"/>
              <w:spacing w:after="0"/>
              <w:ind w:leftChars="0" w:left="0"/>
              <w:jc w:val="both"/>
            </w:pPr>
            <w:r>
              <w:t>userI</w:t>
            </w:r>
            <w:r w:rsidRPr="00594C10">
              <w:t>d</w:t>
            </w:r>
          </w:p>
        </w:tc>
        <w:tc>
          <w:tcPr>
            <w:tcW w:w="989" w:type="dxa"/>
            <w:vAlign w:val="center"/>
          </w:tcPr>
          <w:p w14:paraId="1F50A5D2" w14:textId="77777777" w:rsidR="00E76BFA" w:rsidRPr="00594C10" w:rsidRDefault="00E76BFA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long</w:t>
            </w:r>
          </w:p>
        </w:tc>
        <w:tc>
          <w:tcPr>
            <w:tcW w:w="847" w:type="dxa"/>
            <w:vAlign w:val="center"/>
          </w:tcPr>
          <w:p w14:paraId="73F6290D" w14:textId="77777777" w:rsidR="00E76BFA" w:rsidRPr="00594C10" w:rsidRDefault="00E76BFA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757" w:type="dxa"/>
            <w:vAlign w:val="center"/>
          </w:tcPr>
          <w:p w14:paraId="4591C7AA" w14:textId="77777777" w:rsidR="00E76BFA" w:rsidRPr="00594C10" w:rsidRDefault="00E76BFA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用户ID</w:t>
            </w:r>
          </w:p>
        </w:tc>
      </w:tr>
      <w:tr w:rsidR="00E76BFA" w:rsidRPr="00594C10" w14:paraId="3CD852B0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62EA0C6C" w14:textId="77777777" w:rsidR="00E76BFA" w:rsidRPr="00594C10" w:rsidRDefault="00E76BFA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loginId</w:t>
            </w:r>
          </w:p>
        </w:tc>
        <w:tc>
          <w:tcPr>
            <w:tcW w:w="989" w:type="dxa"/>
            <w:vAlign w:val="center"/>
          </w:tcPr>
          <w:p w14:paraId="47EB7303" w14:textId="77777777" w:rsidR="00E76BFA" w:rsidRPr="00594C10" w:rsidRDefault="00E76BFA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2EA80385" w14:textId="0F716EDD" w:rsidR="00E76BFA" w:rsidRPr="00594C10" w:rsidRDefault="00842EBC" w:rsidP="00842EB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757" w:type="dxa"/>
            <w:vAlign w:val="center"/>
          </w:tcPr>
          <w:p w14:paraId="7E9BDF74" w14:textId="77777777" w:rsidR="00E76BFA" w:rsidRPr="00594C10" w:rsidRDefault="00E76BFA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用户登录ID</w:t>
            </w:r>
          </w:p>
        </w:tc>
      </w:tr>
      <w:tr w:rsidR="00034888" w:rsidRPr="00F80911" w14:paraId="4D851C8D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027D81CF" w14:textId="346B7609" w:rsidR="00034888" w:rsidRPr="00F80911" w:rsidRDefault="00034888" w:rsidP="00A7744C">
            <w:pPr>
              <w:pStyle w:val="af6"/>
              <w:spacing w:after="0"/>
              <w:ind w:leftChars="0" w:left="0"/>
              <w:jc w:val="both"/>
              <w:rPr>
                <w:color w:val="B2B2B2" w:themeColor="accent4" w:themeTint="99"/>
              </w:rPr>
            </w:pPr>
            <w:r w:rsidRPr="00F80911">
              <w:rPr>
                <w:rFonts w:hint="eastAsia"/>
                <w:color w:val="B2B2B2" w:themeColor="accent4" w:themeTint="99"/>
              </w:rPr>
              <w:t>g</w:t>
            </w:r>
            <w:r w:rsidRPr="00F80911">
              <w:rPr>
                <w:color w:val="B2B2B2" w:themeColor="accent4" w:themeTint="99"/>
              </w:rPr>
              <w:t>ameType</w:t>
            </w:r>
          </w:p>
        </w:tc>
        <w:tc>
          <w:tcPr>
            <w:tcW w:w="989" w:type="dxa"/>
            <w:vAlign w:val="center"/>
          </w:tcPr>
          <w:p w14:paraId="23E99D2B" w14:textId="31B1FCE5" w:rsidR="00034888" w:rsidRPr="00F80911" w:rsidRDefault="00034888" w:rsidP="00A7744C">
            <w:pPr>
              <w:pStyle w:val="af6"/>
              <w:spacing w:after="0"/>
              <w:ind w:leftChars="0" w:left="0"/>
              <w:jc w:val="both"/>
              <w:rPr>
                <w:color w:val="B2B2B2" w:themeColor="accent4" w:themeTint="99"/>
              </w:rPr>
            </w:pPr>
            <w:r w:rsidRPr="00F80911">
              <w:rPr>
                <w:rFonts w:hint="eastAsia"/>
                <w:color w:val="B2B2B2" w:themeColor="accent4" w:themeTint="99"/>
              </w:rPr>
              <w:t>i</w:t>
            </w:r>
            <w:r w:rsidRPr="00F80911">
              <w:rPr>
                <w:color w:val="B2B2B2" w:themeColor="accent4" w:themeTint="99"/>
              </w:rPr>
              <w:t>nt</w:t>
            </w:r>
          </w:p>
        </w:tc>
        <w:tc>
          <w:tcPr>
            <w:tcW w:w="847" w:type="dxa"/>
            <w:vAlign w:val="center"/>
          </w:tcPr>
          <w:p w14:paraId="543F5297" w14:textId="09937CD8" w:rsidR="00034888" w:rsidRPr="00F80911" w:rsidRDefault="00034888" w:rsidP="00842EBC">
            <w:pPr>
              <w:pStyle w:val="af6"/>
              <w:spacing w:after="0"/>
              <w:ind w:leftChars="0" w:left="0"/>
              <w:jc w:val="center"/>
              <w:rPr>
                <w:color w:val="B2B2B2" w:themeColor="accent4" w:themeTint="99"/>
              </w:rPr>
            </w:pPr>
            <w:r w:rsidRPr="00F80911">
              <w:rPr>
                <w:color w:val="B2B2B2" w:themeColor="accent4" w:themeTint="99"/>
              </w:rPr>
              <w:t>32</w:t>
            </w:r>
          </w:p>
        </w:tc>
        <w:tc>
          <w:tcPr>
            <w:tcW w:w="5757" w:type="dxa"/>
            <w:vAlign w:val="center"/>
          </w:tcPr>
          <w:p w14:paraId="7C0E21A6" w14:textId="77777777" w:rsidR="00F80911" w:rsidRPr="00F80911" w:rsidRDefault="00034888" w:rsidP="00A7744C">
            <w:pPr>
              <w:pStyle w:val="af6"/>
              <w:spacing w:after="0"/>
              <w:ind w:leftChars="0" w:left="0"/>
              <w:jc w:val="both"/>
              <w:rPr>
                <w:color w:val="B2B2B2" w:themeColor="accent4" w:themeTint="99"/>
              </w:rPr>
            </w:pPr>
            <w:r w:rsidRPr="00F80911">
              <w:rPr>
                <w:rFonts w:hint="eastAsia"/>
                <w:color w:val="B2B2B2" w:themeColor="accent4" w:themeTint="99"/>
              </w:rPr>
              <w:t>仅限查询条件中指定g</w:t>
            </w:r>
            <w:r w:rsidRPr="00F80911">
              <w:rPr>
                <w:color w:val="B2B2B2" w:themeColor="accent4" w:themeTint="99"/>
              </w:rPr>
              <w:t>ameType为</w:t>
            </w:r>
            <w:r w:rsidRPr="00F80911">
              <w:rPr>
                <w:rFonts w:hint="eastAsia"/>
                <w:color w:val="B2B2B2" w:themeColor="accent4" w:themeTint="99"/>
              </w:rPr>
              <w:t>1时有效</w:t>
            </w:r>
          </w:p>
          <w:p w14:paraId="1C503EC7" w14:textId="35149B81" w:rsidR="00034888" w:rsidRPr="00F80911" w:rsidRDefault="00034888" w:rsidP="00A7744C">
            <w:pPr>
              <w:pStyle w:val="af6"/>
              <w:spacing w:after="0"/>
              <w:ind w:leftChars="0" w:left="0"/>
              <w:jc w:val="both"/>
              <w:rPr>
                <w:color w:val="B2B2B2" w:themeColor="accent4" w:themeTint="99"/>
              </w:rPr>
            </w:pPr>
            <w:r w:rsidRPr="00F80911">
              <w:rPr>
                <w:rFonts w:hint="eastAsia"/>
                <w:color w:val="B2B2B2" w:themeColor="accent4" w:themeTint="99"/>
              </w:rPr>
              <w:t>1</w:t>
            </w:r>
            <w:r w:rsidRPr="00F80911">
              <w:rPr>
                <w:color w:val="B2B2B2" w:themeColor="accent4" w:themeTint="99"/>
              </w:rPr>
              <w:t>05</w:t>
            </w:r>
            <w:r w:rsidRPr="00F80911">
              <w:rPr>
                <w:rFonts w:hint="eastAsia"/>
                <w:color w:val="B2B2B2" w:themeColor="accent4" w:themeTint="99"/>
              </w:rPr>
              <w:t>:</w:t>
            </w:r>
            <w:r w:rsidR="00F80911">
              <w:rPr>
                <w:color w:val="B2B2B2" w:themeColor="accent4" w:themeTint="99"/>
              </w:rPr>
              <w:t xml:space="preserve"> </w:t>
            </w:r>
            <w:r w:rsidRPr="00F80911">
              <w:rPr>
                <w:rFonts w:hint="eastAsia"/>
                <w:color w:val="B2B2B2" w:themeColor="accent4" w:themeTint="99"/>
              </w:rPr>
              <w:t>BG</w:t>
            </w:r>
            <w:r w:rsidRPr="00F80911">
              <w:rPr>
                <w:color w:val="B2B2B2" w:themeColor="accent4" w:themeTint="99"/>
              </w:rPr>
              <w:t>捕鱼大师</w:t>
            </w:r>
            <w:r w:rsidRPr="00F80911">
              <w:rPr>
                <w:rFonts w:hint="eastAsia"/>
                <w:color w:val="B2B2B2" w:themeColor="accent4" w:themeTint="99"/>
              </w:rPr>
              <w:t>;</w:t>
            </w:r>
            <w:r w:rsidRPr="00F80911">
              <w:rPr>
                <w:color w:val="B2B2B2" w:themeColor="accent4" w:themeTint="99"/>
              </w:rPr>
              <w:t xml:space="preserve"> 411:</w:t>
            </w:r>
            <w:r w:rsidR="00F80911">
              <w:rPr>
                <w:color w:val="B2B2B2" w:themeColor="accent4" w:themeTint="99"/>
              </w:rPr>
              <w:t xml:space="preserve"> </w:t>
            </w:r>
            <w:r w:rsidRPr="00F80911">
              <w:rPr>
                <w:color w:val="B2B2B2" w:themeColor="accent4" w:themeTint="99"/>
              </w:rPr>
              <w:t>西游捕鱼</w:t>
            </w:r>
          </w:p>
        </w:tc>
      </w:tr>
      <w:tr w:rsidR="00B42FA3" w:rsidRPr="00594C10" w14:paraId="77BBE260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51E8F2FE" w14:textId="77777777" w:rsidR="00B42FA3" w:rsidRPr="00594C10" w:rsidRDefault="008265EC" w:rsidP="00A7744C">
            <w:pPr>
              <w:pStyle w:val="af6"/>
              <w:spacing w:after="0"/>
              <w:ind w:leftChars="0" w:left="0"/>
              <w:jc w:val="both"/>
            </w:pPr>
            <w:r>
              <w:t>issueId</w:t>
            </w:r>
          </w:p>
        </w:tc>
        <w:tc>
          <w:tcPr>
            <w:tcW w:w="989" w:type="dxa"/>
            <w:vAlign w:val="center"/>
          </w:tcPr>
          <w:p w14:paraId="70BED7EE" w14:textId="77777777" w:rsidR="00B42FA3" w:rsidRPr="00594C10" w:rsidRDefault="008265EC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847" w:type="dxa"/>
            <w:vAlign w:val="center"/>
          </w:tcPr>
          <w:p w14:paraId="646EC79C" w14:textId="77777777" w:rsidR="00B42FA3" w:rsidRPr="00594C10" w:rsidRDefault="008265EC" w:rsidP="00842EBC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5757" w:type="dxa"/>
            <w:vAlign w:val="center"/>
          </w:tcPr>
          <w:p w14:paraId="08EC9925" w14:textId="77777777" w:rsidR="00B42FA3" w:rsidRPr="00594C10" w:rsidRDefault="008265EC" w:rsidP="00A7744C">
            <w:pPr>
              <w:pStyle w:val="af6"/>
              <w:spacing w:after="0"/>
              <w:ind w:leftChars="0" w:left="0"/>
              <w:jc w:val="both"/>
            </w:pPr>
            <w:r>
              <w:t>局号</w:t>
            </w:r>
          </w:p>
        </w:tc>
      </w:tr>
      <w:tr w:rsidR="00454174" w:rsidRPr="00594C10" w14:paraId="6144E499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7DE87714" w14:textId="77777777" w:rsidR="00454174" w:rsidRDefault="00454174" w:rsidP="00A7744C">
            <w:pPr>
              <w:pStyle w:val="af6"/>
              <w:spacing w:after="0"/>
              <w:ind w:leftChars="0" w:left="0"/>
              <w:jc w:val="both"/>
            </w:pPr>
            <w:r w:rsidRPr="00454174">
              <w:t>betId</w:t>
            </w:r>
          </w:p>
        </w:tc>
        <w:tc>
          <w:tcPr>
            <w:tcW w:w="989" w:type="dxa"/>
            <w:vAlign w:val="center"/>
          </w:tcPr>
          <w:p w14:paraId="5A2D445B" w14:textId="77777777" w:rsidR="00454174" w:rsidRDefault="00454174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847" w:type="dxa"/>
            <w:vAlign w:val="center"/>
          </w:tcPr>
          <w:p w14:paraId="15A44E46" w14:textId="77777777" w:rsidR="00454174" w:rsidRDefault="00454174" w:rsidP="00842EB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757" w:type="dxa"/>
            <w:vAlign w:val="center"/>
          </w:tcPr>
          <w:p w14:paraId="5B5B8688" w14:textId="77777777" w:rsidR="00454174" w:rsidRDefault="00454174" w:rsidP="00A7744C">
            <w:pPr>
              <w:pStyle w:val="af6"/>
              <w:spacing w:after="0"/>
              <w:ind w:leftChars="0" w:left="0"/>
              <w:jc w:val="both"/>
            </w:pPr>
            <w:r>
              <w:t>注单号</w:t>
            </w:r>
          </w:p>
        </w:tc>
      </w:tr>
      <w:tr w:rsidR="00B42FA3" w:rsidRPr="00594C10" w14:paraId="047FF435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2B02AF94" w14:textId="77777777" w:rsidR="00B42FA3" w:rsidRPr="00594C10" w:rsidRDefault="008265EC" w:rsidP="00A7744C">
            <w:pPr>
              <w:pStyle w:val="af6"/>
              <w:spacing w:after="0"/>
              <w:ind w:leftChars="0" w:left="0"/>
              <w:jc w:val="both"/>
            </w:pPr>
            <w:r>
              <w:t>fireCount</w:t>
            </w:r>
          </w:p>
        </w:tc>
        <w:tc>
          <w:tcPr>
            <w:tcW w:w="989" w:type="dxa"/>
            <w:vAlign w:val="center"/>
          </w:tcPr>
          <w:p w14:paraId="21168D1F" w14:textId="77777777" w:rsidR="00B42FA3" w:rsidRPr="00594C10" w:rsidRDefault="008265EC" w:rsidP="00A7744C">
            <w:pPr>
              <w:pStyle w:val="af6"/>
              <w:spacing w:after="0"/>
              <w:ind w:leftChars="0" w:left="0"/>
              <w:jc w:val="both"/>
            </w:pPr>
            <w:r>
              <w:t>int</w:t>
            </w:r>
          </w:p>
        </w:tc>
        <w:tc>
          <w:tcPr>
            <w:tcW w:w="847" w:type="dxa"/>
            <w:vAlign w:val="center"/>
          </w:tcPr>
          <w:p w14:paraId="79309542" w14:textId="77777777" w:rsidR="00B42FA3" w:rsidRPr="00594C10" w:rsidRDefault="008265EC" w:rsidP="00842EBC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5757" w:type="dxa"/>
            <w:vAlign w:val="center"/>
          </w:tcPr>
          <w:p w14:paraId="57DAEB41" w14:textId="77777777" w:rsidR="00B42FA3" w:rsidRPr="00594C10" w:rsidRDefault="008265EC" w:rsidP="00A7744C">
            <w:pPr>
              <w:pStyle w:val="af6"/>
              <w:spacing w:after="0"/>
              <w:ind w:leftChars="0" w:left="0"/>
              <w:jc w:val="both"/>
            </w:pPr>
            <w:r>
              <w:t>发炮数量</w:t>
            </w:r>
          </w:p>
        </w:tc>
      </w:tr>
      <w:tr w:rsidR="00B42FA3" w:rsidRPr="00594C10" w14:paraId="7BAC7733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3BC855B1" w14:textId="77777777" w:rsidR="00B42FA3" w:rsidRPr="00594C10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b</w:t>
            </w:r>
            <w:r w:rsidR="008265EC">
              <w:t>et</w:t>
            </w:r>
            <w:r w:rsidRPr="00594C10">
              <w:t>Amount</w:t>
            </w:r>
          </w:p>
        </w:tc>
        <w:tc>
          <w:tcPr>
            <w:tcW w:w="989" w:type="dxa"/>
            <w:vAlign w:val="center"/>
          </w:tcPr>
          <w:p w14:paraId="0F8C493C" w14:textId="77777777" w:rsidR="00B42FA3" w:rsidRPr="00594C10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float</w:t>
            </w:r>
          </w:p>
        </w:tc>
        <w:tc>
          <w:tcPr>
            <w:tcW w:w="847" w:type="dxa"/>
            <w:vAlign w:val="center"/>
          </w:tcPr>
          <w:p w14:paraId="13E245C9" w14:textId="77777777" w:rsidR="00B42FA3" w:rsidRPr="00594C10" w:rsidRDefault="00B42FA3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6A9BF254" w14:textId="77777777" w:rsidR="00B42FA3" w:rsidRPr="00594C10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下注额</w:t>
            </w:r>
          </w:p>
        </w:tc>
      </w:tr>
      <w:tr w:rsidR="00B42FA3" w:rsidRPr="00594C10" w14:paraId="58375E6F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2265D4F1" w14:textId="77777777" w:rsidR="00B42FA3" w:rsidRPr="00594C10" w:rsidRDefault="008265EC" w:rsidP="00A7744C">
            <w:pPr>
              <w:pStyle w:val="af6"/>
              <w:spacing w:after="0"/>
              <w:ind w:leftChars="0" w:left="0"/>
              <w:jc w:val="both"/>
            </w:pPr>
            <w:r>
              <w:t>valid</w:t>
            </w:r>
            <w:r w:rsidR="00B42FA3" w:rsidRPr="00594C10">
              <w:t>Amount</w:t>
            </w:r>
          </w:p>
        </w:tc>
        <w:tc>
          <w:tcPr>
            <w:tcW w:w="989" w:type="dxa"/>
            <w:vAlign w:val="center"/>
          </w:tcPr>
          <w:p w14:paraId="37A6ED4E" w14:textId="77777777" w:rsidR="00B42FA3" w:rsidRPr="00594C10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float</w:t>
            </w:r>
          </w:p>
        </w:tc>
        <w:tc>
          <w:tcPr>
            <w:tcW w:w="847" w:type="dxa"/>
            <w:vAlign w:val="center"/>
          </w:tcPr>
          <w:p w14:paraId="19EA9551" w14:textId="77777777" w:rsidR="00B42FA3" w:rsidRPr="00594C10" w:rsidRDefault="00B42FA3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576EFEF2" w14:textId="77777777" w:rsidR="00B42FA3" w:rsidRPr="00594C10" w:rsidRDefault="008265EC" w:rsidP="00A7744C">
            <w:pPr>
              <w:pStyle w:val="af6"/>
              <w:spacing w:after="0"/>
              <w:ind w:leftChars="0" w:left="0"/>
              <w:jc w:val="both"/>
            </w:pPr>
            <w:r>
              <w:t>有效投注</w:t>
            </w:r>
          </w:p>
        </w:tc>
      </w:tr>
      <w:tr w:rsidR="00B42FA3" w:rsidRPr="00594C10" w14:paraId="6FB67C52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5F2E9DF7" w14:textId="77777777" w:rsidR="00B42FA3" w:rsidRPr="00594C10" w:rsidRDefault="008265EC" w:rsidP="00A7744C">
            <w:pPr>
              <w:pStyle w:val="af6"/>
              <w:spacing w:after="0"/>
              <w:ind w:leftChars="0" w:left="0"/>
              <w:jc w:val="both"/>
            </w:pPr>
            <w:r>
              <w:t>calcAmount</w:t>
            </w:r>
          </w:p>
        </w:tc>
        <w:tc>
          <w:tcPr>
            <w:tcW w:w="989" w:type="dxa"/>
            <w:vAlign w:val="center"/>
          </w:tcPr>
          <w:p w14:paraId="1A6EFE2D" w14:textId="41255C20" w:rsidR="00B42FA3" w:rsidRPr="00594C10" w:rsidRDefault="00F4716C" w:rsidP="00A7744C">
            <w:pPr>
              <w:pStyle w:val="af6"/>
              <w:spacing w:after="0"/>
              <w:ind w:leftChars="0" w:left="0"/>
              <w:jc w:val="both"/>
            </w:pPr>
            <w:r>
              <w:t>float</w:t>
            </w:r>
          </w:p>
        </w:tc>
        <w:tc>
          <w:tcPr>
            <w:tcW w:w="847" w:type="dxa"/>
            <w:vAlign w:val="center"/>
          </w:tcPr>
          <w:p w14:paraId="2F19B7FA" w14:textId="77777777" w:rsidR="00B42FA3" w:rsidRPr="00594C10" w:rsidRDefault="00B42FA3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08B3AB12" w14:textId="77777777" w:rsidR="00B42FA3" w:rsidRPr="00594C10" w:rsidRDefault="008265EC" w:rsidP="00A7744C">
            <w:pPr>
              <w:pStyle w:val="af6"/>
              <w:spacing w:after="0"/>
              <w:ind w:leftChars="0" w:left="0"/>
              <w:jc w:val="both"/>
            </w:pPr>
            <w:r>
              <w:t>结算金额</w:t>
            </w:r>
          </w:p>
        </w:tc>
      </w:tr>
      <w:tr w:rsidR="008265EC" w:rsidRPr="00594C10" w14:paraId="77FE590A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46CC4B20" w14:textId="77777777" w:rsidR="008265EC" w:rsidRPr="00594C10" w:rsidRDefault="008265EC" w:rsidP="00A7744C">
            <w:pPr>
              <w:pStyle w:val="af6"/>
              <w:spacing w:after="0"/>
              <w:ind w:leftChars="0" w:left="0"/>
              <w:jc w:val="both"/>
            </w:pPr>
            <w:r>
              <w:t>payout</w:t>
            </w:r>
          </w:p>
        </w:tc>
        <w:tc>
          <w:tcPr>
            <w:tcW w:w="989" w:type="dxa"/>
            <w:vAlign w:val="center"/>
          </w:tcPr>
          <w:p w14:paraId="266AF5D9" w14:textId="77777777" w:rsidR="008265EC" w:rsidRPr="00594C10" w:rsidRDefault="008265EC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float</w:t>
            </w:r>
          </w:p>
        </w:tc>
        <w:tc>
          <w:tcPr>
            <w:tcW w:w="847" w:type="dxa"/>
            <w:vAlign w:val="center"/>
          </w:tcPr>
          <w:p w14:paraId="70665CE5" w14:textId="77777777" w:rsidR="008265EC" w:rsidRPr="00594C10" w:rsidRDefault="008265EC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2206BFF2" w14:textId="77777777" w:rsidR="008265EC" w:rsidRPr="00594C10" w:rsidRDefault="008265EC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派彩(输赢)</w:t>
            </w:r>
          </w:p>
        </w:tc>
      </w:tr>
      <w:tr w:rsidR="00B42FA3" w:rsidRPr="00594C10" w14:paraId="6947A907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73AAC253" w14:textId="77777777" w:rsidR="00B42FA3" w:rsidRPr="00594C10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orderTime</w:t>
            </w:r>
          </w:p>
        </w:tc>
        <w:tc>
          <w:tcPr>
            <w:tcW w:w="989" w:type="dxa"/>
            <w:vAlign w:val="center"/>
          </w:tcPr>
          <w:p w14:paraId="78EDE75B" w14:textId="77777777" w:rsidR="00B42FA3" w:rsidRPr="00594C10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date</w:t>
            </w:r>
            <w:r w:rsidR="008265EC">
              <w:t>time</w:t>
            </w:r>
          </w:p>
        </w:tc>
        <w:tc>
          <w:tcPr>
            <w:tcW w:w="847" w:type="dxa"/>
            <w:vAlign w:val="center"/>
          </w:tcPr>
          <w:p w14:paraId="59D17BFA" w14:textId="77777777" w:rsidR="00B42FA3" w:rsidRPr="00594C10" w:rsidRDefault="00615D7D" w:rsidP="00842EB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757" w:type="dxa"/>
            <w:vAlign w:val="center"/>
          </w:tcPr>
          <w:p w14:paraId="548E11A4" w14:textId="77777777" w:rsidR="00B42FA3" w:rsidRPr="00594C10" w:rsidRDefault="00B42FA3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下注时间</w:t>
            </w:r>
            <w:r w:rsidR="008265EC">
              <w:rPr>
                <w:rFonts w:hint="eastAsia"/>
              </w:rPr>
              <w:t>(UTC-4)</w:t>
            </w:r>
          </w:p>
        </w:tc>
      </w:tr>
      <w:tr w:rsidR="00085DC6" w:rsidRPr="00594C10" w14:paraId="2FAB74D2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7D2C5352" w14:textId="77777777" w:rsidR="00085DC6" w:rsidRPr="00594C10" w:rsidRDefault="00085DC6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jackpot</w:t>
            </w:r>
          </w:p>
        </w:tc>
        <w:tc>
          <w:tcPr>
            <w:tcW w:w="989" w:type="dxa"/>
            <w:vAlign w:val="center"/>
          </w:tcPr>
          <w:p w14:paraId="28857291" w14:textId="63190DBD" w:rsidR="00085DC6" w:rsidRPr="00594C10" w:rsidRDefault="00A53F7F" w:rsidP="00A7744C">
            <w:pPr>
              <w:pStyle w:val="af6"/>
              <w:spacing w:after="0"/>
              <w:ind w:leftChars="0" w:left="0"/>
              <w:jc w:val="both"/>
            </w:pPr>
            <w:r>
              <w:t>string</w:t>
            </w:r>
          </w:p>
        </w:tc>
        <w:tc>
          <w:tcPr>
            <w:tcW w:w="847" w:type="dxa"/>
            <w:vAlign w:val="center"/>
          </w:tcPr>
          <w:p w14:paraId="2288EF3B" w14:textId="052CA09F" w:rsidR="00085DC6" w:rsidRDefault="00A53F7F" w:rsidP="00842EBC">
            <w:pPr>
              <w:pStyle w:val="af6"/>
              <w:spacing w:after="0"/>
              <w:ind w:leftChars="0" w:left="0"/>
              <w:jc w:val="center"/>
            </w:pPr>
            <w:r>
              <w:t>16</w:t>
            </w:r>
          </w:p>
        </w:tc>
        <w:tc>
          <w:tcPr>
            <w:tcW w:w="5757" w:type="dxa"/>
            <w:vAlign w:val="center"/>
          </w:tcPr>
          <w:p w14:paraId="7A4E7A01" w14:textId="77777777" w:rsidR="00085DC6" w:rsidRPr="00594C10" w:rsidRDefault="007E1B32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J</w:t>
            </w:r>
            <w:r>
              <w:t>P中奖</w:t>
            </w:r>
          </w:p>
        </w:tc>
      </w:tr>
      <w:tr w:rsidR="00085DC6" w:rsidRPr="00594C10" w14:paraId="11DAD54B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5FAD6AE3" w14:textId="77777777" w:rsidR="00085DC6" w:rsidRDefault="00085DC6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jackpotType</w:t>
            </w:r>
          </w:p>
        </w:tc>
        <w:tc>
          <w:tcPr>
            <w:tcW w:w="989" w:type="dxa"/>
            <w:vAlign w:val="center"/>
          </w:tcPr>
          <w:p w14:paraId="1AEA7510" w14:textId="77777777" w:rsidR="00085DC6" w:rsidRDefault="00085DC6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  <w:vAlign w:val="center"/>
          </w:tcPr>
          <w:p w14:paraId="2F999E30" w14:textId="77777777" w:rsidR="00085DC6" w:rsidRDefault="00085DC6" w:rsidP="00842EB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757" w:type="dxa"/>
            <w:vAlign w:val="center"/>
          </w:tcPr>
          <w:p w14:paraId="335653D5" w14:textId="77777777" w:rsidR="00085DC6" w:rsidRPr="00085DC6" w:rsidRDefault="00085DC6" w:rsidP="007E1B32">
            <w:pPr>
              <w:pStyle w:val="af6"/>
              <w:spacing w:after="0"/>
              <w:ind w:leftChars="0" w:left="0"/>
              <w:jc w:val="both"/>
            </w:pPr>
            <w:r w:rsidRPr="00085DC6">
              <w:rPr>
                <w:rFonts w:hint="eastAsia"/>
              </w:rPr>
              <w:t>奖池类型，默认为</w:t>
            </w:r>
            <w:r w:rsidR="007E1B32">
              <w:t>0(</w:t>
            </w:r>
            <w:r w:rsidRPr="00085DC6">
              <w:t>默认值为</w:t>
            </w:r>
            <w:r w:rsidR="007E1B32">
              <w:t>0，即</w:t>
            </w:r>
            <w:r w:rsidRPr="00085DC6">
              <w:t>打中宝箱并获得彩金）</w:t>
            </w:r>
          </w:p>
        </w:tc>
      </w:tr>
      <w:tr w:rsidR="007E1B32" w:rsidRPr="00594C10" w14:paraId="6655D6FA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13355998" w14:textId="77777777" w:rsidR="007E1B32" w:rsidRDefault="007E1B32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e</w:t>
            </w:r>
            <w:r>
              <w:t>xtend</w:t>
            </w:r>
          </w:p>
        </w:tc>
        <w:tc>
          <w:tcPr>
            <w:tcW w:w="989" w:type="dxa"/>
            <w:vAlign w:val="center"/>
          </w:tcPr>
          <w:p w14:paraId="00BACA4E" w14:textId="3DD4DE13" w:rsidR="007E1B32" w:rsidRDefault="00A53F7F" w:rsidP="00A7744C">
            <w:pPr>
              <w:pStyle w:val="af6"/>
              <w:spacing w:after="0"/>
              <w:ind w:leftChars="0" w:left="0"/>
              <w:jc w:val="both"/>
            </w:pPr>
            <w:r>
              <w:t>string</w:t>
            </w:r>
          </w:p>
        </w:tc>
        <w:tc>
          <w:tcPr>
            <w:tcW w:w="847" w:type="dxa"/>
            <w:vAlign w:val="center"/>
          </w:tcPr>
          <w:p w14:paraId="18EFBAA6" w14:textId="4AC71D4E" w:rsidR="007E1B32" w:rsidRDefault="00A53F7F" w:rsidP="00842EBC">
            <w:pPr>
              <w:pStyle w:val="af6"/>
              <w:spacing w:after="0"/>
              <w:ind w:leftChars="0" w:left="0"/>
              <w:jc w:val="center"/>
            </w:pPr>
            <w:r>
              <w:t>16</w:t>
            </w:r>
          </w:p>
        </w:tc>
        <w:tc>
          <w:tcPr>
            <w:tcW w:w="5757" w:type="dxa"/>
            <w:vAlign w:val="center"/>
          </w:tcPr>
          <w:p w14:paraId="3FD84181" w14:textId="77777777" w:rsidR="007E1B32" w:rsidRPr="00085DC6" w:rsidRDefault="007E1B32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J</w:t>
            </w:r>
            <w:r>
              <w:t>P预抽</w:t>
            </w:r>
          </w:p>
        </w:tc>
      </w:tr>
      <w:tr w:rsidR="00A53F7F" w:rsidRPr="00594C10" w14:paraId="322FD386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23F565DE" w14:textId="3E8EBE54" w:rsidR="00A53F7F" w:rsidRDefault="00A53F7F" w:rsidP="00A53F7F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orderFrom</w:t>
            </w:r>
          </w:p>
        </w:tc>
        <w:tc>
          <w:tcPr>
            <w:tcW w:w="989" w:type="dxa"/>
            <w:vAlign w:val="center"/>
          </w:tcPr>
          <w:p w14:paraId="1851C5E7" w14:textId="05288126" w:rsidR="00A53F7F" w:rsidRDefault="00A53F7F" w:rsidP="00A53F7F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847" w:type="dxa"/>
            <w:vAlign w:val="center"/>
          </w:tcPr>
          <w:p w14:paraId="1421E7A4" w14:textId="7DEF401B" w:rsidR="00A53F7F" w:rsidRDefault="00A53F7F" w:rsidP="00A53F7F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57" w:type="dxa"/>
            <w:vAlign w:val="center"/>
          </w:tcPr>
          <w:p w14:paraId="73C0454F" w14:textId="5E7B3994" w:rsidR="00A53F7F" w:rsidRDefault="00A53F7F" w:rsidP="00A53F7F">
            <w:pPr>
              <w:pStyle w:val="af6"/>
              <w:spacing w:after="0"/>
              <w:ind w:leftChars="0" w:left="0"/>
              <w:jc w:val="both"/>
            </w:pPr>
            <w:r>
              <w:t>注单来源，请参见</w:t>
            </w:r>
            <w:r>
              <w:rPr>
                <w:rFonts w:hint="eastAsia"/>
              </w:rPr>
              <w:t xml:space="preserve">: </w:t>
            </w:r>
            <w:hyperlink w:anchor="终端类别" w:history="1">
              <w:r w:rsidRPr="005218AC">
                <w:rPr>
                  <w:rStyle w:val="af4"/>
                  <w:rFonts w:ascii="Microsoft YaHei UI" w:hAnsi="Microsoft YaHei UI Light" w:hint="eastAsia"/>
                </w:rPr>
                <w:t>终端类别</w:t>
              </w:r>
            </w:hyperlink>
          </w:p>
        </w:tc>
      </w:tr>
    </w:tbl>
    <w:p w14:paraId="06252691" w14:textId="77777777" w:rsidR="00BA22BD" w:rsidRDefault="00BA22BD" w:rsidP="00944A0B">
      <w:pPr>
        <w:pStyle w:val="af7"/>
        <w:ind w:left="504" w:right="240"/>
        <w:rPr>
          <w:rStyle w:val="af8"/>
        </w:rPr>
      </w:pPr>
    </w:p>
    <w:p w14:paraId="5A4531CF" w14:textId="77777777" w:rsidR="008642FF" w:rsidRPr="00944A0B" w:rsidRDefault="008642FF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8642FF" w14:paraId="17250E19" w14:textId="77777777" w:rsidTr="00BA22BD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2B94C7B0" w14:textId="77777777" w:rsidR="008642FF" w:rsidRPr="00762BDB" w:rsidRDefault="008642FF" w:rsidP="008642F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05BD7D96" w14:textId="77777777" w:rsidR="008642FF" w:rsidRPr="007C35A5" w:rsidRDefault="008642FF" w:rsidP="008642F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05C5">
              <w:rPr>
                <w:rFonts w:ascii="Courier New" w:hAnsi="Courier New" w:cs="Courier New"/>
                <w:color w:val="4E9A06"/>
                <w:sz w:val="18"/>
                <w:szCs w:val="18"/>
              </w:rPr>
              <w:t>31bd5547-4eff-4122-8f40-76dfeb7c4ddc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5187A461" w14:textId="17BA0136" w:rsidR="008642FF" w:rsidRPr="007C35A5" w:rsidRDefault="008642FF" w:rsidP="008642F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="00AF4CC8">
              <w:rPr>
                <w:rFonts w:ascii="Courier New" w:hAnsi="Courier New" w:cs="Courier New"/>
                <w:color w:val="4E9A06"/>
                <w:sz w:val="18"/>
                <w:szCs w:val="18"/>
              </w:rPr>
              <w:t>open.order.bg</w:t>
            </w:r>
            <w:r w:rsidR="00615D7D" w:rsidRPr="00615D7D">
              <w:rPr>
                <w:rFonts w:ascii="Courier New" w:hAnsi="Courier New" w:cs="Courier New"/>
                <w:color w:val="4E9A06"/>
                <w:sz w:val="18"/>
                <w:szCs w:val="18"/>
              </w:rPr>
              <w:t>.query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5BBA029D" w14:textId="77777777" w:rsidR="008642FF" w:rsidRPr="007C35A5" w:rsidRDefault="008642FF" w:rsidP="008642F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0A033806" w14:textId="77777777" w:rsidR="008642FF" w:rsidRPr="007C35A5" w:rsidRDefault="008642FF" w:rsidP="008642FF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9062a7c1-ce61-440e-9864-d120fff26395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388902BD" w14:textId="77777777" w:rsidR="008642FF" w:rsidRPr="007C35A5" w:rsidRDefault="008642FF" w:rsidP="008642FF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sign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7B3AEE37" w14:textId="77777777" w:rsidR="008642FF" w:rsidRPr="007C35A5" w:rsidRDefault="008642FF" w:rsidP="008642FF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"am00"</w:t>
            </w:r>
          </w:p>
          <w:p w14:paraId="1ED1A0DB" w14:textId="77777777" w:rsidR="008642FF" w:rsidRPr="007C35A5" w:rsidRDefault="008642FF" w:rsidP="008642F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  <w:t>},</w:t>
            </w:r>
          </w:p>
          <w:p w14:paraId="6B14A22F" w14:textId="77777777" w:rsidR="008642FF" w:rsidRPr="007C35A5" w:rsidRDefault="008642FF" w:rsidP="008642F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119EE0DC" w14:textId="77777777" w:rsidR="008642FF" w:rsidRPr="007C35A5" w:rsidRDefault="008642FF" w:rsidP="008642FF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}</w:t>
            </w:r>
          </w:p>
        </w:tc>
      </w:tr>
    </w:tbl>
    <w:p w14:paraId="039A9513" w14:textId="77777777" w:rsidR="008642FF" w:rsidRDefault="008642FF"/>
    <w:p w14:paraId="5C55B206" w14:textId="77777777" w:rsidR="008642FF" w:rsidRDefault="008642FF">
      <w:r>
        <w:br w:type="page"/>
      </w:r>
    </w:p>
    <w:p w14:paraId="5E9B6BE4" w14:textId="77777777" w:rsidR="008642FF" w:rsidRDefault="008642FF" w:rsidP="008642FF">
      <w:pPr>
        <w:pStyle w:val="af2"/>
        <w:ind w:left="480" w:right="240"/>
      </w:pPr>
      <w:bookmarkStart w:id="59" w:name="_Toc29317708"/>
      <w:r>
        <w:rPr>
          <w:rFonts w:hint="eastAsia"/>
          <w:lang w:eastAsia="zh-Hans"/>
        </w:rPr>
        <w:lastRenderedPageBreak/>
        <w:t>代理注单查询</w:t>
      </w:r>
      <w:bookmarkEnd w:id="59"/>
    </w:p>
    <w:p w14:paraId="0B86F042" w14:textId="77777777" w:rsidR="008642FF" w:rsidRDefault="008642FF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52BBD311" w14:textId="338C96F5" w:rsidR="008642FF" w:rsidRDefault="00AF4CC8" w:rsidP="00944A0B">
      <w:pPr>
        <w:pStyle w:val="af6"/>
        <w:spacing w:before="200" w:after="120"/>
        <w:ind w:leftChars="200" w:left="480"/>
        <w:rPr>
          <w:rStyle w:val="af8"/>
        </w:rPr>
      </w:pPr>
      <w:r>
        <w:rPr>
          <w:rStyle w:val="af8"/>
        </w:rPr>
        <w:t>open.order.bg</w:t>
      </w:r>
      <w:r w:rsidR="008642FF" w:rsidRPr="008642FF">
        <w:rPr>
          <w:rStyle w:val="af8"/>
        </w:rPr>
        <w:t>.agent.query</w:t>
      </w:r>
    </w:p>
    <w:p w14:paraId="0A9D0AC5" w14:textId="77777777" w:rsidR="00615D7D" w:rsidRPr="00944A0B" w:rsidRDefault="00615D7D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10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0"/>
        <w:gridCol w:w="1224"/>
        <w:gridCol w:w="681"/>
        <w:gridCol w:w="674"/>
        <w:gridCol w:w="5071"/>
      </w:tblGrid>
      <w:tr w:rsidR="00615D7D" w14:paraId="32EEDCC9" w14:textId="77777777" w:rsidTr="00D72420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45B2E801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24" w:type="dxa"/>
            <w:shd w:val="clear" w:color="auto" w:fill="DEE7EC"/>
            <w:vAlign w:val="center"/>
          </w:tcPr>
          <w:p w14:paraId="7B7B504B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1" w:type="dxa"/>
            <w:shd w:val="clear" w:color="auto" w:fill="DEE7EC"/>
            <w:vAlign w:val="center"/>
          </w:tcPr>
          <w:p w14:paraId="44C43698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74" w:type="dxa"/>
            <w:shd w:val="clear" w:color="auto" w:fill="DEE7EC"/>
            <w:vAlign w:val="center"/>
          </w:tcPr>
          <w:p w14:paraId="366F4E0B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071" w:type="dxa"/>
            <w:shd w:val="clear" w:color="auto" w:fill="DEE7EC"/>
            <w:vAlign w:val="center"/>
          </w:tcPr>
          <w:p w14:paraId="6711DA41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15D7D" w14:paraId="4D009C6C" w14:textId="77777777" w:rsidTr="00D72420">
        <w:trPr>
          <w:trHeight w:val="454"/>
        </w:trPr>
        <w:tc>
          <w:tcPr>
            <w:tcW w:w="1360" w:type="dxa"/>
            <w:vAlign w:val="center"/>
          </w:tcPr>
          <w:p w14:paraId="1098D773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24" w:type="dxa"/>
            <w:vAlign w:val="center"/>
          </w:tcPr>
          <w:p w14:paraId="528E14BE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  <w:vAlign w:val="center"/>
          </w:tcPr>
          <w:p w14:paraId="2FBE9F2E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4" w:type="dxa"/>
            <w:vAlign w:val="center"/>
          </w:tcPr>
          <w:p w14:paraId="3EED7F9A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71" w:type="dxa"/>
            <w:vAlign w:val="center"/>
          </w:tcPr>
          <w:p w14:paraId="38451342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615D7D" w14:paraId="0A4DDF83" w14:textId="77777777" w:rsidTr="00D72420">
        <w:trPr>
          <w:trHeight w:val="454"/>
        </w:trPr>
        <w:tc>
          <w:tcPr>
            <w:tcW w:w="1360" w:type="dxa"/>
            <w:vAlign w:val="center"/>
          </w:tcPr>
          <w:p w14:paraId="2B7DC615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  <w:r>
              <w:t>digest</w:t>
            </w:r>
          </w:p>
        </w:tc>
        <w:tc>
          <w:tcPr>
            <w:tcW w:w="1224" w:type="dxa"/>
            <w:vAlign w:val="center"/>
          </w:tcPr>
          <w:p w14:paraId="1324EE38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81" w:type="dxa"/>
            <w:vAlign w:val="center"/>
          </w:tcPr>
          <w:p w14:paraId="0AD3A4FA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4" w:type="dxa"/>
            <w:vAlign w:val="center"/>
          </w:tcPr>
          <w:p w14:paraId="746CBAFF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71" w:type="dxa"/>
            <w:vAlign w:val="center"/>
          </w:tcPr>
          <w:p w14:paraId="0A4EC0FA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  <w:r>
              <w:t>签名摘要digest</w:t>
            </w:r>
            <w:r w:rsidRPr="00C80D88">
              <w:t>=</w:t>
            </w:r>
            <w:r>
              <w:t>md5(random+sn+secretCode</w:t>
            </w:r>
            <w:r w:rsidRPr="007C35A5">
              <w:t>)</w:t>
            </w:r>
          </w:p>
        </w:tc>
      </w:tr>
      <w:tr w:rsidR="00615D7D" w14:paraId="099C936E" w14:textId="77777777" w:rsidTr="00D72420">
        <w:trPr>
          <w:trHeight w:val="454"/>
        </w:trPr>
        <w:tc>
          <w:tcPr>
            <w:tcW w:w="1360" w:type="dxa"/>
            <w:vAlign w:val="center"/>
          </w:tcPr>
          <w:p w14:paraId="688449E7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24" w:type="dxa"/>
            <w:vAlign w:val="center"/>
          </w:tcPr>
          <w:p w14:paraId="36140E4B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81" w:type="dxa"/>
            <w:vAlign w:val="center"/>
          </w:tcPr>
          <w:p w14:paraId="3A7511E3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74" w:type="dxa"/>
            <w:vAlign w:val="center"/>
          </w:tcPr>
          <w:p w14:paraId="383C059C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71" w:type="dxa"/>
            <w:vAlign w:val="center"/>
          </w:tcPr>
          <w:p w14:paraId="71B00AD5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615D7D" w:rsidRPr="00D50A77" w14:paraId="624D7A91" w14:textId="77777777" w:rsidTr="00D72420">
        <w:trPr>
          <w:trHeight w:val="454"/>
        </w:trPr>
        <w:tc>
          <w:tcPr>
            <w:tcW w:w="1360" w:type="dxa"/>
            <w:vAlign w:val="center"/>
          </w:tcPr>
          <w:p w14:paraId="56D094CA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userIds</w:t>
            </w:r>
          </w:p>
        </w:tc>
        <w:tc>
          <w:tcPr>
            <w:tcW w:w="1224" w:type="dxa"/>
            <w:vAlign w:val="center"/>
          </w:tcPr>
          <w:p w14:paraId="1AE8DB35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list&lt;long&gt;</w:t>
            </w:r>
          </w:p>
        </w:tc>
        <w:tc>
          <w:tcPr>
            <w:tcW w:w="681" w:type="dxa"/>
            <w:vAlign w:val="center"/>
          </w:tcPr>
          <w:p w14:paraId="722E4137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4" w:type="dxa"/>
            <w:vAlign w:val="center"/>
          </w:tcPr>
          <w:p w14:paraId="7388C753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71" w:type="dxa"/>
            <w:vAlign w:val="center"/>
          </w:tcPr>
          <w:p w14:paraId="6153AE2A" w14:textId="31B85199" w:rsidR="00615D7D" w:rsidRPr="00D50A77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用户ID列表</w:t>
            </w:r>
            <w:r w:rsidR="00267630">
              <w:rPr>
                <w:rFonts w:hint="eastAsia"/>
              </w:rPr>
              <w:t>(单次最大查询数量:</w:t>
            </w:r>
            <w:r w:rsidR="00267630">
              <w:t xml:space="preserve"> 20)</w:t>
            </w:r>
          </w:p>
        </w:tc>
      </w:tr>
      <w:tr w:rsidR="00615D7D" w:rsidRPr="00D50A77" w14:paraId="4F254AC6" w14:textId="77777777" w:rsidTr="00D72420">
        <w:trPr>
          <w:trHeight w:val="454"/>
        </w:trPr>
        <w:tc>
          <w:tcPr>
            <w:tcW w:w="1360" w:type="dxa"/>
            <w:vAlign w:val="center"/>
          </w:tcPr>
          <w:p w14:paraId="5163E970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loginIds</w:t>
            </w:r>
          </w:p>
        </w:tc>
        <w:tc>
          <w:tcPr>
            <w:tcW w:w="1224" w:type="dxa"/>
            <w:vAlign w:val="center"/>
          </w:tcPr>
          <w:p w14:paraId="00FF4296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list&lt;string&gt;</w:t>
            </w:r>
          </w:p>
        </w:tc>
        <w:tc>
          <w:tcPr>
            <w:tcW w:w="681" w:type="dxa"/>
            <w:vAlign w:val="center"/>
          </w:tcPr>
          <w:p w14:paraId="5BAA2040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4" w:type="dxa"/>
            <w:vAlign w:val="center"/>
          </w:tcPr>
          <w:p w14:paraId="28A41417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71" w:type="dxa"/>
            <w:vAlign w:val="center"/>
          </w:tcPr>
          <w:p w14:paraId="39A37752" w14:textId="071F25F7" w:rsidR="00615D7D" w:rsidRPr="00D50A77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用户登录ID列表</w:t>
            </w:r>
            <w:r w:rsidR="00267630">
              <w:rPr>
                <w:rFonts w:hint="eastAsia"/>
              </w:rPr>
              <w:t>(单次最大查询数量:</w:t>
            </w:r>
            <w:r w:rsidR="00267630">
              <w:t xml:space="preserve"> 20)</w:t>
            </w:r>
          </w:p>
        </w:tc>
      </w:tr>
      <w:tr w:rsidR="00615D7D" w:rsidRPr="00D50A77" w14:paraId="50862D09" w14:textId="77777777" w:rsidTr="00D72420">
        <w:trPr>
          <w:trHeight w:val="454"/>
        </w:trPr>
        <w:tc>
          <w:tcPr>
            <w:tcW w:w="1360" w:type="dxa"/>
            <w:vAlign w:val="center"/>
          </w:tcPr>
          <w:p w14:paraId="64B25A6E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B42FA3">
              <w:t>agentId</w:t>
            </w:r>
          </w:p>
        </w:tc>
        <w:tc>
          <w:tcPr>
            <w:tcW w:w="1224" w:type="dxa"/>
            <w:vAlign w:val="center"/>
          </w:tcPr>
          <w:p w14:paraId="29441943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B42FA3">
              <w:t>long</w:t>
            </w:r>
          </w:p>
        </w:tc>
        <w:tc>
          <w:tcPr>
            <w:tcW w:w="681" w:type="dxa"/>
            <w:vAlign w:val="center"/>
          </w:tcPr>
          <w:p w14:paraId="3489D703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4" w:type="dxa"/>
            <w:vAlign w:val="center"/>
          </w:tcPr>
          <w:p w14:paraId="270A665B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71" w:type="dxa"/>
            <w:vAlign w:val="center"/>
          </w:tcPr>
          <w:p w14:paraId="550589D9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B42FA3">
              <w:rPr>
                <w:rFonts w:hint="eastAsia"/>
              </w:rPr>
              <w:t>代理ID</w:t>
            </w:r>
            <w:r w:rsidRPr="00891D57">
              <w:t>(agentId, agentLoginId两个参数必须存在一个)</w:t>
            </w:r>
          </w:p>
        </w:tc>
      </w:tr>
      <w:tr w:rsidR="00615D7D" w:rsidRPr="00D50A77" w14:paraId="3766176D" w14:textId="77777777" w:rsidTr="00D72420">
        <w:trPr>
          <w:trHeight w:val="454"/>
        </w:trPr>
        <w:tc>
          <w:tcPr>
            <w:tcW w:w="1360" w:type="dxa"/>
            <w:vAlign w:val="center"/>
          </w:tcPr>
          <w:p w14:paraId="467A9EFE" w14:textId="77777777" w:rsidR="00615D7D" w:rsidRPr="00B42FA3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B42FA3">
              <w:t>agentLoginId</w:t>
            </w:r>
          </w:p>
        </w:tc>
        <w:tc>
          <w:tcPr>
            <w:tcW w:w="1224" w:type="dxa"/>
            <w:vAlign w:val="center"/>
          </w:tcPr>
          <w:p w14:paraId="69323F40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B42FA3">
              <w:t>string</w:t>
            </w:r>
          </w:p>
        </w:tc>
        <w:tc>
          <w:tcPr>
            <w:tcW w:w="681" w:type="dxa"/>
            <w:vAlign w:val="center"/>
          </w:tcPr>
          <w:p w14:paraId="47B1774E" w14:textId="17F9A8B6" w:rsidR="00615D7D" w:rsidRPr="00D50A77" w:rsidRDefault="00842EBC" w:rsidP="00A7744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674" w:type="dxa"/>
            <w:vAlign w:val="center"/>
          </w:tcPr>
          <w:p w14:paraId="7E3ACB3E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71" w:type="dxa"/>
            <w:vAlign w:val="center"/>
          </w:tcPr>
          <w:p w14:paraId="3093F68C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B42FA3">
              <w:rPr>
                <w:rFonts w:hint="eastAsia"/>
              </w:rPr>
              <w:t>代理登录ID</w:t>
            </w:r>
            <w:r w:rsidRPr="00891D57">
              <w:t>(agentId, agentLoginId两个参数必须存在一个)</w:t>
            </w:r>
          </w:p>
        </w:tc>
      </w:tr>
      <w:tr w:rsidR="00615D7D" w:rsidRPr="00D50A77" w14:paraId="177D3382" w14:textId="77777777" w:rsidTr="00D72420">
        <w:trPr>
          <w:trHeight w:val="454"/>
        </w:trPr>
        <w:tc>
          <w:tcPr>
            <w:tcW w:w="1360" w:type="dxa"/>
            <w:vAlign w:val="center"/>
          </w:tcPr>
          <w:p w14:paraId="629D7DC6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startTime</w:t>
            </w:r>
          </w:p>
        </w:tc>
        <w:tc>
          <w:tcPr>
            <w:tcW w:w="1224" w:type="dxa"/>
            <w:vAlign w:val="center"/>
          </w:tcPr>
          <w:p w14:paraId="4EEEF237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date</w:t>
            </w:r>
          </w:p>
        </w:tc>
        <w:tc>
          <w:tcPr>
            <w:tcW w:w="681" w:type="dxa"/>
            <w:vAlign w:val="center"/>
          </w:tcPr>
          <w:p w14:paraId="3FCF074A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4" w:type="dxa"/>
            <w:vAlign w:val="center"/>
          </w:tcPr>
          <w:p w14:paraId="04577D86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71" w:type="dxa"/>
            <w:vAlign w:val="center"/>
          </w:tcPr>
          <w:p w14:paraId="2B7736C7" w14:textId="019A4E59" w:rsidR="00615D7D" w:rsidRPr="00D50A77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下注开始时间</w:t>
            </w:r>
            <w:r>
              <w:rPr>
                <w:rFonts w:hint="eastAsia"/>
              </w:rPr>
              <w:t>(</w:t>
            </w:r>
            <w:r w:rsidR="00267630">
              <w:rPr>
                <w:rFonts w:hint="eastAsia"/>
              </w:rPr>
              <w:t>缺省</w:t>
            </w:r>
            <w:r w:rsidR="00267630">
              <w:t>查询</w:t>
            </w:r>
            <w:r>
              <w:rPr>
                <w:rFonts w:hint="eastAsia"/>
              </w:rPr>
              <w:t>最近7天)</w:t>
            </w:r>
          </w:p>
        </w:tc>
      </w:tr>
      <w:tr w:rsidR="00615D7D" w:rsidRPr="00D50A77" w14:paraId="2C7D16CB" w14:textId="77777777" w:rsidTr="00D72420">
        <w:trPr>
          <w:trHeight w:val="454"/>
        </w:trPr>
        <w:tc>
          <w:tcPr>
            <w:tcW w:w="1360" w:type="dxa"/>
            <w:vAlign w:val="center"/>
          </w:tcPr>
          <w:p w14:paraId="392DB315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endTime</w:t>
            </w:r>
          </w:p>
        </w:tc>
        <w:tc>
          <w:tcPr>
            <w:tcW w:w="1224" w:type="dxa"/>
            <w:vAlign w:val="center"/>
          </w:tcPr>
          <w:p w14:paraId="293BF097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date</w:t>
            </w:r>
          </w:p>
        </w:tc>
        <w:tc>
          <w:tcPr>
            <w:tcW w:w="681" w:type="dxa"/>
            <w:vAlign w:val="center"/>
          </w:tcPr>
          <w:p w14:paraId="7B89A107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4" w:type="dxa"/>
            <w:vAlign w:val="center"/>
          </w:tcPr>
          <w:p w14:paraId="69F37104" w14:textId="77777777" w:rsidR="00615D7D" w:rsidRPr="00D50A77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71" w:type="dxa"/>
            <w:vAlign w:val="center"/>
          </w:tcPr>
          <w:p w14:paraId="3B43A0D0" w14:textId="17BC685A" w:rsidR="00615D7D" w:rsidRPr="00D50A77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D50A77">
              <w:t>下注截止时间</w:t>
            </w:r>
            <w:r w:rsidR="00267630">
              <w:rPr>
                <w:rFonts w:hint="eastAsia"/>
              </w:rPr>
              <w:t>(最大查询时间跨度:</w:t>
            </w:r>
            <w:r w:rsidR="00267630">
              <w:t xml:space="preserve"> 30天)</w:t>
            </w:r>
          </w:p>
        </w:tc>
      </w:tr>
      <w:tr w:rsidR="00D72420" w:rsidRPr="00D50A77" w14:paraId="66DF6075" w14:textId="77777777" w:rsidTr="00D72420">
        <w:trPr>
          <w:trHeight w:val="454"/>
        </w:trPr>
        <w:tc>
          <w:tcPr>
            <w:tcW w:w="1360" w:type="dxa"/>
            <w:vAlign w:val="center"/>
          </w:tcPr>
          <w:p w14:paraId="6B65024A" w14:textId="7868771A" w:rsidR="00D72420" w:rsidRPr="00D50A77" w:rsidRDefault="00D72420" w:rsidP="00D7242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ameType</w:t>
            </w:r>
          </w:p>
        </w:tc>
        <w:tc>
          <w:tcPr>
            <w:tcW w:w="1224" w:type="dxa"/>
            <w:vAlign w:val="center"/>
          </w:tcPr>
          <w:p w14:paraId="1D15CCBE" w14:textId="5AAE0DC4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81" w:type="dxa"/>
            <w:vAlign w:val="center"/>
          </w:tcPr>
          <w:p w14:paraId="685C523D" w14:textId="6252F2A4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74" w:type="dxa"/>
            <w:vAlign w:val="center"/>
          </w:tcPr>
          <w:p w14:paraId="38CBD75C" w14:textId="233360A3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071" w:type="dxa"/>
            <w:vAlign w:val="center"/>
          </w:tcPr>
          <w:p w14:paraId="7F11BF28" w14:textId="2110AE83" w:rsidR="00D72420" w:rsidRPr="00D50A77" w:rsidRDefault="00D72420" w:rsidP="00D7242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1</w:t>
            </w:r>
            <w:r>
              <w:t>05</w:t>
            </w:r>
            <w:r>
              <w:rPr>
                <w:rFonts w:hint="eastAsia"/>
              </w:rPr>
              <w:t>:BG</w:t>
            </w:r>
            <w:r>
              <w:t>捕鱼大师</w:t>
            </w:r>
            <w:r>
              <w:rPr>
                <w:rFonts w:hint="eastAsia"/>
              </w:rPr>
              <w:t>;</w:t>
            </w:r>
            <w:r>
              <w:t xml:space="preserve"> 411:西游捕鱼</w:t>
            </w:r>
            <w:r w:rsidR="00AF4CC8">
              <w:rPr>
                <w:rFonts w:hint="eastAsia"/>
              </w:rPr>
              <w:t>;</w:t>
            </w:r>
            <w:r w:rsidR="00AF4CC8">
              <w:t xml:space="preserve"> 443: BG棋牌</w:t>
            </w:r>
          </w:p>
        </w:tc>
      </w:tr>
      <w:tr w:rsidR="00D72420" w:rsidRPr="00D50A77" w14:paraId="0B6F47F9" w14:textId="77777777" w:rsidTr="00D72420">
        <w:trPr>
          <w:trHeight w:val="454"/>
        </w:trPr>
        <w:tc>
          <w:tcPr>
            <w:tcW w:w="1360" w:type="dxa"/>
            <w:vAlign w:val="center"/>
          </w:tcPr>
          <w:p w14:paraId="7AADFC8E" w14:textId="2C580F70" w:rsidR="00D72420" w:rsidRPr="00D50A77" w:rsidRDefault="00D72420" w:rsidP="00D72420">
            <w:pPr>
              <w:pStyle w:val="af6"/>
              <w:spacing w:after="0"/>
              <w:ind w:leftChars="0" w:left="0"/>
              <w:jc w:val="both"/>
            </w:pPr>
            <w:r>
              <w:t>timeZone</w:t>
            </w:r>
          </w:p>
        </w:tc>
        <w:tc>
          <w:tcPr>
            <w:tcW w:w="1224" w:type="dxa"/>
            <w:vAlign w:val="center"/>
          </w:tcPr>
          <w:p w14:paraId="7FBED2A9" w14:textId="495511A1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81" w:type="dxa"/>
            <w:vAlign w:val="center"/>
          </w:tcPr>
          <w:p w14:paraId="56A49FFE" w14:textId="5F923470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74" w:type="dxa"/>
            <w:vAlign w:val="center"/>
          </w:tcPr>
          <w:p w14:paraId="049AC432" w14:textId="06F29C8F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71" w:type="dxa"/>
            <w:vAlign w:val="center"/>
          </w:tcPr>
          <w:p w14:paraId="40655B60" w14:textId="246CD4B2" w:rsidR="00D72420" w:rsidRPr="00D50A77" w:rsidRDefault="00D72420" w:rsidP="00D7242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 xml:space="preserve">时区类型 </w:t>
            </w:r>
            <w:r>
              <w:t>1:北京时间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Pr="00A65196">
              <w:t>2</w:t>
            </w:r>
            <w:r>
              <w:t>:美东</w:t>
            </w:r>
            <w:r>
              <w:rPr>
                <w:rFonts w:hint="eastAsia"/>
              </w:rPr>
              <w:t>时间(</w:t>
            </w:r>
            <w:r>
              <w:t>默认</w:t>
            </w:r>
            <w:r>
              <w:rPr>
                <w:rFonts w:hint="eastAsia"/>
              </w:rPr>
              <w:t>)</w:t>
            </w:r>
          </w:p>
        </w:tc>
      </w:tr>
      <w:tr w:rsidR="00D72420" w:rsidRPr="00D50A77" w14:paraId="7424012F" w14:textId="77777777" w:rsidTr="00D72420">
        <w:trPr>
          <w:trHeight w:val="454"/>
        </w:trPr>
        <w:tc>
          <w:tcPr>
            <w:tcW w:w="1360" w:type="dxa"/>
            <w:vAlign w:val="center"/>
          </w:tcPr>
          <w:p w14:paraId="55E02B4F" w14:textId="77777777" w:rsidR="00D72420" w:rsidRPr="00D50A77" w:rsidRDefault="00D72420" w:rsidP="00D72420">
            <w:pPr>
              <w:pStyle w:val="af6"/>
              <w:spacing w:after="0"/>
              <w:ind w:leftChars="0" w:left="0"/>
              <w:jc w:val="both"/>
            </w:pPr>
            <w:r w:rsidRPr="00D50A77">
              <w:t>pageIndex</w:t>
            </w:r>
          </w:p>
        </w:tc>
        <w:tc>
          <w:tcPr>
            <w:tcW w:w="1224" w:type="dxa"/>
            <w:vAlign w:val="center"/>
          </w:tcPr>
          <w:p w14:paraId="13EA4D12" w14:textId="77777777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 w:rsidRPr="00D50A77">
              <w:t>string</w:t>
            </w:r>
          </w:p>
        </w:tc>
        <w:tc>
          <w:tcPr>
            <w:tcW w:w="681" w:type="dxa"/>
            <w:vAlign w:val="center"/>
          </w:tcPr>
          <w:p w14:paraId="1E9B5713" w14:textId="77777777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4" w:type="dxa"/>
            <w:vAlign w:val="center"/>
          </w:tcPr>
          <w:p w14:paraId="48683BD5" w14:textId="77777777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71" w:type="dxa"/>
            <w:vAlign w:val="center"/>
          </w:tcPr>
          <w:p w14:paraId="61CC429A" w14:textId="77777777" w:rsidR="00D72420" w:rsidRPr="00D50A77" w:rsidRDefault="00D72420" w:rsidP="00D72420">
            <w:pPr>
              <w:pStyle w:val="af6"/>
              <w:spacing w:after="0"/>
              <w:ind w:leftChars="0" w:left="0"/>
              <w:jc w:val="both"/>
            </w:pPr>
            <w:r w:rsidRPr="00D50A77">
              <w:t>页索引，默认1</w:t>
            </w:r>
          </w:p>
        </w:tc>
      </w:tr>
      <w:tr w:rsidR="00D72420" w14:paraId="4A33267A" w14:textId="77777777" w:rsidTr="00D72420">
        <w:trPr>
          <w:trHeight w:val="454"/>
        </w:trPr>
        <w:tc>
          <w:tcPr>
            <w:tcW w:w="1360" w:type="dxa"/>
            <w:vAlign w:val="center"/>
          </w:tcPr>
          <w:p w14:paraId="244E4FDA" w14:textId="77777777" w:rsidR="00D72420" w:rsidRPr="00D50A77" w:rsidRDefault="00D72420" w:rsidP="00D72420">
            <w:pPr>
              <w:pStyle w:val="af6"/>
              <w:spacing w:after="0"/>
              <w:ind w:leftChars="0" w:left="0"/>
              <w:jc w:val="both"/>
            </w:pPr>
            <w:r w:rsidRPr="00D50A77">
              <w:t>pageSize</w:t>
            </w:r>
          </w:p>
        </w:tc>
        <w:tc>
          <w:tcPr>
            <w:tcW w:w="1224" w:type="dxa"/>
            <w:vAlign w:val="center"/>
          </w:tcPr>
          <w:p w14:paraId="6B5A27B3" w14:textId="77777777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 w:rsidRPr="00D50A77">
              <w:t>int</w:t>
            </w:r>
          </w:p>
        </w:tc>
        <w:tc>
          <w:tcPr>
            <w:tcW w:w="681" w:type="dxa"/>
            <w:vAlign w:val="center"/>
          </w:tcPr>
          <w:p w14:paraId="7CB1DF22" w14:textId="77777777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4" w:type="dxa"/>
            <w:vAlign w:val="center"/>
          </w:tcPr>
          <w:p w14:paraId="4ECA04C6" w14:textId="77777777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71" w:type="dxa"/>
            <w:vAlign w:val="center"/>
          </w:tcPr>
          <w:p w14:paraId="37260FA6" w14:textId="77777777" w:rsidR="00D72420" w:rsidRPr="00D50A77" w:rsidRDefault="00D72420" w:rsidP="00D72420">
            <w:pPr>
              <w:pStyle w:val="af6"/>
              <w:spacing w:after="0"/>
              <w:ind w:leftChars="0" w:left="0"/>
              <w:jc w:val="both"/>
            </w:pPr>
            <w:r w:rsidRPr="00D50A77">
              <w:t>页大小，默认15</w:t>
            </w:r>
          </w:p>
        </w:tc>
      </w:tr>
      <w:tr w:rsidR="00D72420" w14:paraId="13C91D01" w14:textId="77777777" w:rsidTr="00D72420">
        <w:trPr>
          <w:trHeight w:val="454"/>
        </w:trPr>
        <w:tc>
          <w:tcPr>
            <w:tcW w:w="1360" w:type="dxa"/>
            <w:vAlign w:val="center"/>
          </w:tcPr>
          <w:p w14:paraId="2757E1A0" w14:textId="77777777" w:rsidR="00D72420" w:rsidRPr="00D50A77" w:rsidRDefault="00D72420" w:rsidP="00D72420">
            <w:pPr>
              <w:pStyle w:val="af6"/>
              <w:spacing w:after="0"/>
              <w:ind w:leftChars="0" w:left="0"/>
              <w:jc w:val="both"/>
            </w:pPr>
            <w:r w:rsidRPr="00D50A77">
              <w:t>etag</w:t>
            </w:r>
          </w:p>
        </w:tc>
        <w:tc>
          <w:tcPr>
            <w:tcW w:w="1224" w:type="dxa"/>
            <w:vAlign w:val="center"/>
          </w:tcPr>
          <w:p w14:paraId="71777FA7" w14:textId="77777777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 w:rsidRPr="00D50A77">
              <w:t>string</w:t>
            </w:r>
          </w:p>
        </w:tc>
        <w:tc>
          <w:tcPr>
            <w:tcW w:w="681" w:type="dxa"/>
            <w:vAlign w:val="center"/>
          </w:tcPr>
          <w:p w14:paraId="10692348" w14:textId="77777777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 w:rsidRPr="00D50A77">
              <w:t>64</w:t>
            </w:r>
          </w:p>
        </w:tc>
        <w:tc>
          <w:tcPr>
            <w:tcW w:w="674" w:type="dxa"/>
            <w:vAlign w:val="center"/>
          </w:tcPr>
          <w:p w14:paraId="2C7B2D24" w14:textId="77777777" w:rsidR="00D72420" w:rsidRPr="00D50A77" w:rsidRDefault="00D72420" w:rsidP="00D72420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71" w:type="dxa"/>
            <w:vAlign w:val="center"/>
          </w:tcPr>
          <w:p w14:paraId="0C7F8976" w14:textId="77777777" w:rsidR="00D72420" w:rsidRPr="00D50A77" w:rsidRDefault="00D72420" w:rsidP="00D72420">
            <w:pPr>
              <w:pStyle w:val="af6"/>
              <w:spacing w:after="0"/>
              <w:ind w:leftChars="0" w:left="0"/>
              <w:jc w:val="both"/>
            </w:pPr>
            <w:r w:rsidRPr="00D50A77">
              <w:t>ETag,类似http协议的etag头的作用.(缓存加速)</w:t>
            </w:r>
          </w:p>
        </w:tc>
      </w:tr>
    </w:tbl>
    <w:p w14:paraId="24EA46F3" w14:textId="77777777" w:rsidR="00453DF5" w:rsidRPr="00034888" w:rsidRDefault="00453DF5" w:rsidP="00453DF5">
      <w:pPr>
        <w:pStyle w:val="ad"/>
        <w:ind w:firstLine="504"/>
        <w:rPr>
          <w:rStyle w:val="af8"/>
          <w:rFonts w:ascii="新宋体" w:eastAsia="新宋体" w:hAnsi="新宋体"/>
          <w:color w:val="808080" w:themeColor="background1" w:themeShade="80"/>
          <w:position w:val="0"/>
          <w:sz w:val="16"/>
          <w:szCs w:val="16"/>
          <w:bdr w:val="none" w:sz="0" w:space="0" w:color="auto"/>
          <w:shd w:val="clear" w:color="auto" w:fill="auto"/>
        </w:rPr>
      </w:pPr>
      <w:r w:rsidRPr="00034888">
        <w:rPr>
          <w:rStyle w:val="af8"/>
          <w:rFonts w:ascii="新宋体" w:eastAsia="新宋体" w:hAnsi="新宋体"/>
          <w:color w:val="808080" w:themeColor="background1" w:themeShade="80"/>
          <w:position w:val="0"/>
          <w:sz w:val="16"/>
          <w:szCs w:val="16"/>
          <w:bdr w:val="none" w:sz="0" w:space="0" w:color="auto"/>
          <w:shd w:val="clear" w:color="auto" w:fill="auto"/>
        </w:rPr>
        <w:t>ps: 当指定</w:t>
      </w:r>
      <w:r w:rsidRPr="00034888">
        <w:rPr>
          <w:rStyle w:val="af8"/>
          <w:rFonts w:ascii="新宋体" w:eastAsia="新宋体" w:hAnsi="新宋体" w:hint="eastAsia"/>
          <w:color w:val="808080" w:themeColor="background1" w:themeShade="80"/>
          <w:position w:val="0"/>
          <w:sz w:val="16"/>
          <w:szCs w:val="16"/>
          <w:bdr w:val="none" w:sz="0" w:space="0" w:color="auto"/>
          <w:shd w:val="clear" w:color="auto" w:fill="auto"/>
        </w:rPr>
        <w:t>g</w:t>
      </w:r>
      <w:r w:rsidRPr="00034888">
        <w:rPr>
          <w:rStyle w:val="af8"/>
          <w:rFonts w:ascii="新宋体" w:eastAsia="新宋体" w:hAnsi="新宋体"/>
          <w:color w:val="808080" w:themeColor="background1" w:themeShade="80"/>
          <w:position w:val="0"/>
          <w:sz w:val="16"/>
          <w:szCs w:val="16"/>
          <w:bdr w:val="none" w:sz="0" w:space="0" w:color="auto"/>
          <w:shd w:val="clear" w:color="auto" w:fill="auto"/>
        </w:rPr>
        <w:t>ameType=1时，将同时返回BG 捕鱼大师和西游捕鱼的注单记录</w:t>
      </w:r>
    </w:p>
    <w:p w14:paraId="256A7E7D" w14:textId="77777777" w:rsidR="00BA22BD" w:rsidRPr="00453DF5" w:rsidRDefault="00BA22BD" w:rsidP="00BA22BD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0183540F" w14:textId="77777777" w:rsidR="00615D7D" w:rsidRPr="00BA22BD" w:rsidRDefault="00615D7D" w:rsidP="00BA22BD">
      <w:pPr>
        <w:pStyle w:val="af7"/>
        <w:ind w:left="504" w:right="240"/>
      </w:pPr>
      <w:r w:rsidRPr="00BA22BD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163"/>
        <w:gridCol w:w="1346"/>
        <w:gridCol w:w="703"/>
        <w:gridCol w:w="5099"/>
      </w:tblGrid>
      <w:tr w:rsidR="00615D7D" w14:paraId="795B4676" w14:textId="77777777" w:rsidTr="00A7744C">
        <w:trPr>
          <w:trHeight w:val="454"/>
        </w:trPr>
        <w:tc>
          <w:tcPr>
            <w:tcW w:w="1750" w:type="dxa"/>
            <w:gridSpan w:val="2"/>
            <w:shd w:val="clear" w:color="auto" w:fill="DEE7EC"/>
            <w:vAlign w:val="center"/>
          </w:tcPr>
          <w:p w14:paraId="263C8457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7AADBC9E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shd w:val="clear" w:color="auto" w:fill="DEE7EC"/>
            <w:vAlign w:val="center"/>
          </w:tcPr>
          <w:p w14:paraId="7629FBE2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205" w:type="dxa"/>
            <w:shd w:val="clear" w:color="auto" w:fill="DEE7EC"/>
            <w:vAlign w:val="center"/>
          </w:tcPr>
          <w:p w14:paraId="43B106B6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15D7D" w14:paraId="6A873455" w14:textId="77777777" w:rsidTr="00A7744C">
        <w:trPr>
          <w:trHeight w:val="454"/>
        </w:trPr>
        <w:tc>
          <w:tcPr>
            <w:tcW w:w="587" w:type="dxa"/>
            <w:vMerge w:val="restart"/>
            <w:vAlign w:val="center"/>
          </w:tcPr>
          <w:p w14:paraId="3DAB0E9C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163" w:type="dxa"/>
            <w:vAlign w:val="center"/>
          </w:tcPr>
          <w:p w14:paraId="665C4652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items</w:t>
            </w:r>
          </w:p>
        </w:tc>
        <w:tc>
          <w:tcPr>
            <w:tcW w:w="1346" w:type="dxa"/>
            <w:vAlign w:val="center"/>
          </w:tcPr>
          <w:p w14:paraId="7D0294D9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594C10">
              <w:t>List&lt;Object&gt;</w:t>
            </w:r>
          </w:p>
        </w:tc>
        <w:tc>
          <w:tcPr>
            <w:tcW w:w="707" w:type="dxa"/>
            <w:vAlign w:val="center"/>
          </w:tcPr>
          <w:p w14:paraId="67153999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5205" w:type="dxa"/>
            <w:vAlign w:val="center"/>
          </w:tcPr>
          <w:p w14:paraId="344F8AA9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注单列表</w:t>
            </w:r>
          </w:p>
        </w:tc>
      </w:tr>
      <w:tr w:rsidR="00615D7D" w14:paraId="637D0DA7" w14:textId="77777777" w:rsidTr="00A7744C">
        <w:trPr>
          <w:trHeight w:val="454"/>
        </w:trPr>
        <w:tc>
          <w:tcPr>
            <w:tcW w:w="587" w:type="dxa"/>
            <w:vMerge/>
            <w:vAlign w:val="center"/>
          </w:tcPr>
          <w:p w14:paraId="5FEF90E5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0496903D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total</w:t>
            </w:r>
          </w:p>
        </w:tc>
        <w:tc>
          <w:tcPr>
            <w:tcW w:w="1346" w:type="dxa"/>
            <w:vAlign w:val="center"/>
          </w:tcPr>
          <w:p w14:paraId="1F282EFB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7" w:type="dxa"/>
            <w:vAlign w:val="center"/>
          </w:tcPr>
          <w:p w14:paraId="639F1D36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05" w:type="dxa"/>
            <w:vAlign w:val="center"/>
          </w:tcPr>
          <w:p w14:paraId="6A308C23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符合条件的总数量</w:t>
            </w:r>
          </w:p>
        </w:tc>
      </w:tr>
      <w:tr w:rsidR="00615D7D" w14:paraId="2FAD7DAC" w14:textId="77777777" w:rsidTr="00A7744C">
        <w:trPr>
          <w:trHeight w:val="454"/>
        </w:trPr>
        <w:tc>
          <w:tcPr>
            <w:tcW w:w="587" w:type="dxa"/>
            <w:vMerge/>
            <w:vAlign w:val="center"/>
          </w:tcPr>
          <w:p w14:paraId="4F81B1EF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3D93F7BD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B42FA3">
              <w:t>lastVersion</w:t>
            </w:r>
          </w:p>
        </w:tc>
        <w:tc>
          <w:tcPr>
            <w:tcW w:w="1346" w:type="dxa"/>
            <w:vAlign w:val="center"/>
          </w:tcPr>
          <w:p w14:paraId="7093E64C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vAlign w:val="center"/>
          </w:tcPr>
          <w:p w14:paraId="74F6ED3D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5205" w:type="dxa"/>
            <w:vAlign w:val="center"/>
          </w:tcPr>
          <w:p w14:paraId="3FF83246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B42FA3">
              <w:rPr>
                <w:rFonts w:hint="eastAsia"/>
              </w:rPr>
              <w:t>返回数据中数据版本号</w:t>
            </w:r>
          </w:p>
        </w:tc>
      </w:tr>
      <w:tr w:rsidR="00615D7D" w14:paraId="5DC49070" w14:textId="77777777" w:rsidTr="00A7744C">
        <w:trPr>
          <w:trHeight w:val="454"/>
        </w:trPr>
        <w:tc>
          <w:tcPr>
            <w:tcW w:w="587" w:type="dxa"/>
            <w:vMerge/>
            <w:vAlign w:val="center"/>
          </w:tcPr>
          <w:p w14:paraId="2DBB0BF3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7BC6224B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pageIndex</w:t>
            </w:r>
          </w:p>
        </w:tc>
        <w:tc>
          <w:tcPr>
            <w:tcW w:w="1346" w:type="dxa"/>
            <w:vAlign w:val="center"/>
          </w:tcPr>
          <w:p w14:paraId="7B1EA036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7" w:type="dxa"/>
            <w:vAlign w:val="center"/>
          </w:tcPr>
          <w:p w14:paraId="60F53951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05" w:type="dxa"/>
            <w:vAlign w:val="center"/>
          </w:tcPr>
          <w:p w14:paraId="3AA4C273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页索引</w:t>
            </w:r>
          </w:p>
        </w:tc>
      </w:tr>
      <w:tr w:rsidR="00615D7D" w14:paraId="57AFB060" w14:textId="77777777" w:rsidTr="00A7744C">
        <w:trPr>
          <w:trHeight w:val="454"/>
        </w:trPr>
        <w:tc>
          <w:tcPr>
            <w:tcW w:w="587" w:type="dxa"/>
            <w:vMerge/>
            <w:vAlign w:val="center"/>
          </w:tcPr>
          <w:p w14:paraId="58E610A6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0D1982BB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pageSize</w:t>
            </w:r>
          </w:p>
        </w:tc>
        <w:tc>
          <w:tcPr>
            <w:tcW w:w="1346" w:type="dxa"/>
            <w:vAlign w:val="center"/>
          </w:tcPr>
          <w:p w14:paraId="26B8EBEB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7" w:type="dxa"/>
            <w:vAlign w:val="center"/>
          </w:tcPr>
          <w:p w14:paraId="1F3F61C0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05" w:type="dxa"/>
            <w:vAlign w:val="center"/>
          </w:tcPr>
          <w:p w14:paraId="5D95D23F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页大小</w:t>
            </w:r>
          </w:p>
        </w:tc>
      </w:tr>
      <w:tr w:rsidR="00615D7D" w14:paraId="4A5AA767" w14:textId="77777777" w:rsidTr="00A7744C">
        <w:trPr>
          <w:trHeight w:val="454"/>
        </w:trPr>
        <w:tc>
          <w:tcPr>
            <w:tcW w:w="587" w:type="dxa"/>
            <w:vMerge/>
            <w:vAlign w:val="center"/>
          </w:tcPr>
          <w:p w14:paraId="0A0E2586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5BC24691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etag</w:t>
            </w:r>
          </w:p>
        </w:tc>
        <w:tc>
          <w:tcPr>
            <w:tcW w:w="1346" w:type="dxa"/>
            <w:vAlign w:val="center"/>
          </w:tcPr>
          <w:p w14:paraId="471A0E0E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707" w:type="dxa"/>
            <w:vAlign w:val="center"/>
          </w:tcPr>
          <w:p w14:paraId="4D99FFB5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205" w:type="dxa"/>
            <w:vAlign w:val="center"/>
          </w:tcPr>
          <w:p w14:paraId="27F3ADAE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ETag标记(缓存加速)</w:t>
            </w:r>
          </w:p>
        </w:tc>
      </w:tr>
    </w:tbl>
    <w:p w14:paraId="754F75DB" w14:textId="77777777" w:rsidR="00453DF5" w:rsidRDefault="00453DF5" w:rsidP="00615D7D">
      <w:pPr>
        <w:pStyle w:val="af9"/>
        <w:spacing w:before="120" w:after="0" w:line="240" w:lineRule="auto"/>
        <w:ind w:left="528"/>
        <w:rPr>
          <w:lang w:eastAsia="zh-Hans"/>
        </w:rPr>
      </w:pPr>
    </w:p>
    <w:p w14:paraId="559C0B8D" w14:textId="77777777" w:rsidR="00453DF5" w:rsidRDefault="00453DF5">
      <w:pPr>
        <w:spacing w:after="200" w:line="288" w:lineRule="auto"/>
        <w:rPr>
          <w:rFonts w:ascii="Microsoft YaHei UI" w:eastAsia="Microsoft YaHei UI Light" w:hAnsi="Microsoft YaHei UI Light" w:cs="Arial Unicode MS"/>
          <w:color w:val="404040" w:themeColor="text1" w:themeTint="BF"/>
          <w:sz w:val="18"/>
          <w:szCs w:val="18"/>
          <w:lang w:eastAsia="zh-Hans"/>
        </w:rPr>
      </w:pPr>
      <w:r>
        <w:rPr>
          <w:lang w:eastAsia="zh-Hans"/>
        </w:rPr>
        <w:br w:type="page"/>
      </w:r>
    </w:p>
    <w:p w14:paraId="12D5074B" w14:textId="04694581" w:rsidR="00615D7D" w:rsidRDefault="00615D7D" w:rsidP="00615D7D">
      <w:pPr>
        <w:pStyle w:val="af9"/>
        <w:spacing w:before="120" w:after="0" w:line="240" w:lineRule="auto"/>
        <w:ind w:left="528"/>
        <w:rPr>
          <w:lang w:eastAsia="zh-Hans"/>
        </w:rPr>
      </w:pPr>
      <w:r>
        <w:rPr>
          <w:rFonts w:hint="eastAsia"/>
          <w:lang w:eastAsia="zh-Hans"/>
        </w:rPr>
        <w:lastRenderedPageBreak/>
        <w:t>items</w:t>
      </w:r>
      <w:r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415"/>
        <w:gridCol w:w="989"/>
        <w:gridCol w:w="847"/>
        <w:gridCol w:w="5757"/>
      </w:tblGrid>
      <w:tr w:rsidR="00615D7D" w14:paraId="4C34F057" w14:textId="77777777" w:rsidTr="00A7744C">
        <w:trPr>
          <w:trHeight w:val="454"/>
        </w:trPr>
        <w:tc>
          <w:tcPr>
            <w:tcW w:w="1415" w:type="dxa"/>
            <w:shd w:val="clear" w:color="auto" w:fill="DEE7EC"/>
            <w:vAlign w:val="center"/>
          </w:tcPr>
          <w:p w14:paraId="118578CE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89" w:type="dxa"/>
            <w:shd w:val="clear" w:color="auto" w:fill="DEE7EC"/>
            <w:vAlign w:val="center"/>
          </w:tcPr>
          <w:p w14:paraId="48781EEC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  <w:shd w:val="clear" w:color="auto" w:fill="DEE7EC"/>
            <w:vAlign w:val="center"/>
          </w:tcPr>
          <w:p w14:paraId="43472464" w14:textId="77777777" w:rsidR="00615D7D" w:rsidRDefault="00615D7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757" w:type="dxa"/>
            <w:shd w:val="clear" w:color="auto" w:fill="DEE7EC"/>
            <w:vAlign w:val="center"/>
          </w:tcPr>
          <w:p w14:paraId="1B4BF64F" w14:textId="77777777" w:rsidR="00615D7D" w:rsidRDefault="00615D7D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15D7D" w:rsidRPr="00594C10" w14:paraId="53F86F77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25F529ED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sn</w:t>
            </w:r>
          </w:p>
        </w:tc>
        <w:tc>
          <w:tcPr>
            <w:tcW w:w="989" w:type="dxa"/>
            <w:vAlign w:val="center"/>
          </w:tcPr>
          <w:p w14:paraId="4956274A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092E1296" w14:textId="77777777" w:rsidR="00615D7D" w:rsidRPr="00594C10" w:rsidRDefault="00615D7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4</w:t>
            </w:r>
          </w:p>
        </w:tc>
        <w:tc>
          <w:tcPr>
            <w:tcW w:w="5757" w:type="dxa"/>
            <w:vAlign w:val="center"/>
          </w:tcPr>
          <w:p w14:paraId="478BA9A8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615D7D" w:rsidRPr="00594C10" w14:paraId="7B948BDA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7CD91579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>
              <w:t>userI</w:t>
            </w:r>
            <w:r w:rsidRPr="00594C10">
              <w:t>d</w:t>
            </w:r>
          </w:p>
        </w:tc>
        <w:tc>
          <w:tcPr>
            <w:tcW w:w="989" w:type="dxa"/>
            <w:vAlign w:val="center"/>
          </w:tcPr>
          <w:p w14:paraId="2F19BCB8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long</w:t>
            </w:r>
          </w:p>
        </w:tc>
        <w:tc>
          <w:tcPr>
            <w:tcW w:w="847" w:type="dxa"/>
            <w:vAlign w:val="center"/>
          </w:tcPr>
          <w:p w14:paraId="096998C4" w14:textId="77777777" w:rsidR="00615D7D" w:rsidRPr="00594C10" w:rsidRDefault="00615D7D" w:rsidP="00842EBC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757" w:type="dxa"/>
            <w:vAlign w:val="center"/>
          </w:tcPr>
          <w:p w14:paraId="33165A57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用户ID</w:t>
            </w:r>
          </w:p>
        </w:tc>
      </w:tr>
      <w:tr w:rsidR="00615D7D" w:rsidRPr="00594C10" w14:paraId="3C9D33ED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0CC618A5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loginId</w:t>
            </w:r>
          </w:p>
        </w:tc>
        <w:tc>
          <w:tcPr>
            <w:tcW w:w="989" w:type="dxa"/>
            <w:vAlign w:val="center"/>
          </w:tcPr>
          <w:p w14:paraId="26AC1B87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33A8DC9D" w14:textId="760ED7C5" w:rsidR="00615D7D" w:rsidRPr="00594C10" w:rsidRDefault="00842EBC" w:rsidP="00842EB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757" w:type="dxa"/>
            <w:vAlign w:val="center"/>
          </w:tcPr>
          <w:p w14:paraId="70245351" w14:textId="77777777" w:rsidR="00615D7D" w:rsidRPr="00594C10" w:rsidRDefault="00615D7D" w:rsidP="00A7744C">
            <w:pPr>
              <w:pStyle w:val="af6"/>
              <w:spacing w:after="0"/>
              <w:ind w:leftChars="0" w:left="0"/>
              <w:jc w:val="both"/>
            </w:pPr>
            <w:r w:rsidRPr="00594C10">
              <w:t>用户登录ID</w:t>
            </w:r>
          </w:p>
        </w:tc>
      </w:tr>
      <w:tr w:rsidR="00763C93" w:rsidRPr="00594C10" w14:paraId="4C4CD03A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7225704E" w14:textId="37A03609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 w:rsidRPr="00F80911">
              <w:rPr>
                <w:rFonts w:hint="eastAsia"/>
                <w:color w:val="B2B2B2" w:themeColor="accent4" w:themeTint="99"/>
              </w:rPr>
              <w:t>g</w:t>
            </w:r>
            <w:r w:rsidRPr="00F80911">
              <w:rPr>
                <w:color w:val="B2B2B2" w:themeColor="accent4" w:themeTint="99"/>
              </w:rPr>
              <w:t>ameType</w:t>
            </w:r>
          </w:p>
        </w:tc>
        <w:tc>
          <w:tcPr>
            <w:tcW w:w="989" w:type="dxa"/>
            <w:vAlign w:val="center"/>
          </w:tcPr>
          <w:p w14:paraId="21525D8B" w14:textId="1845DB2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 w:rsidRPr="00F80911">
              <w:rPr>
                <w:rFonts w:hint="eastAsia"/>
                <w:color w:val="B2B2B2" w:themeColor="accent4" w:themeTint="99"/>
              </w:rPr>
              <w:t>i</w:t>
            </w:r>
            <w:r w:rsidRPr="00F80911">
              <w:rPr>
                <w:color w:val="B2B2B2" w:themeColor="accent4" w:themeTint="99"/>
              </w:rPr>
              <w:t>nt</w:t>
            </w:r>
          </w:p>
        </w:tc>
        <w:tc>
          <w:tcPr>
            <w:tcW w:w="847" w:type="dxa"/>
            <w:vAlign w:val="center"/>
          </w:tcPr>
          <w:p w14:paraId="6FDB650D" w14:textId="4AF51F84" w:rsidR="00763C93" w:rsidRDefault="00763C93" w:rsidP="00763C93">
            <w:pPr>
              <w:pStyle w:val="af6"/>
              <w:spacing w:after="0"/>
              <w:ind w:leftChars="0" w:left="0"/>
              <w:jc w:val="center"/>
            </w:pPr>
            <w:r w:rsidRPr="00F80911">
              <w:rPr>
                <w:color w:val="B2B2B2" w:themeColor="accent4" w:themeTint="99"/>
              </w:rPr>
              <w:t>32</w:t>
            </w:r>
          </w:p>
        </w:tc>
        <w:tc>
          <w:tcPr>
            <w:tcW w:w="5757" w:type="dxa"/>
            <w:vAlign w:val="center"/>
          </w:tcPr>
          <w:p w14:paraId="38C6D535" w14:textId="77777777" w:rsidR="00763C93" w:rsidRPr="00F80911" w:rsidRDefault="00763C93" w:rsidP="00763C93">
            <w:pPr>
              <w:pStyle w:val="af6"/>
              <w:spacing w:after="0"/>
              <w:ind w:leftChars="0" w:left="0"/>
              <w:jc w:val="both"/>
              <w:rPr>
                <w:color w:val="B2B2B2" w:themeColor="accent4" w:themeTint="99"/>
              </w:rPr>
            </w:pPr>
            <w:r w:rsidRPr="00F80911">
              <w:rPr>
                <w:rFonts w:hint="eastAsia"/>
                <w:color w:val="B2B2B2" w:themeColor="accent4" w:themeTint="99"/>
              </w:rPr>
              <w:t>仅限查询条件中指定g</w:t>
            </w:r>
            <w:r w:rsidRPr="00F80911">
              <w:rPr>
                <w:color w:val="B2B2B2" w:themeColor="accent4" w:themeTint="99"/>
              </w:rPr>
              <w:t>ameType为</w:t>
            </w:r>
            <w:r w:rsidRPr="00F80911">
              <w:rPr>
                <w:rFonts w:hint="eastAsia"/>
                <w:color w:val="B2B2B2" w:themeColor="accent4" w:themeTint="99"/>
              </w:rPr>
              <w:t>1时有效</w:t>
            </w:r>
          </w:p>
          <w:p w14:paraId="4EC08F78" w14:textId="3EEE2C51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 w:rsidRPr="00F80911">
              <w:rPr>
                <w:rFonts w:hint="eastAsia"/>
                <w:color w:val="B2B2B2" w:themeColor="accent4" w:themeTint="99"/>
              </w:rPr>
              <w:t>1</w:t>
            </w:r>
            <w:r w:rsidRPr="00F80911">
              <w:rPr>
                <w:color w:val="B2B2B2" w:themeColor="accent4" w:themeTint="99"/>
              </w:rPr>
              <w:t>05</w:t>
            </w:r>
            <w:r w:rsidRPr="00F80911">
              <w:rPr>
                <w:rFonts w:hint="eastAsia"/>
                <w:color w:val="B2B2B2" w:themeColor="accent4" w:themeTint="99"/>
              </w:rPr>
              <w:t>:</w:t>
            </w:r>
            <w:r>
              <w:rPr>
                <w:color w:val="B2B2B2" w:themeColor="accent4" w:themeTint="99"/>
              </w:rPr>
              <w:t xml:space="preserve"> </w:t>
            </w:r>
            <w:r w:rsidRPr="00F80911">
              <w:rPr>
                <w:rFonts w:hint="eastAsia"/>
                <w:color w:val="B2B2B2" w:themeColor="accent4" w:themeTint="99"/>
              </w:rPr>
              <w:t>BG</w:t>
            </w:r>
            <w:r w:rsidRPr="00F80911">
              <w:rPr>
                <w:color w:val="B2B2B2" w:themeColor="accent4" w:themeTint="99"/>
              </w:rPr>
              <w:t>捕鱼大师</w:t>
            </w:r>
            <w:r w:rsidRPr="00F80911">
              <w:rPr>
                <w:rFonts w:hint="eastAsia"/>
                <w:color w:val="B2B2B2" w:themeColor="accent4" w:themeTint="99"/>
              </w:rPr>
              <w:t>;</w:t>
            </w:r>
            <w:r w:rsidRPr="00F80911">
              <w:rPr>
                <w:color w:val="B2B2B2" w:themeColor="accent4" w:themeTint="99"/>
              </w:rPr>
              <w:t xml:space="preserve"> 411:</w:t>
            </w:r>
            <w:r>
              <w:rPr>
                <w:color w:val="B2B2B2" w:themeColor="accent4" w:themeTint="99"/>
              </w:rPr>
              <w:t xml:space="preserve"> </w:t>
            </w:r>
            <w:r w:rsidRPr="00F80911">
              <w:rPr>
                <w:color w:val="B2B2B2" w:themeColor="accent4" w:themeTint="99"/>
              </w:rPr>
              <w:t>西游捕鱼</w:t>
            </w:r>
          </w:p>
        </w:tc>
      </w:tr>
      <w:tr w:rsidR="00763C93" w:rsidRPr="00594C10" w14:paraId="43B9EB2F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75DDDB58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issueId</w:t>
            </w:r>
          </w:p>
        </w:tc>
        <w:tc>
          <w:tcPr>
            <w:tcW w:w="989" w:type="dxa"/>
            <w:vAlign w:val="center"/>
          </w:tcPr>
          <w:p w14:paraId="5B34AD69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847" w:type="dxa"/>
            <w:vAlign w:val="center"/>
          </w:tcPr>
          <w:p w14:paraId="0EED8B76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5757" w:type="dxa"/>
            <w:vAlign w:val="center"/>
          </w:tcPr>
          <w:p w14:paraId="4A0BDA13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局号</w:t>
            </w:r>
          </w:p>
        </w:tc>
      </w:tr>
      <w:tr w:rsidR="00763C93" w:rsidRPr="00594C10" w14:paraId="1DEEBAEF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4E805393" w14:textId="77777777" w:rsidR="00763C93" w:rsidRDefault="00763C93" w:rsidP="00763C93">
            <w:pPr>
              <w:pStyle w:val="af6"/>
              <w:spacing w:after="0"/>
              <w:ind w:leftChars="0" w:left="0"/>
              <w:jc w:val="both"/>
            </w:pPr>
            <w:r w:rsidRPr="00454174">
              <w:t>betId</w:t>
            </w:r>
          </w:p>
        </w:tc>
        <w:tc>
          <w:tcPr>
            <w:tcW w:w="989" w:type="dxa"/>
            <w:vAlign w:val="center"/>
          </w:tcPr>
          <w:p w14:paraId="2C12FEA7" w14:textId="77777777" w:rsidR="00763C93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847" w:type="dxa"/>
            <w:vAlign w:val="center"/>
          </w:tcPr>
          <w:p w14:paraId="6FC014BF" w14:textId="77777777" w:rsidR="00763C93" w:rsidRDefault="00763C93" w:rsidP="00763C9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757" w:type="dxa"/>
            <w:vAlign w:val="center"/>
          </w:tcPr>
          <w:p w14:paraId="36E8D98D" w14:textId="77777777" w:rsidR="00763C93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注单号</w:t>
            </w:r>
          </w:p>
        </w:tc>
      </w:tr>
      <w:tr w:rsidR="00763C93" w:rsidRPr="00594C10" w14:paraId="2E78A034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6A862BF4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fireCount</w:t>
            </w:r>
          </w:p>
        </w:tc>
        <w:tc>
          <w:tcPr>
            <w:tcW w:w="989" w:type="dxa"/>
            <w:vAlign w:val="center"/>
          </w:tcPr>
          <w:p w14:paraId="38511445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int</w:t>
            </w:r>
          </w:p>
        </w:tc>
        <w:tc>
          <w:tcPr>
            <w:tcW w:w="847" w:type="dxa"/>
            <w:vAlign w:val="center"/>
          </w:tcPr>
          <w:p w14:paraId="198372BC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5757" w:type="dxa"/>
            <w:vAlign w:val="center"/>
          </w:tcPr>
          <w:p w14:paraId="62D55DB4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发炮数量</w:t>
            </w:r>
          </w:p>
        </w:tc>
      </w:tr>
      <w:tr w:rsidR="00763C93" w:rsidRPr="00594C10" w14:paraId="1E05C5AB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64A6AE40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 w:rsidRPr="00594C10">
              <w:t>b</w:t>
            </w:r>
            <w:r>
              <w:t>et</w:t>
            </w:r>
            <w:r w:rsidRPr="00594C10">
              <w:t>Amount</w:t>
            </w:r>
          </w:p>
        </w:tc>
        <w:tc>
          <w:tcPr>
            <w:tcW w:w="989" w:type="dxa"/>
            <w:vAlign w:val="center"/>
          </w:tcPr>
          <w:p w14:paraId="6977B267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 w:rsidRPr="00594C10">
              <w:t>float</w:t>
            </w:r>
          </w:p>
        </w:tc>
        <w:tc>
          <w:tcPr>
            <w:tcW w:w="847" w:type="dxa"/>
            <w:vAlign w:val="center"/>
          </w:tcPr>
          <w:p w14:paraId="3003FB80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23D42E6D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 w:rsidRPr="00594C10">
              <w:t>下注额</w:t>
            </w:r>
          </w:p>
        </w:tc>
      </w:tr>
      <w:tr w:rsidR="00763C93" w:rsidRPr="00594C10" w14:paraId="7610CD6F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5E7D0231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valid</w:t>
            </w:r>
            <w:r w:rsidRPr="00594C10">
              <w:t>Amount</w:t>
            </w:r>
          </w:p>
        </w:tc>
        <w:tc>
          <w:tcPr>
            <w:tcW w:w="989" w:type="dxa"/>
            <w:vAlign w:val="center"/>
          </w:tcPr>
          <w:p w14:paraId="7CCA002B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 w:rsidRPr="00594C10">
              <w:t>float</w:t>
            </w:r>
          </w:p>
        </w:tc>
        <w:tc>
          <w:tcPr>
            <w:tcW w:w="847" w:type="dxa"/>
            <w:vAlign w:val="center"/>
          </w:tcPr>
          <w:p w14:paraId="6C7560D0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6E0FFAAE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有效投注</w:t>
            </w:r>
          </w:p>
        </w:tc>
      </w:tr>
      <w:tr w:rsidR="00763C93" w:rsidRPr="00594C10" w14:paraId="63E61F89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7DA60EA3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calcAmount</w:t>
            </w:r>
          </w:p>
        </w:tc>
        <w:tc>
          <w:tcPr>
            <w:tcW w:w="989" w:type="dxa"/>
            <w:vAlign w:val="center"/>
          </w:tcPr>
          <w:p w14:paraId="668C7208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float</w:t>
            </w:r>
          </w:p>
        </w:tc>
        <w:tc>
          <w:tcPr>
            <w:tcW w:w="847" w:type="dxa"/>
            <w:vAlign w:val="center"/>
          </w:tcPr>
          <w:p w14:paraId="34FF8F9F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4B35A41F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结算金额</w:t>
            </w:r>
          </w:p>
        </w:tc>
      </w:tr>
      <w:tr w:rsidR="00763C93" w:rsidRPr="00594C10" w14:paraId="575E1E8B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0E54C8A7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payout</w:t>
            </w:r>
          </w:p>
        </w:tc>
        <w:tc>
          <w:tcPr>
            <w:tcW w:w="989" w:type="dxa"/>
            <w:vAlign w:val="center"/>
          </w:tcPr>
          <w:p w14:paraId="65A26823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 w:rsidRPr="00594C10">
              <w:t>float</w:t>
            </w:r>
          </w:p>
        </w:tc>
        <w:tc>
          <w:tcPr>
            <w:tcW w:w="847" w:type="dxa"/>
            <w:vAlign w:val="center"/>
          </w:tcPr>
          <w:p w14:paraId="2281ECC5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757" w:type="dxa"/>
            <w:vAlign w:val="center"/>
          </w:tcPr>
          <w:p w14:paraId="6D65042D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 w:rsidRPr="00594C10">
              <w:t>派彩(输赢)</w:t>
            </w:r>
          </w:p>
        </w:tc>
      </w:tr>
      <w:tr w:rsidR="00763C93" w:rsidRPr="00594C10" w14:paraId="12E16578" w14:textId="77777777" w:rsidTr="00A7744C">
        <w:trPr>
          <w:trHeight w:val="454"/>
        </w:trPr>
        <w:tc>
          <w:tcPr>
            <w:tcW w:w="1415" w:type="dxa"/>
            <w:vAlign w:val="center"/>
          </w:tcPr>
          <w:p w14:paraId="50C69F6C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 w:rsidRPr="00594C10">
              <w:t>orderTime</w:t>
            </w:r>
          </w:p>
        </w:tc>
        <w:tc>
          <w:tcPr>
            <w:tcW w:w="989" w:type="dxa"/>
            <w:vAlign w:val="center"/>
          </w:tcPr>
          <w:p w14:paraId="6EDEE5C5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 w:rsidRPr="00594C10">
              <w:t>date</w:t>
            </w:r>
            <w:r>
              <w:t>time</w:t>
            </w:r>
          </w:p>
        </w:tc>
        <w:tc>
          <w:tcPr>
            <w:tcW w:w="847" w:type="dxa"/>
            <w:vAlign w:val="center"/>
          </w:tcPr>
          <w:p w14:paraId="7821BA36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757" w:type="dxa"/>
            <w:vAlign w:val="center"/>
          </w:tcPr>
          <w:p w14:paraId="40F1AF5D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 w:rsidRPr="00594C10">
              <w:t>下注时间</w:t>
            </w:r>
            <w:r>
              <w:rPr>
                <w:rFonts w:hint="eastAsia"/>
              </w:rPr>
              <w:t>(UTC-4)</w:t>
            </w:r>
          </w:p>
        </w:tc>
      </w:tr>
      <w:tr w:rsidR="00763C93" w:rsidRPr="00594C10" w14:paraId="3A2D75FB" w14:textId="77777777" w:rsidTr="00465032">
        <w:trPr>
          <w:trHeight w:val="454"/>
        </w:trPr>
        <w:tc>
          <w:tcPr>
            <w:tcW w:w="1415" w:type="dxa"/>
            <w:vAlign w:val="center"/>
          </w:tcPr>
          <w:p w14:paraId="6BFE6889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jackpot</w:t>
            </w:r>
          </w:p>
        </w:tc>
        <w:tc>
          <w:tcPr>
            <w:tcW w:w="989" w:type="dxa"/>
            <w:vAlign w:val="center"/>
          </w:tcPr>
          <w:p w14:paraId="19FD359A" w14:textId="75AED8AE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string</w:t>
            </w:r>
          </w:p>
        </w:tc>
        <w:tc>
          <w:tcPr>
            <w:tcW w:w="847" w:type="dxa"/>
            <w:vAlign w:val="center"/>
          </w:tcPr>
          <w:p w14:paraId="21FE02BB" w14:textId="23FAE8DA" w:rsidR="00763C93" w:rsidRDefault="00763C93" w:rsidP="00763C93">
            <w:pPr>
              <w:pStyle w:val="af6"/>
              <w:spacing w:after="0"/>
              <w:ind w:leftChars="0" w:left="0"/>
              <w:jc w:val="center"/>
            </w:pPr>
            <w:r>
              <w:t>16</w:t>
            </w:r>
          </w:p>
        </w:tc>
        <w:tc>
          <w:tcPr>
            <w:tcW w:w="5757" w:type="dxa"/>
            <w:vAlign w:val="center"/>
          </w:tcPr>
          <w:p w14:paraId="28BB72BD" w14:textId="77777777" w:rsidR="00763C93" w:rsidRPr="00594C10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J</w:t>
            </w:r>
            <w:r>
              <w:t>P中奖</w:t>
            </w:r>
          </w:p>
        </w:tc>
      </w:tr>
      <w:tr w:rsidR="00763C93" w:rsidRPr="00594C10" w14:paraId="2FFF5CFF" w14:textId="77777777" w:rsidTr="00465032">
        <w:trPr>
          <w:trHeight w:val="454"/>
        </w:trPr>
        <w:tc>
          <w:tcPr>
            <w:tcW w:w="1415" w:type="dxa"/>
            <w:vAlign w:val="center"/>
          </w:tcPr>
          <w:p w14:paraId="7D13F64C" w14:textId="77777777" w:rsidR="00763C93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jackpotType</w:t>
            </w:r>
          </w:p>
        </w:tc>
        <w:tc>
          <w:tcPr>
            <w:tcW w:w="989" w:type="dxa"/>
            <w:vAlign w:val="center"/>
          </w:tcPr>
          <w:p w14:paraId="01DCB2D5" w14:textId="77777777" w:rsidR="00763C93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  <w:vAlign w:val="center"/>
          </w:tcPr>
          <w:p w14:paraId="0AC5342E" w14:textId="77777777" w:rsidR="00763C93" w:rsidRDefault="00763C93" w:rsidP="00763C9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757" w:type="dxa"/>
            <w:vAlign w:val="center"/>
          </w:tcPr>
          <w:p w14:paraId="4A6F6EED" w14:textId="61BBB04E" w:rsidR="00763C93" w:rsidRPr="00085DC6" w:rsidRDefault="00763C93" w:rsidP="00763C93">
            <w:pPr>
              <w:pStyle w:val="af6"/>
              <w:spacing w:after="0"/>
              <w:ind w:leftChars="0" w:left="0"/>
              <w:jc w:val="both"/>
            </w:pPr>
            <w:r w:rsidRPr="00085DC6">
              <w:rPr>
                <w:rFonts w:hint="eastAsia"/>
              </w:rPr>
              <w:t>奖池类型，默认为</w:t>
            </w:r>
            <w:r>
              <w:t>0(</w:t>
            </w:r>
            <w:r w:rsidRPr="00085DC6">
              <w:t>默认值为</w:t>
            </w:r>
            <w:r>
              <w:t>0，即</w:t>
            </w:r>
            <w:r w:rsidRPr="00085DC6">
              <w:t>打中宝箱并获得彩金</w:t>
            </w:r>
            <w:r>
              <w:rPr>
                <w:rFonts w:hint="eastAsia"/>
              </w:rPr>
              <w:t>)</w:t>
            </w:r>
          </w:p>
        </w:tc>
      </w:tr>
      <w:tr w:rsidR="00763C93" w:rsidRPr="00594C10" w14:paraId="14DA4487" w14:textId="77777777" w:rsidTr="00465032">
        <w:trPr>
          <w:trHeight w:val="454"/>
        </w:trPr>
        <w:tc>
          <w:tcPr>
            <w:tcW w:w="1415" w:type="dxa"/>
            <w:vAlign w:val="center"/>
          </w:tcPr>
          <w:p w14:paraId="729F6432" w14:textId="77777777" w:rsidR="00763C93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extend</w:t>
            </w:r>
          </w:p>
        </w:tc>
        <w:tc>
          <w:tcPr>
            <w:tcW w:w="989" w:type="dxa"/>
            <w:vAlign w:val="center"/>
          </w:tcPr>
          <w:p w14:paraId="67D3CFE4" w14:textId="2C5EE5B4" w:rsidR="00763C93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string</w:t>
            </w:r>
          </w:p>
        </w:tc>
        <w:tc>
          <w:tcPr>
            <w:tcW w:w="847" w:type="dxa"/>
            <w:vAlign w:val="center"/>
          </w:tcPr>
          <w:p w14:paraId="43DB563D" w14:textId="71EEB9EB" w:rsidR="00763C93" w:rsidRDefault="00763C93" w:rsidP="00763C93">
            <w:pPr>
              <w:pStyle w:val="af6"/>
              <w:spacing w:after="0"/>
              <w:ind w:leftChars="0" w:left="0"/>
              <w:jc w:val="center"/>
            </w:pPr>
            <w:r>
              <w:t>16</w:t>
            </w:r>
          </w:p>
        </w:tc>
        <w:tc>
          <w:tcPr>
            <w:tcW w:w="5757" w:type="dxa"/>
            <w:vAlign w:val="center"/>
          </w:tcPr>
          <w:p w14:paraId="50883807" w14:textId="77777777" w:rsidR="00763C93" w:rsidRPr="00085DC6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J</w:t>
            </w:r>
            <w:r>
              <w:t>P预抽</w:t>
            </w:r>
          </w:p>
        </w:tc>
      </w:tr>
      <w:tr w:rsidR="00763C93" w:rsidRPr="00594C10" w14:paraId="19FE82F0" w14:textId="77777777" w:rsidTr="00465032">
        <w:trPr>
          <w:trHeight w:val="454"/>
        </w:trPr>
        <w:tc>
          <w:tcPr>
            <w:tcW w:w="1415" w:type="dxa"/>
            <w:vAlign w:val="center"/>
          </w:tcPr>
          <w:p w14:paraId="42BA142B" w14:textId="2739BFF8" w:rsidR="00763C93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orderFrom</w:t>
            </w:r>
          </w:p>
        </w:tc>
        <w:tc>
          <w:tcPr>
            <w:tcW w:w="989" w:type="dxa"/>
            <w:vAlign w:val="center"/>
          </w:tcPr>
          <w:p w14:paraId="77A48172" w14:textId="6D864DAE" w:rsidR="00763C93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847" w:type="dxa"/>
            <w:vAlign w:val="center"/>
          </w:tcPr>
          <w:p w14:paraId="7D06EBB8" w14:textId="545EFC14" w:rsidR="00763C93" w:rsidRDefault="00763C93" w:rsidP="00763C9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57" w:type="dxa"/>
            <w:vAlign w:val="center"/>
          </w:tcPr>
          <w:p w14:paraId="0D8DF50C" w14:textId="5AF96C72" w:rsidR="00763C93" w:rsidRDefault="00763C93" w:rsidP="00763C93">
            <w:pPr>
              <w:pStyle w:val="af6"/>
              <w:spacing w:after="0"/>
              <w:ind w:leftChars="0" w:left="0"/>
              <w:jc w:val="both"/>
            </w:pPr>
            <w:r>
              <w:t>注单来源，请参见</w:t>
            </w:r>
            <w:r>
              <w:rPr>
                <w:rFonts w:hint="eastAsia"/>
              </w:rPr>
              <w:t xml:space="preserve">: </w:t>
            </w:r>
            <w:hyperlink w:anchor="终端类别" w:history="1">
              <w:r w:rsidRPr="005218AC">
                <w:rPr>
                  <w:rStyle w:val="af4"/>
                  <w:rFonts w:ascii="Microsoft YaHei UI" w:hAnsi="Microsoft YaHei UI Light" w:hint="eastAsia"/>
                </w:rPr>
                <w:t>终端类别</w:t>
              </w:r>
            </w:hyperlink>
          </w:p>
        </w:tc>
      </w:tr>
    </w:tbl>
    <w:p w14:paraId="1483BCAC" w14:textId="77777777" w:rsidR="00BA22BD" w:rsidRDefault="00BA22BD" w:rsidP="00944A0B">
      <w:pPr>
        <w:pStyle w:val="af7"/>
        <w:ind w:left="504" w:right="240"/>
        <w:rPr>
          <w:rStyle w:val="af8"/>
        </w:rPr>
      </w:pPr>
    </w:p>
    <w:p w14:paraId="1CE9CCDB" w14:textId="77777777" w:rsidR="00615D7D" w:rsidRPr="00944A0B" w:rsidRDefault="00615D7D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615D7D" w14:paraId="510874DD" w14:textId="77777777" w:rsidTr="00BA22BD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5064B424" w14:textId="77777777" w:rsidR="00615D7D" w:rsidRPr="00762BDB" w:rsidRDefault="00615D7D" w:rsidP="000755D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425FA6F7" w14:textId="12D1AB6F" w:rsidR="00615D7D" w:rsidRPr="007C35A5" w:rsidRDefault="00615D7D" w:rsidP="000755D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="00D72420">
              <w:rPr>
                <w:rFonts w:ascii="Courier New" w:hAnsi="Courier New" w:cs="Courier New"/>
                <w:color w:val="204A87"/>
                <w:sz w:val="18"/>
                <w:szCs w:val="18"/>
              </w:rPr>
              <w:t>“</w:t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id</w:t>
            </w:r>
            <w:r w:rsidR="00D72420">
              <w:rPr>
                <w:rFonts w:ascii="Courier New" w:hAnsi="Courier New" w:cs="Courier New"/>
                <w:color w:val="204A87"/>
                <w:sz w:val="18"/>
                <w:szCs w:val="18"/>
              </w:rPr>
              <w:t>”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="00D72420">
              <w:rPr>
                <w:rFonts w:ascii="Courier New" w:hAnsi="Courier New" w:cs="Courier New"/>
                <w:color w:val="4E9A06"/>
                <w:sz w:val="18"/>
                <w:szCs w:val="18"/>
              </w:rPr>
              <w:t>”</w:t>
            </w:r>
            <w:r w:rsidRPr="005B05C5">
              <w:rPr>
                <w:rFonts w:ascii="Courier New" w:hAnsi="Courier New" w:cs="Courier New"/>
                <w:color w:val="4E9A06"/>
                <w:sz w:val="18"/>
                <w:szCs w:val="18"/>
              </w:rPr>
              <w:t>31bd5547-4eff-4122-8f40-76dfeb7c4ddc</w:t>
            </w:r>
            <w:r w:rsidR="00D72420">
              <w:rPr>
                <w:rFonts w:ascii="Courier New" w:hAnsi="Courier New" w:cs="Courier New"/>
                <w:color w:val="4E9A06"/>
                <w:sz w:val="18"/>
                <w:szCs w:val="18"/>
              </w:rPr>
              <w:t>”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6A951C0F" w14:textId="29B88462" w:rsidR="00615D7D" w:rsidRPr="007C35A5" w:rsidRDefault="00615D7D" w:rsidP="000755D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="00D72420">
              <w:rPr>
                <w:rFonts w:ascii="Courier New" w:hAnsi="Courier New" w:cs="Courier New"/>
                <w:color w:val="204A87"/>
                <w:sz w:val="18"/>
                <w:szCs w:val="18"/>
              </w:rPr>
              <w:t>“</w:t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method</w:t>
            </w:r>
            <w:r w:rsidR="00D72420">
              <w:rPr>
                <w:rFonts w:ascii="Courier New" w:hAnsi="Courier New" w:cs="Courier New"/>
                <w:color w:val="204A87"/>
                <w:sz w:val="18"/>
                <w:szCs w:val="18"/>
              </w:rPr>
              <w:t>”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="00D72420">
              <w:rPr>
                <w:rFonts w:ascii="Courier New" w:hAnsi="Courier New" w:cs="Courier New"/>
                <w:color w:val="4E9A06"/>
                <w:sz w:val="18"/>
                <w:szCs w:val="18"/>
              </w:rPr>
              <w:t>”</w:t>
            </w:r>
            <w:r w:rsidR="00AF4CC8">
              <w:rPr>
                <w:rFonts w:ascii="Courier New" w:hAnsi="Courier New" w:cs="Courier New"/>
                <w:color w:val="4E9A06"/>
                <w:sz w:val="18"/>
                <w:szCs w:val="18"/>
              </w:rPr>
              <w:t>open.order.bg</w:t>
            </w:r>
            <w:r w:rsidR="000A2DF7" w:rsidRPr="000A2DF7">
              <w:rPr>
                <w:rFonts w:ascii="Courier New" w:hAnsi="Courier New" w:cs="Courier New"/>
                <w:color w:val="4E9A06"/>
                <w:sz w:val="18"/>
                <w:szCs w:val="18"/>
              </w:rPr>
              <w:t>.agent.query</w:t>
            </w:r>
            <w:r w:rsidR="00D72420">
              <w:rPr>
                <w:rFonts w:ascii="Courier New" w:hAnsi="Courier New" w:cs="Courier New"/>
                <w:color w:val="4E9A06"/>
                <w:sz w:val="18"/>
                <w:szCs w:val="18"/>
              </w:rPr>
              <w:t>”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75624C7A" w14:textId="0FC33674" w:rsidR="00615D7D" w:rsidRPr="007C35A5" w:rsidRDefault="00615D7D" w:rsidP="000755D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="00D72420">
              <w:rPr>
                <w:rFonts w:ascii="Courier New" w:hAnsi="Courier New" w:cs="Courier New"/>
                <w:color w:val="204A87"/>
                <w:sz w:val="18"/>
                <w:szCs w:val="18"/>
              </w:rPr>
              <w:t>“</w:t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params</w:t>
            </w:r>
            <w:r w:rsidR="00D72420">
              <w:rPr>
                <w:rFonts w:ascii="Courier New" w:hAnsi="Courier New" w:cs="Courier New"/>
                <w:color w:val="204A87"/>
                <w:sz w:val="18"/>
                <w:szCs w:val="18"/>
              </w:rPr>
              <w:t>”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571CED23" w14:textId="1B2F749A" w:rsidR="00615D7D" w:rsidRPr="007C35A5" w:rsidRDefault="00615D7D" w:rsidP="000755DF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="00D72420">
              <w:rPr>
                <w:rFonts w:ascii="Courier New" w:eastAsia="宋体" w:hAnsi="Courier New" w:cs="Courier New"/>
                <w:color w:val="204A87"/>
              </w:rPr>
              <w:t>“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random</w:t>
            </w:r>
            <w:r w:rsidR="00D72420">
              <w:rPr>
                <w:rFonts w:ascii="Courier New" w:eastAsia="宋体" w:hAnsi="Courier New" w:cs="Courier New"/>
                <w:color w:val="204A87"/>
              </w:rPr>
              <w:t>”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="00D72420">
              <w:rPr>
                <w:rFonts w:ascii="Courier New" w:eastAsia="宋体" w:hAnsi="Courier New" w:cs="Courier New"/>
                <w:color w:val="4E9A06"/>
              </w:rPr>
              <w:t>”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9062a7c1-ce61-440e-9864-d120fff26395</w:t>
            </w:r>
            <w:r w:rsidR="00D72420">
              <w:rPr>
                <w:rFonts w:ascii="Courier New" w:eastAsia="宋体" w:hAnsi="Courier New" w:cs="Courier New"/>
                <w:color w:val="4E9A06"/>
              </w:rPr>
              <w:t>”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0BC24BA2" w14:textId="575EA28D" w:rsidR="00615D7D" w:rsidRPr="007C35A5" w:rsidRDefault="00615D7D" w:rsidP="000755DF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="00D72420">
              <w:rPr>
                <w:rFonts w:ascii="Courier New" w:eastAsia="宋体" w:hAnsi="Courier New" w:cs="Courier New"/>
                <w:color w:val="204A87"/>
              </w:rPr>
              <w:t>“</w:t>
            </w:r>
            <w:r w:rsidR="002F4DCF" w:rsidRPr="002F4DCF">
              <w:rPr>
                <w:rFonts w:ascii="Courier New" w:eastAsia="宋体" w:hAnsi="Courier New" w:cs="Courier New"/>
                <w:color w:val="204A87"/>
              </w:rPr>
              <w:t>digest</w:t>
            </w:r>
            <w:r w:rsidR="00D72420">
              <w:rPr>
                <w:rFonts w:ascii="Courier New" w:eastAsia="宋体" w:hAnsi="Courier New" w:cs="Courier New"/>
                <w:color w:val="204A87"/>
              </w:rPr>
              <w:t>”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="00D72420">
              <w:rPr>
                <w:rFonts w:ascii="Courier New" w:eastAsia="宋体" w:hAnsi="Courier New" w:cs="Courier New"/>
                <w:color w:val="4E9A06"/>
              </w:rPr>
              <w:t>”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="00D72420">
              <w:rPr>
                <w:rFonts w:ascii="Courier New" w:eastAsia="宋体" w:hAnsi="Courier New" w:cs="Courier New"/>
                <w:color w:val="4E9A06"/>
              </w:rPr>
              <w:t>”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37DC3941" w14:textId="13919FB9" w:rsidR="00615D7D" w:rsidRDefault="00615D7D" w:rsidP="000755DF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="00D72420">
              <w:rPr>
                <w:rFonts w:ascii="Courier New" w:eastAsia="宋体" w:hAnsi="Courier New" w:cs="Courier New"/>
                <w:color w:val="204A87"/>
              </w:rPr>
              <w:t>“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sn</w:t>
            </w:r>
            <w:r w:rsidR="00D72420">
              <w:rPr>
                <w:rFonts w:ascii="Courier New" w:eastAsia="宋体" w:hAnsi="Courier New" w:cs="Courier New"/>
                <w:color w:val="204A87"/>
              </w:rPr>
              <w:t>”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="00D72420">
              <w:rPr>
                <w:rFonts w:ascii="Courier New" w:eastAsia="宋体" w:hAnsi="Courier New" w:cs="Courier New"/>
                <w:color w:val="4E9A06"/>
              </w:rPr>
              <w:t>”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am00</w:t>
            </w:r>
            <w:r w:rsidR="00D72420">
              <w:rPr>
                <w:rFonts w:ascii="Courier New" w:eastAsia="宋体" w:hAnsi="Courier New" w:cs="Courier New"/>
                <w:color w:val="4E9A06"/>
              </w:rPr>
              <w:t>”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168D3D52" w14:textId="41A884AA" w:rsidR="00615D7D" w:rsidRPr="007C35A5" w:rsidRDefault="00615D7D" w:rsidP="00615D7D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="00D72420">
              <w:rPr>
                <w:rFonts w:ascii="Courier New" w:eastAsia="宋体" w:hAnsi="Courier New" w:cs="Courier New"/>
                <w:color w:val="204A87"/>
              </w:rPr>
              <w:t>“</w:t>
            </w:r>
            <w:r>
              <w:rPr>
                <w:rFonts w:ascii="Courier New" w:eastAsia="宋体" w:hAnsi="Courier New" w:cs="Courier New"/>
                <w:color w:val="204A87"/>
              </w:rPr>
              <w:t>agentLoginId</w:t>
            </w:r>
            <w:r w:rsidR="00D72420">
              <w:rPr>
                <w:rFonts w:ascii="Courier New" w:eastAsia="宋体" w:hAnsi="Courier New" w:cs="Courier New"/>
                <w:color w:val="204A87"/>
              </w:rPr>
              <w:t>”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="00D72420">
              <w:rPr>
                <w:rFonts w:ascii="Courier New" w:eastAsia="宋体" w:hAnsi="Courier New" w:cs="Courier New"/>
                <w:color w:val="4E9A06"/>
              </w:rPr>
              <w:t>”</w:t>
            </w:r>
            <w:r>
              <w:rPr>
                <w:rFonts w:ascii="Courier New" w:eastAsia="宋体" w:hAnsi="Courier New" w:cs="Courier New"/>
                <w:color w:val="4E9A06"/>
              </w:rPr>
              <w:t>agent001</w:t>
            </w:r>
            <w:r w:rsidR="00D72420"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437629F0" w14:textId="77777777" w:rsidR="00615D7D" w:rsidRPr="007C35A5" w:rsidRDefault="00615D7D" w:rsidP="000755D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  <w:t>},</w:t>
            </w:r>
          </w:p>
          <w:p w14:paraId="2733AA0A" w14:textId="76D17AFE" w:rsidR="00615D7D" w:rsidRPr="007C35A5" w:rsidRDefault="00615D7D" w:rsidP="000755D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="00D72420">
              <w:rPr>
                <w:rFonts w:ascii="Courier New" w:hAnsi="Courier New" w:cs="Courier New"/>
                <w:color w:val="204A87"/>
                <w:sz w:val="18"/>
                <w:szCs w:val="18"/>
              </w:rPr>
              <w:t>“</w:t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jsonrpc</w:t>
            </w:r>
            <w:r w:rsidR="00D72420">
              <w:rPr>
                <w:rFonts w:ascii="Courier New" w:hAnsi="Courier New" w:cs="Courier New"/>
                <w:color w:val="204A87"/>
                <w:sz w:val="18"/>
                <w:szCs w:val="18"/>
              </w:rPr>
              <w:t>”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="00D72420">
              <w:rPr>
                <w:rFonts w:ascii="Courier New" w:hAnsi="Courier New" w:cs="Courier New"/>
                <w:color w:val="4E9A06"/>
                <w:sz w:val="18"/>
                <w:szCs w:val="18"/>
              </w:rPr>
              <w:t>”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2.0</w:t>
            </w:r>
            <w:r w:rsidR="00D72420">
              <w:rPr>
                <w:rFonts w:ascii="Courier New" w:hAnsi="Courier New" w:cs="Courier New"/>
                <w:color w:val="4E9A06"/>
                <w:sz w:val="18"/>
                <w:szCs w:val="18"/>
              </w:rPr>
              <w:t>”</w:t>
            </w:r>
          </w:p>
          <w:p w14:paraId="040F10E9" w14:textId="77777777" w:rsidR="00615D7D" w:rsidRPr="007C35A5" w:rsidRDefault="00615D7D" w:rsidP="000755DF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}</w:t>
            </w:r>
          </w:p>
        </w:tc>
      </w:tr>
    </w:tbl>
    <w:p w14:paraId="4C78214B" w14:textId="77777777" w:rsidR="008642FF" w:rsidRDefault="008642FF"/>
    <w:p w14:paraId="37A22060" w14:textId="77777777" w:rsidR="008642FF" w:rsidRDefault="008642FF">
      <w:r>
        <w:br w:type="page"/>
      </w:r>
    </w:p>
    <w:p w14:paraId="61C0CC74" w14:textId="77777777" w:rsidR="006E0918" w:rsidRDefault="006E0918" w:rsidP="006E0918">
      <w:pPr>
        <w:pStyle w:val="af2"/>
        <w:ind w:left="480" w:right="240"/>
      </w:pPr>
      <w:bookmarkStart w:id="60" w:name="_Toc29317709"/>
      <w:r>
        <w:rPr>
          <w:rFonts w:hint="eastAsia"/>
        </w:rPr>
        <w:lastRenderedPageBreak/>
        <w:t>按会员统计注单</w:t>
      </w:r>
      <w:bookmarkEnd w:id="60"/>
    </w:p>
    <w:p w14:paraId="3C706637" w14:textId="77777777" w:rsidR="006E0918" w:rsidRDefault="006E0918" w:rsidP="006E0918">
      <w:pPr>
        <w:pStyle w:val="af7"/>
        <w:ind w:left="504" w:right="240"/>
      </w:pPr>
      <w:r>
        <w:rPr>
          <w:rFonts w:hint="eastAsia"/>
        </w:rPr>
        <w:t>接口地址</w:t>
      </w:r>
    </w:p>
    <w:p w14:paraId="3F0E3149" w14:textId="7E303BDD" w:rsidR="006E0918" w:rsidRDefault="00AF4CC8" w:rsidP="006E0918">
      <w:pPr>
        <w:pStyle w:val="af6"/>
        <w:spacing w:before="200" w:after="120"/>
        <w:ind w:leftChars="200" w:left="480"/>
        <w:rPr>
          <w:rStyle w:val="af8"/>
        </w:rPr>
      </w:pPr>
      <w:r>
        <w:rPr>
          <w:rStyle w:val="af8"/>
        </w:rPr>
        <w:t>open.bg</w:t>
      </w:r>
      <w:r w:rsidR="006E0918" w:rsidRPr="006E0918">
        <w:rPr>
          <w:rStyle w:val="af8"/>
        </w:rPr>
        <w:t>.user.order.sum</w:t>
      </w:r>
    </w:p>
    <w:p w14:paraId="1E85872D" w14:textId="77777777" w:rsidR="006E0918" w:rsidRPr="00CB4242" w:rsidRDefault="006E0918" w:rsidP="006E0918">
      <w:pPr>
        <w:pStyle w:val="af7"/>
        <w:ind w:left="504" w:right="240"/>
      </w:pPr>
      <w:r w:rsidRPr="00CB4242">
        <w:rPr>
          <w:rFonts w:hint="eastAsia"/>
        </w:rPr>
        <w:t>接口说明</w:t>
      </w:r>
    </w:p>
    <w:p w14:paraId="039F9208" w14:textId="77777777" w:rsidR="006E0918" w:rsidRPr="00AB7E2B" w:rsidRDefault="006E0918" w:rsidP="006E0918">
      <w:pPr>
        <w:ind w:firstLine="518"/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Theme="minorEastAsia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1.</w:t>
      </w:r>
      <w:r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限制查询最近30天的数据；</w:t>
      </w:r>
    </w:p>
    <w:p w14:paraId="1BB1F7BA" w14:textId="77777777" w:rsidR="006E0918" w:rsidRPr="00AB7E2B" w:rsidRDefault="006E0918" w:rsidP="006E0918">
      <w:pPr>
        <w:ind w:firstLine="518"/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2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. 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查询的时间范围不能超过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3天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1579649A" w14:textId="77777777" w:rsidR="006E0918" w:rsidRPr="00CB4242" w:rsidRDefault="006E0918" w:rsidP="006E0918">
      <w:pPr>
        <w:ind w:firstLine="518"/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3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. 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接口访问频率限制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: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20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次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/小时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6D152D1A" w14:textId="77777777" w:rsidR="006E0918" w:rsidRPr="00134772" w:rsidRDefault="006E0918" w:rsidP="006E0918">
      <w:pPr>
        <w:pStyle w:val="af7"/>
        <w:spacing w:beforeLines="50" w:before="120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34772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请求参数</w:t>
      </w:r>
    </w:p>
    <w:tbl>
      <w:tblPr>
        <w:tblStyle w:val="a7"/>
        <w:tblW w:w="9010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0"/>
        <w:gridCol w:w="1272"/>
        <w:gridCol w:w="693"/>
        <w:gridCol w:w="691"/>
        <w:gridCol w:w="4994"/>
      </w:tblGrid>
      <w:tr w:rsidR="006E0918" w14:paraId="4CA948FB" w14:textId="77777777" w:rsidTr="00745C25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60703162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2" w:type="dxa"/>
            <w:shd w:val="clear" w:color="auto" w:fill="DEE7EC"/>
            <w:vAlign w:val="center"/>
          </w:tcPr>
          <w:p w14:paraId="4B236F04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3" w:type="dxa"/>
            <w:shd w:val="clear" w:color="auto" w:fill="DEE7EC"/>
            <w:vAlign w:val="center"/>
          </w:tcPr>
          <w:p w14:paraId="2966D44E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91" w:type="dxa"/>
            <w:shd w:val="clear" w:color="auto" w:fill="DEE7EC"/>
            <w:vAlign w:val="center"/>
          </w:tcPr>
          <w:p w14:paraId="68EB84BB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994" w:type="dxa"/>
            <w:shd w:val="clear" w:color="auto" w:fill="DEE7EC"/>
            <w:vAlign w:val="center"/>
          </w:tcPr>
          <w:p w14:paraId="2E4FF651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E0918" w14:paraId="0D110C5A" w14:textId="77777777" w:rsidTr="00745C25">
        <w:trPr>
          <w:trHeight w:val="397"/>
        </w:trPr>
        <w:tc>
          <w:tcPr>
            <w:tcW w:w="1360" w:type="dxa"/>
            <w:vAlign w:val="center"/>
          </w:tcPr>
          <w:p w14:paraId="1561B0EF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2" w:type="dxa"/>
            <w:vAlign w:val="center"/>
          </w:tcPr>
          <w:p w14:paraId="5FCD7BF1" w14:textId="77777777" w:rsidR="006E0918" w:rsidRPr="00F02D08" w:rsidRDefault="006E0918" w:rsidP="006E0918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693" w:type="dxa"/>
            <w:vAlign w:val="center"/>
          </w:tcPr>
          <w:p w14:paraId="6918B273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91" w:type="dxa"/>
            <w:vAlign w:val="center"/>
          </w:tcPr>
          <w:p w14:paraId="7382E72D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4994" w:type="dxa"/>
            <w:vAlign w:val="center"/>
          </w:tcPr>
          <w:p w14:paraId="7FEB9DC8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6E0918" w14:paraId="230A4F43" w14:textId="77777777" w:rsidTr="00745C25">
        <w:trPr>
          <w:trHeight w:val="397"/>
        </w:trPr>
        <w:tc>
          <w:tcPr>
            <w:tcW w:w="1360" w:type="dxa"/>
            <w:vAlign w:val="center"/>
          </w:tcPr>
          <w:p w14:paraId="62139490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72" w:type="dxa"/>
            <w:vAlign w:val="center"/>
          </w:tcPr>
          <w:p w14:paraId="2437372C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3" w:type="dxa"/>
            <w:vAlign w:val="center"/>
          </w:tcPr>
          <w:p w14:paraId="754C6B2C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91" w:type="dxa"/>
            <w:vAlign w:val="center"/>
          </w:tcPr>
          <w:p w14:paraId="0FB86F2C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4994" w:type="dxa"/>
            <w:vAlign w:val="center"/>
          </w:tcPr>
          <w:p w14:paraId="318DABF3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签名摘要sign=md5(random+sn+secretKey)</w:t>
            </w:r>
          </w:p>
        </w:tc>
      </w:tr>
      <w:tr w:rsidR="006E0918" w14:paraId="067A2D3F" w14:textId="77777777" w:rsidTr="00745C25">
        <w:trPr>
          <w:trHeight w:val="397"/>
        </w:trPr>
        <w:tc>
          <w:tcPr>
            <w:tcW w:w="1360" w:type="dxa"/>
            <w:vAlign w:val="center"/>
          </w:tcPr>
          <w:p w14:paraId="5D8F89D7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1272" w:type="dxa"/>
            <w:vAlign w:val="center"/>
          </w:tcPr>
          <w:p w14:paraId="66A7E867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3" w:type="dxa"/>
            <w:vAlign w:val="center"/>
          </w:tcPr>
          <w:p w14:paraId="528B9574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691" w:type="dxa"/>
            <w:vAlign w:val="center"/>
          </w:tcPr>
          <w:p w14:paraId="4FF15B68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4994" w:type="dxa"/>
            <w:vAlign w:val="center"/>
          </w:tcPr>
          <w:p w14:paraId="794C7D91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D47822">
              <w:rPr>
                <w:rFonts w:hint="eastAsia"/>
              </w:rPr>
              <w:t>厅代码</w:t>
            </w:r>
          </w:p>
        </w:tc>
      </w:tr>
      <w:tr w:rsidR="006E0918" w14:paraId="13EE2C87" w14:textId="77777777" w:rsidTr="00745C25">
        <w:trPr>
          <w:trHeight w:val="397"/>
        </w:trPr>
        <w:tc>
          <w:tcPr>
            <w:tcW w:w="1360" w:type="dxa"/>
            <w:vAlign w:val="center"/>
          </w:tcPr>
          <w:p w14:paraId="1826903F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m</w:t>
            </w:r>
            <w:r>
              <w:t>oduleId</w:t>
            </w:r>
          </w:p>
        </w:tc>
        <w:tc>
          <w:tcPr>
            <w:tcW w:w="1272" w:type="dxa"/>
            <w:vAlign w:val="center"/>
          </w:tcPr>
          <w:p w14:paraId="1A7889DF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3" w:type="dxa"/>
            <w:vAlign w:val="center"/>
          </w:tcPr>
          <w:p w14:paraId="1D4DE058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91" w:type="dxa"/>
            <w:vAlign w:val="center"/>
          </w:tcPr>
          <w:p w14:paraId="4FA44983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994" w:type="dxa"/>
            <w:vAlign w:val="center"/>
          </w:tcPr>
          <w:p w14:paraId="6CA5139C" w14:textId="77777777" w:rsidR="006E0918" w:rsidRPr="00D47822" w:rsidRDefault="007A10E8" w:rsidP="006E0918">
            <w:pPr>
              <w:pStyle w:val="af6"/>
              <w:spacing w:after="0"/>
              <w:ind w:leftChars="0" w:left="0"/>
              <w:jc w:val="both"/>
            </w:pPr>
            <w:hyperlink w:anchor="模块ID" w:history="1">
              <w:r w:rsidR="006E0918" w:rsidRPr="002D4799">
                <w:rPr>
                  <w:rStyle w:val="af4"/>
                  <w:rFonts w:ascii="Microsoft YaHei UI" w:hAnsi="Microsoft YaHei UI Light"/>
                </w:rPr>
                <w:t>模块ID</w:t>
              </w:r>
            </w:hyperlink>
          </w:p>
        </w:tc>
      </w:tr>
      <w:tr w:rsidR="006E0918" w14:paraId="24149A8F" w14:textId="77777777" w:rsidTr="00745C25">
        <w:trPr>
          <w:trHeight w:val="397"/>
        </w:trPr>
        <w:tc>
          <w:tcPr>
            <w:tcW w:w="1360" w:type="dxa"/>
            <w:vAlign w:val="center"/>
          </w:tcPr>
          <w:p w14:paraId="332EFD67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ameId</w:t>
            </w:r>
          </w:p>
        </w:tc>
        <w:tc>
          <w:tcPr>
            <w:tcW w:w="1272" w:type="dxa"/>
            <w:vAlign w:val="center"/>
          </w:tcPr>
          <w:p w14:paraId="2CBC2166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3" w:type="dxa"/>
            <w:vAlign w:val="center"/>
          </w:tcPr>
          <w:p w14:paraId="485A1CBF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91" w:type="dxa"/>
            <w:vAlign w:val="center"/>
          </w:tcPr>
          <w:p w14:paraId="440DAB4C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994" w:type="dxa"/>
            <w:vAlign w:val="center"/>
          </w:tcPr>
          <w:p w14:paraId="5B714944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游戏ID</w:t>
            </w:r>
          </w:p>
        </w:tc>
      </w:tr>
      <w:tr w:rsidR="006E0918" w14:paraId="58DDBD6A" w14:textId="77777777" w:rsidTr="00745C25">
        <w:trPr>
          <w:trHeight w:val="397"/>
        </w:trPr>
        <w:tc>
          <w:tcPr>
            <w:tcW w:w="1360" w:type="dxa"/>
            <w:vAlign w:val="center"/>
          </w:tcPr>
          <w:p w14:paraId="457A2628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loginIds</w:t>
            </w:r>
          </w:p>
        </w:tc>
        <w:tc>
          <w:tcPr>
            <w:tcW w:w="1272" w:type="dxa"/>
            <w:vAlign w:val="center"/>
          </w:tcPr>
          <w:p w14:paraId="7A16ADEF" w14:textId="77777777" w:rsidR="006E0918" w:rsidRPr="00F02D0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list&lt;</w:t>
            </w:r>
            <w:r w:rsidRPr="00F02D08">
              <w:t>string</w:t>
            </w:r>
            <w:r>
              <w:t>&gt;</w:t>
            </w:r>
          </w:p>
        </w:tc>
        <w:tc>
          <w:tcPr>
            <w:tcW w:w="693" w:type="dxa"/>
            <w:vAlign w:val="center"/>
          </w:tcPr>
          <w:p w14:paraId="531BAF1F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681A177E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994" w:type="dxa"/>
            <w:vAlign w:val="center"/>
          </w:tcPr>
          <w:p w14:paraId="4C0437CE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用户登录ID列表</w:t>
            </w:r>
          </w:p>
        </w:tc>
      </w:tr>
      <w:tr w:rsidR="006E0918" w14:paraId="30E0B839" w14:textId="77777777" w:rsidTr="00745C25">
        <w:trPr>
          <w:trHeight w:val="397"/>
        </w:trPr>
        <w:tc>
          <w:tcPr>
            <w:tcW w:w="1360" w:type="dxa"/>
            <w:vAlign w:val="center"/>
          </w:tcPr>
          <w:p w14:paraId="4DB874B5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orderId</w:t>
            </w:r>
          </w:p>
        </w:tc>
        <w:tc>
          <w:tcPr>
            <w:tcW w:w="1272" w:type="dxa"/>
            <w:vAlign w:val="center"/>
          </w:tcPr>
          <w:p w14:paraId="38621E7E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693" w:type="dxa"/>
            <w:vAlign w:val="center"/>
          </w:tcPr>
          <w:p w14:paraId="2738A057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691" w:type="dxa"/>
            <w:vAlign w:val="center"/>
          </w:tcPr>
          <w:p w14:paraId="426BF7E8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994" w:type="dxa"/>
            <w:vAlign w:val="center"/>
          </w:tcPr>
          <w:p w14:paraId="43125201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1D686A">
              <w:rPr>
                <w:rFonts w:hint="eastAsia"/>
              </w:rPr>
              <w:t>注单</w:t>
            </w:r>
            <w:r w:rsidRPr="001D686A">
              <w:t>ID</w:t>
            </w:r>
          </w:p>
        </w:tc>
      </w:tr>
      <w:tr w:rsidR="006E0918" w14:paraId="2FA0E242" w14:textId="77777777" w:rsidTr="00745C25">
        <w:trPr>
          <w:trHeight w:val="397"/>
        </w:trPr>
        <w:tc>
          <w:tcPr>
            <w:tcW w:w="1360" w:type="dxa"/>
            <w:vAlign w:val="center"/>
          </w:tcPr>
          <w:p w14:paraId="38081D9A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o</w:t>
            </w:r>
            <w:r>
              <w:t>rderIds</w:t>
            </w:r>
          </w:p>
        </w:tc>
        <w:tc>
          <w:tcPr>
            <w:tcW w:w="1272" w:type="dxa"/>
            <w:vAlign w:val="center"/>
          </w:tcPr>
          <w:p w14:paraId="2A646DF2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list&lt;long&gt;</w:t>
            </w:r>
          </w:p>
        </w:tc>
        <w:tc>
          <w:tcPr>
            <w:tcW w:w="693" w:type="dxa"/>
            <w:vAlign w:val="center"/>
          </w:tcPr>
          <w:p w14:paraId="69DA9DF3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02EA6699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994" w:type="dxa"/>
            <w:vAlign w:val="center"/>
          </w:tcPr>
          <w:p w14:paraId="756E9D99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1D686A">
              <w:rPr>
                <w:rFonts w:hint="eastAsia"/>
              </w:rPr>
              <w:t>注单</w:t>
            </w:r>
            <w:r w:rsidRPr="001D686A">
              <w:t>ID</w:t>
            </w:r>
            <w:r>
              <w:t>列表</w:t>
            </w:r>
          </w:p>
        </w:tc>
      </w:tr>
      <w:tr w:rsidR="006E0918" w14:paraId="13E803D5" w14:textId="77777777" w:rsidTr="00745C25">
        <w:trPr>
          <w:trHeight w:val="397"/>
        </w:trPr>
        <w:tc>
          <w:tcPr>
            <w:tcW w:w="1360" w:type="dxa"/>
            <w:vAlign w:val="center"/>
          </w:tcPr>
          <w:p w14:paraId="4A14C921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a</w:t>
            </w:r>
            <w:r>
              <w:t>gentLoginId</w:t>
            </w:r>
          </w:p>
        </w:tc>
        <w:tc>
          <w:tcPr>
            <w:tcW w:w="1272" w:type="dxa"/>
            <w:vAlign w:val="center"/>
          </w:tcPr>
          <w:p w14:paraId="1A74D7F3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3" w:type="dxa"/>
            <w:vAlign w:val="center"/>
          </w:tcPr>
          <w:p w14:paraId="0F8D3A68" w14:textId="0E21881D" w:rsidR="006E0918" w:rsidRDefault="00842EBC" w:rsidP="006E0918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691" w:type="dxa"/>
            <w:vAlign w:val="center"/>
          </w:tcPr>
          <w:p w14:paraId="380652F1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994" w:type="dxa"/>
            <w:vAlign w:val="center"/>
          </w:tcPr>
          <w:p w14:paraId="65A8B300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1D686A">
              <w:rPr>
                <w:rFonts w:hint="eastAsia"/>
              </w:rPr>
              <w:t>代理登录</w:t>
            </w:r>
            <w:r w:rsidRPr="001D686A">
              <w:t>ID</w:t>
            </w:r>
          </w:p>
        </w:tc>
      </w:tr>
      <w:tr w:rsidR="006E0918" w:rsidRPr="00241380" w14:paraId="2EB43573" w14:textId="77777777" w:rsidTr="00745C25">
        <w:trPr>
          <w:trHeight w:val="397"/>
        </w:trPr>
        <w:tc>
          <w:tcPr>
            <w:tcW w:w="1360" w:type="dxa"/>
            <w:vAlign w:val="center"/>
          </w:tcPr>
          <w:p w14:paraId="46E7CD62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statuses</w:t>
            </w:r>
          </w:p>
        </w:tc>
        <w:tc>
          <w:tcPr>
            <w:tcW w:w="1272" w:type="dxa"/>
            <w:vAlign w:val="center"/>
          </w:tcPr>
          <w:p w14:paraId="45BEFB9F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list&lt;int&gt;</w:t>
            </w:r>
          </w:p>
        </w:tc>
        <w:tc>
          <w:tcPr>
            <w:tcW w:w="693" w:type="dxa"/>
            <w:vAlign w:val="center"/>
          </w:tcPr>
          <w:p w14:paraId="4AC7E67E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71E2408B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4994" w:type="dxa"/>
            <w:vAlign w:val="center"/>
          </w:tcPr>
          <w:p w14:paraId="0FD30D5C" w14:textId="77777777" w:rsidR="006E0918" w:rsidRPr="005A1984" w:rsidRDefault="007A10E8" w:rsidP="006E0918">
            <w:pPr>
              <w:pStyle w:val="af6"/>
              <w:spacing w:after="0"/>
              <w:ind w:leftChars="0" w:left="0"/>
              <w:jc w:val="both"/>
            </w:pPr>
            <w:hyperlink w:anchor="注单状态" w:history="1">
              <w:r w:rsidR="006E0918" w:rsidRPr="002D4799">
                <w:rPr>
                  <w:rStyle w:val="af4"/>
                  <w:rFonts w:ascii="Microsoft YaHei UI" w:hAnsi="Microsoft YaHei UI Light" w:hint="eastAsia"/>
                </w:rPr>
                <w:t>注单状态</w:t>
              </w:r>
            </w:hyperlink>
            <w:r w:rsidR="006E0918" w:rsidRPr="002D4799">
              <w:rPr>
                <w:rFonts w:hint="eastAsia"/>
              </w:rPr>
              <w:t>列表</w:t>
            </w:r>
          </w:p>
        </w:tc>
      </w:tr>
      <w:tr w:rsidR="006E0918" w:rsidRPr="00241380" w14:paraId="0D38AAC8" w14:textId="77777777" w:rsidTr="00745C25">
        <w:trPr>
          <w:trHeight w:val="397"/>
        </w:trPr>
        <w:tc>
          <w:tcPr>
            <w:tcW w:w="1360" w:type="dxa"/>
            <w:vAlign w:val="center"/>
          </w:tcPr>
          <w:p w14:paraId="52734B00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bySettle</w:t>
            </w:r>
          </w:p>
        </w:tc>
        <w:tc>
          <w:tcPr>
            <w:tcW w:w="1272" w:type="dxa"/>
            <w:vAlign w:val="center"/>
          </w:tcPr>
          <w:p w14:paraId="2C11311E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bool</w:t>
            </w:r>
          </w:p>
        </w:tc>
        <w:tc>
          <w:tcPr>
            <w:tcW w:w="693" w:type="dxa"/>
            <w:vAlign w:val="center"/>
          </w:tcPr>
          <w:p w14:paraId="2A9617E1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1</w:t>
            </w:r>
          </w:p>
        </w:tc>
        <w:tc>
          <w:tcPr>
            <w:tcW w:w="691" w:type="dxa"/>
            <w:vAlign w:val="center"/>
          </w:tcPr>
          <w:p w14:paraId="5B1ECD42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4994" w:type="dxa"/>
            <w:vAlign w:val="center"/>
          </w:tcPr>
          <w:p w14:paraId="47B5317F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E535CA">
              <w:rPr>
                <w:rFonts w:hint="eastAsia"/>
              </w:rPr>
              <w:t>是否按结算时间查询</w:t>
            </w:r>
            <w:r w:rsidRPr="00E535CA">
              <w:t>;0,否(默认);1,是;</w:t>
            </w:r>
          </w:p>
        </w:tc>
      </w:tr>
      <w:tr w:rsidR="006E0918" w:rsidRPr="00241380" w14:paraId="37DF3603" w14:textId="77777777" w:rsidTr="00745C25">
        <w:trPr>
          <w:trHeight w:val="397"/>
        </w:trPr>
        <w:tc>
          <w:tcPr>
            <w:tcW w:w="1360" w:type="dxa"/>
            <w:vAlign w:val="center"/>
          </w:tcPr>
          <w:p w14:paraId="51FC85BC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5A1984">
              <w:t>startTime</w:t>
            </w:r>
          </w:p>
        </w:tc>
        <w:tc>
          <w:tcPr>
            <w:tcW w:w="1272" w:type="dxa"/>
            <w:vAlign w:val="center"/>
          </w:tcPr>
          <w:p w14:paraId="5FA35749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 w:rsidRPr="005A1984">
              <w:t>date</w:t>
            </w:r>
          </w:p>
        </w:tc>
        <w:tc>
          <w:tcPr>
            <w:tcW w:w="693" w:type="dxa"/>
            <w:vAlign w:val="center"/>
          </w:tcPr>
          <w:p w14:paraId="18586B21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691" w:type="dxa"/>
            <w:vAlign w:val="center"/>
          </w:tcPr>
          <w:p w14:paraId="1312A224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4994" w:type="dxa"/>
            <w:vAlign w:val="center"/>
          </w:tcPr>
          <w:p w14:paraId="4CE2E7B0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5A1984">
              <w:t>开始时间</w:t>
            </w:r>
          </w:p>
        </w:tc>
      </w:tr>
      <w:tr w:rsidR="006E0918" w:rsidRPr="009E717D" w14:paraId="3286F335" w14:textId="77777777" w:rsidTr="00745C25">
        <w:trPr>
          <w:trHeight w:val="397"/>
        </w:trPr>
        <w:tc>
          <w:tcPr>
            <w:tcW w:w="1360" w:type="dxa"/>
            <w:vAlign w:val="center"/>
          </w:tcPr>
          <w:p w14:paraId="0927DA39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5A1984">
              <w:t>endTime</w:t>
            </w:r>
          </w:p>
        </w:tc>
        <w:tc>
          <w:tcPr>
            <w:tcW w:w="1272" w:type="dxa"/>
            <w:vAlign w:val="center"/>
          </w:tcPr>
          <w:p w14:paraId="58EB7AF9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 w:rsidRPr="005A1984">
              <w:t>date</w:t>
            </w:r>
          </w:p>
        </w:tc>
        <w:tc>
          <w:tcPr>
            <w:tcW w:w="693" w:type="dxa"/>
            <w:vAlign w:val="center"/>
          </w:tcPr>
          <w:p w14:paraId="5CD97A1F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691" w:type="dxa"/>
            <w:vAlign w:val="center"/>
          </w:tcPr>
          <w:p w14:paraId="1E2EE509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4994" w:type="dxa"/>
            <w:vAlign w:val="center"/>
          </w:tcPr>
          <w:p w14:paraId="081541B8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5A1984">
              <w:t>截止时间</w:t>
            </w:r>
          </w:p>
        </w:tc>
      </w:tr>
      <w:tr w:rsidR="00745C25" w:rsidRPr="00D50A77" w14:paraId="58694408" w14:textId="77777777" w:rsidTr="00745C25">
        <w:trPr>
          <w:trHeight w:val="454"/>
        </w:trPr>
        <w:tc>
          <w:tcPr>
            <w:tcW w:w="1360" w:type="dxa"/>
            <w:vAlign w:val="center"/>
          </w:tcPr>
          <w:p w14:paraId="7257E6D2" w14:textId="77777777" w:rsidR="00745C25" w:rsidRPr="00D50A77" w:rsidRDefault="00745C25" w:rsidP="00FF03B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ameType</w:t>
            </w:r>
          </w:p>
        </w:tc>
        <w:tc>
          <w:tcPr>
            <w:tcW w:w="1272" w:type="dxa"/>
            <w:vAlign w:val="center"/>
          </w:tcPr>
          <w:p w14:paraId="313F000C" w14:textId="77777777" w:rsidR="00745C25" w:rsidRPr="00D50A77" w:rsidRDefault="00745C25" w:rsidP="00FF03B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3" w:type="dxa"/>
            <w:vAlign w:val="center"/>
          </w:tcPr>
          <w:p w14:paraId="58F1ACA4" w14:textId="77777777" w:rsidR="00745C25" w:rsidRPr="00D50A77" w:rsidRDefault="00745C25" w:rsidP="00FF03B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91" w:type="dxa"/>
            <w:vAlign w:val="center"/>
          </w:tcPr>
          <w:p w14:paraId="4A78F914" w14:textId="541E7DE2" w:rsidR="00745C25" w:rsidRPr="00D50A77" w:rsidRDefault="00745C25" w:rsidP="00FF03B3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994" w:type="dxa"/>
            <w:vAlign w:val="center"/>
          </w:tcPr>
          <w:p w14:paraId="1DF84484" w14:textId="78683501" w:rsidR="00745C25" w:rsidRPr="00D50A77" w:rsidRDefault="00745C25" w:rsidP="00FF03B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1</w:t>
            </w:r>
            <w:r>
              <w:t>05</w:t>
            </w:r>
            <w:r>
              <w:rPr>
                <w:rFonts w:hint="eastAsia"/>
              </w:rPr>
              <w:t>:BG</w:t>
            </w:r>
            <w:r>
              <w:t>捕鱼大师</w:t>
            </w:r>
            <w:r>
              <w:rPr>
                <w:rFonts w:hint="eastAsia"/>
              </w:rPr>
              <w:t>;</w:t>
            </w:r>
            <w:r>
              <w:t xml:space="preserve"> 411:西游捕鱼</w:t>
            </w:r>
            <w:r w:rsidR="00D21334">
              <w:rPr>
                <w:rFonts w:hint="eastAsia"/>
              </w:rPr>
              <w:t>;</w:t>
            </w:r>
            <w:r w:rsidR="00D21334">
              <w:t xml:space="preserve"> </w:t>
            </w:r>
            <w:r w:rsidR="00D21334">
              <w:rPr>
                <w:rFonts w:hAnsi="Microsoft YaHei UI" w:cs="Microsoft YaHei UI" w:hint="eastAsia"/>
                <w:color w:val="595959"/>
              </w:rPr>
              <w:t>443:BG棋牌</w:t>
            </w:r>
          </w:p>
        </w:tc>
      </w:tr>
    </w:tbl>
    <w:p w14:paraId="7E2CF70A" w14:textId="77777777" w:rsidR="006E0918" w:rsidRDefault="006E0918" w:rsidP="006E0918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</w:p>
    <w:p w14:paraId="1E0E4314" w14:textId="77777777" w:rsidR="006E0918" w:rsidRDefault="006E0918" w:rsidP="006E0918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0D05FD"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365"/>
        <w:gridCol w:w="1838"/>
        <w:gridCol w:w="660"/>
        <w:gridCol w:w="4448"/>
      </w:tblGrid>
      <w:tr w:rsidR="006E0918" w14:paraId="19C32C34" w14:textId="77777777" w:rsidTr="006E0918">
        <w:trPr>
          <w:trHeight w:val="454"/>
        </w:trPr>
        <w:tc>
          <w:tcPr>
            <w:tcW w:w="2062" w:type="dxa"/>
            <w:gridSpan w:val="2"/>
            <w:shd w:val="clear" w:color="auto" w:fill="DEE7EC"/>
            <w:vAlign w:val="center"/>
          </w:tcPr>
          <w:p w14:paraId="24302744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838" w:type="dxa"/>
            <w:shd w:val="clear" w:color="auto" w:fill="DEE7EC"/>
            <w:vAlign w:val="center"/>
          </w:tcPr>
          <w:p w14:paraId="665F1CBD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60" w:type="dxa"/>
            <w:shd w:val="clear" w:color="auto" w:fill="DEE7EC"/>
            <w:vAlign w:val="center"/>
          </w:tcPr>
          <w:p w14:paraId="69DE71F9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448" w:type="dxa"/>
            <w:shd w:val="clear" w:color="auto" w:fill="DEE7EC"/>
            <w:vAlign w:val="center"/>
          </w:tcPr>
          <w:p w14:paraId="15C74C34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E0918" w14:paraId="40BFB021" w14:textId="77777777" w:rsidTr="006E0918">
        <w:trPr>
          <w:trHeight w:val="454"/>
        </w:trPr>
        <w:tc>
          <w:tcPr>
            <w:tcW w:w="697" w:type="dxa"/>
            <w:vMerge w:val="restart"/>
            <w:vAlign w:val="center"/>
          </w:tcPr>
          <w:p w14:paraId="6F837B0A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365" w:type="dxa"/>
            <w:vAlign w:val="center"/>
          </w:tcPr>
          <w:p w14:paraId="221418A9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Items</w:t>
            </w:r>
          </w:p>
        </w:tc>
        <w:tc>
          <w:tcPr>
            <w:tcW w:w="1838" w:type="dxa"/>
            <w:vAlign w:val="center"/>
          </w:tcPr>
          <w:p w14:paraId="7802BFC4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list&lt;object&gt;</w:t>
            </w:r>
          </w:p>
        </w:tc>
        <w:tc>
          <w:tcPr>
            <w:tcW w:w="660" w:type="dxa"/>
            <w:vAlign w:val="center"/>
          </w:tcPr>
          <w:p w14:paraId="1C83C122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4448" w:type="dxa"/>
            <w:vAlign w:val="center"/>
          </w:tcPr>
          <w:p w14:paraId="059503CE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864A02">
              <w:rPr>
                <w:rFonts w:hint="eastAsia"/>
              </w:rPr>
              <w:t>注单列表</w:t>
            </w:r>
          </w:p>
        </w:tc>
      </w:tr>
      <w:tr w:rsidR="006E0918" w14:paraId="2F0BDF1D" w14:textId="77777777" w:rsidTr="006E0918">
        <w:trPr>
          <w:trHeight w:val="454"/>
        </w:trPr>
        <w:tc>
          <w:tcPr>
            <w:tcW w:w="697" w:type="dxa"/>
            <w:vMerge/>
            <w:vAlign w:val="center"/>
          </w:tcPr>
          <w:p w14:paraId="14D4C7F8" w14:textId="77777777" w:rsidR="006E0918" w:rsidRDefault="006E0918" w:rsidP="006E0918">
            <w:pPr>
              <w:pStyle w:val="af6"/>
              <w:ind w:leftChars="0" w:left="0"/>
              <w:jc w:val="both"/>
            </w:pPr>
          </w:p>
        </w:tc>
        <w:tc>
          <w:tcPr>
            <w:tcW w:w="1365" w:type="dxa"/>
            <w:vAlign w:val="center"/>
          </w:tcPr>
          <w:p w14:paraId="420830BD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total</w:t>
            </w:r>
          </w:p>
        </w:tc>
        <w:tc>
          <w:tcPr>
            <w:tcW w:w="1838" w:type="dxa"/>
            <w:vAlign w:val="center"/>
          </w:tcPr>
          <w:p w14:paraId="4F428C9D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60" w:type="dxa"/>
            <w:vAlign w:val="center"/>
          </w:tcPr>
          <w:p w14:paraId="47194797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4448" w:type="dxa"/>
            <w:vAlign w:val="center"/>
          </w:tcPr>
          <w:p w14:paraId="2FDC3C8E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匹配条件的</w:t>
            </w:r>
            <w:r>
              <w:rPr>
                <w:rFonts w:hint="eastAsia"/>
              </w:rPr>
              <w:t>记录总数</w:t>
            </w:r>
          </w:p>
        </w:tc>
      </w:tr>
      <w:tr w:rsidR="006E0918" w14:paraId="5CA40ADE" w14:textId="77777777" w:rsidTr="006E0918">
        <w:trPr>
          <w:trHeight w:val="454"/>
        </w:trPr>
        <w:tc>
          <w:tcPr>
            <w:tcW w:w="697" w:type="dxa"/>
            <w:vMerge/>
            <w:vAlign w:val="center"/>
          </w:tcPr>
          <w:p w14:paraId="757B38F8" w14:textId="77777777" w:rsidR="006E0918" w:rsidRDefault="006E0918" w:rsidP="006E0918">
            <w:pPr>
              <w:pStyle w:val="af6"/>
              <w:ind w:leftChars="0" w:left="0"/>
              <w:jc w:val="both"/>
            </w:pPr>
          </w:p>
        </w:tc>
        <w:tc>
          <w:tcPr>
            <w:tcW w:w="1365" w:type="dxa"/>
            <w:vAlign w:val="center"/>
          </w:tcPr>
          <w:p w14:paraId="13456F58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pageIndex</w:t>
            </w:r>
          </w:p>
        </w:tc>
        <w:tc>
          <w:tcPr>
            <w:tcW w:w="1838" w:type="dxa"/>
            <w:vAlign w:val="center"/>
          </w:tcPr>
          <w:p w14:paraId="69CD3026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60" w:type="dxa"/>
            <w:vAlign w:val="center"/>
          </w:tcPr>
          <w:p w14:paraId="7FBD0FF2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4448" w:type="dxa"/>
            <w:vAlign w:val="center"/>
          </w:tcPr>
          <w:p w14:paraId="1319B792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页码</w:t>
            </w:r>
          </w:p>
        </w:tc>
      </w:tr>
      <w:tr w:rsidR="006E0918" w14:paraId="7504226D" w14:textId="77777777" w:rsidTr="006E0918">
        <w:trPr>
          <w:trHeight w:val="454"/>
        </w:trPr>
        <w:tc>
          <w:tcPr>
            <w:tcW w:w="697" w:type="dxa"/>
            <w:vMerge/>
            <w:vAlign w:val="center"/>
          </w:tcPr>
          <w:p w14:paraId="1C41D4A5" w14:textId="77777777" w:rsidR="006E0918" w:rsidRDefault="006E0918" w:rsidP="006E0918">
            <w:pPr>
              <w:pStyle w:val="af6"/>
              <w:ind w:leftChars="0" w:left="0"/>
              <w:jc w:val="both"/>
            </w:pPr>
          </w:p>
        </w:tc>
        <w:tc>
          <w:tcPr>
            <w:tcW w:w="1365" w:type="dxa"/>
            <w:vAlign w:val="center"/>
          </w:tcPr>
          <w:p w14:paraId="24878A4C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pageSize</w:t>
            </w:r>
          </w:p>
        </w:tc>
        <w:tc>
          <w:tcPr>
            <w:tcW w:w="1838" w:type="dxa"/>
            <w:vAlign w:val="center"/>
          </w:tcPr>
          <w:p w14:paraId="7ED13C9A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60" w:type="dxa"/>
            <w:vAlign w:val="center"/>
          </w:tcPr>
          <w:p w14:paraId="3C0EEC96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4448" w:type="dxa"/>
            <w:vAlign w:val="center"/>
          </w:tcPr>
          <w:p w14:paraId="23970E16" w14:textId="77777777" w:rsidR="006E0918" w:rsidRPr="005E36D6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分页大小</w:t>
            </w:r>
          </w:p>
        </w:tc>
      </w:tr>
      <w:tr w:rsidR="006E0918" w14:paraId="65A9530D" w14:textId="77777777" w:rsidTr="006E0918">
        <w:trPr>
          <w:trHeight w:val="454"/>
        </w:trPr>
        <w:tc>
          <w:tcPr>
            <w:tcW w:w="697" w:type="dxa"/>
            <w:vMerge/>
            <w:vAlign w:val="center"/>
          </w:tcPr>
          <w:p w14:paraId="3AA9B7E5" w14:textId="77777777" w:rsidR="006E0918" w:rsidRDefault="006E0918" w:rsidP="006E0918">
            <w:pPr>
              <w:pStyle w:val="af6"/>
              <w:ind w:leftChars="0" w:left="0"/>
              <w:jc w:val="both"/>
            </w:pPr>
          </w:p>
        </w:tc>
        <w:tc>
          <w:tcPr>
            <w:tcW w:w="1365" w:type="dxa"/>
            <w:vAlign w:val="center"/>
          </w:tcPr>
          <w:p w14:paraId="1C008F41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etag</w:t>
            </w:r>
          </w:p>
        </w:tc>
        <w:tc>
          <w:tcPr>
            <w:tcW w:w="1838" w:type="dxa"/>
            <w:vAlign w:val="center"/>
          </w:tcPr>
          <w:p w14:paraId="5C8479E4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60" w:type="dxa"/>
            <w:vAlign w:val="center"/>
          </w:tcPr>
          <w:p w14:paraId="61451264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4448" w:type="dxa"/>
            <w:vAlign w:val="center"/>
          </w:tcPr>
          <w:p w14:paraId="31DF7C1E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864A02">
              <w:t>ETag标记(缓存加速)</w:t>
            </w:r>
          </w:p>
        </w:tc>
      </w:tr>
      <w:tr w:rsidR="006E0918" w14:paraId="36476141" w14:textId="77777777" w:rsidTr="006E0918">
        <w:trPr>
          <w:trHeight w:val="454"/>
        </w:trPr>
        <w:tc>
          <w:tcPr>
            <w:tcW w:w="697" w:type="dxa"/>
            <w:vMerge/>
            <w:vAlign w:val="center"/>
          </w:tcPr>
          <w:p w14:paraId="2BE416DB" w14:textId="77777777" w:rsidR="006E0918" w:rsidRDefault="006E0918" w:rsidP="006E0918">
            <w:pPr>
              <w:pStyle w:val="af6"/>
              <w:ind w:leftChars="0" w:left="0"/>
              <w:jc w:val="both"/>
            </w:pPr>
          </w:p>
        </w:tc>
        <w:tc>
          <w:tcPr>
            <w:tcW w:w="1365" w:type="dxa"/>
            <w:vAlign w:val="center"/>
          </w:tcPr>
          <w:p w14:paraId="684D9012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stats</w:t>
            </w:r>
          </w:p>
        </w:tc>
        <w:tc>
          <w:tcPr>
            <w:tcW w:w="1838" w:type="dxa"/>
            <w:vAlign w:val="center"/>
          </w:tcPr>
          <w:p w14:paraId="029CEB71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t>object</w:t>
            </w:r>
          </w:p>
        </w:tc>
        <w:tc>
          <w:tcPr>
            <w:tcW w:w="660" w:type="dxa"/>
            <w:vAlign w:val="center"/>
          </w:tcPr>
          <w:p w14:paraId="59010CEA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4448" w:type="dxa"/>
            <w:vAlign w:val="center"/>
          </w:tcPr>
          <w:p w14:paraId="18595610" w14:textId="77777777" w:rsidR="006E0918" w:rsidRPr="005A1984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864A02">
              <w:rPr>
                <w:rFonts w:hint="eastAsia"/>
              </w:rPr>
              <w:t>小计信息</w:t>
            </w:r>
          </w:p>
        </w:tc>
      </w:tr>
    </w:tbl>
    <w:p w14:paraId="6B6AD25A" w14:textId="77777777" w:rsidR="006E0918" w:rsidRDefault="006E0918" w:rsidP="006E0918">
      <w:pPr>
        <w:spacing w:after="200" w:line="288" w:lineRule="auto"/>
        <w:rPr>
          <w:rStyle w:val="af8"/>
          <w:rFonts w:eastAsia="Microsoft YaHei UI" w:cstheme="minorBidi"/>
          <w:position w:val="0"/>
          <w:szCs w:val="20"/>
          <w:bdr w:val="none" w:sz="0" w:space="0" w:color="auto"/>
          <w:shd w:val="clear" w:color="auto" w:fill="auto"/>
        </w:rPr>
      </w:pPr>
    </w:p>
    <w:p w14:paraId="7C14BB6E" w14:textId="77777777" w:rsidR="006E0918" w:rsidRDefault="006E0918" w:rsidP="006E0918">
      <w:pPr>
        <w:pStyle w:val="af9"/>
        <w:spacing w:before="120" w:after="0" w:line="240" w:lineRule="auto"/>
        <w:ind w:left="528"/>
        <w:rPr>
          <w:lang w:eastAsia="zh-Hans"/>
        </w:rPr>
      </w:pPr>
      <w:r w:rsidRPr="00821388">
        <w:rPr>
          <w:rFonts w:hint="eastAsia"/>
          <w:lang w:eastAsia="zh-Hans"/>
        </w:rPr>
        <w:lastRenderedPageBreak/>
        <w:t>items</w:t>
      </w:r>
      <w:r w:rsidRPr="00821388"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762"/>
        <w:gridCol w:w="980"/>
        <w:gridCol w:w="820"/>
        <w:gridCol w:w="5446"/>
      </w:tblGrid>
      <w:tr w:rsidR="006E0918" w14:paraId="606D0230" w14:textId="77777777" w:rsidTr="006E0918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42676B2A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1486FC02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197E92B9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27CF8D50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E0918" w14:paraId="6EE97DFB" w14:textId="77777777" w:rsidTr="00171B5F">
        <w:trPr>
          <w:trHeight w:val="397"/>
        </w:trPr>
        <w:tc>
          <w:tcPr>
            <w:tcW w:w="1353" w:type="dxa"/>
            <w:vAlign w:val="center"/>
          </w:tcPr>
          <w:p w14:paraId="50F9DA41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uid</w:t>
            </w:r>
          </w:p>
        </w:tc>
        <w:tc>
          <w:tcPr>
            <w:tcW w:w="992" w:type="dxa"/>
            <w:vAlign w:val="center"/>
          </w:tcPr>
          <w:p w14:paraId="1C36E242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long</w:t>
            </w:r>
          </w:p>
        </w:tc>
        <w:tc>
          <w:tcPr>
            <w:tcW w:w="851" w:type="dxa"/>
            <w:vAlign w:val="center"/>
          </w:tcPr>
          <w:p w14:paraId="0092AE03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64</w:t>
            </w:r>
          </w:p>
        </w:tc>
        <w:tc>
          <w:tcPr>
            <w:tcW w:w="5812" w:type="dxa"/>
            <w:vAlign w:val="center"/>
          </w:tcPr>
          <w:p w14:paraId="162A46C4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用户ID</w:t>
            </w:r>
          </w:p>
        </w:tc>
      </w:tr>
      <w:tr w:rsidR="006E0918" w:rsidRPr="00114D94" w14:paraId="3701C0B4" w14:textId="77777777" w:rsidTr="00171B5F">
        <w:trPr>
          <w:trHeight w:val="397"/>
        </w:trPr>
        <w:tc>
          <w:tcPr>
            <w:tcW w:w="1353" w:type="dxa"/>
            <w:vAlign w:val="center"/>
          </w:tcPr>
          <w:p w14:paraId="0E92F50B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loginId</w:t>
            </w:r>
          </w:p>
        </w:tc>
        <w:tc>
          <w:tcPr>
            <w:tcW w:w="992" w:type="dxa"/>
            <w:vAlign w:val="center"/>
          </w:tcPr>
          <w:p w14:paraId="36CF639D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string</w:t>
            </w:r>
          </w:p>
        </w:tc>
        <w:tc>
          <w:tcPr>
            <w:tcW w:w="851" w:type="dxa"/>
            <w:vAlign w:val="center"/>
          </w:tcPr>
          <w:p w14:paraId="4D2D55DA" w14:textId="7CFC2BA3" w:rsidR="006E0918" w:rsidRPr="00F7411A" w:rsidRDefault="00842EBC" w:rsidP="00842EB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812" w:type="dxa"/>
            <w:vAlign w:val="center"/>
          </w:tcPr>
          <w:p w14:paraId="5F436189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用户登录ID</w:t>
            </w:r>
          </w:p>
        </w:tc>
      </w:tr>
      <w:tr w:rsidR="006E0918" w:rsidRPr="00114D94" w14:paraId="121F45DC" w14:textId="77777777" w:rsidTr="00171B5F">
        <w:trPr>
          <w:trHeight w:val="397"/>
        </w:trPr>
        <w:tc>
          <w:tcPr>
            <w:tcW w:w="1353" w:type="dxa"/>
            <w:vAlign w:val="center"/>
          </w:tcPr>
          <w:p w14:paraId="594A7D80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ymd</w:t>
            </w:r>
          </w:p>
        </w:tc>
        <w:tc>
          <w:tcPr>
            <w:tcW w:w="992" w:type="dxa"/>
            <w:vAlign w:val="center"/>
          </w:tcPr>
          <w:p w14:paraId="19BD759D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string</w:t>
            </w:r>
          </w:p>
        </w:tc>
        <w:tc>
          <w:tcPr>
            <w:tcW w:w="851" w:type="dxa"/>
            <w:vAlign w:val="center"/>
          </w:tcPr>
          <w:p w14:paraId="1455C0E9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16</w:t>
            </w:r>
          </w:p>
        </w:tc>
        <w:tc>
          <w:tcPr>
            <w:tcW w:w="5812" w:type="dxa"/>
            <w:vAlign w:val="center"/>
          </w:tcPr>
          <w:p w14:paraId="38D658F3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年月日(yyyy-MM-dd)</w:t>
            </w:r>
          </w:p>
        </w:tc>
      </w:tr>
      <w:tr w:rsidR="006E0918" w:rsidRPr="00114D94" w14:paraId="52BE9E9D" w14:textId="77777777" w:rsidTr="00171B5F">
        <w:trPr>
          <w:trHeight w:val="397"/>
        </w:trPr>
        <w:tc>
          <w:tcPr>
            <w:tcW w:w="1353" w:type="dxa"/>
            <w:vAlign w:val="center"/>
          </w:tcPr>
          <w:p w14:paraId="54C7CBC2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ordercount</w:t>
            </w:r>
          </w:p>
        </w:tc>
        <w:tc>
          <w:tcPr>
            <w:tcW w:w="992" w:type="dxa"/>
            <w:vAlign w:val="center"/>
          </w:tcPr>
          <w:p w14:paraId="0FE0AC38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int</w:t>
            </w:r>
          </w:p>
        </w:tc>
        <w:tc>
          <w:tcPr>
            <w:tcW w:w="851" w:type="dxa"/>
            <w:vAlign w:val="center"/>
          </w:tcPr>
          <w:p w14:paraId="393B928C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812" w:type="dxa"/>
            <w:vAlign w:val="center"/>
          </w:tcPr>
          <w:p w14:paraId="3D71D329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用户注单数量</w:t>
            </w:r>
          </w:p>
        </w:tc>
      </w:tr>
      <w:tr w:rsidR="006E0918" w:rsidRPr="00114D94" w14:paraId="59F65397" w14:textId="77777777" w:rsidTr="00171B5F">
        <w:trPr>
          <w:trHeight w:val="397"/>
        </w:trPr>
        <w:tc>
          <w:tcPr>
            <w:tcW w:w="1353" w:type="dxa"/>
            <w:vAlign w:val="center"/>
          </w:tcPr>
          <w:p w14:paraId="75D7DB40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orderamount</w:t>
            </w:r>
          </w:p>
        </w:tc>
        <w:tc>
          <w:tcPr>
            <w:tcW w:w="992" w:type="dxa"/>
            <w:vAlign w:val="center"/>
          </w:tcPr>
          <w:p w14:paraId="75032DDE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51" w:type="dxa"/>
            <w:vAlign w:val="center"/>
          </w:tcPr>
          <w:p w14:paraId="16039529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812" w:type="dxa"/>
            <w:vAlign w:val="center"/>
          </w:tcPr>
          <w:p w14:paraId="227E14F2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注单金额</w:t>
            </w:r>
          </w:p>
        </w:tc>
      </w:tr>
      <w:tr w:rsidR="006E0918" w:rsidRPr="00114D94" w14:paraId="14ECCB5E" w14:textId="77777777" w:rsidTr="00171B5F">
        <w:trPr>
          <w:trHeight w:val="397"/>
        </w:trPr>
        <w:tc>
          <w:tcPr>
            <w:tcW w:w="1353" w:type="dxa"/>
            <w:vAlign w:val="center"/>
          </w:tcPr>
          <w:p w14:paraId="59F1B33A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validorderamount</w:t>
            </w:r>
          </w:p>
        </w:tc>
        <w:tc>
          <w:tcPr>
            <w:tcW w:w="992" w:type="dxa"/>
            <w:vAlign w:val="center"/>
          </w:tcPr>
          <w:p w14:paraId="28759D13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51" w:type="dxa"/>
            <w:vAlign w:val="center"/>
          </w:tcPr>
          <w:p w14:paraId="4317B60C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812" w:type="dxa"/>
            <w:vAlign w:val="center"/>
          </w:tcPr>
          <w:p w14:paraId="7FAFC385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有效下注金额</w:t>
            </w:r>
          </w:p>
        </w:tc>
      </w:tr>
      <w:tr w:rsidR="006E0918" w:rsidRPr="00114D94" w14:paraId="38CBB735" w14:textId="77777777" w:rsidTr="00171B5F">
        <w:trPr>
          <w:trHeight w:val="397"/>
        </w:trPr>
        <w:tc>
          <w:tcPr>
            <w:tcW w:w="1353" w:type="dxa"/>
            <w:vAlign w:val="center"/>
          </w:tcPr>
          <w:p w14:paraId="5B4286F9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validbetamount</w:t>
            </w:r>
          </w:p>
        </w:tc>
        <w:tc>
          <w:tcPr>
            <w:tcW w:w="992" w:type="dxa"/>
            <w:vAlign w:val="center"/>
          </w:tcPr>
          <w:p w14:paraId="2240F6A5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51" w:type="dxa"/>
            <w:vAlign w:val="center"/>
          </w:tcPr>
          <w:p w14:paraId="3142D8E8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812" w:type="dxa"/>
            <w:vAlign w:val="center"/>
          </w:tcPr>
          <w:p w14:paraId="6C880243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打码量</w:t>
            </w:r>
          </w:p>
        </w:tc>
      </w:tr>
      <w:tr w:rsidR="006E0918" w:rsidRPr="00114D94" w14:paraId="27574FB6" w14:textId="77777777" w:rsidTr="00171B5F">
        <w:trPr>
          <w:trHeight w:val="397"/>
        </w:trPr>
        <w:tc>
          <w:tcPr>
            <w:tcW w:w="1353" w:type="dxa"/>
            <w:vAlign w:val="center"/>
          </w:tcPr>
          <w:p w14:paraId="7A403142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paymentamount</w:t>
            </w:r>
          </w:p>
        </w:tc>
        <w:tc>
          <w:tcPr>
            <w:tcW w:w="992" w:type="dxa"/>
            <w:vAlign w:val="center"/>
          </w:tcPr>
          <w:p w14:paraId="0BAEBC59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51" w:type="dxa"/>
            <w:vAlign w:val="center"/>
          </w:tcPr>
          <w:p w14:paraId="497C501D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812" w:type="dxa"/>
            <w:vAlign w:val="center"/>
          </w:tcPr>
          <w:p w14:paraId="411A41B3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派彩总额</w:t>
            </w:r>
          </w:p>
        </w:tc>
      </w:tr>
      <w:tr w:rsidR="00171B5F" w:rsidRPr="00114D94" w14:paraId="0576C23C" w14:textId="77777777" w:rsidTr="00171B5F">
        <w:trPr>
          <w:trHeight w:val="397"/>
        </w:trPr>
        <w:tc>
          <w:tcPr>
            <w:tcW w:w="1353" w:type="dxa"/>
            <w:vAlign w:val="center"/>
          </w:tcPr>
          <w:p w14:paraId="5B99D13B" w14:textId="77777777" w:rsidR="00171B5F" w:rsidRPr="00F7411A" w:rsidRDefault="00171B5F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j</w:t>
            </w:r>
            <w:r>
              <w:t>ackpot</w:t>
            </w:r>
          </w:p>
        </w:tc>
        <w:tc>
          <w:tcPr>
            <w:tcW w:w="992" w:type="dxa"/>
            <w:vAlign w:val="center"/>
          </w:tcPr>
          <w:p w14:paraId="36FCB5A7" w14:textId="77777777" w:rsidR="00171B5F" w:rsidRPr="00F7411A" w:rsidRDefault="00171B5F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851" w:type="dxa"/>
            <w:vAlign w:val="center"/>
          </w:tcPr>
          <w:p w14:paraId="17D18CC1" w14:textId="77777777" w:rsidR="00171B5F" w:rsidRPr="00F7411A" w:rsidRDefault="00171B5F" w:rsidP="00842EB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812" w:type="dxa"/>
            <w:vAlign w:val="center"/>
          </w:tcPr>
          <w:p w14:paraId="5D118DB8" w14:textId="77777777" w:rsidR="00171B5F" w:rsidRPr="00F7411A" w:rsidRDefault="00171B5F" w:rsidP="006E0918">
            <w:pPr>
              <w:pStyle w:val="af6"/>
              <w:spacing w:after="0"/>
              <w:ind w:leftChars="0" w:left="0"/>
              <w:jc w:val="both"/>
            </w:pPr>
            <w:r w:rsidRPr="00171B5F">
              <w:t>JP中奖</w:t>
            </w:r>
          </w:p>
        </w:tc>
      </w:tr>
      <w:tr w:rsidR="00171B5F" w:rsidRPr="00114D94" w14:paraId="5A036F5E" w14:textId="77777777" w:rsidTr="00171B5F">
        <w:trPr>
          <w:trHeight w:val="397"/>
        </w:trPr>
        <w:tc>
          <w:tcPr>
            <w:tcW w:w="1353" w:type="dxa"/>
            <w:vAlign w:val="center"/>
          </w:tcPr>
          <w:p w14:paraId="38062AF9" w14:textId="77777777" w:rsidR="00171B5F" w:rsidRDefault="00171B5F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e</w:t>
            </w:r>
            <w:r>
              <w:t>xtend</w:t>
            </w:r>
          </w:p>
        </w:tc>
        <w:tc>
          <w:tcPr>
            <w:tcW w:w="992" w:type="dxa"/>
            <w:vAlign w:val="center"/>
          </w:tcPr>
          <w:p w14:paraId="5FAB6E9E" w14:textId="77777777" w:rsidR="00171B5F" w:rsidRDefault="00171B5F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851" w:type="dxa"/>
            <w:vAlign w:val="center"/>
          </w:tcPr>
          <w:p w14:paraId="4EBF8D46" w14:textId="77777777" w:rsidR="00171B5F" w:rsidRDefault="00171B5F" w:rsidP="00842EB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812" w:type="dxa"/>
            <w:vAlign w:val="center"/>
          </w:tcPr>
          <w:p w14:paraId="259B8328" w14:textId="77777777" w:rsidR="00171B5F" w:rsidRPr="00F7411A" w:rsidRDefault="00171B5F" w:rsidP="006E0918">
            <w:pPr>
              <w:pStyle w:val="af6"/>
              <w:spacing w:after="0"/>
              <w:ind w:leftChars="0" w:left="0"/>
              <w:jc w:val="both"/>
            </w:pPr>
            <w:r w:rsidRPr="00171B5F">
              <w:t>JP预抽</w:t>
            </w:r>
          </w:p>
        </w:tc>
      </w:tr>
    </w:tbl>
    <w:p w14:paraId="50D4612F" w14:textId="77777777" w:rsidR="006E0918" w:rsidRDefault="006E0918" w:rsidP="006E0918">
      <w:pPr>
        <w:pStyle w:val="af9"/>
        <w:spacing w:before="120" w:after="0" w:line="240" w:lineRule="auto"/>
        <w:ind w:left="528"/>
        <w:rPr>
          <w:lang w:eastAsia="zh-Hans"/>
        </w:rPr>
      </w:pPr>
      <w:r w:rsidRPr="00114D94">
        <w:rPr>
          <w:rFonts w:hint="eastAsia"/>
          <w:lang w:eastAsia="zh-Hans"/>
        </w:rPr>
        <w:t xml:space="preserve"> stats</w:t>
      </w:r>
      <w:r w:rsidRPr="00114D94">
        <w:rPr>
          <w:rFonts w:hint="eastAsia"/>
          <w:lang w:eastAsia="zh-Hans"/>
        </w:rPr>
        <w:t>元素属性描述</w:t>
      </w:r>
      <w:r w:rsidRPr="00114D94">
        <w:rPr>
          <w:rFonts w:hint="eastAsia"/>
          <w:lang w:eastAsia="zh-Hans"/>
        </w:rPr>
        <w:t xml:space="preserve">: 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794"/>
        <w:gridCol w:w="965"/>
        <w:gridCol w:w="821"/>
        <w:gridCol w:w="5428"/>
      </w:tblGrid>
      <w:tr w:rsidR="006E0918" w14:paraId="51011886" w14:textId="77777777" w:rsidTr="006E0918">
        <w:trPr>
          <w:trHeight w:val="454"/>
        </w:trPr>
        <w:tc>
          <w:tcPr>
            <w:tcW w:w="1794" w:type="dxa"/>
            <w:shd w:val="clear" w:color="auto" w:fill="DEE7EC"/>
            <w:vAlign w:val="center"/>
          </w:tcPr>
          <w:p w14:paraId="7EA12176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65" w:type="dxa"/>
            <w:shd w:val="clear" w:color="auto" w:fill="DEE7EC"/>
            <w:vAlign w:val="center"/>
          </w:tcPr>
          <w:p w14:paraId="068DA076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21" w:type="dxa"/>
            <w:shd w:val="clear" w:color="auto" w:fill="DEE7EC"/>
            <w:vAlign w:val="center"/>
          </w:tcPr>
          <w:p w14:paraId="02517443" w14:textId="77777777" w:rsidR="006E0918" w:rsidRDefault="006E0918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428" w:type="dxa"/>
            <w:shd w:val="clear" w:color="auto" w:fill="DEE7EC"/>
            <w:vAlign w:val="center"/>
          </w:tcPr>
          <w:p w14:paraId="09E5D3F5" w14:textId="77777777" w:rsidR="006E0918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E0918" w14:paraId="7727965D" w14:textId="77777777" w:rsidTr="00171B5F">
        <w:trPr>
          <w:trHeight w:val="397"/>
        </w:trPr>
        <w:tc>
          <w:tcPr>
            <w:tcW w:w="1794" w:type="dxa"/>
            <w:vAlign w:val="center"/>
          </w:tcPr>
          <w:p w14:paraId="3216B832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ordercount</w:t>
            </w:r>
          </w:p>
        </w:tc>
        <w:tc>
          <w:tcPr>
            <w:tcW w:w="965" w:type="dxa"/>
            <w:vAlign w:val="center"/>
          </w:tcPr>
          <w:p w14:paraId="2CA51375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int</w:t>
            </w:r>
          </w:p>
        </w:tc>
        <w:tc>
          <w:tcPr>
            <w:tcW w:w="821" w:type="dxa"/>
            <w:vAlign w:val="center"/>
          </w:tcPr>
          <w:p w14:paraId="53E8394F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0EEB6252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用户注单数量</w:t>
            </w:r>
          </w:p>
        </w:tc>
      </w:tr>
      <w:tr w:rsidR="006E0918" w:rsidRPr="00114D94" w14:paraId="761E6C7C" w14:textId="77777777" w:rsidTr="00171B5F">
        <w:trPr>
          <w:trHeight w:val="397"/>
        </w:trPr>
        <w:tc>
          <w:tcPr>
            <w:tcW w:w="1794" w:type="dxa"/>
            <w:vAlign w:val="center"/>
          </w:tcPr>
          <w:p w14:paraId="44C05EED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orderamount</w:t>
            </w:r>
          </w:p>
        </w:tc>
        <w:tc>
          <w:tcPr>
            <w:tcW w:w="965" w:type="dxa"/>
            <w:vAlign w:val="center"/>
          </w:tcPr>
          <w:p w14:paraId="23068EBA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21" w:type="dxa"/>
            <w:vAlign w:val="center"/>
          </w:tcPr>
          <w:p w14:paraId="4D9E4D3C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4D05E491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注单金额</w:t>
            </w:r>
          </w:p>
        </w:tc>
      </w:tr>
      <w:tr w:rsidR="006E0918" w:rsidRPr="00114D94" w14:paraId="1A73D174" w14:textId="77777777" w:rsidTr="00171B5F">
        <w:trPr>
          <w:trHeight w:val="397"/>
        </w:trPr>
        <w:tc>
          <w:tcPr>
            <w:tcW w:w="1794" w:type="dxa"/>
            <w:vAlign w:val="center"/>
          </w:tcPr>
          <w:p w14:paraId="0834BAC6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validorderamount</w:t>
            </w:r>
          </w:p>
        </w:tc>
        <w:tc>
          <w:tcPr>
            <w:tcW w:w="965" w:type="dxa"/>
            <w:vAlign w:val="center"/>
          </w:tcPr>
          <w:p w14:paraId="69EDFCCB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21" w:type="dxa"/>
            <w:vAlign w:val="center"/>
          </w:tcPr>
          <w:p w14:paraId="6A07E0CB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4B47BEE9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有效下注金额</w:t>
            </w:r>
          </w:p>
        </w:tc>
      </w:tr>
      <w:tr w:rsidR="006E0918" w:rsidRPr="00114D94" w14:paraId="4CAFC81A" w14:textId="77777777" w:rsidTr="00171B5F">
        <w:trPr>
          <w:trHeight w:val="397"/>
        </w:trPr>
        <w:tc>
          <w:tcPr>
            <w:tcW w:w="1794" w:type="dxa"/>
            <w:vAlign w:val="center"/>
          </w:tcPr>
          <w:p w14:paraId="68371CB0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validbetamount</w:t>
            </w:r>
          </w:p>
        </w:tc>
        <w:tc>
          <w:tcPr>
            <w:tcW w:w="965" w:type="dxa"/>
            <w:vAlign w:val="center"/>
          </w:tcPr>
          <w:p w14:paraId="25548C11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21" w:type="dxa"/>
            <w:vAlign w:val="center"/>
          </w:tcPr>
          <w:p w14:paraId="378E32E1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6542BF3F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打码量</w:t>
            </w:r>
          </w:p>
        </w:tc>
      </w:tr>
      <w:tr w:rsidR="006E0918" w:rsidRPr="00114D94" w14:paraId="3A9C6145" w14:textId="77777777" w:rsidTr="00171B5F">
        <w:trPr>
          <w:trHeight w:val="397"/>
        </w:trPr>
        <w:tc>
          <w:tcPr>
            <w:tcW w:w="1794" w:type="dxa"/>
            <w:vAlign w:val="center"/>
          </w:tcPr>
          <w:p w14:paraId="0E9C5CB9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paymentamount</w:t>
            </w:r>
          </w:p>
        </w:tc>
        <w:tc>
          <w:tcPr>
            <w:tcW w:w="965" w:type="dxa"/>
            <w:vAlign w:val="center"/>
          </w:tcPr>
          <w:p w14:paraId="1F9DDF6E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21" w:type="dxa"/>
            <w:vAlign w:val="center"/>
          </w:tcPr>
          <w:p w14:paraId="0691379C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0C0F1B70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派彩总额</w:t>
            </w:r>
          </w:p>
        </w:tc>
      </w:tr>
      <w:tr w:rsidR="006E0918" w:rsidRPr="00114D94" w14:paraId="15A37C4A" w14:textId="77777777" w:rsidTr="00171B5F">
        <w:trPr>
          <w:trHeight w:val="397"/>
        </w:trPr>
        <w:tc>
          <w:tcPr>
            <w:tcW w:w="1794" w:type="dxa"/>
            <w:vAlign w:val="center"/>
          </w:tcPr>
          <w:p w14:paraId="1C4C55C8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usercount</w:t>
            </w:r>
          </w:p>
        </w:tc>
        <w:tc>
          <w:tcPr>
            <w:tcW w:w="965" w:type="dxa"/>
            <w:vAlign w:val="center"/>
          </w:tcPr>
          <w:p w14:paraId="37839899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int</w:t>
            </w:r>
          </w:p>
        </w:tc>
        <w:tc>
          <w:tcPr>
            <w:tcW w:w="821" w:type="dxa"/>
            <w:vAlign w:val="center"/>
          </w:tcPr>
          <w:p w14:paraId="4E81EF3C" w14:textId="77777777" w:rsidR="006E0918" w:rsidRPr="00F7411A" w:rsidRDefault="006E0918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69C3BFD7" w14:textId="77777777" w:rsidR="006E0918" w:rsidRPr="00F7411A" w:rsidRDefault="006E0918" w:rsidP="006E0918">
            <w:pPr>
              <w:pStyle w:val="af6"/>
              <w:spacing w:after="0"/>
              <w:ind w:leftChars="0" w:left="0"/>
              <w:jc w:val="both"/>
            </w:pPr>
            <w:r w:rsidRPr="00F7411A">
              <w:t>下注用户数</w:t>
            </w:r>
          </w:p>
        </w:tc>
      </w:tr>
      <w:tr w:rsidR="00171B5F" w:rsidRPr="00114D94" w14:paraId="15328DF4" w14:textId="77777777" w:rsidTr="00171B5F">
        <w:trPr>
          <w:trHeight w:val="397"/>
        </w:trPr>
        <w:tc>
          <w:tcPr>
            <w:tcW w:w="1794" w:type="dxa"/>
            <w:vAlign w:val="center"/>
          </w:tcPr>
          <w:p w14:paraId="3BE3ECEA" w14:textId="77777777" w:rsidR="00171B5F" w:rsidRPr="00F7411A" w:rsidRDefault="00171B5F" w:rsidP="00171B5F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j</w:t>
            </w:r>
            <w:r>
              <w:t>ackpot</w:t>
            </w:r>
          </w:p>
        </w:tc>
        <w:tc>
          <w:tcPr>
            <w:tcW w:w="965" w:type="dxa"/>
            <w:vAlign w:val="center"/>
          </w:tcPr>
          <w:p w14:paraId="3204922B" w14:textId="77777777" w:rsidR="00171B5F" w:rsidRPr="00F7411A" w:rsidRDefault="00171B5F" w:rsidP="00171B5F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821" w:type="dxa"/>
            <w:vAlign w:val="center"/>
          </w:tcPr>
          <w:p w14:paraId="74684832" w14:textId="77777777" w:rsidR="00171B5F" w:rsidRPr="00F7411A" w:rsidRDefault="00171B5F" w:rsidP="00842EB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428" w:type="dxa"/>
            <w:vAlign w:val="center"/>
          </w:tcPr>
          <w:p w14:paraId="5FA6986E" w14:textId="77777777" w:rsidR="00171B5F" w:rsidRPr="00F7411A" w:rsidRDefault="00171B5F" w:rsidP="00171B5F">
            <w:pPr>
              <w:pStyle w:val="af6"/>
              <w:spacing w:after="0"/>
              <w:ind w:leftChars="0" w:left="0"/>
              <w:jc w:val="both"/>
            </w:pPr>
            <w:r w:rsidRPr="00171B5F">
              <w:t>JP中奖</w:t>
            </w:r>
          </w:p>
        </w:tc>
      </w:tr>
      <w:tr w:rsidR="00171B5F" w:rsidRPr="00114D94" w14:paraId="1C740D59" w14:textId="77777777" w:rsidTr="00171B5F">
        <w:trPr>
          <w:trHeight w:val="397"/>
        </w:trPr>
        <w:tc>
          <w:tcPr>
            <w:tcW w:w="1794" w:type="dxa"/>
            <w:vAlign w:val="center"/>
          </w:tcPr>
          <w:p w14:paraId="4F7C82E3" w14:textId="77777777" w:rsidR="00171B5F" w:rsidRDefault="00171B5F" w:rsidP="00171B5F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e</w:t>
            </w:r>
            <w:r>
              <w:t>xtend</w:t>
            </w:r>
          </w:p>
        </w:tc>
        <w:tc>
          <w:tcPr>
            <w:tcW w:w="965" w:type="dxa"/>
            <w:vAlign w:val="center"/>
          </w:tcPr>
          <w:p w14:paraId="76B60F9C" w14:textId="77777777" w:rsidR="00171B5F" w:rsidRDefault="00171B5F" w:rsidP="00171B5F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821" w:type="dxa"/>
            <w:vAlign w:val="center"/>
          </w:tcPr>
          <w:p w14:paraId="4181C903" w14:textId="77777777" w:rsidR="00171B5F" w:rsidRDefault="00171B5F" w:rsidP="00842EB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428" w:type="dxa"/>
            <w:vAlign w:val="center"/>
          </w:tcPr>
          <w:p w14:paraId="2B093CF3" w14:textId="77777777" w:rsidR="00171B5F" w:rsidRPr="00F7411A" w:rsidRDefault="00171B5F" w:rsidP="00171B5F">
            <w:pPr>
              <w:pStyle w:val="af6"/>
              <w:spacing w:after="0"/>
              <w:ind w:leftChars="0" w:left="0"/>
              <w:jc w:val="both"/>
            </w:pPr>
            <w:r w:rsidRPr="00171B5F">
              <w:t>JP预抽</w:t>
            </w:r>
          </w:p>
        </w:tc>
      </w:tr>
    </w:tbl>
    <w:p w14:paraId="2B30C55B" w14:textId="77777777" w:rsidR="006E0918" w:rsidRPr="00BB42F4" w:rsidRDefault="006E0918" w:rsidP="006E0918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>
        <w:rPr>
          <w:rStyle w:val="af8"/>
          <w:position w:val="0"/>
          <w:bdr w:val="none" w:sz="0" w:space="0" w:color="auto"/>
          <w:shd w:val="clear" w:color="auto" w:fill="auto"/>
        </w:rPr>
        <w:t>post</w:t>
      </w:r>
      <w:r w:rsidRPr="00BB42F4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6E0918" w14:paraId="5B19CBED" w14:textId="77777777" w:rsidTr="006E0918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9100C7A" w14:textId="77777777" w:rsidR="006E0918" w:rsidRPr="003924BB" w:rsidRDefault="006E0918" w:rsidP="006E0918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47BB64AF" w14:textId="0BE62B21" w:rsidR="006E0918" w:rsidRPr="006C7279" w:rsidRDefault="00D72420" w:rsidP="006E0918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E0918" w:rsidRPr="00B03047">
              <w:rPr>
                <w:rFonts w:ascii="Courier New" w:eastAsia="宋体" w:hAnsi="Courier New" w:cs="Courier New"/>
                <w:color w:val="204A87"/>
              </w:rPr>
              <w:t>id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E0918"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E0918" w:rsidRPr="00895701">
              <w:rPr>
                <w:rFonts w:ascii="Courier New" w:eastAsia="宋体" w:hAnsi="Courier New" w:cs="Courier New"/>
                <w:color w:val="4E9A06"/>
              </w:rPr>
              <w:t>3a3cb1e4-8bf4-4743-b6f0-aa995ca783aa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E0918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B126889" w14:textId="7D45B552" w:rsidR="006E0918" w:rsidRPr="006C7279" w:rsidRDefault="00D72420" w:rsidP="006E0918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E0918" w:rsidRPr="00B03047">
              <w:rPr>
                <w:rFonts w:ascii="Courier New" w:eastAsia="宋体" w:hAnsi="Courier New" w:cs="Courier New"/>
                <w:color w:val="204A87"/>
              </w:rPr>
              <w:t>method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E0918" w:rsidRPr="00D72420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AF4CC8">
              <w:rPr>
                <w:rFonts w:ascii="Courier New" w:eastAsia="宋体" w:hAnsi="Courier New" w:cs="Courier New"/>
                <w:color w:val="4E9A06"/>
              </w:rPr>
              <w:t>open.bg</w:t>
            </w:r>
            <w:r w:rsidR="00DD5131" w:rsidRPr="00DD5131">
              <w:rPr>
                <w:rFonts w:ascii="Courier New" w:eastAsia="宋体" w:hAnsi="Courier New" w:cs="Courier New"/>
                <w:color w:val="4E9A06"/>
              </w:rPr>
              <w:t>.user.order.sum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E0918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C413D3E" w14:textId="20CB8798" w:rsidR="006E0918" w:rsidRPr="006C7279" w:rsidRDefault="00D72420" w:rsidP="006E0918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E0918" w:rsidRPr="00B03047">
              <w:rPr>
                <w:rFonts w:ascii="Courier New" w:eastAsia="宋体" w:hAnsi="Courier New" w:cs="Courier New"/>
                <w:color w:val="204A87"/>
              </w:rPr>
              <w:t>params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E0918"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</w:p>
          <w:p w14:paraId="3DD73589" w14:textId="77777777" w:rsidR="006E0918" w:rsidRPr="003924BB" w:rsidRDefault="006E0918" w:rsidP="006E0918">
            <w:pPr>
              <w:pStyle w:val="af9"/>
              <w:spacing w:beforeLines="0" w:before="0" w:after="0"/>
              <w:ind w:leftChars="20" w:left="48" w:firstLineChars="203" w:firstLine="487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042DA396" w14:textId="28389C1D" w:rsidR="006E0918" w:rsidRPr="006C7279" w:rsidRDefault="00D72420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E0918" w:rsidRPr="00B03047">
              <w:rPr>
                <w:rFonts w:ascii="Courier New" w:eastAsia="宋体" w:hAnsi="Courier New" w:cs="Courier New"/>
                <w:color w:val="204A87"/>
              </w:rPr>
              <w:t>random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E0918" w:rsidRPr="00D72420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E0918" w:rsidRPr="00864A02">
              <w:rPr>
                <w:rFonts w:ascii="Courier New" w:eastAsia="宋体" w:hAnsi="Courier New" w:cs="Courier New"/>
                <w:color w:val="4E9A06"/>
              </w:rPr>
              <w:t>a52e03d4-cc56-41d3-8b2f-7cd6a89061ec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E0918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5E96AA9" w14:textId="3C483032" w:rsidR="006E0918" w:rsidRPr="006C7279" w:rsidRDefault="00D72420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E0918">
              <w:rPr>
                <w:rFonts w:ascii="Courier New" w:eastAsia="宋体" w:hAnsi="Courier New" w:cs="Courier New"/>
                <w:color w:val="204A87"/>
              </w:rPr>
              <w:t>sign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E0918" w:rsidRPr="00D72420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E0918" w:rsidRPr="00864A02">
              <w:rPr>
                <w:rFonts w:ascii="Courier New" w:eastAsia="宋体" w:hAnsi="Courier New" w:cs="Courier New"/>
                <w:color w:val="4E9A06"/>
              </w:rPr>
              <w:t>EC0565CD0C5A0A9E0E90713D098A1048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E0918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6ADC5F0" w14:textId="5F6F3EBE" w:rsidR="006E0918" w:rsidRDefault="00D72420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E0918" w:rsidRPr="00B03047">
              <w:rPr>
                <w:rFonts w:ascii="Courier New" w:eastAsia="宋体" w:hAnsi="Courier New" w:cs="Courier New"/>
                <w:color w:val="204A87"/>
              </w:rPr>
              <w:t>sn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E0918" w:rsidRPr="00D72420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E0918" w:rsidRPr="003924BB">
              <w:rPr>
                <w:rFonts w:ascii="Courier New" w:eastAsia="宋体" w:hAnsi="Courier New" w:cs="Courier New"/>
                <w:color w:val="4E9A06"/>
              </w:rPr>
              <w:t>am00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E0918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38F5B49" w14:textId="4E41C88B" w:rsidR="006E0918" w:rsidRPr="006C7279" w:rsidRDefault="00D72420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E0918">
              <w:rPr>
                <w:rFonts w:ascii="Courier New" w:eastAsia="宋体" w:hAnsi="Courier New" w:cs="Courier New"/>
                <w:color w:val="204A87"/>
              </w:rPr>
              <w:t>moduleId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E0918" w:rsidRPr="00D72420">
              <w:rPr>
                <w:rFonts w:ascii="Courier New" w:eastAsia="宋体" w:hAnsi="Courier New" w:cs="Courier New"/>
                <w:color w:val="AD7FA8"/>
              </w:rPr>
              <w:t>:</w:t>
            </w:r>
            <w:r w:rsidR="006E0918">
              <w:rPr>
                <w:rFonts w:ascii="Courier New" w:eastAsia="宋体" w:hAnsi="Courier New" w:cs="Courier New"/>
                <w:color w:val="AD7FA8"/>
              </w:rPr>
              <w:t>2</w:t>
            </w:r>
            <w:r w:rsidR="006E0918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7DADC3DA" w14:textId="428C1A86" w:rsidR="006E0918" w:rsidRDefault="00D72420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E0918" w:rsidRPr="00895701">
              <w:rPr>
                <w:rFonts w:ascii="Courier New" w:eastAsia="宋体" w:hAnsi="Courier New" w:cs="Courier New"/>
                <w:color w:val="204A87"/>
              </w:rPr>
              <w:t>bySettle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E0918" w:rsidRPr="00D72420">
              <w:rPr>
                <w:rFonts w:ascii="Courier New" w:eastAsia="宋体" w:hAnsi="Courier New" w:cs="Courier New"/>
                <w:color w:val="AD7FA8"/>
              </w:rPr>
              <w:t>:</w:t>
            </w:r>
            <w:r w:rsidR="006E0918" w:rsidRPr="003924BB">
              <w:rPr>
                <w:rFonts w:ascii="Courier New" w:eastAsia="宋体" w:hAnsi="Courier New" w:cs="Courier New"/>
                <w:color w:val="AD7FA8"/>
              </w:rPr>
              <w:t>1</w:t>
            </w:r>
            <w:r w:rsidR="006E0918"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0E3F7537" w14:textId="7743F517" w:rsidR="006E0918" w:rsidRPr="006C7279" w:rsidRDefault="00D72420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E0918">
              <w:rPr>
                <w:rFonts w:ascii="Courier New" w:eastAsia="宋体" w:hAnsi="Courier New" w:cs="Courier New"/>
                <w:color w:val="204A87"/>
              </w:rPr>
              <w:t>agentLoginId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E0918" w:rsidRPr="00D72420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E0918">
              <w:rPr>
                <w:rFonts w:ascii="Courier New" w:eastAsia="宋体" w:hAnsi="Courier New" w:cs="Courier New"/>
                <w:color w:val="4E9A06"/>
              </w:rPr>
              <w:t>agent001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E0918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3806B90" w14:textId="1BC7B1E9" w:rsidR="006E0918" w:rsidRPr="006C7279" w:rsidRDefault="00D72420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E0918" w:rsidRPr="00B03047">
              <w:rPr>
                <w:rFonts w:ascii="Courier New" w:eastAsia="宋体" w:hAnsi="Courier New" w:cs="Courier New"/>
                <w:color w:val="204A87"/>
              </w:rPr>
              <w:t>startTime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E0918" w:rsidRPr="00D72420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E0918" w:rsidRPr="00864A02">
              <w:rPr>
                <w:rFonts w:ascii="Courier New" w:eastAsia="宋体" w:hAnsi="Courier New" w:cs="Courier New"/>
                <w:color w:val="4E9A06"/>
              </w:rPr>
              <w:t>2018-06-16 15:01:40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E0918"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60AB5012" w14:textId="13F2C756" w:rsidR="006E0918" w:rsidRPr="006C7279" w:rsidRDefault="00D72420" w:rsidP="006E0918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E0918" w:rsidRPr="00B03047">
              <w:rPr>
                <w:rFonts w:ascii="Courier New" w:eastAsia="宋体" w:hAnsi="Courier New" w:cs="Courier New"/>
                <w:color w:val="204A87"/>
              </w:rPr>
              <w:t>endTime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E0918" w:rsidRPr="00D72420">
              <w:rPr>
                <w:rFonts w:ascii="Courier New" w:eastAsia="宋体" w:hAnsi="Courier New" w:cs="Courier New"/>
                <w:color w:val="4E9A06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E0918" w:rsidRPr="00864A02">
              <w:rPr>
                <w:rFonts w:ascii="Courier New" w:eastAsia="宋体" w:hAnsi="Courier New" w:cs="Courier New"/>
                <w:color w:val="4E9A06"/>
              </w:rPr>
              <w:t>2018-06-16 15:31:40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272BBDCC" w14:textId="77777777" w:rsidR="006E0918" w:rsidRPr="006C7279" w:rsidRDefault="006E0918" w:rsidP="006E0918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41D0D3B" w14:textId="4DB0FDE8" w:rsidR="006E0918" w:rsidRPr="006C7279" w:rsidRDefault="00D72420" w:rsidP="006E0918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Courier New" w:eastAsia="宋体" w:hAnsi="Courier New" w:cs="Courier New"/>
                <w:color w:val="204A87"/>
              </w:rPr>
              <w:t>“</w:t>
            </w:r>
            <w:r w:rsidR="006E0918" w:rsidRPr="00B03047">
              <w:rPr>
                <w:rFonts w:ascii="Courier New" w:eastAsia="宋体" w:hAnsi="Courier New" w:cs="Courier New"/>
                <w:color w:val="204A87"/>
              </w:rPr>
              <w:t>jsonrpc</w:t>
            </w:r>
            <w:r>
              <w:rPr>
                <w:rFonts w:ascii="Courier New" w:eastAsia="宋体" w:hAnsi="Courier New" w:cs="Courier New"/>
                <w:color w:val="204A87"/>
              </w:rPr>
              <w:t>”</w:t>
            </w:r>
            <w:r w:rsidR="006E0918"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  <w:r w:rsidR="006E0918" w:rsidRPr="003924BB">
              <w:rPr>
                <w:rFonts w:ascii="Courier New" w:eastAsia="宋体" w:hAnsi="Courier New" w:cs="Courier New"/>
                <w:color w:val="4E9A06"/>
              </w:rPr>
              <w:t>2.0</w:t>
            </w:r>
            <w:r>
              <w:rPr>
                <w:rFonts w:ascii="Courier New" w:eastAsia="宋体" w:hAnsi="Courier New" w:cs="Courier New"/>
                <w:color w:val="4E9A06"/>
              </w:rPr>
              <w:t>”</w:t>
            </w:r>
          </w:p>
          <w:p w14:paraId="79916D44" w14:textId="77777777" w:rsidR="006E0918" w:rsidRPr="006C7279" w:rsidRDefault="006E0918" w:rsidP="006E091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07B1379D" w14:textId="77777777" w:rsidR="006E0918" w:rsidRDefault="006E0918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1797D35F" w14:textId="31895AF6" w:rsidR="00A65196" w:rsidRPr="00A65196" w:rsidRDefault="00A65196" w:rsidP="00A65196">
      <w:pPr>
        <w:pStyle w:val="af2"/>
        <w:ind w:left="480" w:right="240"/>
      </w:pPr>
      <w:bookmarkStart w:id="61" w:name="_Toc29317710"/>
      <w:r>
        <w:rPr>
          <w:rFonts w:hint="eastAsia"/>
        </w:rPr>
        <w:lastRenderedPageBreak/>
        <w:t>查询红包</w:t>
      </w:r>
      <w:r w:rsidR="0025574E">
        <w:rPr>
          <w:rFonts w:hint="eastAsia"/>
        </w:rPr>
        <w:t>中奖</w:t>
      </w:r>
      <w:r>
        <w:rPr>
          <w:rFonts w:hint="eastAsia"/>
        </w:rPr>
        <w:t>记录</w:t>
      </w:r>
      <w:r w:rsidR="00AF4CC8">
        <w:rPr>
          <w:rFonts w:hint="eastAsia"/>
        </w:rPr>
        <w:t>(</w:t>
      </w:r>
      <w:r w:rsidR="00AF4CC8">
        <w:rPr>
          <w:rFonts w:hint="eastAsia"/>
        </w:rPr>
        <w:t>捕鱼</w:t>
      </w:r>
      <w:r w:rsidR="00AF4CC8">
        <w:rPr>
          <w:rFonts w:hint="eastAsia"/>
        </w:rPr>
        <w:t>)</w:t>
      </w:r>
      <w:bookmarkEnd w:id="61"/>
    </w:p>
    <w:p w14:paraId="3694ABAB" w14:textId="77777777" w:rsidR="00A65196" w:rsidRDefault="00A65196" w:rsidP="00A65196">
      <w:pPr>
        <w:pStyle w:val="af7"/>
        <w:ind w:left="504" w:right="240"/>
      </w:pPr>
      <w:r>
        <w:rPr>
          <w:rFonts w:hint="eastAsia"/>
        </w:rPr>
        <w:t>接口地址</w:t>
      </w:r>
    </w:p>
    <w:p w14:paraId="008A95E4" w14:textId="3349726C" w:rsidR="00A65196" w:rsidRDefault="00A65196" w:rsidP="00A65196">
      <w:pPr>
        <w:pStyle w:val="af6"/>
        <w:spacing w:before="200" w:after="120"/>
        <w:ind w:leftChars="200" w:left="480"/>
        <w:rPr>
          <w:rStyle w:val="af8"/>
        </w:rPr>
      </w:pPr>
      <w:r w:rsidRPr="00A65196">
        <w:rPr>
          <w:rStyle w:val="af8"/>
        </w:rPr>
        <w:t>open.game.bg.fishing.redpacket.query</w:t>
      </w:r>
    </w:p>
    <w:p w14:paraId="5FA50C57" w14:textId="77777777" w:rsidR="00A65196" w:rsidRPr="00944A0B" w:rsidRDefault="00A65196" w:rsidP="00A65196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10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0"/>
        <w:gridCol w:w="1224"/>
        <w:gridCol w:w="684"/>
        <w:gridCol w:w="676"/>
        <w:gridCol w:w="5066"/>
      </w:tblGrid>
      <w:tr w:rsidR="00A65196" w14:paraId="7C2668EF" w14:textId="77777777" w:rsidTr="00A65196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59D74E81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24" w:type="dxa"/>
            <w:shd w:val="clear" w:color="auto" w:fill="DEE7EC"/>
            <w:vAlign w:val="center"/>
          </w:tcPr>
          <w:p w14:paraId="33EB9B8E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4" w:type="dxa"/>
            <w:shd w:val="clear" w:color="auto" w:fill="DEE7EC"/>
            <w:vAlign w:val="center"/>
          </w:tcPr>
          <w:p w14:paraId="70BB779E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76" w:type="dxa"/>
            <w:shd w:val="clear" w:color="auto" w:fill="DEE7EC"/>
            <w:vAlign w:val="center"/>
          </w:tcPr>
          <w:p w14:paraId="62E8CADA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066" w:type="dxa"/>
            <w:shd w:val="clear" w:color="auto" w:fill="DEE7EC"/>
            <w:vAlign w:val="center"/>
          </w:tcPr>
          <w:p w14:paraId="17BB011D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A65196" w14:paraId="7F03B09F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689489E4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24" w:type="dxa"/>
            <w:vAlign w:val="center"/>
          </w:tcPr>
          <w:p w14:paraId="257ACD6A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84" w:type="dxa"/>
            <w:vAlign w:val="center"/>
          </w:tcPr>
          <w:p w14:paraId="73273053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6" w:type="dxa"/>
            <w:vAlign w:val="center"/>
          </w:tcPr>
          <w:p w14:paraId="4175D1AB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66" w:type="dxa"/>
            <w:vAlign w:val="center"/>
          </w:tcPr>
          <w:p w14:paraId="5FF96E27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A65196" w14:paraId="3DAD3993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4B9BB787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24" w:type="dxa"/>
            <w:vAlign w:val="center"/>
          </w:tcPr>
          <w:p w14:paraId="2FDC81F2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84" w:type="dxa"/>
            <w:vAlign w:val="center"/>
          </w:tcPr>
          <w:p w14:paraId="3971FAD4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6" w:type="dxa"/>
            <w:vAlign w:val="center"/>
          </w:tcPr>
          <w:p w14:paraId="64B06FA7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66" w:type="dxa"/>
            <w:vAlign w:val="center"/>
          </w:tcPr>
          <w:p w14:paraId="5FB8554C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签名摘要sign</w:t>
            </w:r>
            <w:r w:rsidRPr="00C80D88">
              <w:t>=</w:t>
            </w:r>
            <w:r w:rsidRPr="007C35A5">
              <w:t>md5(random+sn+secretKey)</w:t>
            </w:r>
          </w:p>
        </w:tc>
      </w:tr>
      <w:tr w:rsidR="00A65196" w14:paraId="381EDD0B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398684A2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24" w:type="dxa"/>
            <w:vAlign w:val="center"/>
          </w:tcPr>
          <w:p w14:paraId="789B1895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84" w:type="dxa"/>
            <w:vAlign w:val="center"/>
          </w:tcPr>
          <w:p w14:paraId="710B153F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76" w:type="dxa"/>
            <w:vAlign w:val="center"/>
          </w:tcPr>
          <w:p w14:paraId="513AFB4F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66" w:type="dxa"/>
            <w:vAlign w:val="center"/>
          </w:tcPr>
          <w:p w14:paraId="5EC7F56A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A65196" w:rsidRPr="00D50A77" w14:paraId="4B325759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1312BA4D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userIds</w:t>
            </w:r>
          </w:p>
        </w:tc>
        <w:tc>
          <w:tcPr>
            <w:tcW w:w="1224" w:type="dxa"/>
            <w:vAlign w:val="center"/>
          </w:tcPr>
          <w:p w14:paraId="5081E481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list&lt;long&gt;</w:t>
            </w:r>
          </w:p>
        </w:tc>
        <w:tc>
          <w:tcPr>
            <w:tcW w:w="684" w:type="dxa"/>
            <w:vAlign w:val="center"/>
          </w:tcPr>
          <w:p w14:paraId="2227FC1C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6" w:type="dxa"/>
            <w:vAlign w:val="center"/>
          </w:tcPr>
          <w:p w14:paraId="72FF9071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515529D3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用户ID列表</w:t>
            </w:r>
          </w:p>
        </w:tc>
      </w:tr>
      <w:tr w:rsidR="00D72420" w:rsidRPr="00D50A77" w14:paraId="5593CDD9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2585B00B" w14:textId="378B6B6A" w:rsidR="00D72420" w:rsidRPr="00D50A77" w:rsidRDefault="00D72420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</w:t>
            </w:r>
            <w:r>
              <w:t>oginIds</w:t>
            </w:r>
          </w:p>
        </w:tc>
        <w:tc>
          <w:tcPr>
            <w:tcW w:w="1224" w:type="dxa"/>
            <w:vAlign w:val="center"/>
          </w:tcPr>
          <w:p w14:paraId="14BF5DDB" w14:textId="35075108" w:rsidR="00D72420" w:rsidRPr="00D50A77" w:rsidRDefault="00D72420" w:rsidP="00A65196">
            <w:pPr>
              <w:pStyle w:val="af6"/>
              <w:spacing w:after="0"/>
              <w:ind w:leftChars="0" w:left="0"/>
              <w:jc w:val="center"/>
            </w:pPr>
            <w:r>
              <w:t>list&lt;string&gt;</w:t>
            </w:r>
          </w:p>
        </w:tc>
        <w:tc>
          <w:tcPr>
            <w:tcW w:w="684" w:type="dxa"/>
            <w:vAlign w:val="center"/>
          </w:tcPr>
          <w:p w14:paraId="0C805575" w14:textId="77777777" w:rsidR="00D72420" w:rsidRPr="00D50A77" w:rsidRDefault="00D72420" w:rsidP="00A65196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6" w:type="dxa"/>
            <w:vAlign w:val="center"/>
          </w:tcPr>
          <w:p w14:paraId="325B1424" w14:textId="7E430498" w:rsidR="00D72420" w:rsidRPr="00D50A77" w:rsidRDefault="00D72420" w:rsidP="00A65196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66" w:type="dxa"/>
            <w:vAlign w:val="center"/>
          </w:tcPr>
          <w:p w14:paraId="6B206A1D" w14:textId="46653922" w:rsidR="00D72420" w:rsidRPr="00D50A77" w:rsidRDefault="00D72420" w:rsidP="00A65196">
            <w:pPr>
              <w:pStyle w:val="af6"/>
              <w:spacing w:after="0"/>
              <w:ind w:leftChars="0" w:left="0"/>
              <w:jc w:val="both"/>
            </w:pPr>
            <w:r>
              <w:t>玩家登录帐号列表</w:t>
            </w:r>
          </w:p>
        </w:tc>
      </w:tr>
      <w:tr w:rsidR="00A65196" w:rsidRPr="00D50A77" w14:paraId="1A1E9823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787EF773" w14:textId="6FFCA063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ameType</w:t>
            </w:r>
          </w:p>
        </w:tc>
        <w:tc>
          <w:tcPr>
            <w:tcW w:w="1224" w:type="dxa"/>
            <w:vAlign w:val="center"/>
          </w:tcPr>
          <w:p w14:paraId="39E7F3FC" w14:textId="2227A4BE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84" w:type="dxa"/>
            <w:vAlign w:val="center"/>
          </w:tcPr>
          <w:p w14:paraId="1287D21B" w14:textId="07CAE9D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76" w:type="dxa"/>
            <w:vAlign w:val="center"/>
          </w:tcPr>
          <w:p w14:paraId="7F941B30" w14:textId="54DDE0D2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066" w:type="dxa"/>
            <w:vAlign w:val="center"/>
          </w:tcPr>
          <w:p w14:paraId="6FE40848" w14:textId="1AB4406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1</w:t>
            </w:r>
            <w:r>
              <w:t>05</w:t>
            </w:r>
            <w:r>
              <w:rPr>
                <w:rFonts w:hint="eastAsia"/>
              </w:rPr>
              <w:t>:BG</w:t>
            </w:r>
            <w:r>
              <w:t>捕鱼大师</w:t>
            </w:r>
            <w:r>
              <w:rPr>
                <w:rFonts w:hint="eastAsia"/>
              </w:rPr>
              <w:t>;</w:t>
            </w:r>
            <w:r>
              <w:t xml:space="preserve"> 411:西游捕鱼</w:t>
            </w:r>
          </w:p>
        </w:tc>
      </w:tr>
      <w:tr w:rsidR="00A65196" w:rsidRPr="00D50A77" w14:paraId="2590C014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22BF326F" w14:textId="2AEEFC5B" w:rsidR="00A65196" w:rsidRPr="00B42FA3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timeZone</w:t>
            </w:r>
          </w:p>
        </w:tc>
        <w:tc>
          <w:tcPr>
            <w:tcW w:w="1224" w:type="dxa"/>
            <w:vAlign w:val="center"/>
          </w:tcPr>
          <w:p w14:paraId="1BFE9D40" w14:textId="56638D91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84" w:type="dxa"/>
            <w:vAlign w:val="center"/>
          </w:tcPr>
          <w:p w14:paraId="11E35A53" w14:textId="343B1F33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76" w:type="dxa"/>
            <w:vAlign w:val="center"/>
          </w:tcPr>
          <w:p w14:paraId="5A0CCCDC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381C024B" w14:textId="422702F4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 xml:space="preserve">时区类型 </w:t>
            </w:r>
            <w:r>
              <w:t>1:北京时间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Pr="00A65196">
              <w:t>2</w:t>
            </w:r>
            <w:r>
              <w:t>:美东</w:t>
            </w:r>
            <w:r>
              <w:rPr>
                <w:rFonts w:hint="eastAsia"/>
              </w:rPr>
              <w:t>时间(</w:t>
            </w:r>
            <w:r>
              <w:t>默认</w:t>
            </w:r>
            <w:r>
              <w:rPr>
                <w:rFonts w:hint="eastAsia"/>
              </w:rPr>
              <w:t>)</w:t>
            </w:r>
          </w:p>
        </w:tc>
      </w:tr>
      <w:tr w:rsidR="00A65196" w:rsidRPr="00D50A77" w14:paraId="05E0F069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3D258806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startTime</w:t>
            </w:r>
          </w:p>
        </w:tc>
        <w:tc>
          <w:tcPr>
            <w:tcW w:w="1224" w:type="dxa"/>
            <w:vAlign w:val="center"/>
          </w:tcPr>
          <w:p w14:paraId="63E00FF7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date</w:t>
            </w:r>
          </w:p>
        </w:tc>
        <w:tc>
          <w:tcPr>
            <w:tcW w:w="684" w:type="dxa"/>
            <w:vAlign w:val="center"/>
          </w:tcPr>
          <w:p w14:paraId="25D16301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6" w:type="dxa"/>
            <w:vAlign w:val="center"/>
          </w:tcPr>
          <w:p w14:paraId="6CCFE2E5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7E405A9B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下注开始时间</w:t>
            </w:r>
            <w:r>
              <w:rPr>
                <w:rFonts w:hint="eastAsia"/>
              </w:rPr>
              <w:t>(缺省为最近7天)</w:t>
            </w:r>
          </w:p>
        </w:tc>
      </w:tr>
      <w:tr w:rsidR="00A65196" w:rsidRPr="00D50A77" w14:paraId="79E745DD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2173A89D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endTime</w:t>
            </w:r>
          </w:p>
        </w:tc>
        <w:tc>
          <w:tcPr>
            <w:tcW w:w="1224" w:type="dxa"/>
            <w:vAlign w:val="center"/>
          </w:tcPr>
          <w:p w14:paraId="6D1858E9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date</w:t>
            </w:r>
          </w:p>
        </w:tc>
        <w:tc>
          <w:tcPr>
            <w:tcW w:w="684" w:type="dxa"/>
            <w:vAlign w:val="center"/>
          </w:tcPr>
          <w:p w14:paraId="5A17E698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6" w:type="dxa"/>
            <w:vAlign w:val="center"/>
          </w:tcPr>
          <w:p w14:paraId="61F62A1C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3BBA6CA8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下注截止时间</w:t>
            </w:r>
          </w:p>
        </w:tc>
      </w:tr>
      <w:tr w:rsidR="00A65196" w:rsidRPr="00D50A77" w14:paraId="341B54D0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38703183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pageIndex</w:t>
            </w:r>
          </w:p>
        </w:tc>
        <w:tc>
          <w:tcPr>
            <w:tcW w:w="1224" w:type="dxa"/>
            <w:vAlign w:val="center"/>
          </w:tcPr>
          <w:p w14:paraId="43283CBD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string</w:t>
            </w:r>
          </w:p>
        </w:tc>
        <w:tc>
          <w:tcPr>
            <w:tcW w:w="684" w:type="dxa"/>
            <w:vAlign w:val="center"/>
          </w:tcPr>
          <w:p w14:paraId="79AF09CE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6" w:type="dxa"/>
            <w:vAlign w:val="center"/>
          </w:tcPr>
          <w:p w14:paraId="4B181A4C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76B5B630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页索引，默认1</w:t>
            </w:r>
          </w:p>
        </w:tc>
      </w:tr>
      <w:tr w:rsidR="00A65196" w14:paraId="2FFED9EC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17916F54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pageSize</w:t>
            </w:r>
          </w:p>
        </w:tc>
        <w:tc>
          <w:tcPr>
            <w:tcW w:w="1224" w:type="dxa"/>
            <w:vAlign w:val="center"/>
          </w:tcPr>
          <w:p w14:paraId="4168B318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int</w:t>
            </w:r>
          </w:p>
        </w:tc>
        <w:tc>
          <w:tcPr>
            <w:tcW w:w="684" w:type="dxa"/>
            <w:vAlign w:val="center"/>
          </w:tcPr>
          <w:p w14:paraId="68AB87CB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6" w:type="dxa"/>
            <w:vAlign w:val="center"/>
          </w:tcPr>
          <w:p w14:paraId="17855C0D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72292860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页大小，默认15</w:t>
            </w:r>
          </w:p>
        </w:tc>
      </w:tr>
    </w:tbl>
    <w:p w14:paraId="038872F8" w14:textId="77777777" w:rsidR="00A65196" w:rsidRDefault="00A65196" w:rsidP="00A65196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24AF4626" w14:textId="77777777" w:rsidR="00A65196" w:rsidRPr="00944A0B" w:rsidRDefault="00A65196" w:rsidP="00A65196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163"/>
        <w:gridCol w:w="1346"/>
        <w:gridCol w:w="703"/>
        <w:gridCol w:w="5099"/>
      </w:tblGrid>
      <w:tr w:rsidR="00A65196" w14:paraId="40624BBA" w14:textId="77777777" w:rsidTr="00A65196">
        <w:trPr>
          <w:trHeight w:val="454"/>
        </w:trPr>
        <w:tc>
          <w:tcPr>
            <w:tcW w:w="1860" w:type="dxa"/>
            <w:gridSpan w:val="2"/>
            <w:shd w:val="clear" w:color="auto" w:fill="DEE7EC"/>
            <w:vAlign w:val="center"/>
          </w:tcPr>
          <w:p w14:paraId="7322E02A" w14:textId="77777777" w:rsidR="00A65196" w:rsidRDefault="00A65196" w:rsidP="00A65196">
            <w:pPr>
              <w:pStyle w:val="af6"/>
              <w:spacing w:after="12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1BFEAC96" w14:textId="77777777" w:rsidR="00A65196" w:rsidRDefault="00A65196" w:rsidP="00A65196">
            <w:pPr>
              <w:pStyle w:val="af6"/>
              <w:spacing w:after="12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3" w:type="dxa"/>
            <w:shd w:val="clear" w:color="auto" w:fill="DEE7EC"/>
            <w:vAlign w:val="center"/>
          </w:tcPr>
          <w:p w14:paraId="142FBDC1" w14:textId="77777777" w:rsidR="00A65196" w:rsidRDefault="00A65196" w:rsidP="00A65196">
            <w:pPr>
              <w:pStyle w:val="af6"/>
              <w:spacing w:after="12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099" w:type="dxa"/>
            <w:shd w:val="clear" w:color="auto" w:fill="DEE7EC"/>
            <w:vAlign w:val="center"/>
          </w:tcPr>
          <w:p w14:paraId="068F3EA1" w14:textId="77777777" w:rsidR="00A65196" w:rsidRDefault="00A65196" w:rsidP="00A65196">
            <w:pPr>
              <w:pStyle w:val="af6"/>
              <w:spacing w:after="12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A65196" w14:paraId="1672E406" w14:textId="77777777" w:rsidTr="00A65196">
        <w:trPr>
          <w:trHeight w:val="454"/>
        </w:trPr>
        <w:tc>
          <w:tcPr>
            <w:tcW w:w="697" w:type="dxa"/>
            <w:vMerge w:val="restart"/>
            <w:vAlign w:val="center"/>
          </w:tcPr>
          <w:p w14:paraId="160002FA" w14:textId="77777777" w:rsidR="00A65196" w:rsidRDefault="00A65196" w:rsidP="00A65196">
            <w:pPr>
              <w:pStyle w:val="af6"/>
              <w:spacing w:after="120"/>
              <w:ind w:leftChars="0" w:left="0"/>
              <w:jc w:val="both"/>
            </w:pPr>
            <w:r>
              <w:t>result</w:t>
            </w:r>
          </w:p>
        </w:tc>
        <w:tc>
          <w:tcPr>
            <w:tcW w:w="1163" w:type="dxa"/>
            <w:vAlign w:val="center"/>
          </w:tcPr>
          <w:p w14:paraId="197EF396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items</w:t>
            </w:r>
          </w:p>
        </w:tc>
        <w:tc>
          <w:tcPr>
            <w:tcW w:w="1346" w:type="dxa"/>
            <w:vAlign w:val="center"/>
          </w:tcPr>
          <w:p w14:paraId="36536EE6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List&lt;Object&gt;</w:t>
            </w:r>
          </w:p>
        </w:tc>
        <w:tc>
          <w:tcPr>
            <w:tcW w:w="703" w:type="dxa"/>
            <w:vAlign w:val="center"/>
          </w:tcPr>
          <w:p w14:paraId="39D24A3E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</w:p>
        </w:tc>
        <w:tc>
          <w:tcPr>
            <w:tcW w:w="5099" w:type="dxa"/>
            <w:vAlign w:val="center"/>
          </w:tcPr>
          <w:p w14:paraId="5376FA73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注单列表</w:t>
            </w:r>
          </w:p>
        </w:tc>
      </w:tr>
      <w:tr w:rsidR="00A65196" w14:paraId="65E0778E" w14:textId="77777777" w:rsidTr="00A65196">
        <w:trPr>
          <w:trHeight w:val="454"/>
        </w:trPr>
        <w:tc>
          <w:tcPr>
            <w:tcW w:w="697" w:type="dxa"/>
            <w:vMerge/>
            <w:vAlign w:val="center"/>
          </w:tcPr>
          <w:p w14:paraId="50A27047" w14:textId="77777777" w:rsidR="00A65196" w:rsidRDefault="00A65196" w:rsidP="00A65196">
            <w:pPr>
              <w:pStyle w:val="af6"/>
              <w:spacing w:after="12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02BA332E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total</w:t>
            </w:r>
          </w:p>
        </w:tc>
        <w:tc>
          <w:tcPr>
            <w:tcW w:w="1346" w:type="dxa"/>
            <w:vAlign w:val="center"/>
          </w:tcPr>
          <w:p w14:paraId="3C4A27F4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3" w:type="dxa"/>
            <w:vAlign w:val="center"/>
          </w:tcPr>
          <w:p w14:paraId="03EB96FC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099" w:type="dxa"/>
            <w:vAlign w:val="center"/>
          </w:tcPr>
          <w:p w14:paraId="000BF5C7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符合条件的总数量</w:t>
            </w:r>
          </w:p>
        </w:tc>
      </w:tr>
      <w:tr w:rsidR="00A65196" w14:paraId="2983BF1B" w14:textId="77777777" w:rsidTr="00A65196">
        <w:trPr>
          <w:trHeight w:val="454"/>
        </w:trPr>
        <w:tc>
          <w:tcPr>
            <w:tcW w:w="697" w:type="dxa"/>
            <w:vMerge/>
            <w:vAlign w:val="center"/>
          </w:tcPr>
          <w:p w14:paraId="6F577F7D" w14:textId="77777777" w:rsidR="00A65196" w:rsidRDefault="00A65196" w:rsidP="00A65196">
            <w:pPr>
              <w:pStyle w:val="af6"/>
              <w:spacing w:after="12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0AC2E463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B42FA3">
              <w:t>lastVersion</w:t>
            </w:r>
          </w:p>
        </w:tc>
        <w:tc>
          <w:tcPr>
            <w:tcW w:w="1346" w:type="dxa"/>
            <w:vAlign w:val="center"/>
          </w:tcPr>
          <w:p w14:paraId="71C054BF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3" w:type="dxa"/>
            <w:vAlign w:val="center"/>
          </w:tcPr>
          <w:p w14:paraId="7A8018B9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5099" w:type="dxa"/>
            <w:vAlign w:val="center"/>
          </w:tcPr>
          <w:p w14:paraId="1F415C6F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B42FA3">
              <w:rPr>
                <w:rFonts w:hint="eastAsia"/>
              </w:rPr>
              <w:t>返回数据中数据版本号</w:t>
            </w:r>
          </w:p>
        </w:tc>
      </w:tr>
      <w:tr w:rsidR="00A65196" w14:paraId="03C05FA7" w14:textId="77777777" w:rsidTr="00A65196">
        <w:trPr>
          <w:trHeight w:val="454"/>
        </w:trPr>
        <w:tc>
          <w:tcPr>
            <w:tcW w:w="697" w:type="dxa"/>
            <w:vMerge/>
            <w:vAlign w:val="center"/>
          </w:tcPr>
          <w:p w14:paraId="3E472BCD" w14:textId="77777777" w:rsidR="00A65196" w:rsidRDefault="00A65196" w:rsidP="00A65196">
            <w:pPr>
              <w:pStyle w:val="af6"/>
              <w:spacing w:after="12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4B682BC4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pageIndex</w:t>
            </w:r>
          </w:p>
        </w:tc>
        <w:tc>
          <w:tcPr>
            <w:tcW w:w="1346" w:type="dxa"/>
            <w:vAlign w:val="center"/>
          </w:tcPr>
          <w:p w14:paraId="7663E54D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3" w:type="dxa"/>
            <w:vAlign w:val="center"/>
          </w:tcPr>
          <w:p w14:paraId="7160B8C6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099" w:type="dxa"/>
            <w:vAlign w:val="center"/>
          </w:tcPr>
          <w:p w14:paraId="269D833C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页索引</w:t>
            </w:r>
          </w:p>
        </w:tc>
      </w:tr>
      <w:tr w:rsidR="00A65196" w14:paraId="19FB34E9" w14:textId="77777777" w:rsidTr="00A65196">
        <w:trPr>
          <w:trHeight w:val="454"/>
        </w:trPr>
        <w:tc>
          <w:tcPr>
            <w:tcW w:w="697" w:type="dxa"/>
            <w:vMerge/>
            <w:vAlign w:val="center"/>
          </w:tcPr>
          <w:p w14:paraId="06224EC1" w14:textId="77777777" w:rsidR="00A65196" w:rsidRDefault="00A65196" w:rsidP="00A65196">
            <w:pPr>
              <w:pStyle w:val="af6"/>
              <w:spacing w:after="12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6D3407B8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pageSize</w:t>
            </w:r>
          </w:p>
        </w:tc>
        <w:tc>
          <w:tcPr>
            <w:tcW w:w="1346" w:type="dxa"/>
            <w:vAlign w:val="center"/>
          </w:tcPr>
          <w:p w14:paraId="0019143C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3" w:type="dxa"/>
            <w:vAlign w:val="center"/>
          </w:tcPr>
          <w:p w14:paraId="5D29F4F9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099" w:type="dxa"/>
            <w:vAlign w:val="center"/>
          </w:tcPr>
          <w:p w14:paraId="2DA7D09F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页大小</w:t>
            </w:r>
          </w:p>
        </w:tc>
      </w:tr>
    </w:tbl>
    <w:p w14:paraId="16A610BB" w14:textId="77777777" w:rsidR="00DE7E8E" w:rsidRDefault="00DE7E8E" w:rsidP="00A65196">
      <w:pPr>
        <w:pStyle w:val="af9"/>
        <w:spacing w:before="120" w:after="0" w:line="240" w:lineRule="auto"/>
        <w:ind w:left="528"/>
        <w:rPr>
          <w:lang w:eastAsia="zh-Hans"/>
        </w:rPr>
      </w:pPr>
    </w:p>
    <w:p w14:paraId="777465F5" w14:textId="77777777" w:rsidR="00A65196" w:rsidRDefault="00A65196" w:rsidP="00A65196">
      <w:pPr>
        <w:pStyle w:val="af9"/>
        <w:spacing w:before="120" w:after="0" w:line="240" w:lineRule="auto"/>
        <w:ind w:left="528"/>
        <w:rPr>
          <w:lang w:eastAsia="zh-Hans"/>
        </w:rPr>
      </w:pPr>
      <w:r>
        <w:rPr>
          <w:rFonts w:hint="eastAsia"/>
          <w:lang w:eastAsia="zh-Hans"/>
        </w:rPr>
        <w:t>items</w:t>
      </w:r>
      <w:r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415"/>
        <w:gridCol w:w="989"/>
        <w:gridCol w:w="847"/>
        <w:gridCol w:w="5757"/>
      </w:tblGrid>
      <w:tr w:rsidR="00A65196" w14:paraId="43846236" w14:textId="77777777" w:rsidTr="00A65196">
        <w:trPr>
          <w:trHeight w:val="454"/>
        </w:trPr>
        <w:tc>
          <w:tcPr>
            <w:tcW w:w="1415" w:type="dxa"/>
            <w:shd w:val="clear" w:color="auto" w:fill="DEE7EC"/>
            <w:vAlign w:val="center"/>
          </w:tcPr>
          <w:p w14:paraId="477851BA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89" w:type="dxa"/>
            <w:shd w:val="clear" w:color="auto" w:fill="DEE7EC"/>
            <w:vAlign w:val="center"/>
          </w:tcPr>
          <w:p w14:paraId="6DE431CC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  <w:shd w:val="clear" w:color="auto" w:fill="DEE7EC"/>
            <w:vAlign w:val="center"/>
          </w:tcPr>
          <w:p w14:paraId="66574828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757" w:type="dxa"/>
            <w:shd w:val="clear" w:color="auto" w:fill="DEE7EC"/>
            <w:vAlign w:val="center"/>
          </w:tcPr>
          <w:p w14:paraId="3D7819D9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A65196" w:rsidRPr="00594C10" w14:paraId="09C555EA" w14:textId="77777777" w:rsidTr="00A65196">
        <w:trPr>
          <w:trHeight w:val="454"/>
        </w:trPr>
        <w:tc>
          <w:tcPr>
            <w:tcW w:w="1415" w:type="dxa"/>
            <w:vAlign w:val="center"/>
          </w:tcPr>
          <w:p w14:paraId="48B89D4A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594C10">
              <w:t>sn</w:t>
            </w:r>
          </w:p>
        </w:tc>
        <w:tc>
          <w:tcPr>
            <w:tcW w:w="989" w:type="dxa"/>
            <w:vAlign w:val="center"/>
          </w:tcPr>
          <w:p w14:paraId="6D76FA65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0870DEB8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594C10">
              <w:t>4</w:t>
            </w:r>
          </w:p>
        </w:tc>
        <w:tc>
          <w:tcPr>
            <w:tcW w:w="5757" w:type="dxa"/>
            <w:vAlign w:val="center"/>
          </w:tcPr>
          <w:p w14:paraId="6D1CED37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A65196" w:rsidRPr="00594C10" w14:paraId="210A40A1" w14:textId="77777777" w:rsidTr="00A65196">
        <w:trPr>
          <w:trHeight w:val="454"/>
        </w:trPr>
        <w:tc>
          <w:tcPr>
            <w:tcW w:w="1415" w:type="dxa"/>
            <w:vAlign w:val="center"/>
          </w:tcPr>
          <w:p w14:paraId="727D9A17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userI</w:t>
            </w:r>
            <w:r w:rsidRPr="00594C10">
              <w:t>d</w:t>
            </w:r>
          </w:p>
        </w:tc>
        <w:tc>
          <w:tcPr>
            <w:tcW w:w="989" w:type="dxa"/>
            <w:vAlign w:val="center"/>
          </w:tcPr>
          <w:p w14:paraId="578D6B60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594C10">
              <w:t>long</w:t>
            </w:r>
          </w:p>
        </w:tc>
        <w:tc>
          <w:tcPr>
            <w:tcW w:w="847" w:type="dxa"/>
            <w:vAlign w:val="center"/>
          </w:tcPr>
          <w:p w14:paraId="675D2800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757" w:type="dxa"/>
            <w:vAlign w:val="center"/>
          </w:tcPr>
          <w:p w14:paraId="7BD477F1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594C10">
              <w:t>用户ID</w:t>
            </w:r>
          </w:p>
        </w:tc>
      </w:tr>
      <w:tr w:rsidR="00A65196" w:rsidRPr="00594C10" w14:paraId="574C8B2D" w14:textId="77777777" w:rsidTr="00A65196">
        <w:trPr>
          <w:trHeight w:val="454"/>
        </w:trPr>
        <w:tc>
          <w:tcPr>
            <w:tcW w:w="1415" w:type="dxa"/>
            <w:vAlign w:val="center"/>
          </w:tcPr>
          <w:p w14:paraId="215E1F81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594C10">
              <w:t>loginId</w:t>
            </w:r>
          </w:p>
        </w:tc>
        <w:tc>
          <w:tcPr>
            <w:tcW w:w="989" w:type="dxa"/>
            <w:vAlign w:val="center"/>
          </w:tcPr>
          <w:p w14:paraId="32EB687D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0C1447F9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757" w:type="dxa"/>
            <w:vAlign w:val="center"/>
          </w:tcPr>
          <w:p w14:paraId="0119D6A8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594C10">
              <w:t>用户登录ID</w:t>
            </w:r>
          </w:p>
        </w:tc>
      </w:tr>
      <w:tr w:rsidR="00A65196" w:rsidRPr="00594C10" w14:paraId="339AAC85" w14:textId="77777777" w:rsidTr="00A65196">
        <w:trPr>
          <w:trHeight w:val="454"/>
        </w:trPr>
        <w:tc>
          <w:tcPr>
            <w:tcW w:w="1415" w:type="dxa"/>
            <w:vAlign w:val="center"/>
          </w:tcPr>
          <w:p w14:paraId="2E841444" w14:textId="0C6C6753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lastRenderedPageBreak/>
              <w:t>roomType</w:t>
            </w:r>
          </w:p>
        </w:tc>
        <w:tc>
          <w:tcPr>
            <w:tcW w:w="989" w:type="dxa"/>
            <w:vAlign w:val="center"/>
          </w:tcPr>
          <w:p w14:paraId="1C0A4E9F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847" w:type="dxa"/>
            <w:vAlign w:val="center"/>
          </w:tcPr>
          <w:p w14:paraId="5276DC0A" w14:textId="4AF3D7E3" w:rsidR="00A65196" w:rsidRPr="00594C10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5757" w:type="dxa"/>
            <w:vAlign w:val="center"/>
          </w:tcPr>
          <w:p w14:paraId="34E440E7" w14:textId="54088F36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房间类型</w:t>
            </w:r>
          </w:p>
        </w:tc>
      </w:tr>
      <w:tr w:rsidR="00A65196" w:rsidRPr="00594C10" w14:paraId="7E7B57A3" w14:textId="77777777" w:rsidTr="00A65196">
        <w:trPr>
          <w:trHeight w:val="454"/>
        </w:trPr>
        <w:tc>
          <w:tcPr>
            <w:tcW w:w="1415" w:type="dxa"/>
            <w:vAlign w:val="center"/>
          </w:tcPr>
          <w:p w14:paraId="4FD9328C" w14:textId="348FB6BC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a</w:t>
            </w:r>
            <w:r>
              <w:t>ward</w:t>
            </w:r>
          </w:p>
        </w:tc>
        <w:tc>
          <w:tcPr>
            <w:tcW w:w="989" w:type="dxa"/>
            <w:vAlign w:val="center"/>
          </w:tcPr>
          <w:p w14:paraId="5A750298" w14:textId="24CAB9A4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double</w:t>
            </w:r>
          </w:p>
        </w:tc>
        <w:tc>
          <w:tcPr>
            <w:tcW w:w="847" w:type="dxa"/>
            <w:vAlign w:val="center"/>
          </w:tcPr>
          <w:p w14:paraId="55F163F9" w14:textId="67C751E1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757" w:type="dxa"/>
            <w:vAlign w:val="center"/>
          </w:tcPr>
          <w:p w14:paraId="289530BC" w14:textId="52077802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中奖金额</w:t>
            </w:r>
          </w:p>
        </w:tc>
      </w:tr>
      <w:tr w:rsidR="00A65196" w:rsidRPr="00594C10" w14:paraId="646A2DDE" w14:textId="77777777" w:rsidTr="00A65196">
        <w:trPr>
          <w:trHeight w:val="454"/>
        </w:trPr>
        <w:tc>
          <w:tcPr>
            <w:tcW w:w="1415" w:type="dxa"/>
            <w:vAlign w:val="center"/>
          </w:tcPr>
          <w:p w14:paraId="30AFB79D" w14:textId="6E0F1216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updateTime</w:t>
            </w:r>
          </w:p>
        </w:tc>
        <w:tc>
          <w:tcPr>
            <w:tcW w:w="989" w:type="dxa"/>
            <w:vAlign w:val="center"/>
          </w:tcPr>
          <w:p w14:paraId="6023DE6C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594C10">
              <w:t>date</w:t>
            </w:r>
            <w:r>
              <w:t>time</w:t>
            </w:r>
          </w:p>
        </w:tc>
        <w:tc>
          <w:tcPr>
            <w:tcW w:w="847" w:type="dxa"/>
            <w:vAlign w:val="center"/>
          </w:tcPr>
          <w:p w14:paraId="5B18ADA6" w14:textId="71BA6347" w:rsidR="00A65196" w:rsidRPr="00594C10" w:rsidRDefault="00DE7E8E" w:rsidP="00A65196">
            <w:pPr>
              <w:pStyle w:val="af6"/>
              <w:spacing w:after="0"/>
              <w:ind w:leftChars="0" w:left="0"/>
              <w:jc w:val="center"/>
            </w:pPr>
            <w:r>
              <w:t>20</w:t>
            </w:r>
          </w:p>
        </w:tc>
        <w:tc>
          <w:tcPr>
            <w:tcW w:w="5757" w:type="dxa"/>
            <w:vAlign w:val="center"/>
          </w:tcPr>
          <w:p w14:paraId="5CCAA008" w14:textId="4E04510C" w:rsidR="00A65196" w:rsidRPr="00594C10" w:rsidRDefault="00DE7E8E" w:rsidP="00A65196">
            <w:pPr>
              <w:pStyle w:val="af6"/>
              <w:spacing w:after="0"/>
              <w:ind w:leftChars="0" w:left="0"/>
              <w:jc w:val="both"/>
            </w:pPr>
            <w:r>
              <w:t>中奖时间</w:t>
            </w:r>
            <w:r>
              <w:rPr>
                <w:rFonts w:hint="eastAsia"/>
              </w:rPr>
              <w:t>(t</w:t>
            </w:r>
            <w:r>
              <w:t>imeZone相关</w:t>
            </w:r>
            <w:r>
              <w:rPr>
                <w:rFonts w:hint="eastAsia"/>
              </w:rPr>
              <w:t>)</w:t>
            </w:r>
          </w:p>
        </w:tc>
      </w:tr>
    </w:tbl>
    <w:p w14:paraId="4E034DC5" w14:textId="77777777" w:rsidR="00A65196" w:rsidRDefault="00A65196" w:rsidP="00A65196">
      <w:pPr>
        <w:pStyle w:val="af7"/>
        <w:ind w:left="504" w:right="240"/>
        <w:rPr>
          <w:rStyle w:val="af8"/>
        </w:rPr>
      </w:pPr>
    </w:p>
    <w:p w14:paraId="6FCB64FE" w14:textId="77777777" w:rsidR="00A65196" w:rsidRPr="00944A0B" w:rsidRDefault="00A65196" w:rsidP="00A65196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A65196" w14:paraId="2035D2EF" w14:textId="77777777" w:rsidTr="00A65196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68EE49B9" w14:textId="77777777" w:rsidR="00A65196" w:rsidRPr="00762BDB" w:rsidRDefault="00A65196" w:rsidP="00A65196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188F3C50" w14:textId="77777777" w:rsidR="00A65196" w:rsidRPr="007C35A5" w:rsidRDefault="00A65196" w:rsidP="00A65196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05C5">
              <w:rPr>
                <w:rFonts w:ascii="Courier New" w:hAnsi="Courier New" w:cs="Courier New"/>
                <w:color w:val="4E9A06"/>
                <w:sz w:val="18"/>
                <w:szCs w:val="18"/>
              </w:rPr>
              <w:t>31bd5547-4eff-4122-8f40-76dfeb7c4ddc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4A099770" w14:textId="470F34A3" w:rsidR="00A65196" w:rsidRPr="007C35A5" w:rsidRDefault="00A65196" w:rsidP="00A65196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="00DE7E8E" w:rsidRPr="00DE7E8E">
              <w:rPr>
                <w:rFonts w:ascii="Courier New" w:hAnsi="Courier New" w:cs="Courier New"/>
                <w:color w:val="4E9A06"/>
                <w:sz w:val="18"/>
                <w:szCs w:val="18"/>
              </w:rPr>
              <w:t>open.game.bg.fishing.redpacket.query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6D037D60" w14:textId="77777777" w:rsidR="00A65196" w:rsidRPr="007C35A5" w:rsidRDefault="00A65196" w:rsidP="00A65196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39EDB5F9" w14:textId="77777777" w:rsidR="00A65196" w:rsidRPr="007C35A5" w:rsidRDefault="00A65196" w:rsidP="00A65196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9062a7c1-ce61-440e-9864-d120fff26395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6F6AF316" w14:textId="77777777" w:rsidR="00A65196" w:rsidRPr="007C35A5" w:rsidRDefault="00A65196" w:rsidP="00A65196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sign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74FC86D4" w14:textId="7BDC8177" w:rsidR="00A65196" w:rsidRDefault="00A65196" w:rsidP="00A65196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4E9A06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"am00"</w:t>
            </w:r>
            <w:r w:rsidR="00DE7E8E">
              <w:rPr>
                <w:rFonts w:ascii="Courier New" w:eastAsia="宋体" w:hAnsi="Courier New" w:cs="Courier New"/>
                <w:color w:val="4E9A06"/>
              </w:rPr>
              <w:t>,</w:t>
            </w:r>
          </w:p>
          <w:p w14:paraId="555FA086" w14:textId="2EE0A332" w:rsidR="00DE7E8E" w:rsidRPr="00DE7E8E" w:rsidRDefault="00DE7E8E" w:rsidP="00DE7E8E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4E9A06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gameType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105</w:t>
            </w:r>
          </w:p>
          <w:p w14:paraId="16CD6C54" w14:textId="77777777" w:rsidR="00A65196" w:rsidRPr="007C35A5" w:rsidRDefault="00A65196" w:rsidP="00A65196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  <w:t>},</w:t>
            </w:r>
          </w:p>
          <w:p w14:paraId="61C188FD" w14:textId="77777777" w:rsidR="00A65196" w:rsidRPr="007C35A5" w:rsidRDefault="00A65196" w:rsidP="00A65196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58B12DC5" w14:textId="77777777" w:rsidR="00A65196" w:rsidRPr="007C35A5" w:rsidRDefault="00A65196" w:rsidP="00A65196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}</w:t>
            </w:r>
          </w:p>
        </w:tc>
      </w:tr>
    </w:tbl>
    <w:p w14:paraId="5C87E299" w14:textId="32369F18" w:rsidR="00A65196" w:rsidRDefault="00A65196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</w:p>
    <w:p w14:paraId="42619FB7" w14:textId="77777777" w:rsidR="00A65196" w:rsidRDefault="00A65196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6FDBD242" w14:textId="635F6523" w:rsidR="00A65196" w:rsidRPr="00A65196" w:rsidRDefault="00A65196" w:rsidP="00A65196">
      <w:pPr>
        <w:pStyle w:val="af2"/>
        <w:ind w:left="480" w:right="240"/>
      </w:pPr>
      <w:bookmarkStart w:id="62" w:name="_Toc29317711"/>
      <w:r>
        <w:rPr>
          <w:rFonts w:hint="eastAsia"/>
        </w:rPr>
        <w:lastRenderedPageBreak/>
        <w:t>查询</w:t>
      </w:r>
      <w:r w:rsidR="0025574E">
        <w:t>会员等级</w:t>
      </w:r>
      <w:r>
        <w:rPr>
          <w:rFonts w:hint="eastAsia"/>
        </w:rPr>
        <w:t>记录</w:t>
      </w:r>
      <w:r w:rsidR="00AF4CC8">
        <w:rPr>
          <w:rFonts w:hint="eastAsia"/>
        </w:rPr>
        <w:t>(</w:t>
      </w:r>
      <w:r w:rsidR="00AF4CC8">
        <w:rPr>
          <w:rFonts w:hint="eastAsia"/>
        </w:rPr>
        <w:t>捕鱼</w:t>
      </w:r>
      <w:r w:rsidR="00AF4CC8">
        <w:rPr>
          <w:rFonts w:hint="eastAsia"/>
        </w:rPr>
        <w:t>)</w:t>
      </w:r>
      <w:bookmarkEnd w:id="62"/>
    </w:p>
    <w:p w14:paraId="5F1E1274" w14:textId="77777777" w:rsidR="00A65196" w:rsidRDefault="00A65196" w:rsidP="00A65196">
      <w:pPr>
        <w:pStyle w:val="af7"/>
        <w:ind w:left="504" w:right="240"/>
      </w:pPr>
      <w:r>
        <w:rPr>
          <w:rFonts w:hint="eastAsia"/>
        </w:rPr>
        <w:t>接口地址</w:t>
      </w:r>
    </w:p>
    <w:p w14:paraId="1FB6DC50" w14:textId="38684D02" w:rsidR="00A65196" w:rsidRDefault="00A65196" w:rsidP="00A65196">
      <w:pPr>
        <w:pStyle w:val="af6"/>
        <w:spacing w:before="200" w:after="120"/>
        <w:ind w:leftChars="200" w:left="480"/>
        <w:rPr>
          <w:rStyle w:val="af8"/>
        </w:rPr>
      </w:pPr>
      <w:r w:rsidRPr="00A65196">
        <w:rPr>
          <w:rStyle w:val="af8"/>
        </w:rPr>
        <w:t>open.game.bg.fishing.upgradeawards.query</w:t>
      </w:r>
    </w:p>
    <w:p w14:paraId="60FEF09B" w14:textId="77777777" w:rsidR="00062A4C" w:rsidRPr="00CB4242" w:rsidRDefault="00062A4C" w:rsidP="00062A4C">
      <w:pPr>
        <w:pStyle w:val="af7"/>
        <w:ind w:left="504" w:right="240"/>
      </w:pPr>
      <w:r w:rsidRPr="00CB4242">
        <w:rPr>
          <w:rFonts w:hint="eastAsia"/>
        </w:rPr>
        <w:t>接口说明</w:t>
      </w:r>
    </w:p>
    <w:p w14:paraId="6F67178A" w14:textId="6FB67B2A" w:rsidR="00062A4C" w:rsidRDefault="00062A4C" w:rsidP="00062A4C">
      <w:pPr>
        <w:ind w:firstLine="518"/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该接口仅适用于BG捕鱼大师</w:t>
      </w:r>
    </w:p>
    <w:p w14:paraId="5DA56194" w14:textId="77777777" w:rsidR="00062A4C" w:rsidRPr="00062A4C" w:rsidRDefault="00062A4C" w:rsidP="00062A4C">
      <w:pPr>
        <w:ind w:firstLine="518"/>
        <w:rPr>
          <w:rFonts w:eastAsiaTheme="minorEastAsia"/>
        </w:rPr>
      </w:pPr>
    </w:p>
    <w:p w14:paraId="452E9951" w14:textId="77777777" w:rsidR="00A65196" w:rsidRPr="00944A0B" w:rsidRDefault="00A65196" w:rsidP="00A65196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10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0"/>
        <w:gridCol w:w="1224"/>
        <w:gridCol w:w="684"/>
        <w:gridCol w:w="676"/>
        <w:gridCol w:w="5066"/>
      </w:tblGrid>
      <w:tr w:rsidR="00A65196" w14:paraId="6BC62B14" w14:textId="77777777" w:rsidTr="00A65196">
        <w:trPr>
          <w:trHeight w:val="454"/>
        </w:trPr>
        <w:tc>
          <w:tcPr>
            <w:tcW w:w="1360" w:type="dxa"/>
            <w:shd w:val="clear" w:color="auto" w:fill="DEE7EC"/>
            <w:vAlign w:val="center"/>
          </w:tcPr>
          <w:p w14:paraId="27BC915E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24" w:type="dxa"/>
            <w:shd w:val="clear" w:color="auto" w:fill="DEE7EC"/>
            <w:vAlign w:val="center"/>
          </w:tcPr>
          <w:p w14:paraId="08218DEE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4" w:type="dxa"/>
            <w:shd w:val="clear" w:color="auto" w:fill="DEE7EC"/>
            <w:vAlign w:val="center"/>
          </w:tcPr>
          <w:p w14:paraId="0A4EA195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76" w:type="dxa"/>
            <w:shd w:val="clear" w:color="auto" w:fill="DEE7EC"/>
            <w:vAlign w:val="center"/>
          </w:tcPr>
          <w:p w14:paraId="05997480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066" w:type="dxa"/>
            <w:shd w:val="clear" w:color="auto" w:fill="DEE7EC"/>
            <w:vAlign w:val="center"/>
          </w:tcPr>
          <w:p w14:paraId="6B16FBC8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A65196" w14:paraId="7BC5508D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2C6F8F2F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24" w:type="dxa"/>
            <w:vAlign w:val="center"/>
          </w:tcPr>
          <w:p w14:paraId="4ED4CDB9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84" w:type="dxa"/>
            <w:vAlign w:val="center"/>
          </w:tcPr>
          <w:p w14:paraId="54E50F44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6" w:type="dxa"/>
            <w:vAlign w:val="center"/>
          </w:tcPr>
          <w:p w14:paraId="72879478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66" w:type="dxa"/>
            <w:vAlign w:val="center"/>
          </w:tcPr>
          <w:p w14:paraId="5657A798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A65196" w14:paraId="6DCD5DB7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5BB0255C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24" w:type="dxa"/>
            <w:vAlign w:val="center"/>
          </w:tcPr>
          <w:p w14:paraId="0F96293E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84" w:type="dxa"/>
            <w:vAlign w:val="center"/>
          </w:tcPr>
          <w:p w14:paraId="0EB8FBCE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6" w:type="dxa"/>
            <w:vAlign w:val="center"/>
          </w:tcPr>
          <w:p w14:paraId="69A0BDDD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66" w:type="dxa"/>
            <w:vAlign w:val="center"/>
          </w:tcPr>
          <w:p w14:paraId="56A0B1AF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签名摘要sign</w:t>
            </w:r>
            <w:r w:rsidRPr="00C80D88">
              <w:t>=</w:t>
            </w:r>
            <w:r w:rsidRPr="007C35A5">
              <w:t>md5(random+sn+secretKey)</w:t>
            </w:r>
          </w:p>
        </w:tc>
      </w:tr>
      <w:tr w:rsidR="00A65196" w14:paraId="13EC8BFB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7A9118D5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24" w:type="dxa"/>
            <w:vAlign w:val="center"/>
          </w:tcPr>
          <w:p w14:paraId="2B729E30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84" w:type="dxa"/>
            <w:vAlign w:val="center"/>
          </w:tcPr>
          <w:p w14:paraId="672B662F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76" w:type="dxa"/>
            <w:vAlign w:val="center"/>
          </w:tcPr>
          <w:p w14:paraId="06FC159C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66" w:type="dxa"/>
            <w:vAlign w:val="center"/>
          </w:tcPr>
          <w:p w14:paraId="0FD5B0CE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A65196" w:rsidRPr="00D50A77" w14:paraId="35B0A048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74C2D80C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userIds</w:t>
            </w:r>
          </w:p>
        </w:tc>
        <w:tc>
          <w:tcPr>
            <w:tcW w:w="1224" w:type="dxa"/>
            <w:vAlign w:val="center"/>
          </w:tcPr>
          <w:p w14:paraId="71E74994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list&lt;long&gt;</w:t>
            </w:r>
          </w:p>
        </w:tc>
        <w:tc>
          <w:tcPr>
            <w:tcW w:w="684" w:type="dxa"/>
            <w:vAlign w:val="center"/>
          </w:tcPr>
          <w:p w14:paraId="50FEB178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6" w:type="dxa"/>
            <w:vAlign w:val="center"/>
          </w:tcPr>
          <w:p w14:paraId="55EB286D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397AC3A7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用户ID列表</w:t>
            </w:r>
          </w:p>
        </w:tc>
      </w:tr>
      <w:tr w:rsidR="00D72420" w:rsidRPr="00D50A77" w14:paraId="59FD874F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3ED6507C" w14:textId="762F0913" w:rsidR="00D72420" w:rsidRPr="00D50A77" w:rsidRDefault="00D72420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</w:t>
            </w:r>
            <w:r>
              <w:t>oginIds</w:t>
            </w:r>
          </w:p>
        </w:tc>
        <w:tc>
          <w:tcPr>
            <w:tcW w:w="1224" w:type="dxa"/>
            <w:vAlign w:val="center"/>
          </w:tcPr>
          <w:p w14:paraId="3EDA6D47" w14:textId="0378B13E" w:rsidR="00D72420" w:rsidRPr="00D50A77" w:rsidRDefault="00D72420" w:rsidP="00A65196">
            <w:pPr>
              <w:pStyle w:val="af6"/>
              <w:spacing w:after="0"/>
              <w:ind w:leftChars="0" w:left="0"/>
              <w:jc w:val="center"/>
            </w:pPr>
            <w:r>
              <w:t>list&lt;string&gt;</w:t>
            </w:r>
          </w:p>
        </w:tc>
        <w:tc>
          <w:tcPr>
            <w:tcW w:w="684" w:type="dxa"/>
            <w:vAlign w:val="center"/>
          </w:tcPr>
          <w:p w14:paraId="5C9F1A87" w14:textId="77777777" w:rsidR="00D72420" w:rsidRPr="00D50A77" w:rsidRDefault="00D72420" w:rsidP="00A65196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6" w:type="dxa"/>
            <w:vAlign w:val="center"/>
          </w:tcPr>
          <w:p w14:paraId="5EC98FCC" w14:textId="7BADDCC9" w:rsidR="00D72420" w:rsidRPr="00D50A77" w:rsidRDefault="00D72420" w:rsidP="00A65196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66" w:type="dxa"/>
            <w:vAlign w:val="center"/>
          </w:tcPr>
          <w:p w14:paraId="759E6E61" w14:textId="7CD9C958" w:rsidR="00D72420" w:rsidRPr="00D50A77" w:rsidRDefault="00D72420" w:rsidP="00A65196">
            <w:pPr>
              <w:pStyle w:val="af6"/>
              <w:spacing w:after="0"/>
              <w:ind w:leftChars="0" w:left="0"/>
              <w:jc w:val="both"/>
            </w:pPr>
            <w:r>
              <w:t>玩家登录帐号列表</w:t>
            </w:r>
          </w:p>
        </w:tc>
      </w:tr>
      <w:tr w:rsidR="00A65196" w:rsidRPr="00D50A77" w14:paraId="328BE4B3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7814F2E8" w14:textId="321B89D6" w:rsidR="00A65196" w:rsidRPr="00D50A77" w:rsidRDefault="00DE7E8E" w:rsidP="00A65196">
            <w:pPr>
              <w:pStyle w:val="af6"/>
              <w:spacing w:after="0"/>
              <w:ind w:leftChars="0" w:left="0"/>
              <w:jc w:val="both"/>
            </w:pPr>
            <w:r>
              <w:t>timeZone</w:t>
            </w:r>
          </w:p>
        </w:tc>
        <w:tc>
          <w:tcPr>
            <w:tcW w:w="1224" w:type="dxa"/>
            <w:vAlign w:val="center"/>
          </w:tcPr>
          <w:p w14:paraId="56B797DB" w14:textId="3AD987D6" w:rsidR="00A65196" w:rsidRPr="00D50A77" w:rsidRDefault="00DE7E8E" w:rsidP="00A65196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84" w:type="dxa"/>
            <w:vAlign w:val="center"/>
          </w:tcPr>
          <w:p w14:paraId="5C4983D9" w14:textId="34F98E77" w:rsidR="00A65196" w:rsidRPr="00D50A77" w:rsidRDefault="00DE7E8E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76" w:type="dxa"/>
            <w:vAlign w:val="center"/>
          </w:tcPr>
          <w:p w14:paraId="0B540D21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328850AE" w14:textId="5ACFD538" w:rsidR="00A65196" w:rsidRPr="00D50A77" w:rsidRDefault="00DE7E8E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 xml:space="preserve">时区类型 </w:t>
            </w:r>
            <w:r>
              <w:t>1:北京时间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Pr="00A65196">
              <w:t>2</w:t>
            </w:r>
            <w:r>
              <w:t>:美东</w:t>
            </w:r>
            <w:r>
              <w:rPr>
                <w:rFonts w:hint="eastAsia"/>
              </w:rPr>
              <w:t>时间(</w:t>
            </w:r>
            <w:r>
              <w:t>默认</w:t>
            </w:r>
            <w:r>
              <w:rPr>
                <w:rFonts w:hint="eastAsia"/>
              </w:rPr>
              <w:t>)</w:t>
            </w:r>
          </w:p>
        </w:tc>
      </w:tr>
      <w:tr w:rsidR="00A65196" w:rsidRPr="00D50A77" w14:paraId="677D410A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0668BAAC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startTime</w:t>
            </w:r>
          </w:p>
        </w:tc>
        <w:tc>
          <w:tcPr>
            <w:tcW w:w="1224" w:type="dxa"/>
            <w:vAlign w:val="center"/>
          </w:tcPr>
          <w:p w14:paraId="7ACDFCAC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date</w:t>
            </w:r>
          </w:p>
        </w:tc>
        <w:tc>
          <w:tcPr>
            <w:tcW w:w="684" w:type="dxa"/>
            <w:vAlign w:val="center"/>
          </w:tcPr>
          <w:p w14:paraId="4B63486C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6" w:type="dxa"/>
            <w:vAlign w:val="center"/>
          </w:tcPr>
          <w:p w14:paraId="3ADE2D7A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78837DC7" w14:textId="4FC1040E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开始时间</w:t>
            </w:r>
            <w:r>
              <w:rPr>
                <w:rFonts w:hint="eastAsia"/>
              </w:rPr>
              <w:t>(缺省为最近7天)</w:t>
            </w:r>
          </w:p>
        </w:tc>
      </w:tr>
      <w:tr w:rsidR="00A65196" w:rsidRPr="00D50A77" w14:paraId="00C5D5FD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4B34FF50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endTime</w:t>
            </w:r>
          </w:p>
        </w:tc>
        <w:tc>
          <w:tcPr>
            <w:tcW w:w="1224" w:type="dxa"/>
            <w:vAlign w:val="center"/>
          </w:tcPr>
          <w:p w14:paraId="4B33825E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date</w:t>
            </w:r>
          </w:p>
        </w:tc>
        <w:tc>
          <w:tcPr>
            <w:tcW w:w="684" w:type="dxa"/>
            <w:vAlign w:val="center"/>
          </w:tcPr>
          <w:p w14:paraId="121D35FB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6" w:type="dxa"/>
            <w:vAlign w:val="center"/>
          </w:tcPr>
          <w:p w14:paraId="05AC8BE5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477F7C06" w14:textId="045A4931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截止时间</w:t>
            </w:r>
          </w:p>
        </w:tc>
      </w:tr>
      <w:tr w:rsidR="00A65196" w:rsidRPr="00D50A77" w14:paraId="59E7A82B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40AEFC4A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pageIndex</w:t>
            </w:r>
          </w:p>
        </w:tc>
        <w:tc>
          <w:tcPr>
            <w:tcW w:w="1224" w:type="dxa"/>
            <w:vAlign w:val="center"/>
          </w:tcPr>
          <w:p w14:paraId="14117143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string</w:t>
            </w:r>
          </w:p>
        </w:tc>
        <w:tc>
          <w:tcPr>
            <w:tcW w:w="684" w:type="dxa"/>
            <w:vAlign w:val="center"/>
          </w:tcPr>
          <w:p w14:paraId="7C32D620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6" w:type="dxa"/>
            <w:vAlign w:val="center"/>
          </w:tcPr>
          <w:p w14:paraId="454D9212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4BE98D89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页索引，默认1</w:t>
            </w:r>
          </w:p>
        </w:tc>
      </w:tr>
      <w:tr w:rsidR="00A65196" w14:paraId="49C7BD70" w14:textId="77777777" w:rsidTr="00A65196">
        <w:trPr>
          <w:trHeight w:val="454"/>
        </w:trPr>
        <w:tc>
          <w:tcPr>
            <w:tcW w:w="1360" w:type="dxa"/>
            <w:vAlign w:val="center"/>
          </w:tcPr>
          <w:p w14:paraId="272B6CF0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pageSize</w:t>
            </w:r>
          </w:p>
        </w:tc>
        <w:tc>
          <w:tcPr>
            <w:tcW w:w="1224" w:type="dxa"/>
            <w:vAlign w:val="center"/>
          </w:tcPr>
          <w:p w14:paraId="47FEFB91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int</w:t>
            </w:r>
          </w:p>
        </w:tc>
        <w:tc>
          <w:tcPr>
            <w:tcW w:w="684" w:type="dxa"/>
            <w:vAlign w:val="center"/>
          </w:tcPr>
          <w:p w14:paraId="1C05D55A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32</w:t>
            </w:r>
          </w:p>
        </w:tc>
        <w:tc>
          <w:tcPr>
            <w:tcW w:w="676" w:type="dxa"/>
            <w:vAlign w:val="center"/>
          </w:tcPr>
          <w:p w14:paraId="26D691D9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D50A77">
              <w:t>否</w:t>
            </w:r>
          </w:p>
        </w:tc>
        <w:tc>
          <w:tcPr>
            <w:tcW w:w="5066" w:type="dxa"/>
            <w:vAlign w:val="center"/>
          </w:tcPr>
          <w:p w14:paraId="10A5F57F" w14:textId="77777777" w:rsidR="00A65196" w:rsidRPr="00D50A77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D50A77">
              <w:t>页大小，默认15</w:t>
            </w:r>
          </w:p>
        </w:tc>
      </w:tr>
    </w:tbl>
    <w:p w14:paraId="37B38771" w14:textId="77777777" w:rsidR="00A65196" w:rsidRDefault="00A65196" w:rsidP="00A65196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7D5FBAEF" w14:textId="77777777" w:rsidR="00A65196" w:rsidRPr="00944A0B" w:rsidRDefault="00A65196" w:rsidP="00A65196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163"/>
        <w:gridCol w:w="1346"/>
        <w:gridCol w:w="703"/>
        <w:gridCol w:w="5099"/>
      </w:tblGrid>
      <w:tr w:rsidR="00A65196" w14:paraId="0DEDD772" w14:textId="77777777" w:rsidTr="00A65196">
        <w:trPr>
          <w:trHeight w:val="454"/>
        </w:trPr>
        <w:tc>
          <w:tcPr>
            <w:tcW w:w="1750" w:type="dxa"/>
            <w:gridSpan w:val="2"/>
            <w:shd w:val="clear" w:color="auto" w:fill="DEE7EC"/>
            <w:vAlign w:val="center"/>
          </w:tcPr>
          <w:p w14:paraId="5C936E90" w14:textId="77777777" w:rsidR="00A65196" w:rsidRDefault="00A65196" w:rsidP="00A65196">
            <w:pPr>
              <w:pStyle w:val="af6"/>
              <w:spacing w:after="12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346" w:type="dxa"/>
            <w:shd w:val="clear" w:color="auto" w:fill="DEE7EC"/>
            <w:vAlign w:val="center"/>
          </w:tcPr>
          <w:p w14:paraId="1F058160" w14:textId="77777777" w:rsidR="00A65196" w:rsidRDefault="00A65196" w:rsidP="00A65196">
            <w:pPr>
              <w:pStyle w:val="af6"/>
              <w:spacing w:after="12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shd w:val="clear" w:color="auto" w:fill="DEE7EC"/>
            <w:vAlign w:val="center"/>
          </w:tcPr>
          <w:p w14:paraId="31410B67" w14:textId="77777777" w:rsidR="00A65196" w:rsidRDefault="00A65196" w:rsidP="00A65196">
            <w:pPr>
              <w:pStyle w:val="af6"/>
              <w:spacing w:after="12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205" w:type="dxa"/>
            <w:shd w:val="clear" w:color="auto" w:fill="DEE7EC"/>
            <w:vAlign w:val="center"/>
          </w:tcPr>
          <w:p w14:paraId="275F4BDB" w14:textId="77777777" w:rsidR="00A65196" w:rsidRDefault="00A65196" w:rsidP="00A65196">
            <w:pPr>
              <w:pStyle w:val="af6"/>
              <w:spacing w:after="12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A65196" w14:paraId="41FDE521" w14:textId="77777777" w:rsidTr="00A65196">
        <w:trPr>
          <w:trHeight w:val="454"/>
        </w:trPr>
        <w:tc>
          <w:tcPr>
            <w:tcW w:w="587" w:type="dxa"/>
            <w:vMerge w:val="restart"/>
            <w:vAlign w:val="center"/>
          </w:tcPr>
          <w:p w14:paraId="786EDD71" w14:textId="77777777" w:rsidR="00A65196" w:rsidRDefault="00A65196" w:rsidP="00A65196">
            <w:pPr>
              <w:pStyle w:val="af6"/>
              <w:spacing w:after="120"/>
              <w:ind w:leftChars="0" w:left="0"/>
              <w:jc w:val="both"/>
            </w:pPr>
            <w:r>
              <w:t>result</w:t>
            </w:r>
          </w:p>
        </w:tc>
        <w:tc>
          <w:tcPr>
            <w:tcW w:w="1163" w:type="dxa"/>
            <w:vAlign w:val="center"/>
          </w:tcPr>
          <w:p w14:paraId="50323E9F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items</w:t>
            </w:r>
          </w:p>
        </w:tc>
        <w:tc>
          <w:tcPr>
            <w:tcW w:w="1346" w:type="dxa"/>
            <w:vAlign w:val="center"/>
          </w:tcPr>
          <w:p w14:paraId="32993C4B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List&lt;Object&gt;</w:t>
            </w:r>
          </w:p>
        </w:tc>
        <w:tc>
          <w:tcPr>
            <w:tcW w:w="707" w:type="dxa"/>
            <w:vAlign w:val="center"/>
          </w:tcPr>
          <w:p w14:paraId="3BAADD9E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</w:p>
        </w:tc>
        <w:tc>
          <w:tcPr>
            <w:tcW w:w="5205" w:type="dxa"/>
            <w:vAlign w:val="center"/>
          </w:tcPr>
          <w:p w14:paraId="2504BE1B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注单列表</w:t>
            </w:r>
          </w:p>
        </w:tc>
      </w:tr>
      <w:tr w:rsidR="00A65196" w14:paraId="4E469E05" w14:textId="77777777" w:rsidTr="00A65196">
        <w:trPr>
          <w:trHeight w:val="454"/>
        </w:trPr>
        <w:tc>
          <w:tcPr>
            <w:tcW w:w="587" w:type="dxa"/>
            <w:vMerge/>
            <w:vAlign w:val="center"/>
          </w:tcPr>
          <w:p w14:paraId="444BFC3A" w14:textId="77777777" w:rsidR="00A65196" w:rsidRDefault="00A65196" w:rsidP="00A65196">
            <w:pPr>
              <w:pStyle w:val="af6"/>
              <w:spacing w:after="12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321823B9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total</w:t>
            </w:r>
          </w:p>
        </w:tc>
        <w:tc>
          <w:tcPr>
            <w:tcW w:w="1346" w:type="dxa"/>
            <w:vAlign w:val="center"/>
          </w:tcPr>
          <w:p w14:paraId="631F4433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7" w:type="dxa"/>
            <w:vAlign w:val="center"/>
          </w:tcPr>
          <w:p w14:paraId="41884A1E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05" w:type="dxa"/>
            <w:vAlign w:val="center"/>
          </w:tcPr>
          <w:p w14:paraId="249048D3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符合条件的总数量</w:t>
            </w:r>
          </w:p>
        </w:tc>
      </w:tr>
      <w:tr w:rsidR="00A65196" w14:paraId="0D2EB959" w14:textId="77777777" w:rsidTr="00A65196">
        <w:trPr>
          <w:trHeight w:val="454"/>
        </w:trPr>
        <w:tc>
          <w:tcPr>
            <w:tcW w:w="587" w:type="dxa"/>
            <w:vMerge/>
            <w:vAlign w:val="center"/>
          </w:tcPr>
          <w:p w14:paraId="0628F7B8" w14:textId="77777777" w:rsidR="00A65196" w:rsidRDefault="00A65196" w:rsidP="00A65196">
            <w:pPr>
              <w:pStyle w:val="af6"/>
              <w:spacing w:after="12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6CB3EF69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B42FA3">
              <w:t>lastVersion</w:t>
            </w:r>
          </w:p>
        </w:tc>
        <w:tc>
          <w:tcPr>
            <w:tcW w:w="1346" w:type="dxa"/>
            <w:vAlign w:val="center"/>
          </w:tcPr>
          <w:p w14:paraId="4DF4775F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vAlign w:val="center"/>
          </w:tcPr>
          <w:p w14:paraId="36944477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5205" w:type="dxa"/>
            <w:vAlign w:val="center"/>
          </w:tcPr>
          <w:p w14:paraId="7113519C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B42FA3">
              <w:rPr>
                <w:rFonts w:hint="eastAsia"/>
              </w:rPr>
              <w:t>返回数据中数据版本号</w:t>
            </w:r>
          </w:p>
        </w:tc>
      </w:tr>
      <w:tr w:rsidR="00A65196" w14:paraId="7E3BBBB4" w14:textId="77777777" w:rsidTr="00A65196">
        <w:trPr>
          <w:trHeight w:val="454"/>
        </w:trPr>
        <w:tc>
          <w:tcPr>
            <w:tcW w:w="587" w:type="dxa"/>
            <w:vMerge/>
            <w:vAlign w:val="center"/>
          </w:tcPr>
          <w:p w14:paraId="54893F8E" w14:textId="77777777" w:rsidR="00A65196" w:rsidRDefault="00A65196" w:rsidP="00A65196">
            <w:pPr>
              <w:pStyle w:val="af6"/>
              <w:spacing w:after="12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30581B94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pageIndex</w:t>
            </w:r>
          </w:p>
        </w:tc>
        <w:tc>
          <w:tcPr>
            <w:tcW w:w="1346" w:type="dxa"/>
            <w:vAlign w:val="center"/>
          </w:tcPr>
          <w:p w14:paraId="3F26D34F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7" w:type="dxa"/>
            <w:vAlign w:val="center"/>
          </w:tcPr>
          <w:p w14:paraId="4F854FAC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05" w:type="dxa"/>
            <w:vAlign w:val="center"/>
          </w:tcPr>
          <w:p w14:paraId="484E4862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页索引</w:t>
            </w:r>
          </w:p>
        </w:tc>
      </w:tr>
      <w:tr w:rsidR="00A65196" w14:paraId="2043D8D0" w14:textId="77777777" w:rsidTr="00A65196">
        <w:trPr>
          <w:trHeight w:val="454"/>
        </w:trPr>
        <w:tc>
          <w:tcPr>
            <w:tcW w:w="587" w:type="dxa"/>
            <w:vMerge/>
            <w:vAlign w:val="center"/>
          </w:tcPr>
          <w:p w14:paraId="549CDC01" w14:textId="77777777" w:rsidR="00A65196" w:rsidRDefault="00A65196" w:rsidP="00A65196">
            <w:pPr>
              <w:pStyle w:val="af6"/>
              <w:spacing w:after="12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20B0F6B2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pageSize</w:t>
            </w:r>
          </w:p>
        </w:tc>
        <w:tc>
          <w:tcPr>
            <w:tcW w:w="1346" w:type="dxa"/>
            <w:vAlign w:val="center"/>
          </w:tcPr>
          <w:p w14:paraId="3FF4C675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int</w:t>
            </w:r>
          </w:p>
        </w:tc>
        <w:tc>
          <w:tcPr>
            <w:tcW w:w="707" w:type="dxa"/>
            <w:vAlign w:val="center"/>
          </w:tcPr>
          <w:p w14:paraId="2C6E4E65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32</w:t>
            </w:r>
          </w:p>
        </w:tc>
        <w:tc>
          <w:tcPr>
            <w:tcW w:w="5205" w:type="dxa"/>
            <w:vAlign w:val="center"/>
          </w:tcPr>
          <w:p w14:paraId="1EC25501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页大小</w:t>
            </w:r>
          </w:p>
        </w:tc>
      </w:tr>
      <w:tr w:rsidR="00A65196" w14:paraId="105E3507" w14:textId="77777777" w:rsidTr="00A65196">
        <w:trPr>
          <w:trHeight w:val="454"/>
        </w:trPr>
        <w:tc>
          <w:tcPr>
            <w:tcW w:w="587" w:type="dxa"/>
            <w:vMerge/>
            <w:vAlign w:val="center"/>
          </w:tcPr>
          <w:p w14:paraId="65E1680C" w14:textId="77777777" w:rsidR="00A65196" w:rsidRDefault="00A65196" w:rsidP="00A65196">
            <w:pPr>
              <w:pStyle w:val="af6"/>
              <w:spacing w:after="120"/>
              <w:ind w:leftChars="0" w:left="0"/>
              <w:jc w:val="both"/>
            </w:pPr>
          </w:p>
        </w:tc>
        <w:tc>
          <w:tcPr>
            <w:tcW w:w="1163" w:type="dxa"/>
            <w:vAlign w:val="center"/>
          </w:tcPr>
          <w:p w14:paraId="13616EF3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etag</w:t>
            </w:r>
          </w:p>
        </w:tc>
        <w:tc>
          <w:tcPr>
            <w:tcW w:w="1346" w:type="dxa"/>
            <w:vAlign w:val="center"/>
          </w:tcPr>
          <w:p w14:paraId="1BEA2AE9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string</w:t>
            </w:r>
          </w:p>
        </w:tc>
        <w:tc>
          <w:tcPr>
            <w:tcW w:w="707" w:type="dxa"/>
            <w:vAlign w:val="center"/>
          </w:tcPr>
          <w:p w14:paraId="017CDCD4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205" w:type="dxa"/>
            <w:vAlign w:val="center"/>
          </w:tcPr>
          <w:p w14:paraId="2E305CA0" w14:textId="77777777" w:rsidR="00A65196" w:rsidRPr="00594C10" w:rsidRDefault="00A65196" w:rsidP="00A65196">
            <w:pPr>
              <w:pStyle w:val="af6"/>
              <w:spacing w:after="120"/>
              <w:ind w:leftChars="0" w:left="0"/>
              <w:jc w:val="both"/>
            </w:pPr>
            <w:r w:rsidRPr="00594C10">
              <w:t>ETag标记(缓存加速)</w:t>
            </w:r>
          </w:p>
        </w:tc>
      </w:tr>
    </w:tbl>
    <w:p w14:paraId="354C9072" w14:textId="77777777" w:rsidR="00DE7E8E" w:rsidRDefault="00DE7E8E" w:rsidP="00A65196">
      <w:pPr>
        <w:pStyle w:val="af9"/>
        <w:spacing w:before="120" w:after="0" w:line="240" w:lineRule="auto"/>
        <w:ind w:left="528"/>
        <w:rPr>
          <w:lang w:eastAsia="zh-Hans"/>
        </w:rPr>
      </w:pPr>
    </w:p>
    <w:p w14:paraId="092516CA" w14:textId="77777777" w:rsidR="00A65196" w:rsidRDefault="00A65196" w:rsidP="00A65196">
      <w:pPr>
        <w:pStyle w:val="af9"/>
        <w:spacing w:before="120" w:after="0" w:line="240" w:lineRule="auto"/>
        <w:ind w:left="528"/>
        <w:rPr>
          <w:lang w:eastAsia="zh-Hans"/>
        </w:rPr>
      </w:pPr>
      <w:r>
        <w:rPr>
          <w:rFonts w:hint="eastAsia"/>
          <w:lang w:eastAsia="zh-Hans"/>
        </w:rPr>
        <w:t>items</w:t>
      </w:r>
      <w:r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415"/>
        <w:gridCol w:w="989"/>
        <w:gridCol w:w="847"/>
        <w:gridCol w:w="5757"/>
      </w:tblGrid>
      <w:tr w:rsidR="00A65196" w14:paraId="56F1B3E6" w14:textId="77777777" w:rsidTr="00A65196">
        <w:trPr>
          <w:trHeight w:val="454"/>
        </w:trPr>
        <w:tc>
          <w:tcPr>
            <w:tcW w:w="1415" w:type="dxa"/>
            <w:shd w:val="clear" w:color="auto" w:fill="DEE7EC"/>
            <w:vAlign w:val="center"/>
          </w:tcPr>
          <w:p w14:paraId="6EE7F8EB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89" w:type="dxa"/>
            <w:shd w:val="clear" w:color="auto" w:fill="DEE7EC"/>
            <w:vAlign w:val="center"/>
          </w:tcPr>
          <w:p w14:paraId="54453409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  <w:shd w:val="clear" w:color="auto" w:fill="DEE7EC"/>
            <w:vAlign w:val="center"/>
          </w:tcPr>
          <w:p w14:paraId="7DEA2BA3" w14:textId="77777777" w:rsidR="00A65196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757" w:type="dxa"/>
            <w:shd w:val="clear" w:color="auto" w:fill="DEE7EC"/>
            <w:vAlign w:val="center"/>
          </w:tcPr>
          <w:p w14:paraId="1B98FB69" w14:textId="77777777" w:rsidR="00A65196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A65196" w:rsidRPr="00594C10" w14:paraId="4C0CCBA2" w14:textId="77777777" w:rsidTr="00A65196">
        <w:trPr>
          <w:trHeight w:val="454"/>
        </w:trPr>
        <w:tc>
          <w:tcPr>
            <w:tcW w:w="1415" w:type="dxa"/>
            <w:vAlign w:val="center"/>
          </w:tcPr>
          <w:p w14:paraId="118F66B5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594C10">
              <w:t>sn</w:t>
            </w:r>
          </w:p>
        </w:tc>
        <w:tc>
          <w:tcPr>
            <w:tcW w:w="989" w:type="dxa"/>
            <w:vAlign w:val="center"/>
          </w:tcPr>
          <w:p w14:paraId="4563F3A9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2687864B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594C10">
              <w:t>4</w:t>
            </w:r>
          </w:p>
        </w:tc>
        <w:tc>
          <w:tcPr>
            <w:tcW w:w="5757" w:type="dxa"/>
            <w:vAlign w:val="center"/>
          </w:tcPr>
          <w:p w14:paraId="3837B44D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t>厅代码</w:t>
            </w:r>
          </w:p>
        </w:tc>
      </w:tr>
      <w:tr w:rsidR="00A65196" w:rsidRPr="00594C10" w14:paraId="33AD04CC" w14:textId="77777777" w:rsidTr="00A65196">
        <w:trPr>
          <w:trHeight w:val="454"/>
        </w:trPr>
        <w:tc>
          <w:tcPr>
            <w:tcW w:w="1415" w:type="dxa"/>
            <w:vAlign w:val="center"/>
          </w:tcPr>
          <w:p w14:paraId="21ECE1A4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>
              <w:lastRenderedPageBreak/>
              <w:t>userI</w:t>
            </w:r>
            <w:r w:rsidRPr="00594C10">
              <w:t>d</w:t>
            </w:r>
          </w:p>
        </w:tc>
        <w:tc>
          <w:tcPr>
            <w:tcW w:w="989" w:type="dxa"/>
            <w:vAlign w:val="center"/>
          </w:tcPr>
          <w:p w14:paraId="1799179D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594C10">
              <w:t>long</w:t>
            </w:r>
          </w:p>
        </w:tc>
        <w:tc>
          <w:tcPr>
            <w:tcW w:w="847" w:type="dxa"/>
            <w:vAlign w:val="center"/>
          </w:tcPr>
          <w:p w14:paraId="672B9D00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center"/>
            </w:pPr>
            <w:r w:rsidRPr="00594C10">
              <w:t>64</w:t>
            </w:r>
          </w:p>
        </w:tc>
        <w:tc>
          <w:tcPr>
            <w:tcW w:w="5757" w:type="dxa"/>
            <w:vAlign w:val="center"/>
          </w:tcPr>
          <w:p w14:paraId="0F330755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594C10">
              <w:t>用户ID</w:t>
            </w:r>
          </w:p>
        </w:tc>
      </w:tr>
      <w:tr w:rsidR="00A65196" w:rsidRPr="00594C10" w14:paraId="52466A76" w14:textId="77777777" w:rsidTr="00A65196">
        <w:trPr>
          <w:trHeight w:val="454"/>
        </w:trPr>
        <w:tc>
          <w:tcPr>
            <w:tcW w:w="1415" w:type="dxa"/>
            <w:vAlign w:val="center"/>
          </w:tcPr>
          <w:p w14:paraId="0F9DD370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594C10">
              <w:t>loginId</w:t>
            </w:r>
          </w:p>
        </w:tc>
        <w:tc>
          <w:tcPr>
            <w:tcW w:w="989" w:type="dxa"/>
            <w:vAlign w:val="center"/>
          </w:tcPr>
          <w:p w14:paraId="34C5348C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594C10">
              <w:t>string</w:t>
            </w:r>
          </w:p>
        </w:tc>
        <w:tc>
          <w:tcPr>
            <w:tcW w:w="847" w:type="dxa"/>
            <w:vAlign w:val="center"/>
          </w:tcPr>
          <w:p w14:paraId="0C7DB5EE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757" w:type="dxa"/>
            <w:vAlign w:val="center"/>
          </w:tcPr>
          <w:p w14:paraId="4DB9217C" w14:textId="77777777" w:rsidR="00A65196" w:rsidRPr="00594C10" w:rsidRDefault="00A65196" w:rsidP="00A65196">
            <w:pPr>
              <w:pStyle w:val="af6"/>
              <w:spacing w:after="0"/>
              <w:ind w:leftChars="0" w:left="0"/>
              <w:jc w:val="both"/>
            </w:pPr>
            <w:r w:rsidRPr="00594C10">
              <w:t>用户登录ID</w:t>
            </w:r>
          </w:p>
        </w:tc>
      </w:tr>
      <w:tr w:rsidR="00A65196" w:rsidRPr="00594C10" w14:paraId="340866B8" w14:textId="77777777" w:rsidTr="00A65196">
        <w:trPr>
          <w:trHeight w:val="454"/>
        </w:trPr>
        <w:tc>
          <w:tcPr>
            <w:tcW w:w="1415" w:type="dxa"/>
            <w:vAlign w:val="center"/>
          </w:tcPr>
          <w:p w14:paraId="726F1797" w14:textId="58CB43D4" w:rsidR="00A65196" w:rsidRPr="00594C10" w:rsidRDefault="00DE7E8E" w:rsidP="00A65196">
            <w:pPr>
              <w:pStyle w:val="af6"/>
              <w:spacing w:after="0"/>
              <w:ind w:leftChars="0" w:left="0"/>
              <w:jc w:val="both"/>
            </w:pPr>
            <w:r>
              <w:t>level</w:t>
            </w:r>
          </w:p>
        </w:tc>
        <w:tc>
          <w:tcPr>
            <w:tcW w:w="989" w:type="dxa"/>
            <w:vAlign w:val="center"/>
          </w:tcPr>
          <w:p w14:paraId="2AE8FD2F" w14:textId="20609999" w:rsidR="00A65196" w:rsidRPr="00594C10" w:rsidRDefault="00DE7E8E" w:rsidP="00A65196">
            <w:pPr>
              <w:pStyle w:val="af6"/>
              <w:spacing w:after="0"/>
              <w:ind w:leftChars="0" w:left="0"/>
              <w:jc w:val="both"/>
            </w:pPr>
            <w:r>
              <w:t>int</w:t>
            </w:r>
          </w:p>
        </w:tc>
        <w:tc>
          <w:tcPr>
            <w:tcW w:w="847" w:type="dxa"/>
            <w:vAlign w:val="center"/>
          </w:tcPr>
          <w:p w14:paraId="4745BB55" w14:textId="1E8BF5ED" w:rsidR="00A65196" w:rsidRPr="00594C10" w:rsidRDefault="00DE7E8E" w:rsidP="00A65196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5757" w:type="dxa"/>
            <w:vAlign w:val="center"/>
          </w:tcPr>
          <w:p w14:paraId="59307BC0" w14:textId="03212ABE" w:rsidR="00A65196" w:rsidRPr="00594C10" w:rsidRDefault="00DE7E8E" w:rsidP="00A65196">
            <w:pPr>
              <w:pStyle w:val="af6"/>
              <w:spacing w:after="0"/>
              <w:ind w:leftChars="0" w:left="0"/>
              <w:jc w:val="both"/>
            </w:pPr>
            <w:r>
              <w:t>等级</w:t>
            </w:r>
          </w:p>
        </w:tc>
      </w:tr>
      <w:tr w:rsidR="00A65196" w:rsidRPr="00594C10" w14:paraId="7505C2AB" w14:textId="77777777" w:rsidTr="00A65196">
        <w:trPr>
          <w:trHeight w:val="454"/>
        </w:trPr>
        <w:tc>
          <w:tcPr>
            <w:tcW w:w="1415" w:type="dxa"/>
            <w:vAlign w:val="center"/>
          </w:tcPr>
          <w:p w14:paraId="41595EE2" w14:textId="010925EF" w:rsidR="00A65196" w:rsidRDefault="00DE7E8E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a</w:t>
            </w:r>
            <w:r>
              <w:t>ward</w:t>
            </w:r>
          </w:p>
        </w:tc>
        <w:tc>
          <w:tcPr>
            <w:tcW w:w="989" w:type="dxa"/>
            <w:vAlign w:val="center"/>
          </w:tcPr>
          <w:p w14:paraId="1C99ED3A" w14:textId="5CD0C713" w:rsidR="00A65196" w:rsidRDefault="00DE7E8E" w:rsidP="00A65196">
            <w:pPr>
              <w:pStyle w:val="af6"/>
              <w:spacing w:after="0"/>
              <w:ind w:leftChars="0" w:left="0"/>
              <w:jc w:val="both"/>
            </w:pPr>
            <w:r>
              <w:t>double</w:t>
            </w:r>
          </w:p>
        </w:tc>
        <w:tc>
          <w:tcPr>
            <w:tcW w:w="847" w:type="dxa"/>
            <w:vAlign w:val="center"/>
          </w:tcPr>
          <w:p w14:paraId="582E9DD7" w14:textId="00A6BF2C" w:rsidR="00A65196" w:rsidRDefault="00DE7E8E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757" w:type="dxa"/>
            <w:vAlign w:val="center"/>
          </w:tcPr>
          <w:p w14:paraId="0F6A1DCC" w14:textId="6022A74E" w:rsidR="00A65196" w:rsidRDefault="00DE7E8E" w:rsidP="00A65196">
            <w:pPr>
              <w:pStyle w:val="af6"/>
              <w:spacing w:after="0"/>
              <w:ind w:leftChars="0" w:left="0"/>
              <w:jc w:val="both"/>
            </w:pPr>
            <w:r>
              <w:t>升级奖金</w:t>
            </w:r>
          </w:p>
        </w:tc>
      </w:tr>
      <w:tr w:rsidR="00A65196" w:rsidRPr="00594C10" w14:paraId="717589D7" w14:textId="77777777" w:rsidTr="00A65196">
        <w:trPr>
          <w:trHeight w:val="454"/>
        </w:trPr>
        <w:tc>
          <w:tcPr>
            <w:tcW w:w="1415" w:type="dxa"/>
            <w:vAlign w:val="center"/>
          </w:tcPr>
          <w:p w14:paraId="790A16B9" w14:textId="1B20D5E9" w:rsidR="00A65196" w:rsidRPr="00594C10" w:rsidRDefault="00DE7E8E" w:rsidP="00A65196">
            <w:pPr>
              <w:pStyle w:val="af6"/>
              <w:spacing w:after="0"/>
              <w:ind w:leftChars="0" w:left="0"/>
              <w:jc w:val="both"/>
            </w:pPr>
            <w:r>
              <w:t>updateTime</w:t>
            </w:r>
          </w:p>
        </w:tc>
        <w:tc>
          <w:tcPr>
            <w:tcW w:w="989" w:type="dxa"/>
            <w:vAlign w:val="center"/>
          </w:tcPr>
          <w:p w14:paraId="1316BA1C" w14:textId="6113FFA8" w:rsidR="00A65196" w:rsidRPr="00594C10" w:rsidRDefault="00DE7E8E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847" w:type="dxa"/>
            <w:vAlign w:val="center"/>
          </w:tcPr>
          <w:p w14:paraId="69EE843C" w14:textId="7C08B3FC" w:rsidR="00A65196" w:rsidRPr="00594C10" w:rsidRDefault="00DE7E8E" w:rsidP="00A65196">
            <w:pPr>
              <w:pStyle w:val="af6"/>
              <w:spacing w:after="0"/>
              <w:ind w:leftChars="0" w:left="0"/>
              <w:jc w:val="center"/>
            </w:pPr>
            <w:r>
              <w:t>20</w:t>
            </w:r>
          </w:p>
        </w:tc>
        <w:tc>
          <w:tcPr>
            <w:tcW w:w="5757" w:type="dxa"/>
            <w:vAlign w:val="center"/>
          </w:tcPr>
          <w:p w14:paraId="7E53D73F" w14:textId="595537DA" w:rsidR="00A65196" w:rsidRPr="00594C10" w:rsidRDefault="00DE7E8E" w:rsidP="00A65196">
            <w:pPr>
              <w:pStyle w:val="af6"/>
              <w:spacing w:after="0"/>
              <w:ind w:leftChars="0" w:left="0"/>
              <w:jc w:val="both"/>
            </w:pPr>
            <w:r>
              <w:t>升级时间</w:t>
            </w:r>
          </w:p>
        </w:tc>
      </w:tr>
    </w:tbl>
    <w:p w14:paraId="25114C10" w14:textId="77777777" w:rsidR="00A65196" w:rsidRDefault="00A65196" w:rsidP="00A65196">
      <w:pPr>
        <w:pStyle w:val="af7"/>
        <w:ind w:left="504" w:right="240"/>
        <w:rPr>
          <w:rStyle w:val="af8"/>
        </w:rPr>
      </w:pPr>
    </w:p>
    <w:p w14:paraId="239FD223" w14:textId="77777777" w:rsidR="00A65196" w:rsidRPr="00944A0B" w:rsidRDefault="00A65196" w:rsidP="00A65196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A65196" w14:paraId="375B7032" w14:textId="77777777" w:rsidTr="00270DB5">
        <w:trPr>
          <w:trHeight w:val="499"/>
        </w:trPr>
        <w:tc>
          <w:tcPr>
            <w:tcW w:w="9008" w:type="dxa"/>
            <w:shd w:val="clear" w:color="auto" w:fill="auto"/>
            <w:vAlign w:val="center"/>
          </w:tcPr>
          <w:p w14:paraId="454D57C4" w14:textId="77777777" w:rsidR="00A65196" w:rsidRPr="00762BDB" w:rsidRDefault="00A65196" w:rsidP="00270DB5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432CC5E1" w14:textId="77777777" w:rsidR="00A65196" w:rsidRPr="007C35A5" w:rsidRDefault="00A65196" w:rsidP="00270DB5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05C5">
              <w:rPr>
                <w:rFonts w:ascii="Courier New" w:hAnsi="Courier New" w:cs="Courier New"/>
                <w:color w:val="4E9A06"/>
                <w:sz w:val="18"/>
                <w:szCs w:val="18"/>
              </w:rPr>
              <w:t>31bd5547-4eff-4122-8f40-76dfeb7c4ddc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27B0341D" w14:textId="628A5781" w:rsidR="00A65196" w:rsidRPr="007C35A5" w:rsidRDefault="00A65196" w:rsidP="00270DB5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="00DE7E8E" w:rsidRPr="00DE7E8E">
              <w:rPr>
                <w:rFonts w:ascii="Courier New" w:hAnsi="Courier New" w:cs="Courier New"/>
                <w:color w:val="4E9A06"/>
                <w:sz w:val="18"/>
                <w:szCs w:val="18"/>
              </w:rPr>
              <w:t>open.game.bg.fishing.upgradeawards.query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2DCBFB2D" w14:textId="77777777" w:rsidR="00A65196" w:rsidRPr="007C35A5" w:rsidRDefault="00A65196" w:rsidP="00270DB5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056FC17F" w14:textId="77777777" w:rsidR="00A65196" w:rsidRPr="007C35A5" w:rsidRDefault="00A65196" w:rsidP="00270DB5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9062a7c1-ce61-440e-9864-d120fff26395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2B5ED7F1" w14:textId="77777777" w:rsidR="00A65196" w:rsidRPr="007C35A5" w:rsidRDefault="00A65196" w:rsidP="00270DB5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sign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708EF1DE" w14:textId="5F0EE1B3" w:rsidR="00A65196" w:rsidRDefault="00A65196" w:rsidP="00270DB5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4E9A06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"am00"</w:t>
            </w:r>
            <w:r w:rsidR="00DE7E8E"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7484B2DA" w14:textId="2C5F2A60" w:rsidR="00DE7E8E" w:rsidRPr="007C35A5" w:rsidRDefault="00DE7E8E" w:rsidP="00270DB5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gameType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105</w:t>
            </w:r>
          </w:p>
          <w:p w14:paraId="36E1D021" w14:textId="77777777" w:rsidR="00A65196" w:rsidRPr="007C35A5" w:rsidRDefault="00A65196" w:rsidP="00270DB5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  <w:t>},</w:t>
            </w:r>
          </w:p>
          <w:p w14:paraId="0FFA4CD8" w14:textId="77777777" w:rsidR="00A65196" w:rsidRPr="007C35A5" w:rsidRDefault="00A65196" w:rsidP="00270DB5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1062BF8E" w14:textId="77777777" w:rsidR="00A65196" w:rsidRPr="007C35A5" w:rsidRDefault="00A65196" w:rsidP="00270DB5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}</w:t>
            </w:r>
          </w:p>
        </w:tc>
      </w:tr>
    </w:tbl>
    <w:p w14:paraId="57B257B6" w14:textId="77777777" w:rsidR="00A65196" w:rsidRDefault="00A65196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4620D14C" w14:textId="2627F1FF" w:rsidR="00270DB5" w:rsidRDefault="00270DB5" w:rsidP="00270DB5">
      <w:pPr>
        <w:pStyle w:val="af2"/>
        <w:ind w:left="480" w:right="240"/>
      </w:pPr>
      <w:bookmarkStart w:id="63" w:name="_Toc29317712"/>
      <w:r w:rsidRPr="00270DB5">
        <w:rPr>
          <w:rFonts w:hint="eastAsia"/>
          <w:lang w:eastAsia="zh-Hans"/>
        </w:rPr>
        <w:lastRenderedPageBreak/>
        <w:t>获取</w:t>
      </w:r>
      <w:r w:rsidRPr="00270DB5">
        <w:rPr>
          <w:lang w:eastAsia="zh-Hans"/>
        </w:rPr>
        <w:t>注单详情地址</w:t>
      </w:r>
      <w:bookmarkEnd w:id="63"/>
    </w:p>
    <w:p w14:paraId="740A208E" w14:textId="77777777" w:rsidR="00270DB5" w:rsidRDefault="00270DB5" w:rsidP="00270DB5">
      <w:pPr>
        <w:pStyle w:val="af7"/>
        <w:ind w:left="504" w:right="240"/>
      </w:pPr>
      <w:r>
        <w:rPr>
          <w:rFonts w:hint="eastAsia"/>
        </w:rPr>
        <w:t>接口地址</w:t>
      </w:r>
    </w:p>
    <w:p w14:paraId="438FE085" w14:textId="3DB683EB" w:rsidR="00270DB5" w:rsidRDefault="00D73C56" w:rsidP="00270DB5">
      <w:pPr>
        <w:pStyle w:val="af6"/>
        <w:spacing w:before="200" w:after="120"/>
        <w:ind w:leftChars="200" w:left="480"/>
        <w:rPr>
          <w:rStyle w:val="af8"/>
        </w:rPr>
      </w:pPr>
      <w:r w:rsidRPr="00D73C56">
        <w:rPr>
          <w:rStyle w:val="af8"/>
        </w:rPr>
        <w:t>open.sn.</w:t>
      </w:r>
      <w:r w:rsidR="00AF4CC8">
        <w:rPr>
          <w:rStyle w:val="af8"/>
        </w:rPr>
        <w:t>bg</w:t>
      </w:r>
      <w:r w:rsidRPr="00D73C56">
        <w:rPr>
          <w:rStyle w:val="af8"/>
        </w:rPr>
        <w:t>.order.detail.url.get</w:t>
      </w:r>
    </w:p>
    <w:p w14:paraId="01A52EC1" w14:textId="77777777" w:rsidR="00270DB5" w:rsidRPr="00944A0B" w:rsidRDefault="00270DB5" w:rsidP="00270DB5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82"/>
        <w:gridCol w:w="991"/>
        <w:gridCol w:w="848"/>
        <w:gridCol w:w="706"/>
        <w:gridCol w:w="5081"/>
      </w:tblGrid>
      <w:tr w:rsidR="00270DB5" w14:paraId="0A1A7C46" w14:textId="77777777" w:rsidTr="004607B4">
        <w:trPr>
          <w:trHeight w:val="454"/>
        </w:trPr>
        <w:tc>
          <w:tcPr>
            <w:tcW w:w="1382" w:type="dxa"/>
            <w:shd w:val="clear" w:color="auto" w:fill="DEE7EC"/>
            <w:vAlign w:val="center"/>
          </w:tcPr>
          <w:p w14:paraId="38FF4CD3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1" w:type="dxa"/>
            <w:shd w:val="clear" w:color="auto" w:fill="DEE7EC"/>
            <w:vAlign w:val="center"/>
          </w:tcPr>
          <w:p w14:paraId="353302A9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8" w:type="dxa"/>
            <w:shd w:val="clear" w:color="auto" w:fill="DEE7EC"/>
            <w:vAlign w:val="center"/>
          </w:tcPr>
          <w:p w14:paraId="00F9E1B1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0D54040B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081" w:type="dxa"/>
            <w:shd w:val="clear" w:color="auto" w:fill="DEE7EC"/>
            <w:vAlign w:val="center"/>
          </w:tcPr>
          <w:p w14:paraId="6B2BCB13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270DB5" w14:paraId="559F1AF4" w14:textId="77777777" w:rsidTr="004607B4">
        <w:trPr>
          <w:trHeight w:val="454"/>
        </w:trPr>
        <w:tc>
          <w:tcPr>
            <w:tcW w:w="1382" w:type="dxa"/>
            <w:vAlign w:val="center"/>
          </w:tcPr>
          <w:p w14:paraId="351E3590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1" w:type="dxa"/>
            <w:vAlign w:val="center"/>
          </w:tcPr>
          <w:p w14:paraId="62F9AEA0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  <w:vAlign w:val="center"/>
          </w:tcPr>
          <w:p w14:paraId="1FAD1DBF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6" w:type="dxa"/>
            <w:vAlign w:val="center"/>
          </w:tcPr>
          <w:p w14:paraId="4F5AF842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6FF2EDF1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270DB5" w14:paraId="440EB7CA" w14:textId="77777777" w:rsidTr="004607B4">
        <w:trPr>
          <w:trHeight w:val="454"/>
        </w:trPr>
        <w:tc>
          <w:tcPr>
            <w:tcW w:w="1382" w:type="dxa"/>
            <w:vAlign w:val="center"/>
          </w:tcPr>
          <w:p w14:paraId="53D9EBC4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91" w:type="dxa"/>
            <w:vAlign w:val="center"/>
          </w:tcPr>
          <w:p w14:paraId="6A3691F9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4A8ADA25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6" w:type="dxa"/>
            <w:vAlign w:val="center"/>
          </w:tcPr>
          <w:p w14:paraId="4BDF8B5E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59F26B64" w14:textId="4976B56F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>
              <w:rPr>
                <w:rFonts w:hint="eastAsia"/>
              </w:rPr>
              <w:t>sign</w:t>
            </w:r>
            <w:r w:rsidRPr="00C80D88">
              <w:t>=</w:t>
            </w:r>
            <w:r w:rsidRPr="007C35A5">
              <w:t>md5(random+sn</w:t>
            </w:r>
            <w:r>
              <w:t>+orderId+secretKey</w:t>
            </w:r>
            <w:r w:rsidRPr="007C35A5">
              <w:t>)</w:t>
            </w:r>
          </w:p>
        </w:tc>
      </w:tr>
      <w:tr w:rsidR="00270DB5" w14:paraId="7BA8AE97" w14:textId="77777777" w:rsidTr="004607B4">
        <w:trPr>
          <w:trHeight w:val="454"/>
        </w:trPr>
        <w:tc>
          <w:tcPr>
            <w:tcW w:w="1382" w:type="dxa"/>
            <w:vAlign w:val="center"/>
          </w:tcPr>
          <w:p w14:paraId="03AD9FC5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1" w:type="dxa"/>
            <w:vAlign w:val="center"/>
          </w:tcPr>
          <w:p w14:paraId="36D704CF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71E05489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6" w:type="dxa"/>
            <w:vAlign w:val="center"/>
          </w:tcPr>
          <w:p w14:paraId="4617F5B8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203A67B1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270DB5" w14:paraId="59784EA2" w14:textId="77777777" w:rsidTr="004607B4">
        <w:trPr>
          <w:trHeight w:val="454"/>
        </w:trPr>
        <w:tc>
          <w:tcPr>
            <w:tcW w:w="1382" w:type="dxa"/>
            <w:vAlign w:val="center"/>
          </w:tcPr>
          <w:p w14:paraId="6CA6A689" w14:textId="21440991" w:rsidR="00270DB5" w:rsidRPr="00A64914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orderId</w:t>
            </w:r>
          </w:p>
        </w:tc>
        <w:tc>
          <w:tcPr>
            <w:tcW w:w="991" w:type="dxa"/>
            <w:vAlign w:val="center"/>
          </w:tcPr>
          <w:p w14:paraId="504FD8BE" w14:textId="2BB93384" w:rsidR="00270DB5" w:rsidRPr="00A64914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848" w:type="dxa"/>
            <w:vAlign w:val="center"/>
          </w:tcPr>
          <w:p w14:paraId="223ADE59" w14:textId="6111ED59" w:rsidR="00270DB5" w:rsidRPr="00A64914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6" w:type="dxa"/>
            <w:vAlign w:val="center"/>
          </w:tcPr>
          <w:p w14:paraId="4770B055" w14:textId="20948E0A" w:rsidR="00270DB5" w:rsidRPr="00A64914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081" w:type="dxa"/>
            <w:vAlign w:val="center"/>
          </w:tcPr>
          <w:p w14:paraId="492988F7" w14:textId="58BBBC5E" w:rsidR="00270DB5" w:rsidRP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注单ID</w:t>
            </w:r>
          </w:p>
        </w:tc>
      </w:tr>
      <w:tr w:rsidR="00270DB5" w14:paraId="5159E699" w14:textId="77777777" w:rsidTr="004607B4">
        <w:trPr>
          <w:trHeight w:val="454"/>
        </w:trPr>
        <w:tc>
          <w:tcPr>
            <w:tcW w:w="1382" w:type="dxa"/>
            <w:vAlign w:val="center"/>
          </w:tcPr>
          <w:p w14:paraId="776D940F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ameType</w:t>
            </w:r>
          </w:p>
        </w:tc>
        <w:tc>
          <w:tcPr>
            <w:tcW w:w="991" w:type="dxa"/>
            <w:vAlign w:val="center"/>
          </w:tcPr>
          <w:p w14:paraId="41D60347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48" w:type="dxa"/>
            <w:vAlign w:val="center"/>
          </w:tcPr>
          <w:p w14:paraId="4A489023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6" w:type="dxa"/>
            <w:vAlign w:val="center"/>
          </w:tcPr>
          <w:p w14:paraId="5CCE6448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81" w:type="dxa"/>
            <w:vAlign w:val="center"/>
          </w:tcPr>
          <w:p w14:paraId="74EA08A0" w14:textId="1ADE2750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1</w:t>
            </w:r>
            <w:r>
              <w:t>05</w:t>
            </w:r>
            <w:r>
              <w:rPr>
                <w:rFonts w:hint="eastAsia"/>
              </w:rPr>
              <w:t>:BG</w:t>
            </w:r>
            <w:r>
              <w:t>捕鱼大师</w:t>
            </w:r>
            <w:r>
              <w:rPr>
                <w:rFonts w:hint="eastAsia"/>
              </w:rPr>
              <w:t>(默认);</w:t>
            </w:r>
            <w:r>
              <w:t xml:space="preserve"> 411:西游捕鱼</w:t>
            </w:r>
            <w:r w:rsidR="00AF4CC8">
              <w:rPr>
                <w:rFonts w:hint="eastAsia"/>
              </w:rPr>
              <w:t>;</w:t>
            </w:r>
            <w:r w:rsidR="00AF4CC8">
              <w:t xml:space="preserve"> 443:BG棋牌</w:t>
            </w:r>
          </w:p>
        </w:tc>
      </w:tr>
      <w:tr w:rsidR="00270DB5" w:rsidRPr="00270DB5" w14:paraId="31F8398A" w14:textId="77777777" w:rsidTr="004607B4">
        <w:trPr>
          <w:trHeight w:val="454"/>
        </w:trPr>
        <w:tc>
          <w:tcPr>
            <w:tcW w:w="1382" w:type="dxa"/>
            <w:vAlign w:val="center"/>
          </w:tcPr>
          <w:p w14:paraId="00F05AD2" w14:textId="5EDB3DCE" w:rsidR="00270DB5" w:rsidRPr="00270DB5" w:rsidRDefault="00270DB5" w:rsidP="004607B4">
            <w:pPr>
              <w:pStyle w:val="af6"/>
              <w:spacing w:after="0"/>
              <w:ind w:leftChars="0" w:left="0"/>
              <w:jc w:val="both"/>
              <w:rPr>
                <w:strike/>
                <w:color w:val="C4C4C4" w:themeColor="accent1" w:themeTint="40"/>
              </w:rPr>
            </w:pPr>
            <w:r w:rsidRPr="00270DB5">
              <w:rPr>
                <w:strike/>
                <w:color w:val="C4C4C4" w:themeColor="accent1" w:themeTint="40"/>
              </w:rPr>
              <w:t>locale</w:t>
            </w:r>
          </w:p>
        </w:tc>
        <w:tc>
          <w:tcPr>
            <w:tcW w:w="991" w:type="dxa"/>
            <w:vAlign w:val="center"/>
          </w:tcPr>
          <w:p w14:paraId="1FD8D899" w14:textId="77777777" w:rsidR="00270DB5" w:rsidRPr="00270DB5" w:rsidRDefault="00270DB5" w:rsidP="004607B4">
            <w:pPr>
              <w:pStyle w:val="af6"/>
              <w:spacing w:after="0"/>
              <w:ind w:leftChars="0" w:left="0"/>
              <w:jc w:val="center"/>
              <w:rPr>
                <w:strike/>
                <w:color w:val="C4C4C4" w:themeColor="accent1" w:themeTint="40"/>
              </w:rPr>
            </w:pPr>
            <w:r w:rsidRPr="00270DB5">
              <w:rPr>
                <w:rFonts w:hint="eastAsia"/>
                <w:strike/>
                <w:color w:val="C4C4C4" w:themeColor="accent1" w:themeTint="40"/>
              </w:rPr>
              <w:t>s</w:t>
            </w:r>
            <w:r w:rsidRPr="00270DB5">
              <w:rPr>
                <w:strike/>
                <w:color w:val="C4C4C4" w:themeColor="accent1" w:themeTint="40"/>
              </w:rPr>
              <w:t>tring</w:t>
            </w:r>
          </w:p>
        </w:tc>
        <w:tc>
          <w:tcPr>
            <w:tcW w:w="848" w:type="dxa"/>
            <w:vAlign w:val="center"/>
          </w:tcPr>
          <w:p w14:paraId="5CFA22CC" w14:textId="77777777" w:rsidR="00270DB5" w:rsidRPr="00270DB5" w:rsidRDefault="00270DB5" w:rsidP="004607B4">
            <w:pPr>
              <w:pStyle w:val="af6"/>
              <w:spacing w:after="0"/>
              <w:ind w:leftChars="0" w:left="0"/>
              <w:jc w:val="center"/>
              <w:rPr>
                <w:strike/>
                <w:color w:val="C4C4C4" w:themeColor="accent1" w:themeTint="40"/>
              </w:rPr>
            </w:pPr>
            <w:r w:rsidRPr="00270DB5">
              <w:rPr>
                <w:strike/>
                <w:color w:val="C4C4C4" w:themeColor="accent1" w:themeTint="40"/>
              </w:rPr>
              <w:t>32</w:t>
            </w:r>
          </w:p>
        </w:tc>
        <w:tc>
          <w:tcPr>
            <w:tcW w:w="706" w:type="dxa"/>
            <w:vAlign w:val="center"/>
          </w:tcPr>
          <w:p w14:paraId="0315E0D0" w14:textId="77777777" w:rsidR="00270DB5" w:rsidRPr="00270DB5" w:rsidRDefault="00270DB5" w:rsidP="004607B4">
            <w:pPr>
              <w:pStyle w:val="af6"/>
              <w:spacing w:after="0"/>
              <w:ind w:leftChars="0" w:left="0"/>
              <w:jc w:val="center"/>
              <w:rPr>
                <w:strike/>
                <w:color w:val="C4C4C4" w:themeColor="accent1" w:themeTint="40"/>
              </w:rPr>
            </w:pPr>
            <w:r w:rsidRPr="00270DB5">
              <w:rPr>
                <w:strike/>
                <w:color w:val="C4C4C4" w:themeColor="accent1" w:themeTint="40"/>
              </w:rPr>
              <w:t>否</w:t>
            </w:r>
          </w:p>
        </w:tc>
        <w:tc>
          <w:tcPr>
            <w:tcW w:w="5081" w:type="dxa"/>
            <w:vAlign w:val="center"/>
          </w:tcPr>
          <w:p w14:paraId="795E4E8C" w14:textId="377ADFE1" w:rsidR="00270DB5" w:rsidRPr="00270DB5" w:rsidRDefault="00270DB5" w:rsidP="004607B4">
            <w:pPr>
              <w:pStyle w:val="af6"/>
              <w:spacing w:after="0"/>
              <w:ind w:leftChars="0" w:left="0"/>
              <w:jc w:val="both"/>
              <w:rPr>
                <w:strike/>
                <w:color w:val="C4C4C4" w:themeColor="accent1" w:themeTint="40"/>
              </w:rPr>
            </w:pPr>
            <w:r w:rsidRPr="00270DB5">
              <w:rPr>
                <w:rFonts w:hint="eastAsia"/>
                <w:strike/>
                <w:color w:val="C4C4C4" w:themeColor="accent1" w:themeTint="40"/>
              </w:rPr>
              <w:t>仅支持中文</w:t>
            </w:r>
          </w:p>
        </w:tc>
      </w:tr>
    </w:tbl>
    <w:p w14:paraId="1AC42419" w14:textId="77777777" w:rsidR="00270DB5" w:rsidRDefault="00270DB5" w:rsidP="00270DB5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71A99910" w14:textId="77777777" w:rsidR="00270DB5" w:rsidRPr="00944A0B" w:rsidRDefault="00270DB5" w:rsidP="00270DB5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270DB5" w14:paraId="3847697C" w14:textId="77777777" w:rsidTr="004607B4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1261EDAE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51E7F138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4A1DD659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75B4E879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270DB5" w14:paraId="7BF6AD8A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26A699E2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606A32CA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652B585B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t>256</w:t>
            </w:r>
          </w:p>
        </w:tc>
        <w:tc>
          <w:tcPr>
            <w:tcW w:w="5812" w:type="dxa"/>
            <w:vAlign w:val="center"/>
          </w:tcPr>
          <w:p w14:paraId="4AE98741" w14:textId="579B3059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注单详情的链接地址</w:t>
            </w:r>
          </w:p>
        </w:tc>
      </w:tr>
    </w:tbl>
    <w:p w14:paraId="416C7AAC" w14:textId="77777777" w:rsidR="00270DB5" w:rsidRDefault="00270DB5" w:rsidP="00270DB5">
      <w:pPr>
        <w:pStyle w:val="af7"/>
        <w:ind w:left="504" w:right="240"/>
        <w:rPr>
          <w:rStyle w:val="af8"/>
        </w:rPr>
      </w:pPr>
    </w:p>
    <w:p w14:paraId="79AAF5EB" w14:textId="77777777" w:rsidR="00270DB5" w:rsidRPr="00944A0B" w:rsidRDefault="00270DB5" w:rsidP="00270DB5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08"/>
      </w:tblGrid>
      <w:tr w:rsidR="00270DB5" w14:paraId="3DA70C72" w14:textId="77777777" w:rsidTr="004607B4">
        <w:trPr>
          <w:trHeight w:val="499"/>
        </w:trPr>
        <w:tc>
          <w:tcPr>
            <w:tcW w:w="9008" w:type="dxa"/>
            <w:shd w:val="clear" w:color="auto" w:fill="FFFFFF" w:themeFill="background1"/>
            <w:vAlign w:val="center"/>
          </w:tcPr>
          <w:p w14:paraId="2EA9259E" w14:textId="77777777" w:rsidR="00270DB5" w:rsidRPr="001C71E3" w:rsidRDefault="00270DB5" w:rsidP="004607B4">
            <w:pPr>
              <w:shd w:val="clear" w:color="auto" w:fill="FFFFFF" w:themeFill="background1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2A14F1F2" w14:textId="77777777" w:rsidR="00270DB5" w:rsidRPr="001C71E3" w:rsidRDefault="00270DB5" w:rsidP="004607B4">
            <w:pPr>
              <w:shd w:val="clear" w:color="auto" w:fill="FFFFFF" w:themeFill="background1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z w:val="18"/>
                <w:szCs w:val="18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ab/>
            </w:r>
            <w:r w:rsidRPr="001C71E3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1C71E3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1C71E3">
              <w:rPr>
                <w:rFonts w:ascii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>,</w:t>
            </w:r>
          </w:p>
          <w:p w14:paraId="009298B3" w14:textId="3AF033FD" w:rsidR="00270DB5" w:rsidRPr="001C71E3" w:rsidRDefault="00270DB5" w:rsidP="004607B4">
            <w:pPr>
              <w:shd w:val="clear" w:color="auto" w:fill="FFFFFF" w:themeFill="background1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z w:val="18"/>
                <w:szCs w:val="18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ab/>
            </w:r>
            <w:r w:rsidRPr="001C71E3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1C71E3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1C71E3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270DB5">
              <w:rPr>
                <w:rFonts w:ascii="Courier New" w:hAnsi="Courier New" w:cs="Courier New"/>
                <w:color w:val="4E9A06"/>
                <w:sz w:val="18"/>
                <w:szCs w:val="18"/>
              </w:rPr>
              <w:t>open.sn.</w:t>
            </w:r>
            <w:r w:rsidR="00AF4CC8">
              <w:rPr>
                <w:rFonts w:ascii="Courier New" w:hAnsi="Courier New" w:cs="Courier New"/>
                <w:color w:val="4E9A06"/>
                <w:sz w:val="18"/>
                <w:szCs w:val="18"/>
              </w:rPr>
              <w:t>bg</w:t>
            </w:r>
            <w:r w:rsidRPr="00270DB5">
              <w:rPr>
                <w:rFonts w:ascii="Courier New" w:hAnsi="Courier New" w:cs="Courier New"/>
                <w:color w:val="4E9A06"/>
                <w:sz w:val="18"/>
                <w:szCs w:val="18"/>
              </w:rPr>
              <w:t>.order.detail.url.get</w:t>
            </w:r>
            <w:r w:rsidRPr="001C71E3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>,</w:t>
            </w:r>
          </w:p>
          <w:p w14:paraId="12F8BEF5" w14:textId="77777777" w:rsidR="00270DB5" w:rsidRPr="001C71E3" w:rsidRDefault="00270DB5" w:rsidP="004607B4">
            <w:pPr>
              <w:shd w:val="clear" w:color="auto" w:fill="FFFFFF" w:themeFill="background1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z w:val="18"/>
                <w:szCs w:val="18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ab/>
            </w:r>
            <w:r w:rsidRPr="001C71E3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1C71E3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6BC26BC2" w14:textId="77777777" w:rsidR="00270DB5" w:rsidRPr="001C71E3" w:rsidRDefault="00270DB5" w:rsidP="004607B4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 xml:space="preserve">        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1C71E3">
              <w:rPr>
                <w:rFonts w:ascii="Courier New" w:eastAsia="宋体" w:hAnsi="Courier New" w:cs="Courier New"/>
                <w:color w:val="000000"/>
              </w:rPr>
              <w:t>:</w:t>
            </w:r>
            <w:r w:rsidRPr="001C71E3">
              <w:rPr>
                <w:rFonts w:ascii="Courier New" w:eastAsia="宋体" w:hAnsi="Courier New" w:cs="Courier New"/>
                <w:color w:val="4E9A06"/>
              </w:rPr>
              <w:t>"9062a7c1-ce61-440e-9864-d120fff26395"</w:t>
            </w: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>,</w:t>
            </w:r>
          </w:p>
          <w:p w14:paraId="1CACE402" w14:textId="77777777" w:rsidR="00270DB5" w:rsidRPr="001C71E3" w:rsidRDefault="00270DB5" w:rsidP="004607B4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 xml:space="preserve">        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"sign"</w:t>
            </w:r>
            <w:r w:rsidRPr="001C71E3">
              <w:rPr>
                <w:rFonts w:ascii="Courier New" w:eastAsia="宋体" w:hAnsi="Courier New" w:cs="Courier New"/>
                <w:color w:val="000000"/>
              </w:rPr>
              <w:t>:</w:t>
            </w:r>
            <w:r w:rsidRPr="001C71E3">
              <w:rPr>
                <w:rFonts w:ascii="Courier New" w:eastAsia="宋体" w:hAnsi="Courier New" w:cs="Courier New"/>
                <w:color w:val="4E9A06"/>
              </w:rPr>
              <w:t>"96188E09F47080D6FEEEF6347E55767F"</w:t>
            </w: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>,</w:t>
            </w:r>
          </w:p>
          <w:p w14:paraId="2FB3D999" w14:textId="77777777" w:rsidR="00270DB5" w:rsidRPr="001C71E3" w:rsidRDefault="00270DB5" w:rsidP="004607B4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 xml:space="preserve">        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1C71E3">
              <w:rPr>
                <w:rFonts w:ascii="Courier New" w:eastAsia="宋体" w:hAnsi="Courier New" w:cs="Courier New"/>
                <w:color w:val="000000"/>
              </w:rPr>
              <w:t>:</w:t>
            </w:r>
            <w:r w:rsidRPr="001C71E3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>,</w:t>
            </w:r>
          </w:p>
          <w:p w14:paraId="21AF9741" w14:textId="5EE8C4A9" w:rsidR="00270DB5" w:rsidRPr="001C71E3" w:rsidRDefault="00270DB5" w:rsidP="004607B4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4E9A06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 xml:space="preserve">        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orderId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</w:t>
            </w:r>
            <w:r w:rsidRPr="001C71E3">
              <w:rPr>
                <w:rFonts w:ascii="Courier New" w:eastAsia="宋体" w:hAnsi="Courier New" w:cs="Courier New"/>
                <w:color w:val="000000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458110941</w:t>
            </w: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>,</w:t>
            </w:r>
          </w:p>
          <w:p w14:paraId="684A55D4" w14:textId="08364CAB" w:rsidR="00270DB5" w:rsidRPr="001C71E3" w:rsidRDefault="00270DB5" w:rsidP="004607B4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 xml:space="preserve">        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gameType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</w:t>
            </w:r>
            <w:r w:rsidRPr="001C71E3">
              <w:rPr>
                <w:rFonts w:ascii="Courier New" w:eastAsia="宋体" w:hAnsi="Courier New" w:cs="Courier New"/>
                <w:color w:val="000000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105</w:t>
            </w:r>
          </w:p>
          <w:p w14:paraId="06CB8F38" w14:textId="77777777" w:rsidR="00270DB5" w:rsidRPr="001C71E3" w:rsidRDefault="00270DB5" w:rsidP="004607B4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z w:val="18"/>
                <w:szCs w:val="18"/>
                <w:shd w:val="clear" w:color="auto" w:fill="FFFFFF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4A420BB8" w14:textId="77777777" w:rsidR="00270DB5" w:rsidRPr="001C71E3" w:rsidRDefault="00270DB5" w:rsidP="004607B4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z w:val="18"/>
                <w:szCs w:val="18"/>
                <w:shd w:val="clear" w:color="auto" w:fill="FFFFFF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  <w:shd w:val="clear" w:color="auto" w:fill="FFFFFF"/>
              </w:rPr>
              <w:tab/>
            </w:r>
            <w:r w:rsidRPr="001C71E3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1C71E3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1C71E3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62C86A68" w14:textId="77777777" w:rsidR="00270DB5" w:rsidRPr="007C35A5" w:rsidRDefault="00270DB5" w:rsidP="004607B4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>}</w:t>
            </w:r>
          </w:p>
        </w:tc>
      </w:tr>
    </w:tbl>
    <w:p w14:paraId="74784CA2" w14:textId="77777777" w:rsidR="00270DB5" w:rsidRDefault="00270DB5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34AF46D2" w14:textId="4C954422" w:rsidR="00C23303" w:rsidRDefault="00C23303" w:rsidP="008073F9">
      <w:pPr>
        <w:pStyle w:val="af1"/>
        <w:spacing w:after="240"/>
      </w:pPr>
      <w:bookmarkStart w:id="64" w:name="_Toc29317713"/>
      <w:r>
        <w:rPr>
          <w:rFonts w:hint="eastAsia"/>
        </w:rPr>
        <w:lastRenderedPageBreak/>
        <w:t>电游相关接口</w:t>
      </w:r>
      <w:bookmarkEnd w:id="64"/>
    </w:p>
    <w:p w14:paraId="433CB663" w14:textId="77777777" w:rsidR="00202303" w:rsidRDefault="00202303" w:rsidP="00202303">
      <w:pPr>
        <w:pStyle w:val="af2"/>
        <w:ind w:left="480" w:right="240"/>
      </w:pPr>
      <w:bookmarkStart w:id="65" w:name="_Toc29317714"/>
      <w:r>
        <w:rPr>
          <w:rFonts w:hint="eastAsia"/>
          <w:lang w:eastAsia="zh-Hans"/>
        </w:rPr>
        <w:t>获取游戏试玩地址</w:t>
      </w:r>
      <w:bookmarkEnd w:id="65"/>
    </w:p>
    <w:p w14:paraId="0B2DD47A" w14:textId="77777777" w:rsidR="00202303" w:rsidRDefault="00202303" w:rsidP="00202303">
      <w:pPr>
        <w:pStyle w:val="af7"/>
        <w:ind w:left="504" w:right="240"/>
      </w:pPr>
      <w:r>
        <w:rPr>
          <w:rFonts w:hint="eastAsia"/>
        </w:rPr>
        <w:t>接口地址</w:t>
      </w:r>
    </w:p>
    <w:p w14:paraId="783CFDFF" w14:textId="77777777" w:rsidR="00202303" w:rsidRDefault="00202303" w:rsidP="00202303">
      <w:pPr>
        <w:pStyle w:val="af6"/>
        <w:spacing w:before="200" w:after="120"/>
        <w:ind w:leftChars="200" w:left="480"/>
        <w:rPr>
          <w:rStyle w:val="af8"/>
        </w:rPr>
      </w:pPr>
      <w:r w:rsidRPr="00202303">
        <w:rPr>
          <w:rStyle w:val="af8"/>
        </w:rPr>
        <w:t>open.game.bg.egame.trial.url</w:t>
      </w:r>
    </w:p>
    <w:p w14:paraId="56E909E2" w14:textId="77777777" w:rsidR="00202303" w:rsidRPr="00944A0B" w:rsidRDefault="00202303" w:rsidP="00202303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82"/>
        <w:gridCol w:w="991"/>
        <w:gridCol w:w="848"/>
        <w:gridCol w:w="706"/>
        <w:gridCol w:w="5081"/>
      </w:tblGrid>
      <w:tr w:rsidR="00202303" w14:paraId="117BD6B1" w14:textId="77777777" w:rsidTr="00202303">
        <w:trPr>
          <w:trHeight w:val="454"/>
        </w:trPr>
        <w:tc>
          <w:tcPr>
            <w:tcW w:w="1382" w:type="dxa"/>
            <w:shd w:val="clear" w:color="auto" w:fill="DEE7EC"/>
            <w:vAlign w:val="center"/>
          </w:tcPr>
          <w:p w14:paraId="452D12D2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1" w:type="dxa"/>
            <w:shd w:val="clear" w:color="auto" w:fill="DEE7EC"/>
            <w:vAlign w:val="center"/>
          </w:tcPr>
          <w:p w14:paraId="6D37D575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8" w:type="dxa"/>
            <w:shd w:val="clear" w:color="auto" w:fill="DEE7EC"/>
            <w:vAlign w:val="center"/>
          </w:tcPr>
          <w:p w14:paraId="1204DB2C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5F58EF97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081" w:type="dxa"/>
            <w:shd w:val="clear" w:color="auto" w:fill="DEE7EC"/>
            <w:vAlign w:val="center"/>
          </w:tcPr>
          <w:p w14:paraId="71EC4E11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202303" w14:paraId="39011E88" w14:textId="77777777" w:rsidTr="00202303">
        <w:trPr>
          <w:trHeight w:val="454"/>
        </w:trPr>
        <w:tc>
          <w:tcPr>
            <w:tcW w:w="1382" w:type="dxa"/>
            <w:vAlign w:val="center"/>
          </w:tcPr>
          <w:p w14:paraId="56E80929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1" w:type="dxa"/>
            <w:vAlign w:val="center"/>
          </w:tcPr>
          <w:p w14:paraId="1EB440F7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  <w:vAlign w:val="center"/>
          </w:tcPr>
          <w:p w14:paraId="042CF9C2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6" w:type="dxa"/>
            <w:vAlign w:val="center"/>
          </w:tcPr>
          <w:p w14:paraId="4C763987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6E89D6C4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202303" w14:paraId="197D8FAE" w14:textId="77777777" w:rsidTr="00202303">
        <w:trPr>
          <w:trHeight w:val="454"/>
        </w:trPr>
        <w:tc>
          <w:tcPr>
            <w:tcW w:w="1382" w:type="dxa"/>
            <w:vAlign w:val="center"/>
          </w:tcPr>
          <w:p w14:paraId="7AFD0EA9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91" w:type="dxa"/>
            <w:vAlign w:val="center"/>
          </w:tcPr>
          <w:p w14:paraId="59285FA1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7CE9959A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6" w:type="dxa"/>
            <w:vAlign w:val="center"/>
          </w:tcPr>
          <w:p w14:paraId="281D274A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0178FC8E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t>签名摘要sign</w:t>
            </w:r>
            <w:r w:rsidRPr="00C80D88">
              <w:t>=</w:t>
            </w:r>
            <w:r w:rsidRPr="007C35A5">
              <w:t>md5(random+sn</w:t>
            </w:r>
            <w:r>
              <w:t>+secretKey</w:t>
            </w:r>
            <w:r w:rsidRPr="007C35A5">
              <w:t>)</w:t>
            </w:r>
          </w:p>
        </w:tc>
      </w:tr>
      <w:tr w:rsidR="00202303" w14:paraId="75210BDF" w14:textId="77777777" w:rsidTr="00202303">
        <w:trPr>
          <w:trHeight w:val="454"/>
        </w:trPr>
        <w:tc>
          <w:tcPr>
            <w:tcW w:w="1382" w:type="dxa"/>
            <w:vAlign w:val="center"/>
          </w:tcPr>
          <w:p w14:paraId="00FDD39E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1" w:type="dxa"/>
            <w:vAlign w:val="center"/>
          </w:tcPr>
          <w:p w14:paraId="24AC055E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7656A261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6" w:type="dxa"/>
            <w:vAlign w:val="center"/>
          </w:tcPr>
          <w:p w14:paraId="74A04BE9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448D2068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202303" w14:paraId="1CD90AFC" w14:textId="77777777" w:rsidTr="00202303">
        <w:trPr>
          <w:trHeight w:val="454"/>
        </w:trPr>
        <w:tc>
          <w:tcPr>
            <w:tcW w:w="1382" w:type="dxa"/>
            <w:vAlign w:val="center"/>
          </w:tcPr>
          <w:p w14:paraId="0FD15EE7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both"/>
            </w:pPr>
            <w:r w:rsidRPr="00A64914">
              <w:t>isMobileUrl</w:t>
            </w:r>
          </w:p>
        </w:tc>
        <w:tc>
          <w:tcPr>
            <w:tcW w:w="991" w:type="dxa"/>
            <w:vAlign w:val="center"/>
          </w:tcPr>
          <w:p w14:paraId="6E32852E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 w:rsidRPr="00A64914">
              <w:t>int</w:t>
            </w:r>
          </w:p>
        </w:tc>
        <w:tc>
          <w:tcPr>
            <w:tcW w:w="848" w:type="dxa"/>
            <w:vAlign w:val="center"/>
          </w:tcPr>
          <w:p w14:paraId="232C1792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 w:rsidRPr="00A64914">
              <w:t>1</w:t>
            </w:r>
          </w:p>
        </w:tc>
        <w:tc>
          <w:tcPr>
            <w:tcW w:w="706" w:type="dxa"/>
            <w:vAlign w:val="center"/>
          </w:tcPr>
          <w:p w14:paraId="6D90F834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081" w:type="dxa"/>
            <w:vAlign w:val="center"/>
          </w:tcPr>
          <w:p w14:paraId="6D8EDD9F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both"/>
            </w:pPr>
            <w:r w:rsidRPr="00A64914">
              <w:t>是否返回手机端地址</w:t>
            </w:r>
            <w:r>
              <w:t>. 1:</w:t>
            </w:r>
            <w:r w:rsidRPr="00A64914">
              <w:t>是;</w:t>
            </w:r>
            <w:r>
              <w:t xml:space="preserve"> 0:</w:t>
            </w:r>
            <w:r w:rsidRPr="00A64914">
              <w:t>否(默认)</w:t>
            </w:r>
          </w:p>
        </w:tc>
      </w:tr>
      <w:tr w:rsidR="00202303" w14:paraId="29D4AA34" w14:textId="77777777" w:rsidTr="00202303">
        <w:trPr>
          <w:trHeight w:val="454"/>
        </w:trPr>
        <w:tc>
          <w:tcPr>
            <w:tcW w:w="1382" w:type="dxa"/>
            <w:vAlign w:val="center"/>
          </w:tcPr>
          <w:p w14:paraId="4D872084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both"/>
            </w:pPr>
            <w:r w:rsidRPr="00A64914">
              <w:t>returnUrl</w:t>
            </w:r>
          </w:p>
        </w:tc>
        <w:tc>
          <w:tcPr>
            <w:tcW w:w="991" w:type="dxa"/>
            <w:vAlign w:val="center"/>
          </w:tcPr>
          <w:p w14:paraId="53F73FEB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 w:rsidRPr="00A64914">
              <w:t>string</w:t>
            </w:r>
          </w:p>
        </w:tc>
        <w:tc>
          <w:tcPr>
            <w:tcW w:w="848" w:type="dxa"/>
            <w:vAlign w:val="center"/>
          </w:tcPr>
          <w:p w14:paraId="4F5BFDA7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 w:rsidRPr="00A64914">
              <w:t>256</w:t>
            </w:r>
          </w:p>
        </w:tc>
        <w:tc>
          <w:tcPr>
            <w:tcW w:w="706" w:type="dxa"/>
            <w:vAlign w:val="center"/>
          </w:tcPr>
          <w:p w14:paraId="171EBCFF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081" w:type="dxa"/>
            <w:vAlign w:val="center"/>
          </w:tcPr>
          <w:p w14:paraId="11454780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t>从游戏中退出时</w:t>
            </w:r>
            <w:r w:rsidRPr="00A64914">
              <w:t>返回</w:t>
            </w:r>
            <w:r>
              <w:t>的</w:t>
            </w:r>
            <w:r w:rsidRPr="00A64914">
              <w:t>链接地址</w:t>
            </w:r>
          </w:p>
        </w:tc>
      </w:tr>
      <w:tr w:rsidR="00202303" w14:paraId="0081B107" w14:textId="77777777" w:rsidTr="00202303">
        <w:trPr>
          <w:trHeight w:val="454"/>
        </w:trPr>
        <w:tc>
          <w:tcPr>
            <w:tcW w:w="1382" w:type="dxa"/>
            <w:vAlign w:val="center"/>
          </w:tcPr>
          <w:p w14:paraId="5E926947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t>orderFrom</w:t>
            </w:r>
          </w:p>
        </w:tc>
        <w:tc>
          <w:tcPr>
            <w:tcW w:w="991" w:type="dxa"/>
            <w:vAlign w:val="center"/>
          </w:tcPr>
          <w:p w14:paraId="31DDA136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48" w:type="dxa"/>
            <w:vAlign w:val="center"/>
          </w:tcPr>
          <w:p w14:paraId="1E7E54FC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706" w:type="dxa"/>
            <w:vAlign w:val="center"/>
          </w:tcPr>
          <w:p w14:paraId="6F8EFC25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81" w:type="dxa"/>
            <w:vAlign w:val="center"/>
          </w:tcPr>
          <w:p w14:paraId="5B6C04E9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t>1:</w:t>
            </w:r>
            <w:r w:rsidRPr="00202303">
              <w:t>pc-web</w:t>
            </w:r>
            <w:r>
              <w:t>; 2:</w:t>
            </w:r>
            <w:r w:rsidRPr="00202303">
              <w:t>pc-client</w:t>
            </w:r>
            <w:r>
              <w:t>; 3:</w:t>
            </w:r>
            <w:r w:rsidRPr="00202303">
              <w:t xml:space="preserve">Android </w:t>
            </w:r>
            <w:r>
              <w:t>A</w:t>
            </w:r>
            <w:r w:rsidRPr="00202303">
              <w:t>pp</w:t>
            </w:r>
            <w:r>
              <w:t>; 4:iOS A</w:t>
            </w:r>
            <w:r w:rsidRPr="00202303">
              <w:t>pp</w:t>
            </w:r>
            <w:r>
              <w:t>;</w:t>
            </w:r>
          </w:p>
          <w:p w14:paraId="5A054705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 w:rsidRPr="00202303">
              <w:t>5</w:t>
            </w:r>
            <w:r>
              <w:t>:</w:t>
            </w:r>
            <w:r w:rsidRPr="00202303">
              <w:t>Android pad</w:t>
            </w:r>
            <w:r>
              <w:t>; 6:</w:t>
            </w:r>
            <w:r w:rsidRPr="00202303">
              <w:t>iOS pad</w:t>
            </w:r>
            <w:r>
              <w:t xml:space="preserve">; 7: </w:t>
            </w:r>
            <w:r w:rsidRPr="00202303">
              <w:t>system backend</w:t>
            </w:r>
            <w:r>
              <w:t>;</w:t>
            </w:r>
          </w:p>
          <w:p w14:paraId="178265A2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 w:rsidRPr="00202303">
              <w:t>8</w:t>
            </w:r>
            <w:r>
              <w:t>:</w:t>
            </w:r>
            <w:r w:rsidRPr="00202303">
              <w:t>html 5 (mobile)</w:t>
            </w:r>
            <w:r>
              <w:t>; 9:微信</w:t>
            </w:r>
          </w:p>
        </w:tc>
      </w:tr>
      <w:tr w:rsidR="00202303" w14:paraId="4AC1963F" w14:textId="77777777" w:rsidTr="00202303">
        <w:trPr>
          <w:trHeight w:val="454"/>
        </w:trPr>
        <w:tc>
          <w:tcPr>
            <w:tcW w:w="1382" w:type="dxa"/>
            <w:vAlign w:val="center"/>
          </w:tcPr>
          <w:p w14:paraId="0A70FD5D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locale</w:t>
            </w:r>
          </w:p>
        </w:tc>
        <w:tc>
          <w:tcPr>
            <w:tcW w:w="991" w:type="dxa"/>
            <w:vAlign w:val="center"/>
          </w:tcPr>
          <w:p w14:paraId="2BB48585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48" w:type="dxa"/>
            <w:vAlign w:val="center"/>
          </w:tcPr>
          <w:p w14:paraId="47730F27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706" w:type="dxa"/>
            <w:vAlign w:val="center"/>
          </w:tcPr>
          <w:p w14:paraId="24192678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81" w:type="dxa"/>
            <w:vAlign w:val="center"/>
          </w:tcPr>
          <w:p w14:paraId="73E59CE9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汉语:</w:t>
            </w:r>
            <w:r w:rsidRPr="00202303">
              <w:t>zh</w:t>
            </w:r>
            <w:r>
              <w:t>;</w:t>
            </w:r>
            <w:r w:rsidRPr="00202303">
              <w:t xml:space="preserve"> </w:t>
            </w:r>
            <w:r>
              <w:t>英语:</w:t>
            </w:r>
            <w:r w:rsidRPr="00202303">
              <w:t>en</w:t>
            </w:r>
            <w:r>
              <w:t>;</w:t>
            </w:r>
            <w:r w:rsidRPr="00202303">
              <w:t xml:space="preserve"> </w:t>
            </w:r>
            <w:r>
              <w:t>意大利语:</w:t>
            </w:r>
            <w:r w:rsidRPr="00202303">
              <w:t>it</w:t>
            </w:r>
            <w:r>
              <w:t>;</w:t>
            </w:r>
            <w:r w:rsidRPr="00202303">
              <w:t xml:space="preserve"> </w:t>
            </w:r>
            <w:r>
              <w:t>罗马尼亚:</w:t>
            </w:r>
            <w:r w:rsidRPr="00202303">
              <w:t>ro</w:t>
            </w:r>
            <w:r>
              <w:t>;</w:t>
            </w:r>
            <w:r w:rsidRPr="00202303">
              <w:t xml:space="preserve"> </w:t>
            </w:r>
            <w:r>
              <w:t>克罗地亚:</w:t>
            </w:r>
            <w:r w:rsidRPr="00202303">
              <w:t>hr</w:t>
            </w:r>
          </w:p>
        </w:tc>
      </w:tr>
    </w:tbl>
    <w:p w14:paraId="7FADD59C" w14:textId="77777777" w:rsidR="00202303" w:rsidRDefault="00202303" w:rsidP="00202303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4AE8C2FF" w14:textId="77777777" w:rsidR="00202303" w:rsidRPr="00944A0B" w:rsidRDefault="00202303" w:rsidP="00202303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202303" w14:paraId="16BA6BAA" w14:textId="77777777" w:rsidTr="00202303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5E8D9E41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79FD19D9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7DD58BCB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460F598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202303" w14:paraId="1A5D0290" w14:textId="77777777" w:rsidTr="00202303">
        <w:trPr>
          <w:trHeight w:val="454"/>
        </w:trPr>
        <w:tc>
          <w:tcPr>
            <w:tcW w:w="1353" w:type="dxa"/>
            <w:vAlign w:val="center"/>
          </w:tcPr>
          <w:p w14:paraId="08C10904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70839107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025FAAB0" w14:textId="77777777" w:rsidR="00202303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t>256</w:t>
            </w:r>
          </w:p>
        </w:tc>
        <w:tc>
          <w:tcPr>
            <w:tcW w:w="5812" w:type="dxa"/>
            <w:vAlign w:val="center"/>
          </w:tcPr>
          <w:p w14:paraId="2B23E034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t>游戏试玩链接地址</w:t>
            </w:r>
          </w:p>
        </w:tc>
      </w:tr>
    </w:tbl>
    <w:p w14:paraId="7D38065B" w14:textId="77777777" w:rsidR="00202303" w:rsidRDefault="00202303" w:rsidP="00202303">
      <w:pPr>
        <w:pStyle w:val="af7"/>
        <w:ind w:left="504" w:right="240"/>
        <w:rPr>
          <w:rStyle w:val="af8"/>
        </w:rPr>
      </w:pPr>
    </w:p>
    <w:p w14:paraId="6958CC2A" w14:textId="77777777" w:rsidR="00202303" w:rsidRPr="00944A0B" w:rsidRDefault="00202303" w:rsidP="00202303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202303" w14:paraId="4201DD2B" w14:textId="77777777" w:rsidTr="00D73C56">
        <w:trPr>
          <w:trHeight w:val="499"/>
        </w:trPr>
        <w:tc>
          <w:tcPr>
            <w:tcW w:w="9008" w:type="dxa"/>
            <w:shd w:val="clear" w:color="auto" w:fill="auto"/>
            <w:vAlign w:val="center"/>
          </w:tcPr>
          <w:p w14:paraId="0E9D51E2" w14:textId="77777777" w:rsidR="00202303" w:rsidRPr="00762BDB" w:rsidRDefault="00202303" w:rsidP="00C8540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 w:line="18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445B10C9" w14:textId="77777777" w:rsidR="00202303" w:rsidRPr="007C35A5" w:rsidRDefault="00202303" w:rsidP="00C8540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 w:line="18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05C5">
              <w:rPr>
                <w:rFonts w:ascii="Courier New" w:hAnsi="Courier New" w:cs="Courier New"/>
                <w:color w:val="4E9A06"/>
                <w:sz w:val="18"/>
                <w:szCs w:val="18"/>
              </w:rPr>
              <w:t>31bd5547-4eff-4122-8f40-76dfeb7c4ddc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749FC602" w14:textId="77777777" w:rsidR="00202303" w:rsidRPr="007C35A5" w:rsidRDefault="00202303" w:rsidP="00C8540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 w:line="18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="00C85405" w:rsidRPr="00C85405">
              <w:rPr>
                <w:rFonts w:ascii="Courier New" w:hAnsi="Courier New" w:cs="Courier New"/>
                <w:color w:val="4E9A06"/>
                <w:sz w:val="18"/>
                <w:szCs w:val="18"/>
              </w:rPr>
              <w:t>open.game.bg.egame.trial.url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307C3682" w14:textId="77777777" w:rsidR="00202303" w:rsidRPr="007C35A5" w:rsidRDefault="00202303" w:rsidP="00C8540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 w:line="18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2843F5C4" w14:textId="77777777" w:rsidR="00202303" w:rsidRPr="007C35A5" w:rsidRDefault="00202303" w:rsidP="00C85405">
            <w:pPr>
              <w:pStyle w:val="af9"/>
              <w:spacing w:beforeLines="20" w:before="48" w:line="18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9062a7c1-ce61-440e-9864-d120fff26395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52382031" w14:textId="77777777" w:rsidR="00202303" w:rsidRPr="007C35A5" w:rsidRDefault="00202303" w:rsidP="00C85405">
            <w:pPr>
              <w:pStyle w:val="af9"/>
              <w:spacing w:beforeLines="20" w:before="48" w:line="18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sign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4E37D649" w14:textId="77777777" w:rsidR="00202303" w:rsidRDefault="00202303" w:rsidP="00C85405">
            <w:pPr>
              <w:pStyle w:val="af9"/>
              <w:spacing w:beforeLines="20" w:before="48" w:line="18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4F248A3B" w14:textId="77777777" w:rsidR="00202303" w:rsidRDefault="00202303" w:rsidP="00C85405">
            <w:pPr>
              <w:pStyle w:val="af9"/>
              <w:spacing w:beforeLines="20" w:before="48" w:line="18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>
              <w:rPr>
                <w:rFonts w:ascii="Courier New" w:eastAsia="宋体" w:hAnsi="Courier New" w:cs="Courier New"/>
                <w:color w:val="204A87"/>
              </w:rPr>
              <w:t>"</w:t>
            </w:r>
            <w:r w:rsidR="00C85405">
              <w:rPr>
                <w:rFonts w:ascii="Courier New" w:eastAsia="宋体" w:hAnsi="Courier New" w:cs="Courier New"/>
                <w:color w:val="204A87"/>
              </w:rPr>
              <w:t>orderFrom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="00C85405">
              <w:rPr>
                <w:rFonts w:ascii="Courier New" w:eastAsia="宋体" w:hAnsi="Courier New" w:cs="Courier New"/>
                <w:color w:val="4E9A06"/>
              </w:rPr>
              <w:t>1</w:t>
            </w:r>
            <w:r w:rsidR="00C85405"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47D7DFDC" w14:textId="77777777" w:rsidR="00C85405" w:rsidRDefault="00C85405" w:rsidP="00C85405">
            <w:pPr>
              <w:pStyle w:val="af9"/>
              <w:spacing w:beforeLines="20" w:before="48" w:line="18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locale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>
              <w:rPr>
                <w:rFonts w:ascii="Courier New" w:eastAsia="宋体" w:hAnsi="Courier New" w:cs="Courier New"/>
                <w:color w:val="4E9A06"/>
              </w:rPr>
              <w:t>en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3FB3E060" w14:textId="77777777" w:rsidR="00C85405" w:rsidRDefault="00C85405" w:rsidP="00C85405">
            <w:pPr>
              <w:pStyle w:val="af9"/>
              <w:spacing w:beforeLines="20" w:before="48" w:line="18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returnUrl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"bt567.com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72B39A77" w14:textId="77777777" w:rsidR="00202303" w:rsidRPr="007C35A5" w:rsidRDefault="00202303" w:rsidP="00C8540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 w:line="18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  <w:t>},</w:t>
            </w:r>
          </w:p>
          <w:p w14:paraId="6F39AE08" w14:textId="77777777" w:rsidR="00202303" w:rsidRPr="007C35A5" w:rsidRDefault="00202303" w:rsidP="00C85405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 w:line="180" w:lineRule="exact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12D64AD7" w14:textId="77777777" w:rsidR="00202303" w:rsidRPr="007C35A5" w:rsidRDefault="00202303" w:rsidP="00C85405">
            <w:pPr>
              <w:pStyle w:val="af9"/>
              <w:spacing w:beforeLines="20" w:before="48" w:line="18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}</w:t>
            </w:r>
          </w:p>
        </w:tc>
      </w:tr>
    </w:tbl>
    <w:p w14:paraId="5C8E83E6" w14:textId="77777777" w:rsidR="000755DF" w:rsidRDefault="000755DF" w:rsidP="000755DF">
      <w:pPr>
        <w:pStyle w:val="af2"/>
        <w:ind w:left="480" w:right="240"/>
      </w:pPr>
      <w:bookmarkStart w:id="66" w:name="_Toc29317715"/>
      <w:r>
        <w:rPr>
          <w:rFonts w:hint="eastAsia"/>
          <w:lang w:eastAsia="zh-Hans"/>
        </w:rPr>
        <w:lastRenderedPageBreak/>
        <w:t>获取游戏</w:t>
      </w:r>
      <w:r w:rsidR="00816BC0">
        <w:rPr>
          <w:rFonts w:hint="eastAsia"/>
          <w:lang w:eastAsia="zh-Hans"/>
        </w:rPr>
        <w:t>链接</w:t>
      </w:r>
      <w:r>
        <w:rPr>
          <w:rFonts w:hint="eastAsia"/>
          <w:lang w:eastAsia="zh-Hans"/>
        </w:rPr>
        <w:t>地址</w:t>
      </w:r>
      <w:bookmarkEnd w:id="66"/>
    </w:p>
    <w:p w14:paraId="6267011E" w14:textId="77777777" w:rsidR="000755DF" w:rsidRDefault="000755DF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24A2D1B0" w14:textId="77777777" w:rsidR="000755DF" w:rsidRDefault="000755DF" w:rsidP="00944A0B">
      <w:pPr>
        <w:pStyle w:val="af6"/>
        <w:spacing w:before="200" w:after="120"/>
        <w:ind w:leftChars="200" w:left="480"/>
        <w:rPr>
          <w:rStyle w:val="af8"/>
        </w:rPr>
      </w:pPr>
      <w:r w:rsidRPr="000755DF">
        <w:rPr>
          <w:rStyle w:val="af8"/>
        </w:rPr>
        <w:t>open.game.bg.egame.url</w:t>
      </w:r>
    </w:p>
    <w:p w14:paraId="15531519" w14:textId="77777777" w:rsidR="000755DF" w:rsidRPr="00944A0B" w:rsidRDefault="000755DF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82"/>
        <w:gridCol w:w="991"/>
        <w:gridCol w:w="848"/>
        <w:gridCol w:w="706"/>
        <w:gridCol w:w="5081"/>
      </w:tblGrid>
      <w:tr w:rsidR="000755DF" w14:paraId="12B83D1A" w14:textId="77777777" w:rsidTr="00A7744C">
        <w:trPr>
          <w:trHeight w:val="454"/>
        </w:trPr>
        <w:tc>
          <w:tcPr>
            <w:tcW w:w="1382" w:type="dxa"/>
            <w:shd w:val="clear" w:color="auto" w:fill="DEE7EC"/>
            <w:vAlign w:val="center"/>
          </w:tcPr>
          <w:p w14:paraId="2F5D107D" w14:textId="77777777" w:rsidR="000755DF" w:rsidRDefault="000755DF" w:rsidP="00A7744C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1" w:type="dxa"/>
            <w:shd w:val="clear" w:color="auto" w:fill="DEE7EC"/>
            <w:vAlign w:val="center"/>
          </w:tcPr>
          <w:p w14:paraId="204E4BED" w14:textId="77777777" w:rsidR="000755DF" w:rsidRDefault="000755D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8" w:type="dxa"/>
            <w:shd w:val="clear" w:color="auto" w:fill="DEE7EC"/>
            <w:vAlign w:val="center"/>
          </w:tcPr>
          <w:p w14:paraId="76C385A2" w14:textId="77777777" w:rsidR="000755DF" w:rsidRDefault="000755D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45EA7D14" w14:textId="77777777" w:rsidR="000755DF" w:rsidRDefault="000755D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081" w:type="dxa"/>
            <w:shd w:val="clear" w:color="auto" w:fill="DEE7EC"/>
            <w:vAlign w:val="center"/>
          </w:tcPr>
          <w:p w14:paraId="4FCD5164" w14:textId="77777777" w:rsidR="000755DF" w:rsidRDefault="000755DF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0C0EBE" w14:paraId="6E307ABF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410CC4C5" w14:textId="77777777" w:rsidR="000C0EBE" w:rsidRDefault="000C0EBE" w:rsidP="00A7744C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1" w:type="dxa"/>
            <w:vAlign w:val="center"/>
          </w:tcPr>
          <w:p w14:paraId="21E5877E" w14:textId="77777777" w:rsidR="000C0EBE" w:rsidRDefault="000C0EBE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  <w:vAlign w:val="center"/>
          </w:tcPr>
          <w:p w14:paraId="7D8BC303" w14:textId="77777777" w:rsidR="000C0EBE" w:rsidRDefault="000C0EBE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6" w:type="dxa"/>
            <w:vAlign w:val="center"/>
          </w:tcPr>
          <w:p w14:paraId="75C54CE9" w14:textId="77777777" w:rsidR="000C0EBE" w:rsidRDefault="000C0EBE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2D248C8B" w14:textId="77777777" w:rsidR="000C0EBE" w:rsidRDefault="000C0EBE" w:rsidP="00A7744C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0C0EBE" w14:paraId="2E96CD0A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54E1F1D0" w14:textId="77777777" w:rsidR="000C0EBE" w:rsidRDefault="00EA3209" w:rsidP="00A7744C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91" w:type="dxa"/>
            <w:vAlign w:val="center"/>
          </w:tcPr>
          <w:p w14:paraId="7B069F49" w14:textId="77777777" w:rsidR="000C0EBE" w:rsidRDefault="000C0EBE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4819B4D8" w14:textId="77777777" w:rsidR="000C0EBE" w:rsidRDefault="000C0EBE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6" w:type="dxa"/>
            <w:vAlign w:val="center"/>
          </w:tcPr>
          <w:p w14:paraId="1D3BB017" w14:textId="77777777" w:rsidR="000C0EBE" w:rsidRDefault="000C0EBE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15DF323B" w14:textId="77777777" w:rsidR="000C0EBE" w:rsidRDefault="000C0EBE" w:rsidP="00EA3209">
            <w:pPr>
              <w:pStyle w:val="af6"/>
              <w:spacing w:after="0"/>
              <w:ind w:leftChars="0" w:left="0"/>
              <w:jc w:val="both"/>
            </w:pPr>
            <w:r>
              <w:t>签名摘要sign</w:t>
            </w:r>
            <w:r w:rsidRPr="00C80D88">
              <w:t>=</w:t>
            </w:r>
            <w:r w:rsidRPr="007C35A5">
              <w:t>md5(random+sn</w:t>
            </w:r>
            <w:r>
              <w:t>+</w:t>
            </w:r>
            <w:r w:rsidR="00EA3209">
              <w:t>secretKey</w:t>
            </w:r>
            <w:r w:rsidRPr="007C35A5">
              <w:t>)</w:t>
            </w:r>
          </w:p>
        </w:tc>
      </w:tr>
      <w:tr w:rsidR="000C0EBE" w14:paraId="24AEB4BD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6A44B6AC" w14:textId="77777777" w:rsidR="000C0EBE" w:rsidRDefault="000C0EBE" w:rsidP="00A7744C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1" w:type="dxa"/>
            <w:vAlign w:val="center"/>
          </w:tcPr>
          <w:p w14:paraId="6920CD9B" w14:textId="77777777" w:rsidR="000C0EBE" w:rsidRDefault="000C0EBE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2A7CAD71" w14:textId="77777777" w:rsidR="000C0EBE" w:rsidRDefault="000C0EBE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6" w:type="dxa"/>
            <w:vAlign w:val="center"/>
          </w:tcPr>
          <w:p w14:paraId="0C16A4BE" w14:textId="77777777" w:rsidR="000C0EBE" w:rsidRDefault="000C0EBE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5BBAB496" w14:textId="77777777" w:rsidR="000C0EBE" w:rsidRDefault="000C0EBE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0C0EBE" w14:paraId="22ED1122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5D586CC2" w14:textId="77777777" w:rsidR="000C0EBE" w:rsidRDefault="000C0EBE" w:rsidP="00A7744C">
            <w:pPr>
              <w:pStyle w:val="af6"/>
              <w:spacing w:after="0"/>
              <w:ind w:leftChars="0" w:left="0"/>
              <w:jc w:val="both"/>
            </w:pPr>
            <w:r>
              <w:t>loginId</w:t>
            </w:r>
          </w:p>
        </w:tc>
        <w:tc>
          <w:tcPr>
            <w:tcW w:w="991" w:type="dxa"/>
            <w:vAlign w:val="center"/>
          </w:tcPr>
          <w:p w14:paraId="24512DDD" w14:textId="77777777" w:rsidR="000C0EBE" w:rsidRDefault="000C0EBE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59593387" w14:textId="39B4BDB2" w:rsidR="000C0EBE" w:rsidRDefault="00842EBC" w:rsidP="00A7744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6" w:type="dxa"/>
            <w:vAlign w:val="center"/>
          </w:tcPr>
          <w:p w14:paraId="4E1A9D61" w14:textId="77777777" w:rsidR="000C0EBE" w:rsidRDefault="000C0EBE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081" w:type="dxa"/>
            <w:vAlign w:val="center"/>
          </w:tcPr>
          <w:p w14:paraId="6E147C2F" w14:textId="77777777" w:rsidR="000C0EBE" w:rsidRDefault="000C0EBE" w:rsidP="00A7744C">
            <w:pPr>
              <w:pStyle w:val="af6"/>
              <w:spacing w:after="0"/>
              <w:ind w:leftChars="0" w:left="0"/>
              <w:jc w:val="both"/>
            </w:pPr>
            <w:r>
              <w:t>用户登录ID</w:t>
            </w:r>
          </w:p>
        </w:tc>
      </w:tr>
      <w:tr w:rsidR="000C0EBE" w14:paraId="3F87B46C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7BB71B24" w14:textId="77777777" w:rsidR="000C0EBE" w:rsidRPr="00A64914" w:rsidRDefault="000C0EBE" w:rsidP="00A7744C">
            <w:pPr>
              <w:pStyle w:val="af6"/>
              <w:spacing w:after="0"/>
              <w:ind w:leftChars="0" w:left="0"/>
              <w:jc w:val="both"/>
            </w:pPr>
            <w:r w:rsidRPr="00A64914">
              <w:t>isMobileUrl</w:t>
            </w:r>
          </w:p>
        </w:tc>
        <w:tc>
          <w:tcPr>
            <w:tcW w:w="991" w:type="dxa"/>
            <w:vAlign w:val="center"/>
          </w:tcPr>
          <w:p w14:paraId="3A993375" w14:textId="77777777" w:rsidR="000C0EBE" w:rsidRPr="00A64914" w:rsidRDefault="000C0EBE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int</w:t>
            </w:r>
          </w:p>
        </w:tc>
        <w:tc>
          <w:tcPr>
            <w:tcW w:w="848" w:type="dxa"/>
            <w:vAlign w:val="center"/>
          </w:tcPr>
          <w:p w14:paraId="2257E141" w14:textId="77777777" w:rsidR="000C0EBE" w:rsidRPr="00A64914" w:rsidRDefault="000C0EBE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1</w:t>
            </w:r>
          </w:p>
        </w:tc>
        <w:tc>
          <w:tcPr>
            <w:tcW w:w="706" w:type="dxa"/>
            <w:vAlign w:val="center"/>
          </w:tcPr>
          <w:p w14:paraId="2069349C" w14:textId="77777777" w:rsidR="000C0EBE" w:rsidRPr="00A64914" w:rsidRDefault="000C0EBE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081" w:type="dxa"/>
            <w:vAlign w:val="center"/>
          </w:tcPr>
          <w:p w14:paraId="7F140EC6" w14:textId="77777777" w:rsidR="000C0EBE" w:rsidRPr="00A64914" w:rsidRDefault="000C0EBE" w:rsidP="00A7744C">
            <w:pPr>
              <w:pStyle w:val="af6"/>
              <w:spacing w:after="0"/>
              <w:ind w:leftChars="0" w:left="0"/>
              <w:jc w:val="both"/>
            </w:pPr>
            <w:r w:rsidRPr="00A64914">
              <w:t>是否返回手机端地址</w:t>
            </w:r>
            <w:r>
              <w:t>. 1:</w:t>
            </w:r>
            <w:r w:rsidRPr="00A64914">
              <w:t>是;</w:t>
            </w:r>
            <w:r>
              <w:t xml:space="preserve"> 0:</w:t>
            </w:r>
            <w:r w:rsidRPr="00A64914">
              <w:t>否(默认)</w:t>
            </w:r>
          </w:p>
        </w:tc>
      </w:tr>
      <w:tr w:rsidR="000C0EBE" w14:paraId="25A5414D" w14:textId="77777777" w:rsidTr="00A7744C">
        <w:trPr>
          <w:trHeight w:val="454"/>
        </w:trPr>
        <w:tc>
          <w:tcPr>
            <w:tcW w:w="1382" w:type="dxa"/>
            <w:vAlign w:val="center"/>
          </w:tcPr>
          <w:p w14:paraId="54215BB0" w14:textId="77777777" w:rsidR="000C0EBE" w:rsidRPr="00A64914" w:rsidRDefault="000C0EBE" w:rsidP="00A7744C">
            <w:pPr>
              <w:pStyle w:val="af6"/>
              <w:spacing w:after="0"/>
              <w:ind w:leftChars="0" w:left="0"/>
              <w:jc w:val="both"/>
            </w:pPr>
            <w:r w:rsidRPr="00A64914">
              <w:t>returnUrl</w:t>
            </w:r>
          </w:p>
        </w:tc>
        <w:tc>
          <w:tcPr>
            <w:tcW w:w="991" w:type="dxa"/>
            <w:vAlign w:val="center"/>
          </w:tcPr>
          <w:p w14:paraId="1EC76195" w14:textId="77777777" w:rsidR="000C0EBE" w:rsidRPr="00A64914" w:rsidRDefault="000C0EBE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string</w:t>
            </w:r>
          </w:p>
        </w:tc>
        <w:tc>
          <w:tcPr>
            <w:tcW w:w="848" w:type="dxa"/>
            <w:vAlign w:val="center"/>
          </w:tcPr>
          <w:p w14:paraId="61F74128" w14:textId="77777777" w:rsidR="000C0EBE" w:rsidRPr="00A64914" w:rsidRDefault="000C0EBE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256</w:t>
            </w:r>
          </w:p>
        </w:tc>
        <w:tc>
          <w:tcPr>
            <w:tcW w:w="706" w:type="dxa"/>
            <w:vAlign w:val="center"/>
          </w:tcPr>
          <w:p w14:paraId="658B85ED" w14:textId="77777777" w:rsidR="000C0EBE" w:rsidRPr="00A64914" w:rsidRDefault="000C0EBE" w:rsidP="00A7744C">
            <w:pPr>
              <w:pStyle w:val="af6"/>
              <w:spacing w:after="0"/>
              <w:ind w:leftChars="0" w:left="0"/>
              <w:jc w:val="center"/>
            </w:pPr>
            <w:r w:rsidRPr="00A64914">
              <w:t>否</w:t>
            </w:r>
          </w:p>
        </w:tc>
        <w:tc>
          <w:tcPr>
            <w:tcW w:w="5081" w:type="dxa"/>
            <w:vAlign w:val="center"/>
          </w:tcPr>
          <w:p w14:paraId="349DD29B" w14:textId="77777777" w:rsidR="000C0EBE" w:rsidRPr="00A64914" w:rsidRDefault="000C0EBE" w:rsidP="00A7744C">
            <w:pPr>
              <w:pStyle w:val="af6"/>
              <w:spacing w:after="0"/>
              <w:ind w:leftChars="0" w:left="0"/>
              <w:jc w:val="both"/>
            </w:pPr>
            <w:r>
              <w:t>从游戏中退出时</w:t>
            </w:r>
            <w:r w:rsidRPr="00A64914">
              <w:t>返回</w:t>
            </w:r>
            <w:r>
              <w:t>的</w:t>
            </w:r>
            <w:r w:rsidRPr="00A64914">
              <w:t>链接地址</w:t>
            </w:r>
          </w:p>
        </w:tc>
      </w:tr>
      <w:tr w:rsidR="00202303" w14:paraId="4D011E7D" w14:textId="77777777" w:rsidTr="00202303">
        <w:trPr>
          <w:trHeight w:val="454"/>
        </w:trPr>
        <w:tc>
          <w:tcPr>
            <w:tcW w:w="1382" w:type="dxa"/>
            <w:vAlign w:val="center"/>
          </w:tcPr>
          <w:p w14:paraId="4FC6FB44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t>orderFrom</w:t>
            </w:r>
          </w:p>
        </w:tc>
        <w:tc>
          <w:tcPr>
            <w:tcW w:w="991" w:type="dxa"/>
            <w:vAlign w:val="center"/>
          </w:tcPr>
          <w:p w14:paraId="1FA246CF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48" w:type="dxa"/>
            <w:vAlign w:val="center"/>
          </w:tcPr>
          <w:p w14:paraId="2F832447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706" w:type="dxa"/>
            <w:vAlign w:val="center"/>
          </w:tcPr>
          <w:p w14:paraId="551390A8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81" w:type="dxa"/>
            <w:vAlign w:val="center"/>
          </w:tcPr>
          <w:p w14:paraId="6AA16734" w14:textId="77777777" w:rsidR="00202303" w:rsidRDefault="001376EF" w:rsidP="00202303">
            <w:pPr>
              <w:pStyle w:val="af6"/>
              <w:spacing w:after="0"/>
              <w:ind w:leftChars="0" w:left="0"/>
              <w:jc w:val="both"/>
            </w:pPr>
            <w:r>
              <w:t>请参见</w:t>
            </w:r>
            <w:r>
              <w:rPr>
                <w:rFonts w:hint="eastAsia"/>
              </w:rPr>
              <w:t xml:space="preserve">: </w:t>
            </w:r>
            <w:hyperlink w:anchor="终端类别" w:history="1">
              <w:r w:rsidRPr="001376EF">
                <w:rPr>
                  <w:rStyle w:val="af4"/>
                  <w:rFonts w:ascii="Microsoft YaHei UI" w:hAnsi="Microsoft YaHei UI Light" w:hint="eastAsia"/>
                </w:rPr>
                <w:t>终端类别</w:t>
              </w:r>
            </w:hyperlink>
          </w:p>
        </w:tc>
      </w:tr>
      <w:tr w:rsidR="00202303" w14:paraId="74D45FEF" w14:textId="77777777" w:rsidTr="00202303">
        <w:trPr>
          <w:trHeight w:val="454"/>
        </w:trPr>
        <w:tc>
          <w:tcPr>
            <w:tcW w:w="1382" w:type="dxa"/>
            <w:vAlign w:val="center"/>
          </w:tcPr>
          <w:p w14:paraId="3EFB9121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locale</w:t>
            </w:r>
          </w:p>
        </w:tc>
        <w:tc>
          <w:tcPr>
            <w:tcW w:w="991" w:type="dxa"/>
            <w:vAlign w:val="center"/>
          </w:tcPr>
          <w:p w14:paraId="53FB7228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48" w:type="dxa"/>
            <w:vAlign w:val="center"/>
          </w:tcPr>
          <w:p w14:paraId="70575A32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706" w:type="dxa"/>
            <w:vAlign w:val="center"/>
          </w:tcPr>
          <w:p w14:paraId="622C1F0E" w14:textId="77777777" w:rsidR="00202303" w:rsidRPr="00A64914" w:rsidRDefault="00202303" w:rsidP="00202303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81" w:type="dxa"/>
            <w:vAlign w:val="center"/>
          </w:tcPr>
          <w:p w14:paraId="51B055B2" w14:textId="77777777" w:rsidR="00202303" w:rsidRDefault="00202303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汉语:</w:t>
            </w:r>
            <w:r w:rsidRPr="00202303">
              <w:t>zh</w:t>
            </w:r>
            <w:r>
              <w:t>;</w:t>
            </w:r>
            <w:r w:rsidRPr="00202303">
              <w:t xml:space="preserve"> </w:t>
            </w:r>
            <w:r>
              <w:t>英语:</w:t>
            </w:r>
            <w:r w:rsidRPr="00202303">
              <w:t>en</w:t>
            </w:r>
            <w:r>
              <w:t>;</w:t>
            </w:r>
            <w:r w:rsidRPr="00202303">
              <w:t xml:space="preserve"> </w:t>
            </w:r>
            <w:r>
              <w:t>意大利语:</w:t>
            </w:r>
            <w:r w:rsidRPr="00202303">
              <w:t>it</w:t>
            </w:r>
            <w:r>
              <w:t>;</w:t>
            </w:r>
            <w:r w:rsidRPr="00202303">
              <w:t xml:space="preserve"> </w:t>
            </w:r>
            <w:r>
              <w:t>罗马尼亚:</w:t>
            </w:r>
            <w:r w:rsidRPr="00202303">
              <w:t>ro</w:t>
            </w:r>
            <w:r>
              <w:t>;</w:t>
            </w:r>
            <w:r w:rsidRPr="00202303">
              <w:t xml:space="preserve"> </w:t>
            </w:r>
            <w:r>
              <w:t>克罗地亚:</w:t>
            </w:r>
            <w:r w:rsidRPr="00202303">
              <w:t>hr</w:t>
            </w:r>
          </w:p>
        </w:tc>
      </w:tr>
      <w:tr w:rsidR="00E83F05" w14:paraId="321FFB9D" w14:textId="77777777" w:rsidTr="00202303">
        <w:trPr>
          <w:trHeight w:val="454"/>
        </w:trPr>
        <w:tc>
          <w:tcPr>
            <w:tcW w:w="1382" w:type="dxa"/>
            <w:vAlign w:val="center"/>
          </w:tcPr>
          <w:p w14:paraId="12713E9A" w14:textId="77777777" w:rsidR="00E83F05" w:rsidRDefault="00E83F05" w:rsidP="00202303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ameId</w:t>
            </w:r>
          </w:p>
        </w:tc>
        <w:tc>
          <w:tcPr>
            <w:tcW w:w="991" w:type="dxa"/>
            <w:vAlign w:val="center"/>
          </w:tcPr>
          <w:p w14:paraId="1D7B4748" w14:textId="35B16E27" w:rsidR="00E83F05" w:rsidRDefault="007574FD" w:rsidP="00202303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48" w:type="dxa"/>
            <w:vAlign w:val="center"/>
          </w:tcPr>
          <w:p w14:paraId="1D6A4483" w14:textId="77777777" w:rsidR="00E83F05" w:rsidRDefault="00E83F05" w:rsidP="00202303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6" w:type="dxa"/>
            <w:vAlign w:val="center"/>
          </w:tcPr>
          <w:p w14:paraId="10D327A4" w14:textId="77777777" w:rsidR="00E83F05" w:rsidRDefault="00E83F05" w:rsidP="00202303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081" w:type="dxa"/>
            <w:vAlign w:val="center"/>
          </w:tcPr>
          <w:p w14:paraId="0FA46E16" w14:textId="77777777" w:rsidR="00E83F05" w:rsidRDefault="00E83F05" w:rsidP="00E83F0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参见:</w:t>
            </w:r>
            <w:r>
              <w:t xml:space="preserve"> </w:t>
            </w:r>
            <w:hyperlink w:anchor="BG电游游戏列表" w:history="1">
              <w:r w:rsidRPr="001028E9">
                <w:rPr>
                  <w:rStyle w:val="af4"/>
                  <w:rFonts w:ascii="Microsoft YaHei UI" w:hAnsi="Microsoft YaHei UI Light" w:hint="eastAsia"/>
                </w:rPr>
                <w:t>游戏ID</w:t>
              </w:r>
            </w:hyperlink>
            <w:r>
              <w:rPr>
                <w:rFonts w:hint="eastAsia"/>
              </w:rPr>
              <w:t>(指定游戏ID后可直接进入指定的游戏)</w:t>
            </w:r>
          </w:p>
        </w:tc>
      </w:tr>
    </w:tbl>
    <w:p w14:paraId="100483AA" w14:textId="77777777" w:rsidR="00BA22BD" w:rsidRDefault="00BA22BD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183BCB21" w14:textId="77777777" w:rsidR="000755DF" w:rsidRPr="00944A0B" w:rsidRDefault="000755DF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0755DF" w14:paraId="5254BBF1" w14:textId="77777777" w:rsidTr="00A7744C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48EC7792" w14:textId="77777777" w:rsidR="000755DF" w:rsidRDefault="000755DF" w:rsidP="00A7744C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32B3F9ED" w14:textId="77777777" w:rsidR="000755DF" w:rsidRDefault="000755D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3D87C36D" w14:textId="77777777" w:rsidR="000755DF" w:rsidRDefault="000755D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1C610DA2" w14:textId="77777777" w:rsidR="000755DF" w:rsidRDefault="000755DF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0755DF" w14:paraId="068297E3" w14:textId="77777777" w:rsidTr="00A7744C">
        <w:trPr>
          <w:trHeight w:val="454"/>
        </w:trPr>
        <w:tc>
          <w:tcPr>
            <w:tcW w:w="1353" w:type="dxa"/>
            <w:vAlign w:val="center"/>
          </w:tcPr>
          <w:p w14:paraId="17BB0051" w14:textId="77777777" w:rsidR="000755DF" w:rsidRDefault="000755DF" w:rsidP="00A7744C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7C07EF40" w14:textId="77777777" w:rsidR="000755DF" w:rsidRDefault="000755DF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5772638F" w14:textId="77777777" w:rsidR="000755DF" w:rsidRDefault="000755DF" w:rsidP="00A7744C">
            <w:pPr>
              <w:pStyle w:val="af6"/>
              <w:spacing w:after="0"/>
              <w:ind w:leftChars="0" w:left="0"/>
              <w:jc w:val="center"/>
            </w:pPr>
            <w:r>
              <w:t>256</w:t>
            </w:r>
          </w:p>
        </w:tc>
        <w:tc>
          <w:tcPr>
            <w:tcW w:w="5812" w:type="dxa"/>
            <w:vAlign w:val="center"/>
          </w:tcPr>
          <w:p w14:paraId="5A6241C9" w14:textId="671931EF" w:rsidR="000755DF" w:rsidRDefault="000755DF" w:rsidP="005C5FB1">
            <w:pPr>
              <w:pStyle w:val="af6"/>
              <w:spacing w:after="0"/>
              <w:ind w:leftChars="0" w:left="0"/>
              <w:jc w:val="both"/>
            </w:pPr>
            <w:r>
              <w:t>游戏链接地址</w:t>
            </w:r>
          </w:p>
        </w:tc>
      </w:tr>
    </w:tbl>
    <w:p w14:paraId="5B09871A" w14:textId="77777777" w:rsidR="00BA22BD" w:rsidRDefault="00BA22BD" w:rsidP="00944A0B">
      <w:pPr>
        <w:pStyle w:val="af7"/>
        <w:ind w:left="504" w:right="240"/>
        <w:rPr>
          <w:rStyle w:val="af8"/>
        </w:rPr>
      </w:pPr>
    </w:p>
    <w:p w14:paraId="1790CDA9" w14:textId="77777777" w:rsidR="000755DF" w:rsidRPr="00944A0B" w:rsidRDefault="000755DF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0755DF" w14:paraId="64812247" w14:textId="77777777" w:rsidTr="00BA22BD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292E7E60" w14:textId="77777777" w:rsidR="000755DF" w:rsidRPr="00762BDB" w:rsidRDefault="000755DF" w:rsidP="000755D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77B2E244" w14:textId="77777777" w:rsidR="000755DF" w:rsidRPr="007C35A5" w:rsidRDefault="000755DF" w:rsidP="000755D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05C5">
              <w:rPr>
                <w:rFonts w:ascii="Courier New" w:hAnsi="Courier New" w:cs="Courier New"/>
                <w:color w:val="4E9A06"/>
                <w:sz w:val="18"/>
                <w:szCs w:val="18"/>
              </w:rPr>
              <w:t>31bd5547-4eff-4122-8f40-76dfeb7c4ddc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249F5027" w14:textId="77777777" w:rsidR="000755DF" w:rsidRPr="007C35A5" w:rsidRDefault="000755DF" w:rsidP="000755D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="000C0EBE" w:rsidRPr="000C0EBE">
              <w:rPr>
                <w:rFonts w:ascii="Courier New" w:hAnsi="Courier New" w:cs="Courier New"/>
                <w:color w:val="4E9A06"/>
                <w:sz w:val="18"/>
                <w:szCs w:val="18"/>
              </w:rPr>
              <w:t>open.game.bg.egame.url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0ED2AEFB" w14:textId="77777777" w:rsidR="000755DF" w:rsidRPr="007C35A5" w:rsidRDefault="000755DF" w:rsidP="000755D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438F793F" w14:textId="77777777" w:rsidR="000755DF" w:rsidRPr="007C35A5" w:rsidRDefault="000755DF" w:rsidP="000755DF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9062a7c1-ce61-440e-9864-d120fff26395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722B4A37" w14:textId="77777777" w:rsidR="000755DF" w:rsidRPr="007C35A5" w:rsidRDefault="000755DF" w:rsidP="000755DF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="00EA3209">
              <w:rPr>
                <w:rFonts w:ascii="Courier New" w:eastAsia="宋体" w:hAnsi="Courier New" w:cs="Courier New"/>
                <w:color w:val="204A87"/>
              </w:rPr>
              <w:t>sign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01CB0224" w14:textId="77777777" w:rsidR="000755DF" w:rsidRDefault="000755DF" w:rsidP="000755DF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641DD0C1" w14:textId="77777777" w:rsidR="000C0EBE" w:rsidRPr="007C35A5" w:rsidRDefault="000C0EBE" w:rsidP="000C0EBE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>
              <w:rPr>
                <w:rFonts w:ascii="Courier New" w:eastAsia="宋体" w:hAnsi="Courier New" w:cs="Courier New"/>
                <w:color w:val="204A87"/>
              </w:rPr>
              <w:t>"loginId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"test001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</w:p>
          <w:p w14:paraId="66DE665D" w14:textId="77777777" w:rsidR="000755DF" w:rsidRPr="007C35A5" w:rsidRDefault="000755DF" w:rsidP="000755D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  <w:t>},</w:t>
            </w:r>
          </w:p>
          <w:p w14:paraId="7D09DDFD" w14:textId="77777777" w:rsidR="000755DF" w:rsidRPr="007C35A5" w:rsidRDefault="000755DF" w:rsidP="000755DF">
            <w:pPr>
              <w:shd w:val="clear" w:color="auto" w:fill="FFFFFF"/>
              <w:tabs>
                <w:tab w:val="left" w:pos="364"/>
                <w:tab w:val="left" w:pos="789"/>
              </w:tabs>
              <w:spacing w:beforeLines="30" w:before="72" w:afterLines="30" w:after="72"/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7E963BCD" w14:textId="77777777" w:rsidR="000755DF" w:rsidRPr="007C35A5" w:rsidRDefault="000755DF" w:rsidP="000755DF">
            <w:pPr>
              <w:pStyle w:val="af9"/>
              <w:spacing w:beforeLines="20" w:before="48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}</w:t>
            </w:r>
          </w:p>
        </w:tc>
      </w:tr>
    </w:tbl>
    <w:p w14:paraId="490CF2E8" w14:textId="77777777" w:rsidR="00EC5EC8" w:rsidRDefault="00EC5EC8"/>
    <w:p w14:paraId="10CF8474" w14:textId="77777777" w:rsidR="00EC5EC8" w:rsidRDefault="00EC5EC8" w:rsidP="00EC5EC8">
      <w:pPr>
        <w:pStyle w:val="af2"/>
        <w:ind w:left="480" w:right="240"/>
      </w:pPr>
      <w:bookmarkStart w:id="67" w:name="_Toc29317716"/>
      <w:r>
        <w:rPr>
          <w:rFonts w:hint="eastAsia"/>
          <w:lang w:eastAsia="zh-Hans"/>
        </w:rPr>
        <w:lastRenderedPageBreak/>
        <w:t>注单查询</w:t>
      </w:r>
      <w:bookmarkEnd w:id="67"/>
    </w:p>
    <w:p w14:paraId="04190546" w14:textId="77777777" w:rsidR="00EC5EC8" w:rsidRDefault="00EC5EC8" w:rsidP="00944A0B">
      <w:pPr>
        <w:pStyle w:val="af7"/>
        <w:ind w:left="504" w:right="240"/>
      </w:pPr>
      <w:r>
        <w:rPr>
          <w:rFonts w:hint="eastAsia"/>
        </w:rPr>
        <w:t>接口地址</w:t>
      </w:r>
    </w:p>
    <w:p w14:paraId="4EEC0B92" w14:textId="77777777" w:rsidR="00EC5EC8" w:rsidRDefault="00EC5EC8" w:rsidP="00944A0B">
      <w:pPr>
        <w:pStyle w:val="af6"/>
        <w:spacing w:before="200" w:after="120"/>
        <w:ind w:leftChars="200" w:left="480"/>
        <w:rPr>
          <w:rStyle w:val="af8"/>
        </w:rPr>
      </w:pPr>
      <w:r w:rsidRPr="00EC5EC8">
        <w:rPr>
          <w:rStyle w:val="af8"/>
        </w:rPr>
        <w:t>open.order.bg.egame.query</w:t>
      </w:r>
    </w:p>
    <w:p w14:paraId="5084C245" w14:textId="77777777" w:rsidR="00EC5EC8" w:rsidRPr="00944A0B" w:rsidRDefault="00EC5EC8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542"/>
        <w:gridCol w:w="1275"/>
        <w:gridCol w:w="639"/>
        <w:gridCol w:w="673"/>
        <w:gridCol w:w="4879"/>
      </w:tblGrid>
      <w:tr w:rsidR="00B96090" w14:paraId="16C910AC" w14:textId="77777777" w:rsidTr="00A7744C">
        <w:trPr>
          <w:trHeight w:val="454"/>
        </w:trPr>
        <w:tc>
          <w:tcPr>
            <w:tcW w:w="1542" w:type="dxa"/>
            <w:shd w:val="clear" w:color="auto" w:fill="DEE7EC"/>
            <w:vAlign w:val="center"/>
          </w:tcPr>
          <w:p w14:paraId="101DAFEE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5" w:type="dxa"/>
            <w:shd w:val="clear" w:color="auto" w:fill="DEE7EC"/>
            <w:vAlign w:val="center"/>
          </w:tcPr>
          <w:p w14:paraId="5DF2EF49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39" w:type="dxa"/>
            <w:shd w:val="clear" w:color="auto" w:fill="DEE7EC"/>
            <w:vAlign w:val="center"/>
          </w:tcPr>
          <w:p w14:paraId="4BD2BBB4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73" w:type="dxa"/>
            <w:shd w:val="clear" w:color="auto" w:fill="DEE7EC"/>
            <w:vAlign w:val="center"/>
          </w:tcPr>
          <w:p w14:paraId="6E77CFB7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879" w:type="dxa"/>
            <w:shd w:val="clear" w:color="auto" w:fill="DEE7EC"/>
            <w:vAlign w:val="center"/>
          </w:tcPr>
          <w:p w14:paraId="05688BD5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B96090" w14:paraId="363BDE74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3A9142FE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5" w:type="dxa"/>
            <w:vAlign w:val="center"/>
          </w:tcPr>
          <w:p w14:paraId="71C3E010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9" w:type="dxa"/>
            <w:vAlign w:val="center"/>
          </w:tcPr>
          <w:p w14:paraId="0277C532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3" w:type="dxa"/>
            <w:vAlign w:val="center"/>
          </w:tcPr>
          <w:p w14:paraId="47D4BA8C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879" w:type="dxa"/>
            <w:vAlign w:val="center"/>
          </w:tcPr>
          <w:p w14:paraId="47056D38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B96090" w14:paraId="78C90AD1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31D1CB34" w14:textId="77777777" w:rsidR="00EC5EC8" w:rsidRDefault="00816BC0" w:rsidP="00A7744C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75" w:type="dxa"/>
            <w:vAlign w:val="center"/>
          </w:tcPr>
          <w:p w14:paraId="586D532B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751C8B2F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3" w:type="dxa"/>
            <w:vAlign w:val="center"/>
          </w:tcPr>
          <w:p w14:paraId="63147FDC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879" w:type="dxa"/>
            <w:vAlign w:val="center"/>
          </w:tcPr>
          <w:p w14:paraId="247A0971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签名摘要sign</w:t>
            </w:r>
            <w:r w:rsidRPr="00C80D88">
              <w:t>=</w:t>
            </w:r>
            <w:r w:rsidRPr="007C35A5">
              <w:t>md5(random+sn</w:t>
            </w:r>
            <w:r>
              <w:t>+secretKey</w:t>
            </w:r>
            <w:r w:rsidRPr="007C35A5">
              <w:t>)</w:t>
            </w:r>
          </w:p>
        </w:tc>
      </w:tr>
      <w:tr w:rsidR="00B96090" w14:paraId="0A80B48D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53B0DACD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  <w:vAlign w:val="center"/>
          </w:tcPr>
          <w:p w14:paraId="42C6D373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60AAA89C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73" w:type="dxa"/>
            <w:vAlign w:val="center"/>
          </w:tcPr>
          <w:p w14:paraId="0E134D9B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879" w:type="dxa"/>
            <w:vAlign w:val="center"/>
          </w:tcPr>
          <w:p w14:paraId="1594DA20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EC5EC8" w14:paraId="1A85FAE4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069B3E2C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userIds</w:t>
            </w:r>
          </w:p>
        </w:tc>
        <w:tc>
          <w:tcPr>
            <w:tcW w:w="1275" w:type="dxa"/>
            <w:vAlign w:val="center"/>
          </w:tcPr>
          <w:p w14:paraId="0CACD343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list&lt;long&gt;</w:t>
            </w:r>
          </w:p>
        </w:tc>
        <w:tc>
          <w:tcPr>
            <w:tcW w:w="639" w:type="dxa"/>
            <w:vAlign w:val="center"/>
          </w:tcPr>
          <w:p w14:paraId="5D316A6F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4BCD0DE6" w14:textId="77777777" w:rsidR="00EC5EC8" w:rsidRP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879" w:type="dxa"/>
            <w:vAlign w:val="center"/>
          </w:tcPr>
          <w:p w14:paraId="149B07C6" w14:textId="51001DDE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用户ID列表</w:t>
            </w:r>
            <w:r w:rsidR="00267630">
              <w:rPr>
                <w:rFonts w:hint="eastAsia"/>
              </w:rPr>
              <w:t>(单次最大查询数量:</w:t>
            </w:r>
            <w:r w:rsidR="00267630">
              <w:t xml:space="preserve"> 20)</w:t>
            </w:r>
          </w:p>
        </w:tc>
      </w:tr>
      <w:tr w:rsidR="00EC5EC8" w14:paraId="7F388E61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20F6CD01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loginIds</w:t>
            </w:r>
          </w:p>
        </w:tc>
        <w:tc>
          <w:tcPr>
            <w:tcW w:w="1275" w:type="dxa"/>
            <w:vAlign w:val="center"/>
          </w:tcPr>
          <w:p w14:paraId="3723607A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list&lt;string&gt;</w:t>
            </w:r>
          </w:p>
        </w:tc>
        <w:tc>
          <w:tcPr>
            <w:tcW w:w="639" w:type="dxa"/>
            <w:vAlign w:val="center"/>
          </w:tcPr>
          <w:p w14:paraId="6338FC3D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1C319AC9" w14:textId="77777777" w:rsidR="00EC5EC8" w:rsidRP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879" w:type="dxa"/>
            <w:vAlign w:val="center"/>
          </w:tcPr>
          <w:p w14:paraId="360BD6B4" w14:textId="0C869CC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用户登录ID列表</w:t>
            </w:r>
            <w:r w:rsidR="00267630">
              <w:rPr>
                <w:rFonts w:hint="eastAsia"/>
              </w:rPr>
              <w:t>(单次最大查询数量:</w:t>
            </w:r>
            <w:r w:rsidR="00267630">
              <w:t xml:space="preserve"> 20)</w:t>
            </w:r>
          </w:p>
        </w:tc>
      </w:tr>
      <w:tr w:rsidR="00EC5EC8" w14:paraId="40EE8102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37BB1B05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agentId</w:t>
            </w:r>
          </w:p>
        </w:tc>
        <w:tc>
          <w:tcPr>
            <w:tcW w:w="1275" w:type="dxa"/>
            <w:vAlign w:val="center"/>
          </w:tcPr>
          <w:p w14:paraId="20086B5B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639" w:type="dxa"/>
            <w:vAlign w:val="center"/>
          </w:tcPr>
          <w:p w14:paraId="7E0B420B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73" w:type="dxa"/>
            <w:vAlign w:val="center"/>
          </w:tcPr>
          <w:p w14:paraId="10F1A4D9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879" w:type="dxa"/>
            <w:vAlign w:val="center"/>
          </w:tcPr>
          <w:p w14:paraId="214DCE42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代理ID</w:t>
            </w:r>
          </w:p>
        </w:tc>
      </w:tr>
      <w:tr w:rsidR="00B96090" w14:paraId="0575E0E4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18D80B10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agentLoginId</w:t>
            </w:r>
          </w:p>
        </w:tc>
        <w:tc>
          <w:tcPr>
            <w:tcW w:w="1275" w:type="dxa"/>
            <w:vAlign w:val="center"/>
          </w:tcPr>
          <w:p w14:paraId="332D166B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63C1C3C9" w14:textId="454EDAE2" w:rsidR="00EC5EC8" w:rsidRDefault="00842EBC" w:rsidP="00A7744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673" w:type="dxa"/>
            <w:vAlign w:val="center"/>
          </w:tcPr>
          <w:p w14:paraId="1B80E9B6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879" w:type="dxa"/>
            <w:vAlign w:val="center"/>
          </w:tcPr>
          <w:p w14:paraId="3B92AFFA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代理登录ID</w:t>
            </w:r>
          </w:p>
        </w:tc>
      </w:tr>
      <w:tr w:rsidR="00B96090" w14:paraId="261CCE09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164140DB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timeType</w:t>
            </w:r>
          </w:p>
        </w:tc>
        <w:tc>
          <w:tcPr>
            <w:tcW w:w="1275" w:type="dxa"/>
            <w:vAlign w:val="center"/>
          </w:tcPr>
          <w:p w14:paraId="6061C39C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219A1E67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308D0A05" w14:textId="77777777" w:rsidR="00EC5EC8" w:rsidRP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可选</w:t>
            </w:r>
          </w:p>
        </w:tc>
        <w:tc>
          <w:tcPr>
            <w:tcW w:w="4879" w:type="dxa"/>
            <w:vAlign w:val="center"/>
          </w:tcPr>
          <w:p w14:paraId="2DC628ED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时间类型：1表示北京时间，2表示美东时间</w:t>
            </w:r>
            <w:r>
              <w:rPr>
                <w:rFonts w:hint="eastAsia"/>
              </w:rPr>
              <w:t>(</w:t>
            </w:r>
            <w:r>
              <w:t>默认</w:t>
            </w:r>
            <w:r>
              <w:rPr>
                <w:rFonts w:hint="eastAsia"/>
              </w:rPr>
              <w:t>)</w:t>
            </w:r>
          </w:p>
        </w:tc>
      </w:tr>
      <w:tr w:rsidR="00B96090" w14:paraId="2493754E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3A19031D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gameId</w:t>
            </w:r>
          </w:p>
        </w:tc>
        <w:tc>
          <w:tcPr>
            <w:tcW w:w="1275" w:type="dxa"/>
            <w:vAlign w:val="center"/>
          </w:tcPr>
          <w:p w14:paraId="6C995330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list&lt;string&gt;</w:t>
            </w:r>
          </w:p>
        </w:tc>
        <w:tc>
          <w:tcPr>
            <w:tcW w:w="639" w:type="dxa"/>
            <w:vAlign w:val="center"/>
          </w:tcPr>
          <w:p w14:paraId="5119489B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52033900" w14:textId="77777777" w:rsidR="00EC5EC8" w:rsidRP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可选</w:t>
            </w:r>
          </w:p>
        </w:tc>
        <w:tc>
          <w:tcPr>
            <w:tcW w:w="4879" w:type="dxa"/>
            <w:vAlign w:val="center"/>
          </w:tcPr>
          <w:p w14:paraId="60AE94E8" w14:textId="19A95236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游戏</w:t>
            </w:r>
            <w:r w:rsidR="00973B63">
              <w:t>I</w:t>
            </w:r>
            <w:r>
              <w:t>d</w:t>
            </w:r>
          </w:p>
        </w:tc>
      </w:tr>
      <w:tr w:rsidR="00B96090" w14:paraId="148E09F6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6B7BB756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roundId</w:t>
            </w:r>
          </w:p>
        </w:tc>
        <w:tc>
          <w:tcPr>
            <w:tcW w:w="1275" w:type="dxa"/>
            <w:vAlign w:val="center"/>
          </w:tcPr>
          <w:p w14:paraId="04354E0A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0BFF8969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65474853" w14:textId="77777777" w:rsidR="00EC5EC8" w:rsidRP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可选</w:t>
            </w:r>
          </w:p>
        </w:tc>
        <w:tc>
          <w:tcPr>
            <w:tcW w:w="4879" w:type="dxa"/>
            <w:vAlign w:val="center"/>
          </w:tcPr>
          <w:p w14:paraId="7AAE876B" w14:textId="76B96750" w:rsidR="00EC5EC8" w:rsidRDefault="00062A4C" w:rsidP="00A7744C">
            <w:pPr>
              <w:pStyle w:val="af6"/>
              <w:spacing w:after="0"/>
              <w:ind w:leftChars="0" w:left="0"/>
              <w:jc w:val="both"/>
            </w:pPr>
            <w:r>
              <w:t>订单</w:t>
            </w:r>
            <w:r w:rsidR="00973B63">
              <w:t>I</w:t>
            </w:r>
            <w:r>
              <w:t>d</w:t>
            </w:r>
          </w:p>
        </w:tc>
      </w:tr>
      <w:tr w:rsidR="00B96090" w14:paraId="47F01940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2820E009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beginTime</w:t>
            </w:r>
          </w:p>
        </w:tc>
        <w:tc>
          <w:tcPr>
            <w:tcW w:w="1275" w:type="dxa"/>
            <w:vAlign w:val="center"/>
          </w:tcPr>
          <w:p w14:paraId="103F7F8E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6F0D2C98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6774C465" w14:textId="77777777" w:rsidR="00EC5EC8" w:rsidRP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可选</w:t>
            </w:r>
          </w:p>
        </w:tc>
        <w:tc>
          <w:tcPr>
            <w:tcW w:w="4879" w:type="dxa"/>
            <w:vAlign w:val="center"/>
          </w:tcPr>
          <w:p w14:paraId="059F363B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查询开始时间,yyyy-MM-dd HH:mm:ss</w:t>
            </w:r>
          </w:p>
        </w:tc>
      </w:tr>
      <w:tr w:rsidR="00B96090" w14:paraId="44A076CB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61057F58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endTime</w:t>
            </w:r>
          </w:p>
        </w:tc>
        <w:tc>
          <w:tcPr>
            <w:tcW w:w="1275" w:type="dxa"/>
            <w:vAlign w:val="center"/>
          </w:tcPr>
          <w:p w14:paraId="2AF33DAB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509195C6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7C2B9FCC" w14:textId="77777777" w:rsidR="00EC5EC8" w:rsidRP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可选</w:t>
            </w:r>
          </w:p>
        </w:tc>
        <w:tc>
          <w:tcPr>
            <w:tcW w:w="4879" w:type="dxa"/>
            <w:vAlign w:val="center"/>
          </w:tcPr>
          <w:p w14:paraId="309E5144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查询结束时间,yyyy-MM-dd HH:mm:ss</w:t>
            </w:r>
          </w:p>
        </w:tc>
      </w:tr>
      <w:tr w:rsidR="00B96090" w14:paraId="510A0325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5AFA2276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settleStartTime</w:t>
            </w:r>
          </w:p>
        </w:tc>
        <w:tc>
          <w:tcPr>
            <w:tcW w:w="1275" w:type="dxa"/>
            <w:vAlign w:val="center"/>
          </w:tcPr>
          <w:p w14:paraId="4908E51B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754A0749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34066A7D" w14:textId="77777777" w:rsidR="00EC5EC8" w:rsidRP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可选</w:t>
            </w:r>
          </w:p>
        </w:tc>
        <w:tc>
          <w:tcPr>
            <w:tcW w:w="4879" w:type="dxa"/>
            <w:vAlign w:val="center"/>
          </w:tcPr>
          <w:p w14:paraId="753017B2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查询结算开始时间,yyyy-MM-dd HH:mm:ss</w:t>
            </w:r>
          </w:p>
        </w:tc>
      </w:tr>
      <w:tr w:rsidR="00B96090" w14:paraId="5EB34D15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08278979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settleEndTime</w:t>
            </w:r>
          </w:p>
        </w:tc>
        <w:tc>
          <w:tcPr>
            <w:tcW w:w="1275" w:type="dxa"/>
            <w:vAlign w:val="center"/>
          </w:tcPr>
          <w:p w14:paraId="6FD19110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55B71629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6BDA0CC4" w14:textId="77777777" w:rsidR="00EC5EC8" w:rsidRP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可选</w:t>
            </w:r>
          </w:p>
        </w:tc>
        <w:tc>
          <w:tcPr>
            <w:tcW w:w="4879" w:type="dxa"/>
            <w:vAlign w:val="center"/>
          </w:tcPr>
          <w:p w14:paraId="2728AE4B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查询结算结束时间,yyyy-MM-dd HH:mm:ss</w:t>
            </w:r>
          </w:p>
        </w:tc>
      </w:tr>
      <w:tr w:rsidR="00B96090" w14:paraId="31D7E7B1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1FA116AB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pageIndex</w:t>
            </w:r>
          </w:p>
        </w:tc>
        <w:tc>
          <w:tcPr>
            <w:tcW w:w="1275" w:type="dxa"/>
            <w:vAlign w:val="center"/>
          </w:tcPr>
          <w:p w14:paraId="01EF5127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5508ED07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673" w:type="dxa"/>
            <w:vAlign w:val="center"/>
          </w:tcPr>
          <w:p w14:paraId="527A17A9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879" w:type="dxa"/>
            <w:vAlign w:val="center"/>
          </w:tcPr>
          <w:p w14:paraId="30EA9160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页索引，默认1</w:t>
            </w:r>
          </w:p>
        </w:tc>
      </w:tr>
      <w:tr w:rsidR="00B96090" w14:paraId="3CB046F2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42E046A5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pageSize</w:t>
            </w:r>
          </w:p>
        </w:tc>
        <w:tc>
          <w:tcPr>
            <w:tcW w:w="1275" w:type="dxa"/>
            <w:vAlign w:val="center"/>
          </w:tcPr>
          <w:p w14:paraId="3102FD83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39" w:type="dxa"/>
            <w:vAlign w:val="center"/>
          </w:tcPr>
          <w:p w14:paraId="5AC44EB3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673" w:type="dxa"/>
            <w:vAlign w:val="center"/>
          </w:tcPr>
          <w:p w14:paraId="380C0723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879" w:type="dxa"/>
            <w:vAlign w:val="center"/>
          </w:tcPr>
          <w:p w14:paraId="407AA8F3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页大小，默认15</w:t>
            </w:r>
          </w:p>
        </w:tc>
      </w:tr>
      <w:tr w:rsidR="00B96090" w14:paraId="1DE12386" w14:textId="77777777" w:rsidTr="005218AC">
        <w:trPr>
          <w:trHeight w:val="369"/>
        </w:trPr>
        <w:tc>
          <w:tcPr>
            <w:tcW w:w="1542" w:type="dxa"/>
            <w:vAlign w:val="center"/>
          </w:tcPr>
          <w:p w14:paraId="519E957E" w14:textId="77777777" w:rsidR="00EC5EC8" w:rsidRDefault="00EC5EC8" w:rsidP="005218AC">
            <w:pPr>
              <w:pStyle w:val="af6"/>
              <w:spacing w:after="0"/>
              <w:ind w:leftChars="0" w:left="0"/>
              <w:jc w:val="both"/>
            </w:pPr>
            <w:r>
              <w:t>etag</w:t>
            </w:r>
          </w:p>
        </w:tc>
        <w:tc>
          <w:tcPr>
            <w:tcW w:w="1275" w:type="dxa"/>
            <w:vAlign w:val="center"/>
          </w:tcPr>
          <w:p w14:paraId="4BD9EBF9" w14:textId="77777777" w:rsidR="00EC5EC8" w:rsidRDefault="00EC5EC8" w:rsidP="005218A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023E8A33" w14:textId="77777777" w:rsidR="00EC5EC8" w:rsidRDefault="00EC5EC8" w:rsidP="005218AC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73" w:type="dxa"/>
            <w:vAlign w:val="center"/>
          </w:tcPr>
          <w:p w14:paraId="344878BB" w14:textId="77777777" w:rsidR="00EC5EC8" w:rsidRDefault="00EC5EC8" w:rsidP="005218AC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879" w:type="dxa"/>
            <w:vAlign w:val="center"/>
          </w:tcPr>
          <w:p w14:paraId="5B4C6C3C" w14:textId="77777777" w:rsidR="00EC5EC8" w:rsidRDefault="00EC5EC8" w:rsidP="005218AC">
            <w:pPr>
              <w:pStyle w:val="af6"/>
              <w:spacing w:after="0"/>
              <w:ind w:leftChars="0" w:left="0"/>
              <w:jc w:val="both"/>
            </w:pPr>
            <w:r>
              <w:t>ETag,类似http协议的etag头的作用.(缓存加速)</w:t>
            </w:r>
          </w:p>
        </w:tc>
      </w:tr>
    </w:tbl>
    <w:p w14:paraId="611C8A78" w14:textId="77777777" w:rsidR="00BA22BD" w:rsidRDefault="00BA22BD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1EF8FFAD" w14:textId="77777777" w:rsidR="00EC5EC8" w:rsidRPr="00944A0B" w:rsidRDefault="00EC5EC8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7346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495"/>
        <w:gridCol w:w="1311"/>
        <w:gridCol w:w="835"/>
        <w:gridCol w:w="3705"/>
      </w:tblGrid>
      <w:tr w:rsidR="00EC5EC8" w14:paraId="57F14A7A" w14:textId="77777777" w:rsidTr="00A7744C">
        <w:trPr>
          <w:trHeight w:val="454"/>
        </w:trPr>
        <w:tc>
          <w:tcPr>
            <w:tcW w:w="1495" w:type="dxa"/>
            <w:shd w:val="clear" w:color="auto" w:fill="DEE7EC"/>
            <w:vAlign w:val="center"/>
          </w:tcPr>
          <w:p w14:paraId="517560C5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311" w:type="dxa"/>
            <w:shd w:val="clear" w:color="auto" w:fill="DEE7EC"/>
            <w:vAlign w:val="center"/>
          </w:tcPr>
          <w:p w14:paraId="1F0E4600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35" w:type="dxa"/>
            <w:shd w:val="clear" w:color="auto" w:fill="DEE7EC"/>
            <w:vAlign w:val="center"/>
          </w:tcPr>
          <w:p w14:paraId="01A03F14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705" w:type="dxa"/>
            <w:shd w:val="clear" w:color="auto" w:fill="DEE7EC"/>
            <w:vAlign w:val="center"/>
          </w:tcPr>
          <w:p w14:paraId="7BA083E8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EC5EC8" w:rsidRPr="00EC5EC8" w14:paraId="7B5BD1BB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5EC2FE9D" w14:textId="77777777" w:rsidR="00EC5EC8" w:rsidRPr="00EC5EC8" w:rsidRDefault="00EC5EC8" w:rsidP="00A7744C">
            <w:pPr>
              <w:pStyle w:val="af6"/>
              <w:spacing w:after="0"/>
              <w:ind w:leftChars="0" w:left="0"/>
            </w:pPr>
            <w:r>
              <w:t>total</w:t>
            </w:r>
          </w:p>
        </w:tc>
        <w:tc>
          <w:tcPr>
            <w:tcW w:w="1311" w:type="dxa"/>
            <w:vAlign w:val="center"/>
          </w:tcPr>
          <w:p w14:paraId="79AEB422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35" w:type="dxa"/>
            <w:vAlign w:val="center"/>
          </w:tcPr>
          <w:p w14:paraId="3E417A28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3705" w:type="dxa"/>
            <w:vAlign w:val="center"/>
          </w:tcPr>
          <w:p w14:paraId="70F82978" w14:textId="77777777" w:rsidR="00EC5EC8" w:rsidRDefault="00EC5EC8" w:rsidP="00A7744C">
            <w:pPr>
              <w:pStyle w:val="af6"/>
              <w:spacing w:after="0"/>
              <w:ind w:leftChars="0" w:left="0"/>
            </w:pPr>
            <w:r>
              <w:t>总条数</w:t>
            </w:r>
          </w:p>
        </w:tc>
      </w:tr>
      <w:tr w:rsidR="00EC5EC8" w14:paraId="596C589C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0C89FDEE" w14:textId="77777777" w:rsidR="00EC5EC8" w:rsidRDefault="00EC5EC8" w:rsidP="00A7744C">
            <w:pPr>
              <w:pStyle w:val="af6"/>
              <w:spacing w:after="0"/>
              <w:ind w:leftChars="0" w:left="0"/>
            </w:pPr>
            <w:r>
              <w:t>page</w:t>
            </w:r>
          </w:p>
        </w:tc>
        <w:tc>
          <w:tcPr>
            <w:tcW w:w="1311" w:type="dxa"/>
            <w:vAlign w:val="center"/>
          </w:tcPr>
          <w:p w14:paraId="24DF44D7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35" w:type="dxa"/>
            <w:vAlign w:val="center"/>
          </w:tcPr>
          <w:p w14:paraId="2460BA7C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3705" w:type="dxa"/>
            <w:vAlign w:val="center"/>
          </w:tcPr>
          <w:p w14:paraId="2DDEDA60" w14:textId="77777777" w:rsidR="00EC5EC8" w:rsidRDefault="00EC5EC8" w:rsidP="00A7744C">
            <w:pPr>
              <w:pStyle w:val="af6"/>
              <w:spacing w:after="0"/>
              <w:ind w:leftChars="0" w:left="0"/>
            </w:pPr>
            <w:r>
              <w:t>当前查询页码</w:t>
            </w:r>
          </w:p>
        </w:tc>
      </w:tr>
      <w:tr w:rsidR="00EC5EC8" w14:paraId="1197BF07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2C903A4E" w14:textId="77777777" w:rsidR="00EC5EC8" w:rsidRDefault="00EC5EC8" w:rsidP="00A7744C">
            <w:pPr>
              <w:pStyle w:val="af6"/>
              <w:spacing w:after="0"/>
              <w:ind w:leftChars="0" w:left="0"/>
            </w:pPr>
            <w:r>
              <w:t>items</w:t>
            </w:r>
          </w:p>
        </w:tc>
        <w:tc>
          <w:tcPr>
            <w:tcW w:w="1311" w:type="dxa"/>
            <w:vAlign w:val="center"/>
          </w:tcPr>
          <w:p w14:paraId="34198FD0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list&lt;object&gt;</w:t>
            </w:r>
          </w:p>
        </w:tc>
        <w:tc>
          <w:tcPr>
            <w:tcW w:w="835" w:type="dxa"/>
            <w:vAlign w:val="center"/>
          </w:tcPr>
          <w:p w14:paraId="53AEF15B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3705" w:type="dxa"/>
            <w:vAlign w:val="center"/>
          </w:tcPr>
          <w:p w14:paraId="796E253E" w14:textId="77777777" w:rsidR="00EC5EC8" w:rsidRDefault="00EC5EC8" w:rsidP="00A7744C">
            <w:pPr>
              <w:pStyle w:val="af6"/>
              <w:spacing w:after="0"/>
              <w:ind w:leftChars="0" w:left="0"/>
            </w:pPr>
            <w:r>
              <w:t>查询出列表数据</w:t>
            </w:r>
          </w:p>
        </w:tc>
      </w:tr>
      <w:tr w:rsidR="00EC5EC8" w14:paraId="5F51AF73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05881AA1" w14:textId="77777777" w:rsidR="00EC5EC8" w:rsidRDefault="00EC5EC8" w:rsidP="00A7744C">
            <w:pPr>
              <w:pStyle w:val="af6"/>
              <w:spacing w:after="0"/>
              <w:ind w:leftChars="0" w:left="0"/>
            </w:pPr>
            <w:r>
              <w:t>stats</w:t>
            </w:r>
          </w:p>
        </w:tc>
        <w:tc>
          <w:tcPr>
            <w:tcW w:w="1311" w:type="dxa"/>
            <w:vAlign w:val="center"/>
          </w:tcPr>
          <w:p w14:paraId="517256F9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t>object</w:t>
            </w:r>
          </w:p>
        </w:tc>
        <w:tc>
          <w:tcPr>
            <w:tcW w:w="835" w:type="dxa"/>
            <w:vAlign w:val="center"/>
          </w:tcPr>
          <w:p w14:paraId="2A7F690C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3705" w:type="dxa"/>
            <w:vAlign w:val="center"/>
          </w:tcPr>
          <w:p w14:paraId="74EDBBFC" w14:textId="77777777" w:rsidR="00EC5EC8" w:rsidRDefault="00EC5EC8" w:rsidP="00A7744C">
            <w:pPr>
              <w:pStyle w:val="af6"/>
              <w:spacing w:after="0"/>
              <w:ind w:leftChars="0" w:left="0"/>
            </w:pPr>
            <w:r>
              <w:t>查询出统计数据</w:t>
            </w:r>
          </w:p>
        </w:tc>
      </w:tr>
    </w:tbl>
    <w:p w14:paraId="5BC4C730" w14:textId="77777777" w:rsidR="00EC5EC8" w:rsidRPr="00EC5EC8" w:rsidRDefault="00EC5EC8" w:rsidP="00EC5EC8">
      <w:pPr>
        <w:pStyle w:val="af9"/>
        <w:spacing w:before="120" w:after="0" w:line="240" w:lineRule="auto"/>
        <w:ind w:left="528"/>
        <w:rPr>
          <w:lang w:eastAsia="zh-Hans"/>
        </w:rPr>
      </w:pPr>
      <w:r w:rsidRPr="00EC5EC8">
        <w:rPr>
          <w:lang w:eastAsia="zh-Hans"/>
        </w:rPr>
        <w:t>i</w:t>
      </w:r>
      <w:r w:rsidRPr="00EC5EC8">
        <w:rPr>
          <w:rFonts w:hint="eastAsia"/>
          <w:lang w:eastAsia="zh-Hans"/>
        </w:rPr>
        <w:t>tems</w:t>
      </w:r>
      <w:r w:rsidRPr="00EC5EC8">
        <w:rPr>
          <w:rFonts w:hint="eastAsia"/>
          <w:lang w:eastAsia="zh-Hans"/>
        </w:rPr>
        <w:t>元素描述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495"/>
        <w:gridCol w:w="1276"/>
        <w:gridCol w:w="850"/>
        <w:gridCol w:w="5387"/>
      </w:tblGrid>
      <w:tr w:rsidR="00EC5EC8" w14:paraId="5A9EB91B" w14:textId="77777777" w:rsidTr="00A7744C">
        <w:trPr>
          <w:trHeight w:val="454"/>
        </w:trPr>
        <w:tc>
          <w:tcPr>
            <w:tcW w:w="1495" w:type="dxa"/>
            <w:shd w:val="clear" w:color="auto" w:fill="DEE7EC"/>
            <w:vAlign w:val="center"/>
          </w:tcPr>
          <w:p w14:paraId="271A524F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6" w:type="dxa"/>
            <w:shd w:val="clear" w:color="auto" w:fill="DEE7EC"/>
            <w:vAlign w:val="center"/>
          </w:tcPr>
          <w:p w14:paraId="37D45A52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6899C96A" w14:textId="77777777" w:rsidR="00EC5EC8" w:rsidRDefault="00EC5EC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387" w:type="dxa"/>
            <w:shd w:val="clear" w:color="auto" w:fill="DEE7EC"/>
            <w:vAlign w:val="center"/>
          </w:tcPr>
          <w:p w14:paraId="6ED0C83D" w14:textId="77777777" w:rsidR="00EC5EC8" w:rsidRDefault="00EC5EC8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B96090" w14:paraId="4341F6E3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16301ED9" w14:textId="77777777" w:rsidR="00B96090" w:rsidRPr="00B96090" w:rsidRDefault="00B96090" w:rsidP="00A7744C">
            <w:pPr>
              <w:pStyle w:val="af6"/>
              <w:spacing w:after="0"/>
              <w:ind w:leftChars="0" w:left="0"/>
            </w:pPr>
            <w:r>
              <w:t>transactionId</w:t>
            </w:r>
          </w:p>
        </w:tc>
        <w:tc>
          <w:tcPr>
            <w:tcW w:w="1276" w:type="dxa"/>
            <w:vAlign w:val="center"/>
          </w:tcPr>
          <w:p w14:paraId="4F1C1CBC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04873117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5172FC32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交易Id</w:t>
            </w:r>
          </w:p>
        </w:tc>
      </w:tr>
      <w:tr w:rsidR="00B96090" w:rsidRPr="00EC5EC8" w14:paraId="0324A25C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54A92B72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sn</w:t>
            </w:r>
          </w:p>
        </w:tc>
        <w:tc>
          <w:tcPr>
            <w:tcW w:w="1276" w:type="dxa"/>
            <w:vAlign w:val="center"/>
          </w:tcPr>
          <w:p w14:paraId="78F48B1A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58896AB7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2ACFDB81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厅代码</w:t>
            </w:r>
          </w:p>
        </w:tc>
      </w:tr>
      <w:tr w:rsidR="00B96090" w14:paraId="6AAB5C3A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2F754345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userId</w:t>
            </w:r>
          </w:p>
        </w:tc>
        <w:tc>
          <w:tcPr>
            <w:tcW w:w="1276" w:type="dxa"/>
            <w:vAlign w:val="center"/>
          </w:tcPr>
          <w:p w14:paraId="40A2691D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850" w:type="dxa"/>
            <w:vAlign w:val="center"/>
          </w:tcPr>
          <w:p w14:paraId="31A74D1C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7A460143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用户ID</w:t>
            </w:r>
          </w:p>
        </w:tc>
      </w:tr>
      <w:tr w:rsidR="00FC222D" w14:paraId="753D6DD0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4AFE04B2" w14:textId="77777777" w:rsidR="00FC222D" w:rsidRDefault="00FC222D" w:rsidP="00A7744C">
            <w:pPr>
              <w:pStyle w:val="af6"/>
              <w:spacing w:after="0"/>
              <w:ind w:leftChars="0" w:left="0"/>
            </w:pPr>
            <w:r>
              <w:lastRenderedPageBreak/>
              <w:t>loginId</w:t>
            </w:r>
          </w:p>
        </w:tc>
        <w:tc>
          <w:tcPr>
            <w:tcW w:w="1276" w:type="dxa"/>
            <w:vAlign w:val="center"/>
          </w:tcPr>
          <w:p w14:paraId="0E070286" w14:textId="77777777" w:rsidR="00FC222D" w:rsidRDefault="00FC222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vAlign w:val="center"/>
          </w:tcPr>
          <w:p w14:paraId="3DF88AB3" w14:textId="77777777" w:rsidR="00FC222D" w:rsidRDefault="00FC222D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387" w:type="dxa"/>
            <w:vAlign w:val="center"/>
          </w:tcPr>
          <w:p w14:paraId="02EDBB77" w14:textId="77777777" w:rsidR="00FC222D" w:rsidRDefault="00FC222D" w:rsidP="00A7744C">
            <w:pPr>
              <w:pStyle w:val="af6"/>
              <w:spacing w:after="0"/>
              <w:ind w:leftChars="0" w:left="0"/>
            </w:pPr>
            <w:r>
              <w:t>会员登录ID</w:t>
            </w:r>
          </w:p>
        </w:tc>
      </w:tr>
      <w:tr w:rsidR="00B96090" w14:paraId="0048B261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50AABD80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bet</w:t>
            </w:r>
          </w:p>
        </w:tc>
        <w:tc>
          <w:tcPr>
            <w:tcW w:w="1276" w:type="dxa"/>
            <w:vAlign w:val="center"/>
          </w:tcPr>
          <w:p w14:paraId="4134A87F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50" w:type="dxa"/>
            <w:vAlign w:val="center"/>
          </w:tcPr>
          <w:p w14:paraId="1C30F78A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1D953616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投注扣款额</w:t>
            </w:r>
          </w:p>
        </w:tc>
      </w:tr>
      <w:tr w:rsidR="00B96090" w14:paraId="100C3302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7FEFD22E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win</w:t>
            </w:r>
          </w:p>
        </w:tc>
        <w:tc>
          <w:tcPr>
            <w:tcW w:w="1276" w:type="dxa"/>
            <w:vAlign w:val="center"/>
          </w:tcPr>
          <w:p w14:paraId="2E5F2F97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50" w:type="dxa"/>
            <w:vAlign w:val="center"/>
          </w:tcPr>
          <w:p w14:paraId="14B185E8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796AC4C8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派彩入款</w:t>
            </w:r>
          </w:p>
        </w:tc>
      </w:tr>
      <w:tr w:rsidR="001A5D08" w14:paraId="3A7D6974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3F0D7B10" w14:textId="77777777" w:rsidR="001A5D08" w:rsidRDefault="001A5D08" w:rsidP="00A7744C">
            <w:pPr>
              <w:pStyle w:val="af6"/>
              <w:spacing w:after="0"/>
              <w:ind w:leftChars="0" w:left="0"/>
            </w:pPr>
            <w:r w:rsidRPr="001A5D08">
              <w:t>profit</w:t>
            </w:r>
          </w:p>
        </w:tc>
        <w:tc>
          <w:tcPr>
            <w:tcW w:w="1276" w:type="dxa"/>
            <w:vAlign w:val="center"/>
          </w:tcPr>
          <w:p w14:paraId="0336FC84" w14:textId="77777777" w:rsidR="001A5D08" w:rsidRDefault="001A5D0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850" w:type="dxa"/>
            <w:vAlign w:val="center"/>
          </w:tcPr>
          <w:p w14:paraId="6F821669" w14:textId="77777777" w:rsidR="001A5D08" w:rsidRDefault="001A5D08" w:rsidP="00A774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5387" w:type="dxa"/>
            <w:vAlign w:val="center"/>
          </w:tcPr>
          <w:p w14:paraId="6CA2BEC4" w14:textId="77777777" w:rsidR="001A5D08" w:rsidRDefault="001A5D08" w:rsidP="00A7744C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输赢金额</w:t>
            </w:r>
          </w:p>
        </w:tc>
      </w:tr>
      <w:tr w:rsidR="00B96090" w14:paraId="3ACE2A9A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7843518B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gameId</w:t>
            </w:r>
          </w:p>
        </w:tc>
        <w:tc>
          <w:tcPr>
            <w:tcW w:w="1276" w:type="dxa"/>
            <w:vAlign w:val="center"/>
          </w:tcPr>
          <w:p w14:paraId="499C297F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06F0CB7A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5EBAAEBB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游戏Id</w:t>
            </w:r>
          </w:p>
        </w:tc>
      </w:tr>
      <w:tr w:rsidR="00B96090" w14:paraId="57C42D4C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12453AA7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roundId</w:t>
            </w:r>
          </w:p>
        </w:tc>
        <w:tc>
          <w:tcPr>
            <w:tcW w:w="1276" w:type="dxa"/>
            <w:vAlign w:val="center"/>
          </w:tcPr>
          <w:p w14:paraId="04E7D0F1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4C4770D6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6BC09FED" w14:textId="18F6EA4A" w:rsidR="00B96090" w:rsidRDefault="00062A4C" w:rsidP="00A7744C">
            <w:pPr>
              <w:pStyle w:val="af6"/>
              <w:spacing w:after="0"/>
              <w:ind w:leftChars="0" w:left="0"/>
            </w:pPr>
            <w:r>
              <w:t>订单</w:t>
            </w:r>
            <w:r w:rsidR="00973B63">
              <w:t>I</w:t>
            </w:r>
            <w:r>
              <w:t>d</w:t>
            </w:r>
          </w:p>
        </w:tc>
      </w:tr>
      <w:tr w:rsidR="00B96090" w14:paraId="2327D2C2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1C0AB386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betTimeBj</w:t>
            </w:r>
          </w:p>
        </w:tc>
        <w:tc>
          <w:tcPr>
            <w:tcW w:w="1276" w:type="dxa"/>
            <w:vAlign w:val="center"/>
          </w:tcPr>
          <w:p w14:paraId="6195D945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4CBD11BE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0C5E9286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下注北京时间</w:t>
            </w:r>
          </w:p>
        </w:tc>
      </w:tr>
      <w:tr w:rsidR="00B96090" w14:paraId="69F0FB49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49CD192B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betTimeEst</w:t>
            </w:r>
          </w:p>
        </w:tc>
        <w:tc>
          <w:tcPr>
            <w:tcW w:w="1276" w:type="dxa"/>
            <w:vAlign w:val="center"/>
          </w:tcPr>
          <w:p w14:paraId="5C4B6567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537E1801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276BB44F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下注美东时间</w:t>
            </w:r>
          </w:p>
        </w:tc>
      </w:tr>
      <w:tr w:rsidR="00B96090" w14:paraId="2DCF3D4B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5CE50F63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enGameName</w:t>
            </w:r>
          </w:p>
        </w:tc>
        <w:tc>
          <w:tcPr>
            <w:tcW w:w="1276" w:type="dxa"/>
            <w:vAlign w:val="center"/>
          </w:tcPr>
          <w:p w14:paraId="5A8C2A12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4E36DDF6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29EE1603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游戏英文名称</w:t>
            </w:r>
          </w:p>
        </w:tc>
      </w:tr>
      <w:tr w:rsidR="00B96090" w14:paraId="67D0E289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026F35AD" w14:textId="2401BC13" w:rsidR="00B96090" w:rsidRDefault="00B96090" w:rsidP="00A7744C">
            <w:pPr>
              <w:pStyle w:val="af6"/>
              <w:spacing w:after="0"/>
              <w:ind w:leftChars="0" w:left="0"/>
            </w:pPr>
            <w:r>
              <w:t>cnGameNam</w:t>
            </w:r>
            <w:r w:rsidR="00321B94">
              <w:t>e</w:t>
            </w:r>
          </w:p>
        </w:tc>
        <w:tc>
          <w:tcPr>
            <w:tcW w:w="1276" w:type="dxa"/>
            <w:vAlign w:val="center"/>
          </w:tcPr>
          <w:p w14:paraId="7F6ACFA3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3FAC9D59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5C1D36EC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游戏中文名称</w:t>
            </w:r>
          </w:p>
        </w:tc>
      </w:tr>
      <w:tr w:rsidR="00B96090" w14:paraId="408ED8E9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538F83B3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cBetTimeBj</w:t>
            </w:r>
          </w:p>
        </w:tc>
        <w:tc>
          <w:tcPr>
            <w:tcW w:w="1276" w:type="dxa"/>
            <w:vAlign w:val="center"/>
          </w:tcPr>
          <w:p w14:paraId="43BC5360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2AD7728D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26525B8C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结算北京时间</w:t>
            </w:r>
          </w:p>
        </w:tc>
      </w:tr>
      <w:tr w:rsidR="00B96090" w14:paraId="0E009345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43242E52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cBetTimeEst</w:t>
            </w:r>
          </w:p>
        </w:tc>
        <w:tc>
          <w:tcPr>
            <w:tcW w:w="1276" w:type="dxa"/>
            <w:vAlign w:val="center"/>
          </w:tcPr>
          <w:p w14:paraId="5E11EB29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707768E5" w14:textId="77777777" w:rsidR="00B96090" w:rsidRDefault="00B9609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300013B3" w14:textId="77777777" w:rsidR="00B96090" w:rsidRDefault="00B96090" w:rsidP="00A7744C">
            <w:pPr>
              <w:pStyle w:val="af6"/>
              <w:spacing w:after="0"/>
              <w:ind w:leftChars="0" w:left="0"/>
            </w:pPr>
            <w:r>
              <w:t>结算美东时间</w:t>
            </w:r>
          </w:p>
        </w:tc>
      </w:tr>
      <w:tr w:rsidR="005218AC" w14:paraId="5C2DCA46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471E7E5B" w14:textId="77777777" w:rsidR="005218AC" w:rsidRDefault="005218AC" w:rsidP="00A7744C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orderFrom</w:t>
            </w:r>
          </w:p>
        </w:tc>
        <w:tc>
          <w:tcPr>
            <w:tcW w:w="1276" w:type="dxa"/>
            <w:vAlign w:val="center"/>
          </w:tcPr>
          <w:p w14:paraId="77E23D0D" w14:textId="77777777" w:rsidR="005218AC" w:rsidRDefault="005218AC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14:paraId="3D4D0D50" w14:textId="77777777" w:rsidR="005218AC" w:rsidRDefault="005218AC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  <w:vAlign w:val="center"/>
          </w:tcPr>
          <w:p w14:paraId="50049DFD" w14:textId="77777777" w:rsidR="005218AC" w:rsidRDefault="005218AC" w:rsidP="00A7744C">
            <w:pPr>
              <w:pStyle w:val="af6"/>
              <w:spacing w:after="0"/>
              <w:ind w:leftChars="0" w:left="0"/>
            </w:pPr>
            <w:r>
              <w:t>注单来源，请参见</w:t>
            </w:r>
            <w:r>
              <w:rPr>
                <w:rFonts w:hint="eastAsia"/>
              </w:rPr>
              <w:t xml:space="preserve">: </w:t>
            </w:r>
            <w:hyperlink w:anchor="终端类别" w:history="1">
              <w:r w:rsidRPr="005218AC">
                <w:rPr>
                  <w:rStyle w:val="af4"/>
                  <w:rFonts w:ascii="Microsoft YaHei UI" w:hAnsi="Microsoft YaHei UI Light" w:hint="eastAsia"/>
                </w:rPr>
                <w:t>终端类别</w:t>
              </w:r>
            </w:hyperlink>
          </w:p>
        </w:tc>
      </w:tr>
      <w:tr w:rsidR="005218AC" w14:paraId="6B70E2D7" w14:textId="77777777" w:rsidTr="005218AC">
        <w:trPr>
          <w:trHeight w:val="369"/>
        </w:trPr>
        <w:tc>
          <w:tcPr>
            <w:tcW w:w="1495" w:type="dxa"/>
            <w:vAlign w:val="center"/>
          </w:tcPr>
          <w:p w14:paraId="63B5D7B0" w14:textId="77777777" w:rsidR="005218AC" w:rsidRDefault="005218AC" w:rsidP="00A7744C">
            <w:pPr>
              <w:pStyle w:val="af6"/>
              <w:spacing w:after="0"/>
              <w:ind w:leftChars="0" w:left="0"/>
            </w:pPr>
            <w:r w:rsidRPr="005218AC">
              <w:t>status</w:t>
            </w:r>
          </w:p>
        </w:tc>
        <w:tc>
          <w:tcPr>
            <w:tcW w:w="1276" w:type="dxa"/>
            <w:vAlign w:val="center"/>
          </w:tcPr>
          <w:p w14:paraId="5220693B" w14:textId="77777777" w:rsidR="005218AC" w:rsidRDefault="005218AC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  <w:vAlign w:val="center"/>
          </w:tcPr>
          <w:p w14:paraId="4071E4A9" w14:textId="77777777" w:rsidR="005218AC" w:rsidRDefault="005218AC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387" w:type="dxa"/>
            <w:vAlign w:val="center"/>
          </w:tcPr>
          <w:p w14:paraId="6C5DF445" w14:textId="77777777" w:rsidR="005218AC" w:rsidRDefault="005218AC" w:rsidP="005218AC">
            <w:pPr>
              <w:pStyle w:val="af6"/>
              <w:spacing w:after="0"/>
              <w:ind w:leftChars="0" w:left="0"/>
            </w:pPr>
            <w:r>
              <w:t>注单状态</w:t>
            </w:r>
            <w:r>
              <w:rPr>
                <w:rFonts w:hint="eastAsia"/>
              </w:rPr>
              <w:t xml:space="preserve">:  </w:t>
            </w:r>
            <w:r>
              <w:t>2. 结算成功；</w:t>
            </w:r>
            <w:r>
              <w:rPr>
                <w:rFonts w:hint="eastAsia"/>
              </w:rPr>
              <w:t>4.</w:t>
            </w:r>
            <w:r>
              <w:t xml:space="preserve"> </w:t>
            </w:r>
            <w:r w:rsidRPr="005218AC">
              <w:t>投注成功</w:t>
            </w:r>
          </w:p>
        </w:tc>
      </w:tr>
    </w:tbl>
    <w:p w14:paraId="64BB41F9" w14:textId="77777777" w:rsidR="00816BC0" w:rsidRPr="00EC5EC8" w:rsidRDefault="00816BC0" w:rsidP="00816BC0">
      <w:pPr>
        <w:pStyle w:val="af9"/>
        <w:spacing w:before="120" w:after="0" w:line="240" w:lineRule="auto"/>
        <w:ind w:left="528"/>
        <w:rPr>
          <w:lang w:eastAsia="zh-Hans"/>
        </w:rPr>
      </w:pPr>
      <w:r>
        <w:rPr>
          <w:lang w:eastAsia="zh-Hans"/>
        </w:rPr>
        <w:t>stats</w:t>
      </w:r>
      <w:r w:rsidRPr="00EC5EC8">
        <w:rPr>
          <w:rFonts w:hint="eastAsia"/>
          <w:lang w:eastAsia="zh-Hans"/>
        </w:rPr>
        <w:t>元素描述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952"/>
        <w:gridCol w:w="1241"/>
        <w:gridCol w:w="815"/>
        <w:gridCol w:w="5000"/>
      </w:tblGrid>
      <w:tr w:rsidR="00816BC0" w14:paraId="0F7709E9" w14:textId="77777777" w:rsidTr="00C6105F">
        <w:trPr>
          <w:trHeight w:val="397"/>
        </w:trPr>
        <w:tc>
          <w:tcPr>
            <w:tcW w:w="1888" w:type="dxa"/>
            <w:shd w:val="clear" w:color="auto" w:fill="DEE7EC"/>
            <w:vAlign w:val="center"/>
          </w:tcPr>
          <w:p w14:paraId="7EDECEA3" w14:textId="77777777" w:rsidR="00816BC0" w:rsidRDefault="00816BC0" w:rsidP="00A7744C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46" w:type="dxa"/>
            <w:shd w:val="clear" w:color="auto" w:fill="DEE7EC"/>
            <w:vAlign w:val="center"/>
          </w:tcPr>
          <w:p w14:paraId="44AA339B" w14:textId="77777777" w:rsidR="00816BC0" w:rsidRDefault="00816BC0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20" w:type="dxa"/>
            <w:shd w:val="clear" w:color="auto" w:fill="DEE7EC"/>
            <w:vAlign w:val="center"/>
          </w:tcPr>
          <w:p w14:paraId="508AACD4" w14:textId="77777777" w:rsidR="00816BC0" w:rsidRDefault="00816BC0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054" w:type="dxa"/>
            <w:shd w:val="clear" w:color="auto" w:fill="DEE7EC"/>
            <w:vAlign w:val="center"/>
          </w:tcPr>
          <w:p w14:paraId="731533F4" w14:textId="77777777" w:rsidR="00816BC0" w:rsidRDefault="00816BC0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816BC0" w14:paraId="1D43E2E6" w14:textId="77777777" w:rsidTr="005218AC">
        <w:trPr>
          <w:trHeight w:val="369"/>
        </w:trPr>
        <w:tc>
          <w:tcPr>
            <w:tcW w:w="1888" w:type="dxa"/>
            <w:vAlign w:val="center"/>
          </w:tcPr>
          <w:p w14:paraId="64C3E345" w14:textId="77777777" w:rsidR="00816BC0" w:rsidRPr="00816BC0" w:rsidRDefault="00816BC0" w:rsidP="00A7744C">
            <w:pPr>
              <w:pStyle w:val="af6"/>
              <w:spacing w:after="0"/>
              <w:ind w:leftChars="0" w:left="0"/>
            </w:pPr>
            <w:r>
              <w:t>totalBet</w:t>
            </w:r>
          </w:p>
        </w:tc>
        <w:tc>
          <w:tcPr>
            <w:tcW w:w="1246" w:type="dxa"/>
            <w:vAlign w:val="center"/>
          </w:tcPr>
          <w:p w14:paraId="49F2ADAD" w14:textId="77777777" w:rsidR="00816BC0" w:rsidRDefault="00816BC0" w:rsidP="00A7744C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20" w:type="dxa"/>
            <w:vAlign w:val="center"/>
          </w:tcPr>
          <w:p w14:paraId="7DFD96FE" w14:textId="77777777" w:rsidR="00816BC0" w:rsidRDefault="00816BC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054" w:type="dxa"/>
            <w:vAlign w:val="center"/>
          </w:tcPr>
          <w:p w14:paraId="0496839D" w14:textId="77777777" w:rsidR="00816BC0" w:rsidRDefault="00816BC0" w:rsidP="00A7744C">
            <w:pPr>
              <w:pStyle w:val="af6"/>
              <w:spacing w:after="0"/>
              <w:ind w:leftChars="0" w:left="0"/>
            </w:pPr>
            <w:r>
              <w:t>总投注扣款额</w:t>
            </w:r>
          </w:p>
        </w:tc>
      </w:tr>
      <w:tr w:rsidR="00816BC0" w:rsidRPr="00EC5EC8" w14:paraId="09B7C194" w14:textId="77777777" w:rsidTr="005218AC">
        <w:trPr>
          <w:trHeight w:val="369"/>
        </w:trPr>
        <w:tc>
          <w:tcPr>
            <w:tcW w:w="1888" w:type="dxa"/>
            <w:vAlign w:val="center"/>
          </w:tcPr>
          <w:p w14:paraId="50644242" w14:textId="77777777" w:rsidR="00816BC0" w:rsidRDefault="00816BC0" w:rsidP="00A7744C">
            <w:pPr>
              <w:pStyle w:val="af6"/>
              <w:spacing w:after="0"/>
              <w:ind w:leftChars="0" w:left="0"/>
            </w:pPr>
            <w:r>
              <w:t>totalWin</w:t>
            </w:r>
          </w:p>
        </w:tc>
        <w:tc>
          <w:tcPr>
            <w:tcW w:w="1246" w:type="dxa"/>
            <w:vAlign w:val="center"/>
          </w:tcPr>
          <w:p w14:paraId="314EBA5D" w14:textId="77777777" w:rsidR="00816BC0" w:rsidRDefault="00816BC0" w:rsidP="00A7744C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20" w:type="dxa"/>
            <w:vAlign w:val="center"/>
          </w:tcPr>
          <w:p w14:paraId="34505A34" w14:textId="77777777" w:rsidR="00816BC0" w:rsidRDefault="00816BC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054" w:type="dxa"/>
            <w:vAlign w:val="center"/>
          </w:tcPr>
          <w:p w14:paraId="09A13D42" w14:textId="77777777" w:rsidR="00816BC0" w:rsidRDefault="00816BC0" w:rsidP="00A7744C">
            <w:pPr>
              <w:pStyle w:val="af6"/>
              <w:spacing w:after="0"/>
              <w:ind w:leftChars="0" w:left="0"/>
            </w:pPr>
            <w:r>
              <w:t>总派彩入款</w:t>
            </w:r>
          </w:p>
        </w:tc>
      </w:tr>
      <w:tr w:rsidR="00816BC0" w14:paraId="4EA71BDD" w14:textId="77777777" w:rsidTr="005218AC">
        <w:trPr>
          <w:trHeight w:val="369"/>
        </w:trPr>
        <w:tc>
          <w:tcPr>
            <w:tcW w:w="1888" w:type="dxa"/>
            <w:vAlign w:val="center"/>
          </w:tcPr>
          <w:p w14:paraId="698A11DF" w14:textId="77777777" w:rsidR="00816BC0" w:rsidRDefault="00816BC0" w:rsidP="00A7744C">
            <w:pPr>
              <w:pStyle w:val="af6"/>
              <w:spacing w:after="0"/>
              <w:ind w:leftChars="0" w:left="0"/>
            </w:pPr>
            <w:r>
              <w:t>totalUserCount</w:t>
            </w:r>
          </w:p>
        </w:tc>
        <w:tc>
          <w:tcPr>
            <w:tcW w:w="1246" w:type="dxa"/>
            <w:vAlign w:val="center"/>
          </w:tcPr>
          <w:p w14:paraId="70DC804F" w14:textId="77777777" w:rsidR="00816BC0" w:rsidRDefault="00816BC0" w:rsidP="00A7744C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20" w:type="dxa"/>
            <w:vAlign w:val="center"/>
          </w:tcPr>
          <w:p w14:paraId="563350E8" w14:textId="77777777" w:rsidR="00816BC0" w:rsidRDefault="00816BC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054" w:type="dxa"/>
            <w:vAlign w:val="center"/>
          </w:tcPr>
          <w:p w14:paraId="09B3B804" w14:textId="77777777" w:rsidR="00816BC0" w:rsidRDefault="00816BC0" w:rsidP="00A7744C">
            <w:pPr>
              <w:pStyle w:val="af6"/>
              <w:spacing w:after="0"/>
              <w:ind w:leftChars="0" w:left="0"/>
            </w:pPr>
            <w:r>
              <w:t>总用户数</w:t>
            </w:r>
          </w:p>
        </w:tc>
      </w:tr>
      <w:tr w:rsidR="00816BC0" w14:paraId="3CA64DD0" w14:textId="77777777" w:rsidTr="005218AC">
        <w:trPr>
          <w:trHeight w:val="369"/>
        </w:trPr>
        <w:tc>
          <w:tcPr>
            <w:tcW w:w="1888" w:type="dxa"/>
            <w:vAlign w:val="center"/>
          </w:tcPr>
          <w:p w14:paraId="7BE4BFC7" w14:textId="77777777" w:rsidR="00816BC0" w:rsidRDefault="00816BC0" w:rsidP="00A7744C">
            <w:pPr>
              <w:pStyle w:val="af6"/>
              <w:spacing w:after="0"/>
              <w:ind w:leftChars="0" w:left="0"/>
            </w:pPr>
            <w:r>
              <w:t>totalPageBet</w:t>
            </w:r>
          </w:p>
        </w:tc>
        <w:tc>
          <w:tcPr>
            <w:tcW w:w="1246" w:type="dxa"/>
            <w:vAlign w:val="center"/>
          </w:tcPr>
          <w:p w14:paraId="119E34F9" w14:textId="77777777" w:rsidR="00816BC0" w:rsidRDefault="00816BC0" w:rsidP="00A7744C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20" w:type="dxa"/>
            <w:vAlign w:val="center"/>
          </w:tcPr>
          <w:p w14:paraId="7D62FBB6" w14:textId="77777777" w:rsidR="00816BC0" w:rsidRDefault="00816BC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054" w:type="dxa"/>
            <w:vAlign w:val="center"/>
          </w:tcPr>
          <w:p w14:paraId="595F6B5A" w14:textId="77777777" w:rsidR="00816BC0" w:rsidRDefault="00816BC0" w:rsidP="00A7744C">
            <w:pPr>
              <w:pStyle w:val="af6"/>
              <w:spacing w:after="0"/>
              <w:ind w:leftChars="0" w:left="0"/>
            </w:pPr>
            <w:r>
              <w:t>小计投注扣款额</w:t>
            </w:r>
          </w:p>
        </w:tc>
      </w:tr>
      <w:tr w:rsidR="00816BC0" w14:paraId="6016CE86" w14:textId="77777777" w:rsidTr="005218AC">
        <w:trPr>
          <w:trHeight w:val="369"/>
        </w:trPr>
        <w:tc>
          <w:tcPr>
            <w:tcW w:w="1888" w:type="dxa"/>
            <w:vAlign w:val="center"/>
          </w:tcPr>
          <w:p w14:paraId="5303F08A" w14:textId="77777777" w:rsidR="00816BC0" w:rsidRDefault="00816BC0" w:rsidP="00A7744C">
            <w:pPr>
              <w:pStyle w:val="af6"/>
              <w:spacing w:after="0"/>
              <w:ind w:leftChars="0" w:left="0"/>
            </w:pPr>
            <w:r>
              <w:t>totalPageWin</w:t>
            </w:r>
          </w:p>
        </w:tc>
        <w:tc>
          <w:tcPr>
            <w:tcW w:w="1246" w:type="dxa"/>
            <w:vAlign w:val="center"/>
          </w:tcPr>
          <w:p w14:paraId="592FBF04" w14:textId="77777777" w:rsidR="00816BC0" w:rsidRDefault="00816BC0" w:rsidP="00A7744C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20" w:type="dxa"/>
            <w:vAlign w:val="center"/>
          </w:tcPr>
          <w:p w14:paraId="17BFD0FA" w14:textId="77777777" w:rsidR="00816BC0" w:rsidRDefault="00816BC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054" w:type="dxa"/>
            <w:vAlign w:val="center"/>
          </w:tcPr>
          <w:p w14:paraId="34C0B61A" w14:textId="77777777" w:rsidR="00816BC0" w:rsidRDefault="00816BC0" w:rsidP="00A7744C">
            <w:pPr>
              <w:pStyle w:val="af6"/>
              <w:spacing w:after="0"/>
              <w:ind w:leftChars="0" w:left="0"/>
            </w:pPr>
            <w:r>
              <w:t>小计派彩入款</w:t>
            </w:r>
          </w:p>
        </w:tc>
      </w:tr>
      <w:tr w:rsidR="00816BC0" w14:paraId="56F4F104" w14:textId="77777777" w:rsidTr="005218AC">
        <w:trPr>
          <w:trHeight w:val="369"/>
        </w:trPr>
        <w:tc>
          <w:tcPr>
            <w:tcW w:w="1888" w:type="dxa"/>
            <w:vAlign w:val="center"/>
          </w:tcPr>
          <w:p w14:paraId="65FDC4AB" w14:textId="77777777" w:rsidR="00816BC0" w:rsidRDefault="00816BC0" w:rsidP="00A7744C">
            <w:pPr>
              <w:pStyle w:val="af6"/>
              <w:spacing w:after="0"/>
              <w:ind w:leftChars="0" w:left="0"/>
            </w:pPr>
            <w:r>
              <w:t>totalPageUserCount</w:t>
            </w:r>
          </w:p>
        </w:tc>
        <w:tc>
          <w:tcPr>
            <w:tcW w:w="1246" w:type="dxa"/>
            <w:vAlign w:val="center"/>
          </w:tcPr>
          <w:p w14:paraId="536EB3BB" w14:textId="77777777" w:rsidR="00816BC0" w:rsidRDefault="00816BC0" w:rsidP="00A7744C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20" w:type="dxa"/>
            <w:vAlign w:val="center"/>
          </w:tcPr>
          <w:p w14:paraId="58F1DE14" w14:textId="77777777" w:rsidR="00816BC0" w:rsidRDefault="00816BC0" w:rsidP="00A7744C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054" w:type="dxa"/>
            <w:vAlign w:val="center"/>
          </w:tcPr>
          <w:p w14:paraId="51E19A9A" w14:textId="77777777" w:rsidR="00816BC0" w:rsidRDefault="00816BC0" w:rsidP="00A7744C">
            <w:pPr>
              <w:pStyle w:val="af6"/>
              <w:spacing w:after="0"/>
              <w:ind w:leftChars="0" w:left="0"/>
            </w:pPr>
            <w:r>
              <w:t>小计总用户数</w:t>
            </w:r>
          </w:p>
        </w:tc>
      </w:tr>
    </w:tbl>
    <w:p w14:paraId="0DCF15F3" w14:textId="77777777" w:rsidR="00BA22BD" w:rsidRDefault="00BA22BD" w:rsidP="00944A0B">
      <w:pPr>
        <w:pStyle w:val="af7"/>
        <w:ind w:left="504" w:right="240"/>
        <w:rPr>
          <w:rStyle w:val="af8"/>
        </w:rPr>
      </w:pPr>
    </w:p>
    <w:p w14:paraId="5C89C98B" w14:textId="77777777" w:rsidR="00EC5EC8" w:rsidRPr="00944A0B" w:rsidRDefault="00EC5EC8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EC5EC8" w14:paraId="2FB9CFD3" w14:textId="77777777" w:rsidTr="00BA22BD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2D05B12A" w14:textId="77777777" w:rsidR="00EC5EC8" w:rsidRPr="00762BDB" w:rsidRDefault="00EC5EC8" w:rsidP="00BA22BD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4E6A5FAA" w14:textId="77777777" w:rsidR="00EC5EC8" w:rsidRPr="007C35A5" w:rsidRDefault="00EC5EC8" w:rsidP="00BA22BD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05C5">
              <w:rPr>
                <w:rFonts w:ascii="Courier New" w:hAnsi="Courier New" w:cs="Courier New"/>
                <w:color w:val="4E9A06"/>
                <w:sz w:val="18"/>
                <w:szCs w:val="18"/>
              </w:rPr>
              <w:t>31bd5547-4eff-4122-8f40-76dfeb7c4ddc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61E4DA91" w14:textId="77777777" w:rsidR="00EC5EC8" w:rsidRPr="007C35A5" w:rsidRDefault="00EC5EC8" w:rsidP="00BA22BD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="00816BC0" w:rsidRPr="00816BC0">
              <w:rPr>
                <w:rFonts w:ascii="Courier New" w:hAnsi="Courier New" w:cs="Courier New"/>
                <w:color w:val="4E9A06"/>
                <w:sz w:val="18"/>
                <w:szCs w:val="18"/>
              </w:rPr>
              <w:t>open.order.bg.egame.query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23A1D667" w14:textId="77777777" w:rsidR="00EC5EC8" w:rsidRPr="007C35A5" w:rsidRDefault="00EC5EC8" w:rsidP="00BA22BD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12AAEC36" w14:textId="77777777" w:rsidR="00EC5EC8" w:rsidRPr="007C35A5" w:rsidRDefault="00EC5EC8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9062a7c1-ce61-440e-9864-d120fff26395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42348F56" w14:textId="77777777" w:rsidR="00EC5EC8" w:rsidRPr="007C35A5" w:rsidRDefault="00EC5EC8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="00816BC0">
              <w:rPr>
                <w:rFonts w:ascii="Courier New" w:eastAsia="宋体" w:hAnsi="Courier New" w:cs="Courier New"/>
                <w:color w:val="204A87"/>
              </w:rPr>
              <w:t>sign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756BA729" w14:textId="77777777" w:rsidR="00EC5EC8" w:rsidRDefault="00EC5EC8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"am00"</w:t>
            </w:r>
          </w:p>
          <w:p w14:paraId="3DF8D6B1" w14:textId="77777777" w:rsidR="00EC5EC8" w:rsidRPr="007C35A5" w:rsidRDefault="00EC5EC8" w:rsidP="00BA22BD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  <w:t>},</w:t>
            </w:r>
          </w:p>
          <w:p w14:paraId="0E511574" w14:textId="77777777" w:rsidR="00EC5EC8" w:rsidRPr="007C35A5" w:rsidRDefault="00EC5EC8" w:rsidP="00BA22BD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57B0ABC0" w14:textId="77777777" w:rsidR="00EC5EC8" w:rsidRPr="007C35A5" w:rsidRDefault="00EC5EC8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}</w:t>
            </w:r>
          </w:p>
        </w:tc>
      </w:tr>
    </w:tbl>
    <w:p w14:paraId="06669AC9" w14:textId="77777777" w:rsidR="00065A32" w:rsidRDefault="005218AC" w:rsidP="003B1BB3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294CCF49" w14:textId="77777777" w:rsidR="00B222D5" w:rsidRDefault="00B222D5" w:rsidP="00B222D5">
      <w:pPr>
        <w:pStyle w:val="af2"/>
        <w:ind w:left="480" w:right="240"/>
      </w:pPr>
      <w:bookmarkStart w:id="68" w:name="_Toc29317717"/>
      <w:r>
        <w:rPr>
          <w:rFonts w:hint="eastAsia"/>
          <w:lang w:eastAsia="zh-Hans"/>
        </w:rPr>
        <w:lastRenderedPageBreak/>
        <w:t>代理注单查询</w:t>
      </w:r>
      <w:bookmarkEnd w:id="68"/>
    </w:p>
    <w:p w14:paraId="02B8FB31" w14:textId="77777777" w:rsidR="00B222D5" w:rsidRDefault="00B222D5" w:rsidP="00B222D5">
      <w:pPr>
        <w:pStyle w:val="af7"/>
        <w:ind w:left="504" w:right="240"/>
      </w:pPr>
      <w:r>
        <w:rPr>
          <w:rFonts w:hint="eastAsia"/>
        </w:rPr>
        <w:t>接口地址</w:t>
      </w:r>
    </w:p>
    <w:p w14:paraId="0D8927D9" w14:textId="77777777" w:rsidR="00B222D5" w:rsidRDefault="00B222D5" w:rsidP="00B222D5">
      <w:pPr>
        <w:pStyle w:val="af6"/>
        <w:spacing w:before="200" w:after="120"/>
        <w:ind w:leftChars="200" w:left="480"/>
        <w:rPr>
          <w:rStyle w:val="af8"/>
        </w:rPr>
      </w:pPr>
      <w:r w:rsidRPr="00EC5EC8">
        <w:rPr>
          <w:rStyle w:val="af8"/>
        </w:rPr>
        <w:t>open.order.bg.egame.</w:t>
      </w:r>
      <w:r w:rsidR="006E0918">
        <w:rPr>
          <w:rStyle w:val="af8"/>
        </w:rPr>
        <w:t>agent.</w:t>
      </w:r>
      <w:r w:rsidRPr="00EC5EC8">
        <w:rPr>
          <w:rStyle w:val="af8"/>
        </w:rPr>
        <w:t>query</w:t>
      </w:r>
    </w:p>
    <w:p w14:paraId="61CA6748" w14:textId="77777777" w:rsidR="00B222D5" w:rsidRPr="00944A0B" w:rsidRDefault="00B222D5" w:rsidP="00B222D5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542"/>
        <w:gridCol w:w="1275"/>
        <w:gridCol w:w="639"/>
        <w:gridCol w:w="673"/>
        <w:gridCol w:w="4879"/>
      </w:tblGrid>
      <w:tr w:rsidR="00B222D5" w14:paraId="033FEF6E" w14:textId="77777777" w:rsidTr="006E0918">
        <w:trPr>
          <w:trHeight w:val="454"/>
        </w:trPr>
        <w:tc>
          <w:tcPr>
            <w:tcW w:w="1542" w:type="dxa"/>
            <w:shd w:val="clear" w:color="auto" w:fill="DEE7EC"/>
            <w:vAlign w:val="center"/>
          </w:tcPr>
          <w:p w14:paraId="2CE90F85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5" w:type="dxa"/>
            <w:shd w:val="clear" w:color="auto" w:fill="DEE7EC"/>
            <w:vAlign w:val="center"/>
          </w:tcPr>
          <w:p w14:paraId="04053D68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39" w:type="dxa"/>
            <w:shd w:val="clear" w:color="auto" w:fill="DEE7EC"/>
            <w:vAlign w:val="center"/>
          </w:tcPr>
          <w:p w14:paraId="58117B52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73" w:type="dxa"/>
            <w:shd w:val="clear" w:color="auto" w:fill="DEE7EC"/>
            <w:vAlign w:val="center"/>
          </w:tcPr>
          <w:p w14:paraId="31B4F000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879" w:type="dxa"/>
            <w:shd w:val="clear" w:color="auto" w:fill="DEE7EC"/>
            <w:vAlign w:val="center"/>
          </w:tcPr>
          <w:p w14:paraId="05680978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B222D5" w14:paraId="3E3822AD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46D0F03B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5" w:type="dxa"/>
            <w:vAlign w:val="center"/>
          </w:tcPr>
          <w:p w14:paraId="589CD3C9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9" w:type="dxa"/>
            <w:vAlign w:val="center"/>
          </w:tcPr>
          <w:p w14:paraId="1375BA63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3" w:type="dxa"/>
            <w:vAlign w:val="center"/>
          </w:tcPr>
          <w:p w14:paraId="267C1ED0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879" w:type="dxa"/>
            <w:vAlign w:val="center"/>
          </w:tcPr>
          <w:p w14:paraId="02B6E9E8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B222D5" w14:paraId="4DBF09AD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0A9725F0" w14:textId="77777777" w:rsidR="00B222D5" w:rsidRDefault="006E0918" w:rsidP="006E0918">
            <w:pPr>
              <w:pStyle w:val="af6"/>
              <w:spacing w:after="0"/>
              <w:ind w:leftChars="0" w:left="0"/>
              <w:jc w:val="both"/>
            </w:pPr>
            <w:r>
              <w:t>digest</w:t>
            </w:r>
          </w:p>
        </w:tc>
        <w:tc>
          <w:tcPr>
            <w:tcW w:w="1275" w:type="dxa"/>
            <w:vAlign w:val="center"/>
          </w:tcPr>
          <w:p w14:paraId="63971F8F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37A293B5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73" w:type="dxa"/>
            <w:vAlign w:val="center"/>
          </w:tcPr>
          <w:p w14:paraId="730949A9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879" w:type="dxa"/>
            <w:vAlign w:val="center"/>
          </w:tcPr>
          <w:p w14:paraId="465BE077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6E0918">
              <w:rPr>
                <w:rFonts w:hint="eastAsia"/>
              </w:rPr>
              <w:t>:</w:t>
            </w:r>
            <w:r w:rsidR="006E0918">
              <w:t xml:space="preserve"> </w:t>
            </w:r>
            <w:r w:rsidR="006E0918" w:rsidRPr="006E0918">
              <w:t>digest=md5(random+sn+secretCode)</w:t>
            </w:r>
          </w:p>
        </w:tc>
      </w:tr>
      <w:tr w:rsidR="00B222D5" w14:paraId="0E40F5C2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34E30086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  <w:vAlign w:val="center"/>
          </w:tcPr>
          <w:p w14:paraId="0397E3E2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750E0859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73" w:type="dxa"/>
            <w:vAlign w:val="center"/>
          </w:tcPr>
          <w:p w14:paraId="366347D4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879" w:type="dxa"/>
            <w:vAlign w:val="center"/>
          </w:tcPr>
          <w:p w14:paraId="19C74F7C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B222D5" w14:paraId="4BEE6C2E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6D20BF4F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userIds</w:t>
            </w:r>
          </w:p>
        </w:tc>
        <w:tc>
          <w:tcPr>
            <w:tcW w:w="1275" w:type="dxa"/>
            <w:vAlign w:val="center"/>
          </w:tcPr>
          <w:p w14:paraId="1C581D82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list&lt;long&gt;</w:t>
            </w:r>
          </w:p>
        </w:tc>
        <w:tc>
          <w:tcPr>
            <w:tcW w:w="639" w:type="dxa"/>
            <w:vAlign w:val="center"/>
          </w:tcPr>
          <w:p w14:paraId="7B70B59A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2DF3C9AF" w14:textId="77777777" w:rsidR="00B222D5" w:rsidRPr="00EC5EC8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879" w:type="dxa"/>
            <w:vAlign w:val="center"/>
          </w:tcPr>
          <w:p w14:paraId="7C8D1869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用户ID列表</w:t>
            </w:r>
          </w:p>
        </w:tc>
      </w:tr>
      <w:tr w:rsidR="00B222D5" w14:paraId="5BD869EA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14B8FA41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loginIds</w:t>
            </w:r>
          </w:p>
        </w:tc>
        <w:tc>
          <w:tcPr>
            <w:tcW w:w="1275" w:type="dxa"/>
            <w:vAlign w:val="center"/>
          </w:tcPr>
          <w:p w14:paraId="1765456A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list&lt;string&gt;</w:t>
            </w:r>
          </w:p>
        </w:tc>
        <w:tc>
          <w:tcPr>
            <w:tcW w:w="639" w:type="dxa"/>
            <w:vAlign w:val="center"/>
          </w:tcPr>
          <w:p w14:paraId="2324B705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528E078B" w14:textId="77777777" w:rsidR="00B222D5" w:rsidRPr="00EC5EC8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879" w:type="dxa"/>
            <w:vAlign w:val="center"/>
          </w:tcPr>
          <w:p w14:paraId="2DC43956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用户登录ID列表</w:t>
            </w:r>
          </w:p>
        </w:tc>
      </w:tr>
      <w:tr w:rsidR="00B222D5" w14:paraId="19BA6B77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18640F66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agentId</w:t>
            </w:r>
          </w:p>
        </w:tc>
        <w:tc>
          <w:tcPr>
            <w:tcW w:w="1275" w:type="dxa"/>
            <w:vAlign w:val="center"/>
          </w:tcPr>
          <w:p w14:paraId="51AF8A47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639" w:type="dxa"/>
            <w:vAlign w:val="center"/>
          </w:tcPr>
          <w:p w14:paraId="5658B7E8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73" w:type="dxa"/>
            <w:vAlign w:val="center"/>
          </w:tcPr>
          <w:p w14:paraId="249431A0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879" w:type="dxa"/>
            <w:vAlign w:val="center"/>
          </w:tcPr>
          <w:p w14:paraId="644081A4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代理ID</w:t>
            </w:r>
            <w:r w:rsidR="006E0918">
              <w:t>(agentId和</w:t>
            </w:r>
            <w:r w:rsidR="006E0918" w:rsidRPr="006E0918">
              <w:t>agentLoginId</w:t>
            </w:r>
            <w:r w:rsidR="006E0918">
              <w:t>不能同时为空</w:t>
            </w:r>
            <w:r w:rsidR="006E0918">
              <w:rPr>
                <w:rFonts w:hint="eastAsia"/>
              </w:rPr>
              <w:t>)</w:t>
            </w:r>
          </w:p>
        </w:tc>
      </w:tr>
      <w:tr w:rsidR="00B222D5" w14:paraId="7FD140CF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1FB96383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agentLoginId</w:t>
            </w:r>
          </w:p>
        </w:tc>
        <w:tc>
          <w:tcPr>
            <w:tcW w:w="1275" w:type="dxa"/>
            <w:vAlign w:val="center"/>
          </w:tcPr>
          <w:p w14:paraId="262B63AB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699B711C" w14:textId="695F3ADE" w:rsidR="00B222D5" w:rsidRDefault="00842EBC" w:rsidP="006E0918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673" w:type="dxa"/>
            <w:vAlign w:val="center"/>
          </w:tcPr>
          <w:p w14:paraId="0B4F1EC9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879" w:type="dxa"/>
            <w:vAlign w:val="center"/>
          </w:tcPr>
          <w:p w14:paraId="755CAFCD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代理登录ID</w:t>
            </w:r>
            <w:r w:rsidR="006E0918">
              <w:t>(agentId和</w:t>
            </w:r>
            <w:r w:rsidR="006E0918" w:rsidRPr="006E0918">
              <w:t>agentLoginId</w:t>
            </w:r>
            <w:r w:rsidR="006E0918">
              <w:t>不能同时为空</w:t>
            </w:r>
            <w:r w:rsidR="006E0918">
              <w:rPr>
                <w:rFonts w:hint="eastAsia"/>
              </w:rPr>
              <w:t>)</w:t>
            </w:r>
          </w:p>
        </w:tc>
      </w:tr>
      <w:tr w:rsidR="00B222D5" w14:paraId="424D82ED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19B0306D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timeType</w:t>
            </w:r>
          </w:p>
        </w:tc>
        <w:tc>
          <w:tcPr>
            <w:tcW w:w="1275" w:type="dxa"/>
            <w:vAlign w:val="center"/>
          </w:tcPr>
          <w:p w14:paraId="173E7661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5250243B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678ABFBA" w14:textId="77777777" w:rsidR="00B222D5" w:rsidRPr="00EC5EC8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可选</w:t>
            </w:r>
          </w:p>
        </w:tc>
        <w:tc>
          <w:tcPr>
            <w:tcW w:w="4879" w:type="dxa"/>
            <w:vAlign w:val="center"/>
          </w:tcPr>
          <w:p w14:paraId="50EA29AC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时间类型：1表示北京时间，2表示美东时间</w:t>
            </w:r>
            <w:r>
              <w:rPr>
                <w:rFonts w:hint="eastAsia"/>
              </w:rPr>
              <w:t>(</w:t>
            </w:r>
            <w:r>
              <w:t>默认</w:t>
            </w:r>
            <w:r>
              <w:rPr>
                <w:rFonts w:hint="eastAsia"/>
              </w:rPr>
              <w:t>)</w:t>
            </w:r>
          </w:p>
        </w:tc>
      </w:tr>
      <w:tr w:rsidR="00B222D5" w14:paraId="273F7869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32A496F7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gameId</w:t>
            </w:r>
          </w:p>
        </w:tc>
        <w:tc>
          <w:tcPr>
            <w:tcW w:w="1275" w:type="dxa"/>
            <w:vAlign w:val="center"/>
          </w:tcPr>
          <w:p w14:paraId="6F40458A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list&lt;string&gt;</w:t>
            </w:r>
          </w:p>
        </w:tc>
        <w:tc>
          <w:tcPr>
            <w:tcW w:w="639" w:type="dxa"/>
            <w:vAlign w:val="center"/>
          </w:tcPr>
          <w:p w14:paraId="0FB8A7BC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3A07A0A7" w14:textId="77777777" w:rsidR="00B222D5" w:rsidRPr="00EC5EC8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可选</w:t>
            </w:r>
          </w:p>
        </w:tc>
        <w:tc>
          <w:tcPr>
            <w:tcW w:w="4879" w:type="dxa"/>
            <w:vAlign w:val="center"/>
          </w:tcPr>
          <w:p w14:paraId="51AAF9D6" w14:textId="1137BAE5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游戏</w:t>
            </w:r>
            <w:r w:rsidR="00973B63">
              <w:t>I</w:t>
            </w:r>
            <w:r>
              <w:t>d</w:t>
            </w:r>
          </w:p>
        </w:tc>
      </w:tr>
      <w:tr w:rsidR="00B222D5" w14:paraId="129C4C7D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05E9E22E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roundId</w:t>
            </w:r>
          </w:p>
        </w:tc>
        <w:tc>
          <w:tcPr>
            <w:tcW w:w="1275" w:type="dxa"/>
            <w:vAlign w:val="center"/>
          </w:tcPr>
          <w:p w14:paraId="7896ADD6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4797F49C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2B8FE6E8" w14:textId="77777777" w:rsidR="00B222D5" w:rsidRPr="00EC5EC8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可选</w:t>
            </w:r>
          </w:p>
        </w:tc>
        <w:tc>
          <w:tcPr>
            <w:tcW w:w="4879" w:type="dxa"/>
            <w:vAlign w:val="center"/>
          </w:tcPr>
          <w:p w14:paraId="4A9A0AC7" w14:textId="68BD0390" w:rsidR="00B222D5" w:rsidRDefault="00973B63" w:rsidP="006E0918">
            <w:pPr>
              <w:pStyle w:val="af6"/>
              <w:spacing w:after="0"/>
              <w:ind w:leftChars="0" w:left="0"/>
              <w:jc w:val="both"/>
            </w:pPr>
            <w:r>
              <w:t>订单Id</w:t>
            </w:r>
          </w:p>
        </w:tc>
      </w:tr>
      <w:tr w:rsidR="00B222D5" w14:paraId="1873C62C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112F02DF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beginTime</w:t>
            </w:r>
          </w:p>
        </w:tc>
        <w:tc>
          <w:tcPr>
            <w:tcW w:w="1275" w:type="dxa"/>
            <w:vAlign w:val="center"/>
          </w:tcPr>
          <w:p w14:paraId="538DE5F9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05BC6DCF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28CD4457" w14:textId="77777777" w:rsidR="00B222D5" w:rsidRPr="00EC5EC8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可选</w:t>
            </w:r>
          </w:p>
        </w:tc>
        <w:tc>
          <w:tcPr>
            <w:tcW w:w="4879" w:type="dxa"/>
            <w:vAlign w:val="center"/>
          </w:tcPr>
          <w:p w14:paraId="65C3828A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查询开始时间,yyyy-MM-dd HH:mm:ss</w:t>
            </w:r>
          </w:p>
        </w:tc>
      </w:tr>
      <w:tr w:rsidR="00B222D5" w14:paraId="3BA25236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2C8637E3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endTime</w:t>
            </w:r>
          </w:p>
        </w:tc>
        <w:tc>
          <w:tcPr>
            <w:tcW w:w="1275" w:type="dxa"/>
            <w:vAlign w:val="center"/>
          </w:tcPr>
          <w:p w14:paraId="341AD842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04E718D3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30AFF6A6" w14:textId="77777777" w:rsidR="00B222D5" w:rsidRPr="00EC5EC8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可选</w:t>
            </w:r>
          </w:p>
        </w:tc>
        <w:tc>
          <w:tcPr>
            <w:tcW w:w="4879" w:type="dxa"/>
            <w:vAlign w:val="center"/>
          </w:tcPr>
          <w:p w14:paraId="69960748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查询结束时间,yyyy-MM-dd HH:mm:ss</w:t>
            </w:r>
          </w:p>
        </w:tc>
      </w:tr>
      <w:tr w:rsidR="00B222D5" w14:paraId="5B6F779D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5D38C186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settleStartTime</w:t>
            </w:r>
          </w:p>
        </w:tc>
        <w:tc>
          <w:tcPr>
            <w:tcW w:w="1275" w:type="dxa"/>
            <w:vAlign w:val="center"/>
          </w:tcPr>
          <w:p w14:paraId="65651EB3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73579DE1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0350AD50" w14:textId="77777777" w:rsidR="00B222D5" w:rsidRPr="00EC5EC8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可选</w:t>
            </w:r>
          </w:p>
        </w:tc>
        <w:tc>
          <w:tcPr>
            <w:tcW w:w="4879" w:type="dxa"/>
            <w:vAlign w:val="center"/>
          </w:tcPr>
          <w:p w14:paraId="4915912E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查询结算开始时间,yyyy-MM-dd HH:mm:ss</w:t>
            </w:r>
          </w:p>
        </w:tc>
      </w:tr>
      <w:tr w:rsidR="00B222D5" w14:paraId="18072E2A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5E4CB413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settleEndTime</w:t>
            </w:r>
          </w:p>
        </w:tc>
        <w:tc>
          <w:tcPr>
            <w:tcW w:w="1275" w:type="dxa"/>
            <w:vAlign w:val="center"/>
          </w:tcPr>
          <w:p w14:paraId="3FA52846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3E06EA6F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73" w:type="dxa"/>
            <w:vAlign w:val="center"/>
          </w:tcPr>
          <w:p w14:paraId="2A5C7878" w14:textId="77777777" w:rsidR="00B222D5" w:rsidRPr="00EC5EC8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可选</w:t>
            </w:r>
          </w:p>
        </w:tc>
        <w:tc>
          <w:tcPr>
            <w:tcW w:w="4879" w:type="dxa"/>
            <w:vAlign w:val="center"/>
          </w:tcPr>
          <w:p w14:paraId="38866CC2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查询结算结束时间,yyyy-MM-dd HH:mm:ss</w:t>
            </w:r>
          </w:p>
        </w:tc>
      </w:tr>
      <w:tr w:rsidR="00B222D5" w14:paraId="53B23426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6682B302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pageIndex</w:t>
            </w:r>
          </w:p>
        </w:tc>
        <w:tc>
          <w:tcPr>
            <w:tcW w:w="1275" w:type="dxa"/>
            <w:vAlign w:val="center"/>
          </w:tcPr>
          <w:p w14:paraId="3F1A44F2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6DD3BCFF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673" w:type="dxa"/>
            <w:vAlign w:val="center"/>
          </w:tcPr>
          <w:p w14:paraId="6F066E9B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879" w:type="dxa"/>
            <w:vAlign w:val="center"/>
          </w:tcPr>
          <w:p w14:paraId="64CE26C5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页索引，默认1</w:t>
            </w:r>
          </w:p>
        </w:tc>
      </w:tr>
      <w:tr w:rsidR="00B222D5" w14:paraId="5CBDD581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768774D0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pageSize</w:t>
            </w:r>
          </w:p>
        </w:tc>
        <w:tc>
          <w:tcPr>
            <w:tcW w:w="1275" w:type="dxa"/>
            <w:vAlign w:val="center"/>
          </w:tcPr>
          <w:p w14:paraId="459935B1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39" w:type="dxa"/>
            <w:vAlign w:val="center"/>
          </w:tcPr>
          <w:p w14:paraId="21AD90F5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673" w:type="dxa"/>
            <w:vAlign w:val="center"/>
          </w:tcPr>
          <w:p w14:paraId="1A9ECFB0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879" w:type="dxa"/>
            <w:vAlign w:val="center"/>
          </w:tcPr>
          <w:p w14:paraId="59924DC1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页大小，默认15</w:t>
            </w:r>
          </w:p>
        </w:tc>
      </w:tr>
      <w:tr w:rsidR="00B222D5" w14:paraId="48437CF8" w14:textId="77777777" w:rsidTr="006E0918">
        <w:trPr>
          <w:trHeight w:val="369"/>
        </w:trPr>
        <w:tc>
          <w:tcPr>
            <w:tcW w:w="1542" w:type="dxa"/>
            <w:vAlign w:val="center"/>
          </w:tcPr>
          <w:p w14:paraId="79B4A162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etag</w:t>
            </w:r>
          </w:p>
        </w:tc>
        <w:tc>
          <w:tcPr>
            <w:tcW w:w="1275" w:type="dxa"/>
            <w:vAlign w:val="center"/>
          </w:tcPr>
          <w:p w14:paraId="21A01F8B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16E6E38D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73" w:type="dxa"/>
            <w:vAlign w:val="center"/>
          </w:tcPr>
          <w:p w14:paraId="32B459B6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4879" w:type="dxa"/>
            <w:vAlign w:val="center"/>
          </w:tcPr>
          <w:p w14:paraId="4BE26B84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ETag,类似http协议的etag头的作用.(缓存加速)</w:t>
            </w:r>
          </w:p>
        </w:tc>
      </w:tr>
    </w:tbl>
    <w:p w14:paraId="601E2403" w14:textId="77777777" w:rsidR="00B222D5" w:rsidRDefault="00B222D5" w:rsidP="00B222D5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7F5872D5" w14:textId="77777777" w:rsidR="00B222D5" w:rsidRPr="00944A0B" w:rsidRDefault="00B222D5" w:rsidP="00B222D5">
      <w:pPr>
        <w:pStyle w:val="af7"/>
        <w:ind w:left="504" w:right="240"/>
      </w:pPr>
      <w:r w:rsidRPr="00944A0B">
        <w:t>响应参数</w:t>
      </w:r>
    </w:p>
    <w:tbl>
      <w:tblPr>
        <w:tblStyle w:val="a7"/>
        <w:tblW w:w="7346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495"/>
        <w:gridCol w:w="1311"/>
        <w:gridCol w:w="835"/>
        <w:gridCol w:w="3705"/>
      </w:tblGrid>
      <w:tr w:rsidR="00B222D5" w14:paraId="022E8A06" w14:textId="77777777" w:rsidTr="006E0918">
        <w:trPr>
          <w:trHeight w:val="454"/>
        </w:trPr>
        <w:tc>
          <w:tcPr>
            <w:tcW w:w="1495" w:type="dxa"/>
            <w:shd w:val="clear" w:color="auto" w:fill="DEE7EC"/>
            <w:vAlign w:val="center"/>
          </w:tcPr>
          <w:p w14:paraId="7F3A5D38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311" w:type="dxa"/>
            <w:shd w:val="clear" w:color="auto" w:fill="DEE7EC"/>
            <w:vAlign w:val="center"/>
          </w:tcPr>
          <w:p w14:paraId="7D1739AE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35" w:type="dxa"/>
            <w:shd w:val="clear" w:color="auto" w:fill="DEE7EC"/>
            <w:vAlign w:val="center"/>
          </w:tcPr>
          <w:p w14:paraId="7F0CD0A7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705" w:type="dxa"/>
            <w:shd w:val="clear" w:color="auto" w:fill="DEE7EC"/>
            <w:vAlign w:val="center"/>
          </w:tcPr>
          <w:p w14:paraId="29AD8E08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B222D5" w:rsidRPr="00EC5EC8" w14:paraId="29808102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4E71B5BC" w14:textId="77777777" w:rsidR="00B222D5" w:rsidRPr="00EC5EC8" w:rsidRDefault="00B222D5" w:rsidP="006E0918">
            <w:pPr>
              <w:pStyle w:val="af6"/>
              <w:spacing w:after="0"/>
              <w:ind w:leftChars="0" w:left="0"/>
            </w:pPr>
            <w:r>
              <w:t>total</w:t>
            </w:r>
          </w:p>
        </w:tc>
        <w:tc>
          <w:tcPr>
            <w:tcW w:w="1311" w:type="dxa"/>
            <w:vAlign w:val="center"/>
          </w:tcPr>
          <w:p w14:paraId="7B55D7EB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35" w:type="dxa"/>
            <w:vAlign w:val="center"/>
          </w:tcPr>
          <w:p w14:paraId="2749556C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3705" w:type="dxa"/>
            <w:vAlign w:val="center"/>
          </w:tcPr>
          <w:p w14:paraId="435EDE3C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总条数</w:t>
            </w:r>
          </w:p>
        </w:tc>
      </w:tr>
      <w:tr w:rsidR="00B222D5" w14:paraId="2757BBB3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41E20211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page</w:t>
            </w:r>
          </w:p>
        </w:tc>
        <w:tc>
          <w:tcPr>
            <w:tcW w:w="1311" w:type="dxa"/>
            <w:vAlign w:val="center"/>
          </w:tcPr>
          <w:p w14:paraId="167625F0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35" w:type="dxa"/>
            <w:vAlign w:val="center"/>
          </w:tcPr>
          <w:p w14:paraId="4D9A20E8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3705" w:type="dxa"/>
            <w:vAlign w:val="center"/>
          </w:tcPr>
          <w:p w14:paraId="2CED5161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当前查询页码</w:t>
            </w:r>
          </w:p>
        </w:tc>
      </w:tr>
      <w:tr w:rsidR="00B222D5" w14:paraId="49AD9ADC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6BC8841D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items</w:t>
            </w:r>
          </w:p>
        </w:tc>
        <w:tc>
          <w:tcPr>
            <w:tcW w:w="1311" w:type="dxa"/>
            <w:vAlign w:val="center"/>
          </w:tcPr>
          <w:p w14:paraId="06812E52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list&lt;object&gt;</w:t>
            </w:r>
          </w:p>
        </w:tc>
        <w:tc>
          <w:tcPr>
            <w:tcW w:w="835" w:type="dxa"/>
            <w:vAlign w:val="center"/>
          </w:tcPr>
          <w:p w14:paraId="24DAB4EA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3705" w:type="dxa"/>
            <w:vAlign w:val="center"/>
          </w:tcPr>
          <w:p w14:paraId="755B4687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查询出列表数据</w:t>
            </w:r>
          </w:p>
        </w:tc>
      </w:tr>
      <w:tr w:rsidR="00B222D5" w14:paraId="5D2C91A9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241AC077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stats</w:t>
            </w:r>
          </w:p>
        </w:tc>
        <w:tc>
          <w:tcPr>
            <w:tcW w:w="1311" w:type="dxa"/>
            <w:vAlign w:val="center"/>
          </w:tcPr>
          <w:p w14:paraId="31566734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object</w:t>
            </w:r>
          </w:p>
        </w:tc>
        <w:tc>
          <w:tcPr>
            <w:tcW w:w="835" w:type="dxa"/>
            <w:vAlign w:val="center"/>
          </w:tcPr>
          <w:p w14:paraId="5AC204CA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3705" w:type="dxa"/>
            <w:vAlign w:val="center"/>
          </w:tcPr>
          <w:p w14:paraId="603E9D7C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查询出统计数据</w:t>
            </w:r>
          </w:p>
        </w:tc>
      </w:tr>
    </w:tbl>
    <w:p w14:paraId="11DCE4A7" w14:textId="77777777" w:rsidR="00B222D5" w:rsidRPr="00EC5EC8" w:rsidRDefault="00B222D5" w:rsidP="00B222D5">
      <w:pPr>
        <w:pStyle w:val="af9"/>
        <w:spacing w:before="120" w:after="0" w:line="240" w:lineRule="auto"/>
        <w:ind w:left="528"/>
        <w:rPr>
          <w:lang w:eastAsia="zh-Hans"/>
        </w:rPr>
      </w:pPr>
      <w:r w:rsidRPr="00EC5EC8">
        <w:rPr>
          <w:lang w:eastAsia="zh-Hans"/>
        </w:rPr>
        <w:t>i</w:t>
      </w:r>
      <w:r w:rsidRPr="00EC5EC8">
        <w:rPr>
          <w:rFonts w:hint="eastAsia"/>
          <w:lang w:eastAsia="zh-Hans"/>
        </w:rPr>
        <w:t>tems</w:t>
      </w:r>
      <w:r w:rsidRPr="00EC5EC8">
        <w:rPr>
          <w:rFonts w:hint="eastAsia"/>
          <w:lang w:eastAsia="zh-Hans"/>
        </w:rPr>
        <w:t>元素描述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495"/>
        <w:gridCol w:w="1276"/>
        <w:gridCol w:w="850"/>
        <w:gridCol w:w="5387"/>
      </w:tblGrid>
      <w:tr w:rsidR="00B222D5" w14:paraId="7764628B" w14:textId="77777777" w:rsidTr="006E0918">
        <w:trPr>
          <w:trHeight w:val="454"/>
        </w:trPr>
        <w:tc>
          <w:tcPr>
            <w:tcW w:w="1495" w:type="dxa"/>
            <w:shd w:val="clear" w:color="auto" w:fill="DEE7EC"/>
            <w:vAlign w:val="center"/>
          </w:tcPr>
          <w:p w14:paraId="623C8F7E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6" w:type="dxa"/>
            <w:shd w:val="clear" w:color="auto" w:fill="DEE7EC"/>
            <w:vAlign w:val="center"/>
          </w:tcPr>
          <w:p w14:paraId="4859B0C9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33DFEAF5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387" w:type="dxa"/>
            <w:shd w:val="clear" w:color="auto" w:fill="DEE7EC"/>
            <w:vAlign w:val="center"/>
          </w:tcPr>
          <w:p w14:paraId="30458DF9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B222D5" w14:paraId="13E6D50B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61256D93" w14:textId="77777777" w:rsidR="00B222D5" w:rsidRPr="00B96090" w:rsidRDefault="00B222D5" w:rsidP="006E0918">
            <w:pPr>
              <w:pStyle w:val="af6"/>
              <w:spacing w:after="0"/>
              <w:ind w:leftChars="0" w:left="0"/>
            </w:pPr>
            <w:r>
              <w:t>transactionId</w:t>
            </w:r>
          </w:p>
        </w:tc>
        <w:tc>
          <w:tcPr>
            <w:tcW w:w="1276" w:type="dxa"/>
            <w:vAlign w:val="center"/>
          </w:tcPr>
          <w:p w14:paraId="73E97CA3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5F5F6A0E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6A748A34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交易Id</w:t>
            </w:r>
          </w:p>
        </w:tc>
      </w:tr>
      <w:tr w:rsidR="00B222D5" w:rsidRPr="00EC5EC8" w14:paraId="56592F41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1987CCE8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sn</w:t>
            </w:r>
          </w:p>
        </w:tc>
        <w:tc>
          <w:tcPr>
            <w:tcW w:w="1276" w:type="dxa"/>
            <w:vAlign w:val="center"/>
          </w:tcPr>
          <w:p w14:paraId="09CCA5D1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0B020BFC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689279D8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厅代码</w:t>
            </w:r>
          </w:p>
        </w:tc>
      </w:tr>
      <w:tr w:rsidR="00B222D5" w14:paraId="0045B6B7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3676BE02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userId</w:t>
            </w:r>
          </w:p>
        </w:tc>
        <w:tc>
          <w:tcPr>
            <w:tcW w:w="1276" w:type="dxa"/>
            <w:vAlign w:val="center"/>
          </w:tcPr>
          <w:p w14:paraId="04643410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850" w:type="dxa"/>
            <w:vAlign w:val="center"/>
          </w:tcPr>
          <w:p w14:paraId="132DFB6B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6612F4C9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用户ID</w:t>
            </w:r>
          </w:p>
        </w:tc>
      </w:tr>
      <w:tr w:rsidR="00B222D5" w14:paraId="61966FE6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0D7F28FB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lastRenderedPageBreak/>
              <w:t>loginId</w:t>
            </w:r>
          </w:p>
        </w:tc>
        <w:tc>
          <w:tcPr>
            <w:tcW w:w="1276" w:type="dxa"/>
            <w:vAlign w:val="center"/>
          </w:tcPr>
          <w:p w14:paraId="6253D5E3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vAlign w:val="center"/>
          </w:tcPr>
          <w:p w14:paraId="45415038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387" w:type="dxa"/>
            <w:vAlign w:val="center"/>
          </w:tcPr>
          <w:p w14:paraId="75AF4FD4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会员登录ID</w:t>
            </w:r>
          </w:p>
        </w:tc>
      </w:tr>
      <w:tr w:rsidR="00B222D5" w14:paraId="3FAB5E3C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634FBC5E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bet</w:t>
            </w:r>
          </w:p>
        </w:tc>
        <w:tc>
          <w:tcPr>
            <w:tcW w:w="1276" w:type="dxa"/>
            <w:vAlign w:val="center"/>
          </w:tcPr>
          <w:p w14:paraId="04FA5EFC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50" w:type="dxa"/>
            <w:vAlign w:val="center"/>
          </w:tcPr>
          <w:p w14:paraId="141A8E31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59CD9A75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投注扣款额</w:t>
            </w:r>
          </w:p>
        </w:tc>
      </w:tr>
      <w:tr w:rsidR="00B222D5" w14:paraId="21742A20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2C4AF492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win</w:t>
            </w:r>
          </w:p>
        </w:tc>
        <w:tc>
          <w:tcPr>
            <w:tcW w:w="1276" w:type="dxa"/>
            <w:vAlign w:val="center"/>
          </w:tcPr>
          <w:p w14:paraId="52955789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50" w:type="dxa"/>
            <w:vAlign w:val="center"/>
          </w:tcPr>
          <w:p w14:paraId="464BFC16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6C129F3F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派彩入款</w:t>
            </w:r>
          </w:p>
        </w:tc>
      </w:tr>
      <w:tr w:rsidR="00B222D5" w14:paraId="5CABCAC4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0080D962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gameId</w:t>
            </w:r>
          </w:p>
        </w:tc>
        <w:tc>
          <w:tcPr>
            <w:tcW w:w="1276" w:type="dxa"/>
            <w:vAlign w:val="center"/>
          </w:tcPr>
          <w:p w14:paraId="6A202A37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6F0060DD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7C90DE44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游戏Id</w:t>
            </w:r>
          </w:p>
        </w:tc>
      </w:tr>
      <w:tr w:rsidR="00B222D5" w14:paraId="09DECA51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458EA8FB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roundId</w:t>
            </w:r>
          </w:p>
        </w:tc>
        <w:tc>
          <w:tcPr>
            <w:tcW w:w="1276" w:type="dxa"/>
            <w:vAlign w:val="center"/>
          </w:tcPr>
          <w:p w14:paraId="0CF56E9E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3EA1572D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4E9A2087" w14:textId="21FA1270" w:rsidR="00B222D5" w:rsidRDefault="00973B63" w:rsidP="006E0918">
            <w:pPr>
              <w:pStyle w:val="af6"/>
              <w:spacing w:after="0"/>
              <w:ind w:leftChars="0" w:left="0"/>
            </w:pPr>
            <w:r>
              <w:t>订单Id</w:t>
            </w:r>
          </w:p>
        </w:tc>
      </w:tr>
      <w:tr w:rsidR="00B222D5" w14:paraId="433A2179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43042EC9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betTimeBj</w:t>
            </w:r>
          </w:p>
        </w:tc>
        <w:tc>
          <w:tcPr>
            <w:tcW w:w="1276" w:type="dxa"/>
            <w:vAlign w:val="center"/>
          </w:tcPr>
          <w:p w14:paraId="1283B90D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625EEE01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6EDD84BC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下注北京时间</w:t>
            </w:r>
          </w:p>
        </w:tc>
      </w:tr>
      <w:tr w:rsidR="00B222D5" w14:paraId="0E3B714B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2822FE7E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betTimeEst</w:t>
            </w:r>
          </w:p>
        </w:tc>
        <w:tc>
          <w:tcPr>
            <w:tcW w:w="1276" w:type="dxa"/>
            <w:vAlign w:val="center"/>
          </w:tcPr>
          <w:p w14:paraId="6189F1F3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0413F0BD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0C074700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下注美东时间</w:t>
            </w:r>
          </w:p>
        </w:tc>
      </w:tr>
      <w:tr w:rsidR="00B222D5" w14:paraId="65EFA46A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1975F6C2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enGameName</w:t>
            </w:r>
          </w:p>
        </w:tc>
        <w:tc>
          <w:tcPr>
            <w:tcW w:w="1276" w:type="dxa"/>
            <w:vAlign w:val="center"/>
          </w:tcPr>
          <w:p w14:paraId="5D881FE8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4A3CE04C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1C75955C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游戏英文名称</w:t>
            </w:r>
          </w:p>
        </w:tc>
      </w:tr>
      <w:tr w:rsidR="00B222D5" w14:paraId="073AC7CC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358366FA" w14:textId="2D8F7D33" w:rsidR="00B222D5" w:rsidRDefault="00B222D5" w:rsidP="006E0918">
            <w:pPr>
              <w:pStyle w:val="af6"/>
              <w:spacing w:after="0"/>
              <w:ind w:leftChars="0" w:left="0"/>
            </w:pPr>
            <w:r>
              <w:t>cnGameNam</w:t>
            </w:r>
            <w:r w:rsidR="008B5CE1">
              <w:t>e</w:t>
            </w:r>
          </w:p>
        </w:tc>
        <w:tc>
          <w:tcPr>
            <w:tcW w:w="1276" w:type="dxa"/>
            <w:vAlign w:val="center"/>
          </w:tcPr>
          <w:p w14:paraId="0D1250F3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12B842BC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41E4F293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游戏中文名称</w:t>
            </w:r>
          </w:p>
        </w:tc>
      </w:tr>
      <w:tr w:rsidR="00B222D5" w14:paraId="0A18E979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750FA124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cBetTimeBj</w:t>
            </w:r>
          </w:p>
        </w:tc>
        <w:tc>
          <w:tcPr>
            <w:tcW w:w="1276" w:type="dxa"/>
            <w:vAlign w:val="center"/>
          </w:tcPr>
          <w:p w14:paraId="73A5DF95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3D7F3A8F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54F65B49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结算北京时间</w:t>
            </w:r>
          </w:p>
        </w:tc>
      </w:tr>
      <w:tr w:rsidR="00B222D5" w14:paraId="5C66F00F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78C17449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cBetTimeEst</w:t>
            </w:r>
          </w:p>
        </w:tc>
        <w:tc>
          <w:tcPr>
            <w:tcW w:w="1276" w:type="dxa"/>
            <w:vAlign w:val="center"/>
          </w:tcPr>
          <w:p w14:paraId="3097109A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0" w:type="dxa"/>
            <w:vAlign w:val="center"/>
          </w:tcPr>
          <w:p w14:paraId="2E64B5FE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387" w:type="dxa"/>
            <w:vAlign w:val="center"/>
          </w:tcPr>
          <w:p w14:paraId="68A6A724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结算美东时间</w:t>
            </w:r>
          </w:p>
        </w:tc>
      </w:tr>
      <w:tr w:rsidR="00B222D5" w14:paraId="442CEFC8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7414636F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orderFrom</w:t>
            </w:r>
          </w:p>
        </w:tc>
        <w:tc>
          <w:tcPr>
            <w:tcW w:w="1276" w:type="dxa"/>
            <w:vAlign w:val="center"/>
          </w:tcPr>
          <w:p w14:paraId="4D37A06B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14:paraId="6A1215E4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  <w:vAlign w:val="center"/>
          </w:tcPr>
          <w:p w14:paraId="52DEB0AE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注单来源，请参见</w:t>
            </w:r>
            <w:r>
              <w:rPr>
                <w:rFonts w:hint="eastAsia"/>
              </w:rPr>
              <w:t xml:space="preserve">: </w:t>
            </w:r>
            <w:hyperlink w:anchor="终端类别" w:history="1">
              <w:r w:rsidRPr="005218AC">
                <w:rPr>
                  <w:rStyle w:val="af4"/>
                  <w:rFonts w:ascii="Microsoft YaHei UI" w:hAnsi="Microsoft YaHei UI Light" w:hint="eastAsia"/>
                </w:rPr>
                <w:t>终端类别</w:t>
              </w:r>
            </w:hyperlink>
          </w:p>
        </w:tc>
      </w:tr>
      <w:tr w:rsidR="00B222D5" w14:paraId="2CED7CA7" w14:textId="77777777" w:rsidTr="006E0918">
        <w:trPr>
          <w:trHeight w:val="369"/>
        </w:trPr>
        <w:tc>
          <w:tcPr>
            <w:tcW w:w="1495" w:type="dxa"/>
            <w:vAlign w:val="center"/>
          </w:tcPr>
          <w:p w14:paraId="0AF7AD11" w14:textId="77777777" w:rsidR="00B222D5" w:rsidRDefault="00B222D5" w:rsidP="006E0918">
            <w:pPr>
              <w:pStyle w:val="af6"/>
              <w:spacing w:after="0"/>
              <w:ind w:leftChars="0" w:left="0"/>
            </w:pPr>
            <w:r w:rsidRPr="005218AC">
              <w:t>status</w:t>
            </w:r>
          </w:p>
        </w:tc>
        <w:tc>
          <w:tcPr>
            <w:tcW w:w="1276" w:type="dxa"/>
            <w:vAlign w:val="center"/>
          </w:tcPr>
          <w:p w14:paraId="5AB71DBF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  <w:vAlign w:val="center"/>
          </w:tcPr>
          <w:p w14:paraId="3DFD078C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387" w:type="dxa"/>
            <w:vAlign w:val="center"/>
          </w:tcPr>
          <w:p w14:paraId="2F175390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注单状态</w:t>
            </w:r>
            <w:r>
              <w:rPr>
                <w:rFonts w:hint="eastAsia"/>
              </w:rPr>
              <w:t xml:space="preserve">:  </w:t>
            </w:r>
            <w:r>
              <w:t>2. 结算成功；</w:t>
            </w:r>
            <w:r>
              <w:rPr>
                <w:rFonts w:hint="eastAsia"/>
              </w:rPr>
              <w:t>4.</w:t>
            </w:r>
            <w:r>
              <w:t xml:space="preserve"> </w:t>
            </w:r>
            <w:r w:rsidRPr="005218AC">
              <w:t>投注成功</w:t>
            </w:r>
          </w:p>
        </w:tc>
      </w:tr>
    </w:tbl>
    <w:p w14:paraId="2DD3D521" w14:textId="77777777" w:rsidR="00B222D5" w:rsidRPr="00EC5EC8" w:rsidRDefault="00B222D5" w:rsidP="00B222D5">
      <w:pPr>
        <w:pStyle w:val="af9"/>
        <w:spacing w:before="120" w:after="0" w:line="240" w:lineRule="auto"/>
        <w:ind w:left="528"/>
        <w:rPr>
          <w:lang w:eastAsia="zh-Hans"/>
        </w:rPr>
      </w:pPr>
      <w:r>
        <w:rPr>
          <w:lang w:eastAsia="zh-Hans"/>
        </w:rPr>
        <w:t>stats</w:t>
      </w:r>
      <w:r w:rsidRPr="00EC5EC8">
        <w:rPr>
          <w:rFonts w:hint="eastAsia"/>
          <w:lang w:eastAsia="zh-Hans"/>
        </w:rPr>
        <w:t>元素描述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952"/>
        <w:gridCol w:w="1241"/>
        <w:gridCol w:w="815"/>
        <w:gridCol w:w="5000"/>
      </w:tblGrid>
      <w:tr w:rsidR="00B222D5" w14:paraId="71F7D68B" w14:textId="77777777" w:rsidTr="006E0918">
        <w:trPr>
          <w:trHeight w:val="397"/>
        </w:trPr>
        <w:tc>
          <w:tcPr>
            <w:tcW w:w="1888" w:type="dxa"/>
            <w:shd w:val="clear" w:color="auto" w:fill="DEE7EC"/>
            <w:vAlign w:val="center"/>
          </w:tcPr>
          <w:p w14:paraId="32A43140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46" w:type="dxa"/>
            <w:shd w:val="clear" w:color="auto" w:fill="DEE7EC"/>
            <w:vAlign w:val="center"/>
          </w:tcPr>
          <w:p w14:paraId="60022B0E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20" w:type="dxa"/>
            <w:shd w:val="clear" w:color="auto" w:fill="DEE7EC"/>
            <w:vAlign w:val="center"/>
          </w:tcPr>
          <w:p w14:paraId="4E3AAAE0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054" w:type="dxa"/>
            <w:shd w:val="clear" w:color="auto" w:fill="DEE7EC"/>
            <w:vAlign w:val="center"/>
          </w:tcPr>
          <w:p w14:paraId="3BBA37B4" w14:textId="77777777" w:rsidR="00B222D5" w:rsidRDefault="00B222D5" w:rsidP="006E091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B222D5" w14:paraId="69F68871" w14:textId="77777777" w:rsidTr="006E0918">
        <w:trPr>
          <w:trHeight w:val="369"/>
        </w:trPr>
        <w:tc>
          <w:tcPr>
            <w:tcW w:w="1888" w:type="dxa"/>
            <w:vAlign w:val="center"/>
          </w:tcPr>
          <w:p w14:paraId="4BEE90C0" w14:textId="77777777" w:rsidR="00B222D5" w:rsidRPr="00816BC0" w:rsidRDefault="00B222D5" w:rsidP="006E0918">
            <w:pPr>
              <w:pStyle w:val="af6"/>
              <w:spacing w:after="0"/>
              <w:ind w:leftChars="0" w:left="0"/>
            </w:pPr>
            <w:r>
              <w:t>totalBet</w:t>
            </w:r>
          </w:p>
        </w:tc>
        <w:tc>
          <w:tcPr>
            <w:tcW w:w="1246" w:type="dxa"/>
            <w:vAlign w:val="center"/>
          </w:tcPr>
          <w:p w14:paraId="1A33F224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20" w:type="dxa"/>
            <w:vAlign w:val="center"/>
          </w:tcPr>
          <w:p w14:paraId="55DD0121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054" w:type="dxa"/>
            <w:vAlign w:val="center"/>
          </w:tcPr>
          <w:p w14:paraId="1A8135B8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总投注扣款额</w:t>
            </w:r>
          </w:p>
        </w:tc>
      </w:tr>
      <w:tr w:rsidR="00B222D5" w:rsidRPr="00EC5EC8" w14:paraId="0BB15F85" w14:textId="77777777" w:rsidTr="006E0918">
        <w:trPr>
          <w:trHeight w:val="369"/>
        </w:trPr>
        <w:tc>
          <w:tcPr>
            <w:tcW w:w="1888" w:type="dxa"/>
            <w:vAlign w:val="center"/>
          </w:tcPr>
          <w:p w14:paraId="31DD4486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totalWin</w:t>
            </w:r>
          </w:p>
        </w:tc>
        <w:tc>
          <w:tcPr>
            <w:tcW w:w="1246" w:type="dxa"/>
            <w:vAlign w:val="center"/>
          </w:tcPr>
          <w:p w14:paraId="109A8A9F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20" w:type="dxa"/>
            <w:vAlign w:val="center"/>
          </w:tcPr>
          <w:p w14:paraId="13C4A33F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054" w:type="dxa"/>
            <w:vAlign w:val="center"/>
          </w:tcPr>
          <w:p w14:paraId="79B7652D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总派彩入款</w:t>
            </w:r>
          </w:p>
        </w:tc>
      </w:tr>
      <w:tr w:rsidR="00B222D5" w14:paraId="1E86AFEF" w14:textId="77777777" w:rsidTr="006E0918">
        <w:trPr>
          <w:trHeight w:val="369"/>
        </w:trPr>
        <w:tc>
          <w:tcPr>
            <w:tcW w:w="1888" w:type="dxa"/>
            <w:vAlign w:val="center"/>
          </w:tcPr>
          <w:p w14:paraId="2EAA21A6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totalUserCount</w:t>
            </w:r>
          </w:p>
        </w:tc>
        <w:tc>
          <w:tcPr>
            <w:tcW w:w="1246" w:type="dxa"/>
            <w:vAlign w:val="center"/>
          </w:tcPr>
          <w:p w14:paraId="4FD996D9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20" w:type="dxa"/>
            <w:vAlign w:val="center"/>
          </w:tcPr>
          <w:p w14:paraId="697CEFDA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054" w:type="dxa"/>
            <w:vAlign w:val="center"/>
          </w:tcPr>
          <w:p w14:paraId="790A630C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总用户数</w:t>
            </w:r>
          </w:p>
        </w:tc>
      </w:tr>
      <w:tr w:rsidR="00B222D5" w14:paraId="01951F34" w14:textId="77777777" w:rsidTr="006E0918">
        <w:trPr>
          <w:trHeight w:val="369"/>
        </w:trPr>
        <w:tc>
          <w:tcPr>
            <w:tcW w:w="1888" w:type="dxa"/>
            <w:vAlign w:val="center"/>
          </w:tcPr>
          <w:p w14:paraId="30181EF2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totalPageBet</w:t>
            </w:r>
          </w:p>
        </w:tc>
        <w:tc>
          <w:tcPr>
            <w:tcW w:w="1246" w:type="dxa"/>
            <w:vAlign w:val="center"/>
          </w:tcPr>
          <w:p w14:paraId="2867E974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20" w:type="dxa"/>
            <w:vAlign w:val="center"/>
          </w:tcPr>
          <w:p w14:paraId="3573E22E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054" w:type="dxa"/>
            <w:vAlign w:val="center"/>
          </w:tcPr>
          <w:p w14:paraId="39B8CCC9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小计投注扣款额</w:t>
            </w:r>
          </w:p>
        </w:tc>
      </w:tr>
      <w:tr w:rsidR="00B222D5" w14:paraId="48720EE8" w14:textId="77777777" w:rsidTr="006E0918">
        <w:trPr>
          <w:trHeight w:val="369"/>
        </w:trPr>
        <w:tc>
          <w:tcPr>
            <w:tcW w:w="1888" w:type="dxa"/>
            <w:vAlign w:val="center"/>
          </w:tcPr>
          <w:p w14:paraId="50DABBBF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totalPageWin</w:t>
            </w:r>
          </w:p>
        </w:tc>
        <w:tc>
          <w:tcPr>
            <w:tcW w:w="1246" w:type="dxa"/>
            <w:vAlign w:val="center"/>
          </w:tcPr>
          <w:p w14:paraId="72616E85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20" w:type="dxa"/>
            <w:vAlign w:val="center"/>
          </w:tcPr>
          <w:p w14:paraId="1ED9CB58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054" w:type="dxa"/>
            <w:vAlign w:val="center"/>
          </w:tcPr>
          <w:p w14:paraId="245ABF85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小计派彩入款</w:t>
            </w:r>
          </w:p>
        </w:tc>
      </w:tr>
      <w:tr w:rsidR="00B222D5" w14:paraId="2556C14F" w14:textId="77777777" w:rsidTr="006E0918">
        <w:trPr>
          <w:trHeight w:val="369"/>
        </w:trPr>
        <w:tc>
          <w:tcPr>
            <w:tcW w:w="1888" w:type="dxa"/>
            <w:vAlign w:val="center"/>
          </w:tcPr>
          <w:p w14:paraId="5AB2BFF5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totalPageUserCount</w:t>
            </w:r>
          </w:p>
        </w:tc>
        <w:tc>
          <w:tcPr>
            <w:tcW w:w="1246" w:type="dxa"/>
            <w:vAlign w:val="center"/>
          </w:tcPr>
          <w:p w14:paraId="167B0681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20" w:type="dxa"/>
            <w:vAlign w:val="center"/>
          </w:tcPr>
          <w:p w14:paraId="08B536F1" w14:textId="77777777" w:rsidR="00B222D5" w:rsidRDefault="00B222D5" w:rsidP="006E0918">
            <w:pPr>
              <w:pStyle w:val="af6"/>
              <w:spacing w:after="0"/>
              <w:ind w:leftChars="0" w:left="0"/>
              <w:jc w:val="center"/>
            </w:pPr>
            <w:r>
              <w:t>-</w:t>
            </w:r>
          </w:p>
        </w:tc>
        <w:tc>
          <w:tcPr>
            <w:tcW w:w="5054" w:type="dxa"/>
            <w:vAlign w:val="center"/>
          </w:tcPr>
          <w:p w14:paraId="2B09783F" w14:textId="77777777" w:rsidR="00B222D5" w:rsidRDefault="00B222D5" w:rsidP="006E0918">
            <w:pPr>
              <w:pStyle w:val="af6"/>
              <w:spacing w:after="0"/>
              <w:ind w:leftChars="0" w:left="0"/>
            </w:pPr>
            <w:r>
              <w:t>小计总用户数</w:t>
            </w:r>
          </w:p>
        </w:tc>
      </w:tr>
    </w:tbl>
    <w:p w14:paraId="0C42C4ED" w14:textId="77777777" w:rsidR="00B222D5" w:rsidRDefault="00B222D5" w:rsidP="00B222D5">
      <w:pPr>
        <w:pStyle w:val="af7"/>
        <w:ind w:left="504" w:right="240"/>
        <w:rPr>
          <w:rStyle w:val="af8"/>
        </w:rPr>
      </w:pPr>
    </w:p>
    <w:p w14:paraId="788967AD" w14:textId="77777777" w:rsidR="00B222D5" w:rsidRPr="00944A0B" w:rsidRDefault="00B222D5" w:rsidP="00B222D5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B222D5" w14:paraId="118AC740" w14:textId="77777777" w:rsidTr="006E0918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4A5B3ECD" w14:textId="77777777" w:rsidR="00B222D5" w:rsidRPr="00762BDB" w:rsidRDefault="00B222D5" w:rsidP="006E0918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62BDB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29850821" w14:textId="77777777" w:rsidR="00B222D5" w:rsidRPr="007C35A5" w:rsidRDefault="00B222D5" w:rsidP="006E0918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5B05C5">
              <w:rPr>
                <w:rFonts w:ascii="Courier New" w:hAnsi="Courier New" w:cs="Courier New"/>
                <w:color w:val="4E9A06"/>
                <w:sz w:val="18"/>
                <w:szCs w:val="18"/>
              </w:rPr>
              <w:t>31bd5547-4eff-4122-8f40-76dfeb7c4ddc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6F95A2AB" w14:textId="77777777" w:rsidR="00B222D5" w:rsidRPr="007C35A5" w:rsidRDefault="00B222D5" w:rsidP="006E0918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816BC0">
              <w:rPr>
                <w:rFonts w:ascii="Courier New" w:hAnsi="Courier New" w:cs="Courier New"/>
                <w:color w:val="4E9A06"/>
                <w:sz w:val="18"/>
                <w:szCs w:val="18"/>
              </w:rPr>
              <w:t>open.order.bg.egame</w:t>
            </w:r>
            <w:r w:rsidR="006E0918">
              <w:rPr>
                <w:rFonts w:ascii="Courier New" w:hAnsi="Courier New" w:cs="Courier New"/>
                <w:color w:val="4E9A06"/>
                <w:sz w:val="18"/>
                <w:szCs w:val="18"/>
              </w:rPr>
              <w:t>.agent</w:t>
            </w:r>
            <w:r w:rsidRPr="00816BC0">
              <w:rPr>
                <w:rFonts w:ascii="Courier New" w:hAnsi="Courier New" w:cs="Courier New"/>
                <w:color w:val="4E9A06"/>
                <w:sz w:val="18"/>
                <w:szCs w:val="18"/>
              </w:rPr>
              <w:t>.query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,</w:t>
            </w:r>
          </w:p>
          <w:p w14:paraId="5A8E5B4D" w14:textId="77777777" w:rsidR="00B222D5" w:rsidRPr="007C35A5" w:rsidRDefault="00B222D5" w:rsidP="006E0918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22518971" w14:textId="77777777" w:rsidR="00B222D5" w:rsidRPr="007C35A5" w:rsidRDefault="00B222D5" w:rsidP="006E0918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9062a7c1-ce61-440e-9864-d120fff26395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2D12802E" w14:textId="0267383E" w:rsidR="00B222D5" w:rsidRPr="007C35A5" w:rsidRDefault="00B222D5" w:rsidP="006E0918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="00252E11">
              <w:rPr>
                <w:rFonts w:ascii="Courier New" w:eastAsia="宋体" w:hAnsi="Courier New" w:cs="Courier New"/>
                <w:color w:val="204A87"/>
              </w:rPr>
              <w:t>digest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99491B">
              <w:rPr>
                <w:rFonts w:ascii="Courier New" w:eastAsia="宋体" w:hAnsi="Courier New" w:cs="Courier New"/>
                <w:color w:val="4E9A06"/>
              </w:rPr>
              <w:t>A70C38000F0E37A8D4961C6C2608A8FA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39CC2D2B" w14:textId="77777777" w:rsidR="006E0918" w:rsidRPr="007C35A5" w:rsidRDefault="00B222D5" w:rsidP="006E0918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"am00"</w:t>
            </w:r>
            <w:r w:rsidR="006E0918"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,</w:t>
            </w:r>
          </w:p>
          <w:p w14:paraId="68ED96E5" w14:textId="77777777" w:rsidR="00B222D5" w:rsidRDefault="006E0918" w:rsidP="006E0918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 xml:space="preserve">        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agentLoginId</w:t>
            </w:r>
            <w:r w:rsidRPr="007C35A5">
              <w:rPr>
                <w:rFonts w:ascii="Courier New" w:eastAsia="宋体" w:hAnsi="Courier New" w:cs="Courier New"/>
                <w:color w:val="204A87"/>
              </w:rPr>
              <w:t>"</w:t>
            </w:r>
            <w:r w:rsidRPr="00762BDB">
              <w:rPr>
                <w:rFonts w:ascii="Courier New" w:eastAsia="宋体" w:hAnsi="Courier New" w:cs="Courier New"/>
                <w:color w:val="000000"/>
              </w:rPr>
              <w:t>: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  <w:r>
              <w:rPr>
                <w:rFonts w:ascii="Courier New" w:eastAsia="宋体" w:hAnsi="Courier New" w:cs="Courier New"/>
                <w:color w:val="4E9A06"/>
              </w:rPr>
              <w:t>agent001</w:t>
            </w:r>
            <w:r w:rsidRPr="007C35A5">
              <w:rPr>
                <w:rFonts w:ascii="Courier New" w:eastAsia="宋体" w:hAnsi="Courier New" w:cs="Courier New"/>
                <w:color w:val="4E9A06"/>
              </w:rPr>
              <w:t>"</w:t>
            </w:r>
          </w:p>
          <w:p w14:paraId="7DC2CBF2" w14:textId="77777777" w:rsidR="00B222D5" w:rsidRPr="007C35A5" w:rsidRDefault="00B222D5" w:rsidP="006E0918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  <w:t>},</w:t>
            </w:r>
          </w:p>
          <w:p w14:paraId="3516ED50" w14:textId="77777777" w:rsidR="00B222D5" w:rsidRPr="007C35A5" w:rsidRDefault="00B222D5" w:rsidP="006E0918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7C35A5">
              <w:rPr>
                <w:rFonts w:ascii="Courier New" w:hAnsi="Courier New" w:cs="Courier New"/>
                <w:color w:val="729FCF"/>
                <w:shd w:val="clear" w:color="auto" w:fill="FFFFFF"/>
              </w:rPr>
              <w:tab/>
            </w:r>
            <w:r w:rsidRPr="007C35A5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762BDB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7C35A5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4B9AED34" w14:textId="77777777" w:rsidR="00B222D5" w:rsidRPr="007C35A5" w:rsidRDefault="00B222D5" w:rsidP="006E0918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7C35A5"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  <w:t>}</w:t>
            </w:r>
          </w:p>
        </w:tc>
      </w:tr>
    </w:tbl>
    <w:p w14:paraId="140A902F" w14:textId="77777777" w:rsidR="00B222D5" w:rsidRDefault="00B222D5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744A1BCF" w14:textId="77777777" w:rsidR="00DD5131" w:rsidRDefault="00DD5131" w:rsidP="00DD5131">
      <w:pPr>
        <w:pStyle w:val="af2"/>
        <w:ind w:left="480" w:right="240"/>
      </w:pPr>
      <w:bookmarkStart w:id="69" w:name="_Toc29317718"/>
      <w:r>
        <w:rPr>
          <w:rFonts w:hint="eastAsia"/>
        </w:rPr>
        <w:lastRenderedPageBreak/>
        <w:t>按会员统计注单</w:t>
      </w:r>
      <w:bookmarkEnd w:id="69"/>
    </w:p>
    <w:p w14:paraId="5A19D201" w14:textId="77777777" w:rsidR="00DD5131" w:rsidRDefault="00DD5131" w:rsidP="00DD5131">
      <w:pPr>
        <w:pStyle w:val="af7"/>
        <w:ind w:left="504" w:right="240"/>
      </w:pPr>
      <w:r>
        <w:rPr>
          <w:rFonts w:hint="eastAsia"/>
        </w:rPr>
        <w:t>接口地址</w:t>
      </w:r>
    </w:p>
    <w:p w14:paraId="2B9A494E" w14:textId="77777777" w:rsidR="00DD5131" w:rsidRDefault="00DD5131" w:rsidP="00DD5131">
      <w:pPr>
        <w:pStyle w:val="af6"/>
        <w:spacing w:before="200" w:after="120"/>
        <w:ind w:leftChars="200" w:left="480"/>
        <w:rPr>
          <w:rStyle w:val="af8"/>
        </w:rPr>
      </w:pPr>
      <w:r w:rsidRPr="006E0918">
        <w:rPr>
          <w:rStyle w:val="af8"/>
        </w:rPr>
        <w:t>open.bg.</w:t>
      </w:r>
      <w:r>
        <w:rPr>
          <w:rStyle w:val="af8"/>
        </w:rPr>
        <w:t>egame</w:t>
      </w:r>
      <w:r w:rsidRPr="006E0918">
        <w:rPr>
          <w:rStyle w:val="af8"/>
        </w:rPr>
        <w:t>.user.order.sum</w:t>
      </w:r>
    </w:p>
    <w:p w14:paraId="58FB001D" w14:textId="77777777" w:rsidR="00DD5131" w:rsidRPr="00CB4242" w:rsidRDefault="00DD5131" w:rsidP="00DD5131">
      <w:pPr>
        <w:pStyle w:val="af7"/>
        <w:ind w:left="504" w:right="240"/>
      </w:pPr>
      <w:r w:rsidRPr="00CB4242">
        <w:rPr>
          <w:rFonts w:hint="eastAsia"/>
        </w:rPr>
        <w:t>接口说明</w:t>
      </w:r>
    </w:p>
    <w:p w14:paraId="30403D04" w14:textId="77777777" w:rsidR="00DD5131" w:rsidRPr="00AB7E2B" w:rsidRDefault="00DD5131" w:rsidP="00DD5131">
      <w:pPr>
        <w:ind w:firstLine="518"/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Theme="minorEastAsia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1.</w:t>
      </w:r>
      <w:r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限制查询最近30天的数据；</w:t>
      </w:r>
    </w:p>
    <w:p w14:paraId="2B718C2F" w14:textId="77777777" w:rsidR="00DD5131" w:rsidRPr="00AB7E2B" w:rsidRDefault="00DD5131" w:rsidP="00DD5131">
      <w:pPr>
        <w:ind w:firstLine="518"/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2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. 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查询的时间范围不能超过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3天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3E1BB6B9" w14:textId="77777777" w:rsidR="00DD5131" w:rsidRPr="00CB4242" w:rsidRDefault="00DD5131" w:rsidP="00DD5131">
      <w:pPr>
        <w:ind w:firstLine="518"/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3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. 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接口访问频率限制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: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 xml:space="preserve"> 20</w:t>
      </w: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次</w:t>
      </w:r>
      <w:r w:rsidRPr="00AB7E2B">
        <w:rPr>
          <w:rStyle w:val="af8"/>
          <w:rFonts w:ascii="Microsoft JhengHei UI" w:eastAsia="Microsoft JhengHei UI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/小时</w:t>
      </w:r>
      <w:r w:rsidRPr="00AB7E2B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；</w:t>
      </w:r>
    </w:p>
    <w:p w14:paraId="483DB445" w14:textId="77777777" w:rsidR="00DD5131" w:rsidRPr="00134772" w:rsidRDefault="00DD5131" w:rsidP="00DD5131">
      <w:pPr>
        <w:pStyle w:val="af7"/>
        <w:spacing w:beforeLines="50" w:before="120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134772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60"/>
        <w:gridCol w:w="1272"/>
        <w:gridCol w:w="693"/>
        <w:gridCol w:w="691"/>
        <w:gridCol w:w="4992"/>
      </w:tblGrid>
      <w:tr w:rsidR="00DD5131" w14:paraId="4FDF355D" w14:textId="77777777" w:rsidTr="00E83F05">
        <w:trPr>
          <w:trHeight w:val="454"/>
        </w:trPr>
        <w:tc>
          <w:tcPr>
            <w:tcW w:w="1211" w:type="dxa"/>
            <w:shd w:val="clear" w:color="auto" w:fill="DEE7EC"/>
            <w:vAlign w:val="center"/>
          </w:tcPr>
          <w:p w14:paraId="02398579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76" w:type="dxa"/>
            <w:shd w:val="clear" w:color="auto" w:fill="DEE7EC"/>
            <w:vAlign w:val="center"/>
          </w:tcPr>
          <w:p w14:paraId="73C23497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7C68898D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5171F15D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1B456277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DD5131" w14:paraId="2E4ECC46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410F0B39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276" w:type="dxa"/>
            <w:vAlign w:val="center"/>
          </w:tcPr>
          <w:p w14:paraId="792E6CC2" w14:textId="77777777" w:rsidR="00DD5131" w:rsidRPr="00F02D08" w:rsidRDefault="00DD5131" w:rsidP="00E83F05">
            <w:pPr>
              <w:pStyle w:val="af6"/>
              <w:spacing w:after="0"/>
              <w:ind w:leftChars="0" w:left="0"/>
              <w:jc w:val="center"/>
            </w:pPr>
            <w:r w:rsidRPr="00F02D08">
              <w:t>string</w:t>
            </w:r>
          </w:p>
        </w:tc>
        <w:tc>
          <w:tcPr>
            <w:tcW w:w="709" w:type="dxa"/>
            <w:vAlign w:val="center"/>
          </w:tcPr>
          <w:p w14:paraId="050F53A1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3807F26C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23EBF626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DD5131" w14:paraId="3650ACD0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1FFF6350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276" w:type="dxa"/>
            <w:vAlign w:val="center"/>
          </w:tcPr>
          <w:p w14:paraId="2391AB49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2664E457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0798A8C3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068EFB70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签名摘要sign=md5(random+sn+secretKey)</w:t>
            </w:r>
          </w:p>
        </w:tc>
      </w:tr>
      <w:tr w:rsidR="00DD5131" w14:paraId="7D6062BE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50027915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sn</w:t>
            </w:r>
          </w:p>
        </w:tc>
        <w:tc>
          <w:tcPr>
            <w:tcW w:w="1276" w:type="dxa"/>
            <w:vAlign w:val="center"/>
          </w:tcPr>
          <w:p w14:paraId="09EC0C73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3FA647E2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6920741A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1D1302D5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D47822">
              <w:rPr>
                <w:rFonts w:hint="eastAsia"/>
              </w:rPr>
              <w:t>厅代码</w:t>
            </w:r>
          </w:p>
        </w:tc>
      </w:tr>
      <w:tr w:rsidR="00DD5131" w14:paraId="6775B8F6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75B90A28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m</w:t>
            </w:r>
            <w:r>
              <w:t>oduleId</w:t>
            </w:r>
          </w:p>
        </w:tc>
        <w:tc>
          <w:tcPr>
            <w:tcW w:w="1276" w:type="dxa"/>
            <w:vAlign w:val="center"/>
          </w:tcPr>
          <w:p w14:paraId="56C7998A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vAlign w:val="center"/>
          </w:tcPr>
          <w:p w14:paraId="425A2A76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181BB6DA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7A4295B2" w14:textId="77777777" w:rsidR="00DD5131" w:rsidRPr="00D47822" w:rsidRDefault="007A10E8" w:rsidP="00E83F05">
            <w:pPr>
              <w:pStyle w:val="af6"/>
              <w:spacing w:after="0"/>
              <w:ind w:leftChars="0" w:left="0"/>
              <w:jc w:val="both"/>
            </w:pPr>
            <w:hyperlink w:anchor="模块ID" w:history="1">
              <w:r w:rsidR="00DD5131" w:rsidRPr="002D4799">
                <w:rPr>
                  <w:rStyle w:val="af4"/>
                  <w:rFonts w:ascii="Microsoft YaHei UI" w:hAnsi="Microsoft YaHei UI Light"/>
                </w:rPr>
                <w:t>模块ID</w:t>
              </w:r>
            </w:hyperlink>
          </w:p>
        </w:tc>
      </w:tr>
      <w:tr w:rsidR="00DD5131" w14:paraId="365117D5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2A459367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ameId</w:t>
            </w:r>
          </w:p>
        </w:tc>
        <w:tc>
          <w:tcPr>
            <w:tcW w:w="1276" w:type="dxa"/>
            <w:vAlign w:val="center"/>
          </w:tcPr>
          <w:p w14:paraId="4A34AEAF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vAlign w:val="center"/>
          </w:tcPr>
          <w:p w14:paraId="621E485D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3ECAFAFE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vAlign w:val="center"/>
          </w:tcPr>
          <w:p w14:paraId="0C0BA8A2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游戏ID</w:t>
            </w:r>
          </w:p>
        </w:tc>
      </w:tr>
      <w:tr w:rsidR="00DD5131" w14:paraId="6D87EEC7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600C1D12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loginIds</w:t>
            </w:r>
          </w:p>
        </w:tc>
        <w:tc>
          <w:tcPr>
            <w:tcW w:w="1276" w:type="dxa"/>
            <w:vAlign w:val="center"/>
          </w:tcPr>
          <w:p w14:paraId="4BC41B72" w14:textId="77777777" w:rsidR="00DD5131" w:rsidRPr="00F02D08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list&lt;</w:t>
            </w:r>
            <w:r w:rsidRPr="00F02D08">
              <w:t>string</w:t>
            </w:r>
            <w:r>
              <w:t>&gt;</w:t>
            </w:r>
          </w:p>
        </w:tc>
        <w:tc>
          <w:tcPr>
            <w:tcW w:w="709" w:type="dxa"/>
            <w:vAlign w:val="center"/>
          </w:tcPr>
          <w:p w14:paraId="3D5DD16F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709" w:type="dxa"/>
            <w:vAlign w:val="center"/>
          </w:tcPr>
          <w:p w14:paraId="5338742D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37CDCEEB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用户登录ID列表</w:t>
            </w:r>
          </w:p>
        </w:tc>
      </w:tr>
      <w:tr w:rsidR="00DD5131" w14:paraId="06D3237E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12E0273B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orderId</w:t>
            </w:r>
          </w:p>
        </w:tc>
        <w:tc>
          <w:tcPr>
            <w:tcW w:w="1276" w:type="dxa"/>
            <w:vAlign w:val="center"/>
          </w:tcPr>
          <w:p w14:paraId="3C4DBB4E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09" w:type="dxa"/>
            <w:vAlign w:val="center"/>
          </w:tcPr>
          <w:p w14:paraId="0D177402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9" w:type="dxa"/>
            <w:vAlign w:val="center"/>
          </w:tcPr>
          <w:p w14:paraId="57CA2DF1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02515FC1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1D686A">
              <w:rPr>
                <w:rFonts w:hint="eastAsia"/>
              </w:rPr>
              <w:t>注单</w:t>
            </w:r>
            <w:r w:rsidRPr="001D686A">
              <w:t>ID</w:t>
            </w:r>
          </w:p>
        </w:tc>
      </w:tr>
      <w:tr w:rsidR="00DD5131" w14:paraId="09A8B26E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6D054AFA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o</w:t>
            </w:r>
            <w:r>
              <w:t>rderIds</w:t>
            </w:r>
          </w:p>
        </w:tc>
        <w:tc>
          <w:tcPr>
            <w:tcW w:w="1276" w:type="dxa"/>
            <w:vAlign w:val="center"/>
          </w:tcPr>
          <w:p w14:paraId="7F1A3E1C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list&lt;long&gt;</w:t>
            </w:r>
          </w:p>
        </w:tc>
        <w:tc>
          <w:tcPr>
            <w:tcW w:w="709" w:type="dxa"/>
            <w:vAlign w:val="center"/>
          </w:tcPr>
          <w:p w14:paraId="2CCDBF6B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709" w:type="dxa"/>
            <w:vAlign w:val="center"/>
          </w:tcPr>
          <w:p w14:paraId="6C354076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51F6F1D7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1D686A">
              <w:rPr>
                <w:rFonts w:hint="eastAsia"/>
              </w:rPr>
              <w:t>注单</w:t>
            </w:r>
            <w:r w:rsidRPr="001D686A">
              <w:t>ID</w:t>
            </w:r>
            <w:r>
              <w:t>列表</w:t>
            </w:r>
          </w:p>
        </w:tc>
      </w:tr>
      <w:tr w:rsidR="00DD5131" w14:paraId="0B3F35E9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27D1D9F7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a</w:t>
            </w:r>
            <w:r>
              <w:t>gentLoginId</w:t>
            </w:r>
          </w:p>
        </w:tc>
        <w:tc>
          <w:tcPr>
            <w:tcW w:w="1276" w:type="dxa"/>
            <w:vAlign w:val="center"/>
          </w:tcPr>
          <w:p w14:paraId="38A38E74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Align w:val="center"/>
          </w:tcPr>
          <w:p w14:paraId="759CDB0B" w14:textId="6254DFC4" w:rsidR="00DD5131" w:rsidRDefault="00842EBC" w:rsidP="00E83F05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1D8C2C36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2588C6CC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1D686A">
              <w:rPr>
                <w:rFonts w:hint="eastAsia"/>
              </w:rPr>
              <w:t>代理登录</w:t>
            </w:r>
            <w:r w:rsidRPr="001D686A">
              <w:t>ID</w:t>
            </w:r>
          </w:p>
        </w:tc>
      </w:tr>
      <w:tr w:rsidR="00DD5131" w:rsidRPr="00241380" w14:paraId="5B5A36AE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1303EF28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statuses</w:t>
            </w:r>
          </w:p>
        </w:tc>
        <w:tc>
          <w:tcPr>
            <w:tcW w:w="1276" w:type="dxa"/>
            <w:vAlign w:val="center"/>
          </w:tcPr>
          <w:p w14:paraId="18FA9E43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list&lt;int&gt;</w:t>
            </w:r>
          </w:p>
        </w:tc>
        <w:tc>
          <w:tcPr>
            <w:tcW w:w="709" w:type="dxa"/>
            <w:vAlign w:val="center"/>
          </w:tcPr>
          <w:p w14:paraId="619623D0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709" w:type="dxa"/>
            <w:vAlign w:val="center"/>
          </w:tcPr>
          <w:p w14:paraId="57E8DA99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5103" w:type="dxa"/>
            <w:vAlign w:val="center"/>
          </w:tcPr>
          <w:p w14:paraId="1B16F8F9" w14:textId="77777777" w:rsidR="00DD5131" w:rsidRPr="005A1984" w:rsidRDefault="007A10E8" w:rsidP="00E83F05">
            <w:pPr>
              <w:pStyle w:val="af6"/>
              <w:spacing w:after="0"/>
              <w:ind w:leftChars="0" w:left="0"/>
              <w:jc w:val="both"/>
            </w:pPr>
            <w:hyperlink w:anchor="注单状态" w:history="1">
              <w:r w:rsidR="00DD5131" w:rsidRPr="002D4799">
                <w:rPr>
                  <w:rStyle w:val="af4"/>
                  <w:rFonts w:ascii="Microsoft YaHei UI" w:hAnsi="Microsoft YaHei UI Light" w:hint="eastAsia"/>
                </w:rPr>
                <w:t>注单状态</w:t>
              </w:r>
            </w:hyperlink>
            <w:r w:rsidR="00DD5131" w:rsidRPr="002D4799">
              <w:rPr>
                <w:rFonts w:hint="eastAsia"/>
              </w:rPr>
              <w:t>列表</w:t>
            </w:r>
          </w:p>
        </w:tc>
      </w:tr>
      <w:tr w:rsidR="00DD5131" w:rsidRPr="00241380" w14:paraId="696CE9B9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2EF0A354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t</w:t>
            </w:r>
            <w:r>
              <w:t>ypeType</w:t>
            </w:r>
          </w:p>
        </w:tc>
        <w:tc>
          <w:tcPr>
            <w:tcW w:w="1276" w:type="dxa"/>
            <w:vAlign w:val="center"/>
          </w:tcPr>
          <w:p w14:paraId="60B6997E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Align w:val="center"/>
          </w:tcPr>
          <w:p w14:paraId="582B57A8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11CE9C8E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3E58A2DE" w14:textId="77777777" w:rsidR="00DD5131" w:rsidRDefault="00DD5131" w:rsidP="00DD5131">
            <w:pPr>
              <w:pStyle w:val="af6"/>
              <w:spacing w:after="0"/>
              <w:ind w:leftChars="0" w:left="0"/>
              <w:jc w:val="both"/>
            </w:pPr>
            <w:r w:rsidRPr="00DD5131">
              <w:rPr>
                <w:rFonts w:hint="eastAsia"/>
              </w:rPr>
              <w:t>时间类型：</w:t>
            </w:r>
            <w:r>
              <w:t xml:space="preserve">1. </w:t>
            </w:r>
            <w:r w:rsidRPr="00DD5131">
              <w:t>北京时间，2</w:t>
            </w:r>
            <w:r>
              <w:t xml:space="preserve">. </w:t>
            </w:r>
            <w:r w:rsidRPr="00DD5131">
              <w:t>美东时间</w:t>
            </w:r>
            <w:r>
              <w:rPr>
                <w:rFonts w:hint="eastAsia"/>
              </w:rPr>
              <w:t>(</w:t>
            </w:r>
            <w:r w:rsidRPr="00DD5131">
              <w:t>默认</w:t>
            </w:r>
            <w:r>
              <w:rPr>
                <w:rFonts w:hint="eastAsia"/>
              </w:rPr>
              <w:t>)</w:t>
            </w:r>
          </w:p>
        </w:tc>
      </w:tr>
      <w:tr w:rsidR="00DD5131" w:rsidRPr="00241380" w14:paraId="7F55FE19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124F5E90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bySettle</w:t>
            </w:r>
          </w:p>
        </w:tc>
        <w:tc>
          <w:tcPr>
            <w:tcW w:w="1276" w:type="dxa"/>
            <w:vAlign w:val="center"/>
          </w:tcPr>
          <w:p w14:paraId="09EB7390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bool</w:t>
            </w:r>
          </w:p>
        </w:tc>
        <w:tc>
          <w:tcPr>
            <w:tcW w:w="709" w:type="dxa"/>
            <w:vAlign w:val="center"/>
          </w:tcPr>
          <w:p w14:paraId="28BD0619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769FBC0E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 w:rsidRPr="005A1984">
              <w:t>否</w:t>
            </w:r>
          </w:p>
        </w:tc>
        <w:tc>
          <w:tcPr>
            <w:tcW w:w="5103" w:type="dxa"/>
            <w:vAlign w:val="center"/>
          </w:tcPr>
          <w:p w14:paraId="68FE5028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E535CA">
              <w:rPr>
                <w:rFonts w:hint="eastAsia"/>
              </w:rPr>
              <w:t>是否按结算时间查询</w:t>
            </w:r>
            <w:r w:rsidRPr="00E535CA">
              <w:t>;0,否(默认);1,是;</w:t>
            </w:r>
          </w:p>
        </w:tc>
      </w:tr>
      <w:tr w:rsidR="00DD5131" w:rsidRPr="00241380" w14:paraId="42E09651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2101F0AE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5A1984">
              <w:t>startTime</w:t>
            </w:r>
          </w:p>
        </w:tc>
        <w:tc>
          <w:tcPr>
            <w:tcW w:w="1276" w:type="dxa"/>
            <w:vAlign w:val="center"/>
          </w:tcPr>
          <w:p w14:paraId="627B16C1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 w:rsidRPr="005A1984">
              <w:t>date</w:t>
            </w:r>
          </w:p>
        </w:tc>
        <w:tc>
          <w:tcPr>
            <w:tcW w:w="709" w:type="dxa"/>
            <w:vAlign w:val="center"/>
          </w:tcPr>
          <w:p w14:paraId="2724D842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709" w:type="dxa"/>
            <w:vAlign w:val="center"/>
          </w:tcPr>
          <w:p w14:paraId="4B893644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69F3A3D2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5A1984">
              <w:t>开始时间</w:t>
            </w:r>
          </w:p>
        </w:tc>
      </w:tr>
      <w:tr w:rsidR="00DD5131" w:rsidRPr="009E717D" w14:paraId="4B9457CD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3CF371E6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5A1984">
              <w:t>endTime</w:t>
            </w:r>
          </w:p>
        </w:tc>
        <w:tc>
          <w:tcPr>
            <w:tcW w:w="1276" w:type="dxa"/>
            <w:vAlign w:val="center"/>
          </w:tcPr>
          <w:p w14:paraId="6265618A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 w:rsidRPr="005A1984">
              <w:t>date</w:t>
            </w:r>
          </w:p>
        </w:tc>
        <w:tc>
          <w:tcPr>
            <w:tcW w:w="709" w:type="dxa"/>
            <w:vAlign w:val="center"/>
          </w:tcPr>
          <w:p w14:paraId="665BD4EE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 w:rsidRPr="005A1984">
              <w:t>32</w:t>
            </w:r>
          </w:p>
        </w:tc>
        <w:tc>
          <w:tcPr>
            <w:tcW w:w="709" w:type="dxa"/>
            <w:vAlign w:val="center"/>
          </w:tcPr>
          <w:p w14:paraId="6C049A95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103" w:type="dxa"/>
            <w:vAlign w:val="center"/>
          </w:tcPr>
          <w:p w14:paraId="07AB2418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5A1984">
              <w:t>截止时间</w:t>
            </w:r>
          </w:p>
        </w:tc>
      </w:tr>
      <w:tr w:rsidR="00DD5131" w:rsidRPr="009E717D" w14:paraId="1461DBC7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14F93E53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p</w:t>
            </w:r>
            <w:r>
              <w:t>ageIndex</w:t>
            </w:r>
          </w:p>
        </w:tc>
        <w:tc>
          <w:tcPr>
            <w:tcW w:w="1276" w:type="dxa"/>
            <w:vAlign w:val="center"/>
          </w:tcPr>
          <w:p w14:paraId="38D8AA61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vAlign w:val="center"/>
          </w:tcPr>
          <w:p w14:paraId="6B0D15DD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700CBC30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339C75D9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页码</w:t>
            </w:r>
            <w:r>
              <w:rPr>
                <w:rFonts w:hint="eastAsia"/>
              </w:rPr>
              <w:t xml:space="preserve"> (默认:</w:t>
            </w:r>
            <w:r>
              <w:t xml:space="preserve"> 1)</w:t>
            </w:r>
          </w:p>
        </w:tc>
      </w:tr>
      <w:tr w:rsidR="00DD5131" w:rsidRPr="009E717D" w14:paraId="734577E1" w14:textId="77777777" w:rsidTr="00DD5131">
        <w:trPr>
          <w:trHeight w:val="340"/>
        </w:trPr>
        <w:tc>
          <w:tcPr>
            <w:tcW w:w="1211" w:type="dxa"/>
            <w:vAlign w:val="center"/>
          </w:tcPr>
          <w:p w14:paraId="093921E3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276" w:type="dxa"/>
            <w:vAlign w:val="center"/>
          </w:tcPr>
          <w:p w14:paraId="6FD5A49B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709" w:type="dxa"/>
            <w:vAlign w:val="center"/>
          </w:tcPr>
          <w:p w14:paraId="7218AF6A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380E5EEF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103" w:type="dxa"/>
            <w:vAlign w:val="center"/>
          </w:tcPr>
          <w:p w14:paraId="1A5CC02F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每页呈现的记录数量</w:t>
            </w:r>
            <w:r>
              <w:rPr>
                <w:rFonts w:hint="eastAsia"/>
              </w:rPr>
              <w:t xml:space="preserve"> </w:t>
            </w:r>
            <w:r>
              <w:t>(默认</w:t>
            </w:r>
            <w:r>
              <w:rPr>
                <w:rFonts w:hint="eastAsia"/>
              </w:rPr>
              <w:t>:</w:t>
            </w:r>
            <w:r>
              <w:t xml:space="preserve"> 15)</w:t>
            </w:r>
          </w:p>
        </w:tc>
      </w:tr>
    </w:tbl>
    <w:p w14:paraId="4B14E467" w14:textId="77777777" w:rsidR="00DD5131" w:rsidRDefault="00DD5131" w:rsidP="00DD5131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</w:p>
    <w:p w14:paraId="7B8B3262" w14:textId="77777777" w:rsidR="00DD5131" w:rsidRDefault="00DD5131" w:rsidP="00DD5131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0D05FD"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365"/>
        <w:gridCol w:w="1838"/>
        <w:gridCol w:w="660"/>
        <w:gridCol w:w="4448"/>
      </w:tblGrid>
      <w:tr w:rsidR="00DD5131" w14:paraId="4C2436B9" w14:textId="77777777" w:rsidTr="00E83F05">
        <w:trPr>
          <w:trHeight w:val="454"/>
        </w:trPr>
        <w:tc>
          <w:tcPr>
            <w:tcW w:w="2062" w:type="dxa"/>
            <w:gridSpan w:val="2"/>
            <w:shd w:val="clear" w:color="auto" w:fill="DEE7EC"/>
            <w:vAlign w:val="center"/>
          </w:tcPr>
          <w:p w14:paraId="2618DA2E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1838" w:type="dxa"/>
            <w:shd w:val="clear" w:color="auto" w:fill="DEE7EC"/>
            <w:vAlign w:val="center"/>
          </w:tcPr>
          <w:p w14:paraId="2276E4DD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60" w:type="dxa"/>
            <w:shd w:val="clear" w:color="auto" w:fill="DEE7EC"/>
            <w:vAlign w:val="center"/>
          </w:tcPr>
          <w:p w14:paraId="4636B712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448" w:type="dxa"/>
            <w:shd w:val="clear" w:color="auto" w:fill="DEE7EC"/>
            <w:vAlign w:val="center"/>
          </w:tcPr>
          <w:p w14:paraId="3C19FDA3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DD5131" w14:paraId="6BE3F2F9" w14:textId="77777777" w:rsidTr="00E83F05">
        <w:trPr>
          <w:trHeight w:val="454"/>
        </w:trPr>
        <w:tc>
          <w:tcPr>
            <w:tcW w:w="697" w:type="dxa"/>
            <w:vMerge w:val="restart"/>
            <w:vAlign w:val="center"/>
          </w:tcPr>
          <w:p w14:paraId="24542F40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365" w:type="dxa"/>
            <w:vAlign w:val="center"/>
          </w:tcPr>
          <w:p w14:paraId="4CA56E22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Items</w:t>
            </w:r>
          </w:p>
        </w:tc>
        <w:tc>
          <w:tcPr>
            <w:tcW w:w="1838" w:type="dxa"/>
            <w:vAlign w:val="center"/>
          </w:tcPr>
          <w:p w14:paraId="017EFDED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list&lt;object&gt;</w:t>
            </w:r>
          </w:p>
        </w:tc>
        <w:tc>
          <w:tcPr>
            <w:tcW w:w="660" w:type="dxa"/>
            <w:vAlign w:val="center"/>
          </w:tcPr>
          <w:p w14:paraId="7FE00BF7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4448" w:type="dxa"/>
            <w:vAlign w:val="center"/>
          </w:tcPr>
          <w:p w14:paraId="5137FCA4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864A02">
              <w:rPr>
                <w:rFonts w:hint="eastAsia"/>
              </w:rPr>
              <w:t>注单列表</w:t>
            </w:r>
          </w:p>
        </w:tc>
      </w:tr>
      <w:tr w:rsidR="00DD5131" w14:paraId="4BE89A31" w14:textId="77777777" w:rsidTr="00E83F05">
        <w:trPr>
          <w:trHeight w:val="454"/>
        </w:trPr>
        <w:tc>
          <w:tcPr>
            <w:tcW w:w="697" w:type="dxa"/>
            <w:vMerge/>
            <w:vAlign w:val="center"/>
          </w:tcPr>
          <w:p w14:paraId="22ED1AAB" w14:textId="77777777" w:rsidR="00DD5131" w:rsidRDefault="00DD5131" w:rsidP="00E83F05">
            <w:pPr>
              <w:pStyle w:val="af6"/>
              <w:ind w:leftChars="0" w:left="0"/>
              <w:jc w:val="both"/>
            </w:pPr>
          </w:p>
        </w:tc>
        <w:tc>
          <w:tcPr>
            <w:tcW w:w="1365" w:type="dxa"/>
            <w:vAlign w:val="center"/>
          </w:tcPr>
          <w:p w14:paraId="7D24CE49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total</w:t>
            </w:r>
          </w:p>
        </w:tc>
        <w:tc>
          <w:tcPr>
            <w:tcW w:w="1838" w:type="dxa"/>
            <w:vAlign w:val="center"/>
          </w:tcPr>
          <w:p w14:paraId="080AC141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60" w:type="dxa"/>
            <w:vAlign w:val="center"/>
          </w:tcPr>
          <w:p w14:paraId="1FA4A279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4448" w:type="dxa"/>
            <w:vAlign w:val="center"/>
          </w:tcPr>
          <w:p w14:paraId="09F9B6DB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匹配条件的</w:t>
            </w:r>
            <w:r>
              <w:rPr>
                <w:rFonts w:hint="eastAsia"/>
              </w:rPr>
              <w:t>记录总数</w:t>
            </w:r>
          </w:p>
        </w:tc>
      </w:tr>
      <w:tr w:rsidR="00DD5131" w14:paraId="3E1EB1E6" w14:textId="77777777" w:rsidTr="00E83F05">
        <w:trPr>
          <w:trHeight w:val="454"/>
        </w:trPr>
        <w:tc>
          <w:tcPr>
            <w:tcW w:w="697" w:type="dxa"/>
            <w:vMerge/>
            <w:vAlign w:val="center"/>
          </w:tcPr>
          <w:p w14:paraId="35703134" w14:textId="77777777" w:rsidR="00DD5131" w:rsidRDefault="00DD5131" w:rsidP="00E83F05">
            <w:pPr>
              <w:pStyle w:val="af6"/>
              <w:ind w:leftChars="0" w:left="0"/>
              <w:jc w:val="both"/>
            </w:pPr>
          </w:p>
        </w:tc>
        <w:tc>
          <w:tcPr>
            <w:tcW w:w="1365" w:type="dxa"/>
            <w:vAlign w:val="center"/>
          </w:tcPr>
          <w:p w14:paraId="2C1C64D8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pageIndex</w:t>
            </w:r>
          </w:p>
        </w:tc>
        <w:tc>
          <w:tcPr>
            <w:tcW w:w="1838" w:type="dxa"/>
            <w:vAlign w:val="center"/>
          </w:tcPr>
          <w:p w14:paraId="58557AD9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60" w:type="dxa"/>
            <w:vAlign w:val="center"/>
          </w:tcPr>
          <w:p w14:paraId="6256C281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4448" w:type="dxa"/>
            <w:vAlign w:val="center"/>
          </w:tcPr>
          <w:p w14:paraId="3570A961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页码</w:t>
            </w:r>
          </w:p>
        </w:tc>
      </w:tr>
      <w:tr w:rsidR="00DD5131" w14:paraId="51CAA4A1" w14:textId="77777777" w:rsidTr="00E83F05">
        <w:trPr>
          <w:trHeight w:val="454"/>
        </w:trPr>
        <w:tc>
          <w:tcPr>
            <w:tcW w:w="697" w:type="dxa"/>
            <w:vMerge/>
            <w:vAlign w:val="center"/>
          </w:tcPr>
          <w:p w14:paraId="3A9B9F38" w14:textId="77777777" w:rsidR="00DD5131" w:rsidRDefault="00DD5131" w:rsidP="00E83F05">
            <w:pPr>
              <w:pStyle w:val="af6"/>
              <w:ind w:leftChars="0" w:left="0"/>
              <w:jc w:val="both"/>
            </w:pPr>
          </w:p>
        </w:tc>
        <w:tc>
          <w:tcPr>
            <w:tcW w:w="1365" w:type="dxa"/>
            <w:vAlign w:val="center"/>
          </w:tcPr>
          <w:p w14:paraId="7F37F8F0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pageSize</w:t>
            </w:r>
          </w:p>
        </w:tc>
        <w:tc>
          <w:tcPr>
            <w:tcW w:w="1838" w:type="dxa"/>
            <w:vAlign w:val="center"/>
          </w:tcPr>
          <w:p w14:paraId="215607F9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60" w:type="dxa"/>
            <w:vAlign w:val="center"/>
          </w:tcPr>
          <w:p w14:paraId="7C7CADCD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32</w:t>
            </w:r>
          </w:p>
        </w:tc>
        <w:tc>
          <w:tcPr>
            <w:tcW w:w="4448" w:type="dxa"/>
            <w:vAlign w:val="center"/>
          </w:tcPr>
          <w:p w14:paraId="56248336" w14:textId="77777777" w:rsidR="00DD5131" w:rsidRPr="005E36D6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分页大小</w:t>
            </w:r>
          </w:p>
        </w:tc>
      </w:tr>
      <w:tr w:rsidR="00DD5131" w14:paraId="1EBF859F" w14:textId="77777777" w:rsidTr="00E83F05">
        <w:trPr>
          <w:trHeight w:val="454"/>
        </w:trPr>
        <w:tc>
          <w:tcPr>
            <w:tcW w:w="697" w:type="dxa"/>
            <w:vMerge/>
            <w:vAlign w:val="center"/>
          </w:tcPr>
          <w:p w14:paraId="661A918C" w14:textId="77777777" w:rsidR="00DD5131" w:rsidRDefault="00DD5131" w:rsidP="00E83F05">
            <w:pPr>
              <w:pStyle w:val="af6"/>
              <w:ind w:leftChars="0" w:left="0"/>
              <w:jc w:val="both"/>
            </w:pPr>
          </w:p>
        </w:tc>
        <w:tc>
          <w:tcPr>
            <w:tcW w:w="1365" w:type="dxa"/>
            <w:vAlign w:val="center"/>
          </w:tcPr>
          <w:p w14:paraId="244E98A1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etag</w:t>
            </w:r>
          </w:p>
        </w:tc>
        <w:tc>
          <w:tcPr>
            <w:tcW w:w="1838" w:type="dxa"/>
            <w:vAlign w:val="center"/>
          </w:tcPr>
          <w:p w14:paraId="76421A1F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60" w:type="dxa"/>
            <w:vAlign w:val="center"/>
          </w:tcPr>
          <w:p w14:paraId="60F11BF5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4448" w:type="dxa"/>
            <w:vAlign w:val="center"/>
          </w:tcPr>
          <w:p w14:paraId="1CCA7A38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864A02">
              <w:t>ETag标记(缓存加速)</w:t>
            </w:r>
          </w:p>
        </w:tc>
      </w:tr>
      <w:tr w:rsidR="00DD5131" w14:paraId="63AB770E" w14:textId="77777777" w:rsidTr="00E83F05">
        <w:trPr>
          <w:trHeight w:val="454"/>
        </w:trPr>
        <w:tc>
          <w:tcPr>
            <w:tcW w:w="697" w:type="dxa"/>
            <w:vMerge/>
            <w:vAlign w:val="center"/>
          </w:tcPr>
          <w:p w14:paraId="3475DEFB" w14:textId="77777777" w:rsidR="00DD5131" w:rsidRDefault="00DD5131" w:rsidP="00E83F05">
            <w:pPr>
              <w:pStyle w:val="af6"/>
              <w:ind w:leftChars="0" w:left="0"/>
              <w:jc w:val="both"/>
            </w:pPr>
          </w:p>
        </w:tc>
        <w:tc>
          <w:tcPr>
            <w:tcW w:w="1365" w:type="dxa"/>
            <w:vAlign w:val="center"/>
          </w:tcPr>
          <w:p w14:paraId="28F82232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stats</w:t>
            </w:r>
          </w:p>
        </w:tc>
        <w:tc>
          <w:tcPr>
            <w:tcW w:w="1838" w:type="dxa"/>
            <w:vAlign w:val="center"/>
          </w:tcPr>
          <w:p w14:paraId="524497ED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t>object</w:t>
            </w:r>
          </w:p>
        </w:tc>
        <w:tc>
          <w:tcPr>
            <w:tcW w:w="660" w:type="dxa"/>
            <w:vAlign w:val="center"/>
          </w:tcPr>
          <w:p w14:paraId="2C854F0B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4448" w:type="dxa"/>
            <w:vAlign w:val="center"/>
          </w:tcPr>
          <w:p w14:paraId="11361AB6" w14:textId="77777777" w:rsidR="00DD5131" w:rsidRPr="005A1984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864A02">
              <w:rPr>
                <w:rFonts w:hint="eastAsia"/>
              </w:rPr>
              <w:t>小计信息</w:t>
            </w:r>
          </w:p>
        </w:tc>
      </w:tr>
    </w:tbl>
    <w:p w14:paraId="4403441B" w14:textId="77777777" w:rsidR="00DD5131" w:rsidRDefault="00DD5131" w:rsidP="00DD5131">
      <w:pPr>
        <w:pStyle w:val="af9"/>
        <w:spacing w:before="120" w:after="0" w:line="240" w:lineRule="auto"/>
        <w:ind w:left="528"/>
        <w:rPr>
          <w:lang w:eastAsia="zh-Hans"/>
        </w:rPr>
      </w:pPr>
      <w:r w:rsidRPr="00821388">
        <w:rPr>
          <w:rFonts w:hint="eastAsia"/>
          <w:lang w:eastAsia="zh-Hans"/>
        </w:rPr>
        <w:t>items</w:t>
      </w:r>
      <w:r w:rsidRPr="00821388"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762"/>
        <w:gridCol w:w="972"/>
        <w:gridCol w:w="821"/>
        <w:gridCol w:w="5453"/>
      </w:tblGrid>
      <w:tr w:rsidR="00DD5131" w14:paraId="445AE1CC" w14:textId="77777777" w:rsidTr="00E83F05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4C58887D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lastRenderedPageBreak/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7B790497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6CB2053F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4802D6A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DD5131" w14:paraId="004CAEAA" w14:textId="77777777" w:rsidTr="00E83F05">
        <w:trPr>
          <w:trHeight w:val="454"/>
        </w:trPr>
        <w:tc>
          <w:tcPr>
            <w:tcW w:w="1353" w:type="dxa"/>
            <w:vAlign w:val="center"/>
          </w:tcPr>
          <w:p w14:paraId="6D9521FA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uid</w:t>
            </w:r>
          </w:p>
        </w:tc>
        <w:tc>
          <w:tcPr>
            <w:tcW w:w="992" w:type="dxa"/>
            <w:vAlign w:val="center"/>
          </w:tcPr>
          <w:p w14:paraId="0D456FFB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long</w:t>
            </w:r>
          </w:p>
        </w:tc>
        <w:tc>
          <w:tcPr>
            <w:tcW w:w="851" w:type="dxa"/>
            <w:vAlign w:val="center"/>
          </w:tcPr>
          <w:p w14:paraId="3BE5A2E9" w14:textId="77777777" w:rsidR="00DD5131" w:rsidRPr="00F7411A" w:rsidRDefault="00DD5131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64</w:t>
            </w:r>
          </w:p>
        </w:tc>
        <w:tc>
          <w:tcPr>
            <w:tcW w:w="5812" w:type="dxa"/>
            <w:vAlign w:val="center"/>
          </w:tcPr>
          <w:p w14:paraId="73A79D5B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用户ID</w:t>
            </w:r>
          </w:p>
        </w:tc>
      </w:tr>
      <w:tr w:rsidR="00DD5131" w:rsidRPr="00114D94" w14:paraId="380A5FE9" w14:textId="77777777" w:rsidTr="00E83F05">
        <w:trPr>
          <w:trHeight w:val="454"/>
        </w:trPr>
        <w:tc>
          <w:tcPr>
            <w:tcW w:w="1353" w:type="dxa"/>
            <w:vAlign w:val="center"/>
          </w:tcPr>
          <w:p w14:paraId="18D553F3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loginId</w:t>
            </w:r>
          </w:p>
        </w:tc>
        <w:tc>
          <w:tcPr>
            <w:tcW w:w="992" w:type="dxa"/>
            <w:vAlign w:val="center"/>
          </w:tcPr>
          <w:p w14:paraId="4B0260DA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string</w:t>
            </w:r>
          </w:p>
        </w:tc>
        <w:tc>
          <w:tcPr>
            <w:tcW w:w="851" w:type="dxa"/>
            <w:vAlign w:val="center"/>
          </w:tcPr>
          <w:p w14:paraId="354A6FA8" w14:textId="47CD324D" w:rsidR="00DD5131" w:rsidRPr="00F7411A" w:rsidRDefault="00842EBC" w:rsidP="00842EB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812" w:type="dxa"/>
            <w:vAlign w:val="center"/>
          </w:tcPr>
          <w:p w14:paraId="03AA51A2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用户登录ID</w:t>
            </w:r>
          </w:p>
        </w:tc>
      </w:tr>
      <w:tr w:rsidR="00DD5131" w:rsidRPr="00114D94" w14:paraId="7424AA24" w14:textId="77777777" w:rsidTr="00E83F05">
        <w:trPr>
          <w:trHeight w:val="454"/>
        </w:trPr>
        <w:tc>
          <w:tcPr>
            <w:tcW w:w="1353" w:type="dxa"/>
            <w:vAlign w:val="center"/>
          </w:tcPr>
          <w:p w14:paraId="010E3FFF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ymd</w:t>
            </w:r>
          </w:p>
        </w:tc>
        <w:tc>
          <w:tcPr>
            <w:tcW w:w="992" w:type="dxa"/>
            <w:vAlign w:val="center"/>
          </w:tcPr>
          <w:p w14:paraId="1AB9BEA7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string</w:t>
            </w:r>
          </w:p>
        </w:tc>
        <w:tc>
          <w:tcPr>
            <w:tcW w:w="851" w:type="dxa"/>
            <w:vAlign w:val="center"/>
          </w:tcPr>
          <w:p w14:paraId="62D3DC2B" w14:textId="77777777" w:rsidR="00DD5131" w:rsidRPr="00F7411A" w:rsidRDefault="00DD5131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16</w:t>
            </w:r>
          </w:p>
        </w:tc>
        <w:tc>
          <w:tcPr>
            <w:tcW w:w="5812" w:type="dxa"/>
            <w:vAlign w:val="center"/>
          </w:tcPr>
          <w:p w14:paraId="74B2383E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年月日(yyyy-MM-dd)</w:t>
            </w:r>
          </w:p>
        </w:tc>
      </w:tr>
      <w:tr w:rsidR="00DD5131" w:rsidRPr="00114D94" w14:paraId="2F4D11E1" w14:textId="77777777" w:rsidTr="00E83F05">
        <w:trPr>
          <w:trHeight w:val="454"/>
        </w:trPr>
        <w:tc>
          <w:tcPr>
            <w:tcW w:w="1353" w:type="dxa"/>
            <w:vAlign w:val="center"/>
          </w:tcPr>
          <w:p w14:paraId="3DA01E97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ordercount</w:t>
            </w:r>
          </w:p>
        </w:tc>
        <w:tc>
          <w:tcPr>
            <w:tcW w:w="992" w:type="dxa"/>
            <w:vAlign w:val="center"/>
          </w:tcPr>
          <w:p w14:paraId="42C255E8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int</w:t>
            </w:r>
          </w:p>
        </w:tc>
        <w:tc>
          <w:tcPr>
            <w:tcW w:w="851" w:type="dxa"/>
            <w:vAlign w:val="center"/>
          </w:tcPr>
          <w:p w14:paraId="346670F6" w14:textId="77777777" w:rsidR="00DD5131" w:rsidRPr="00F7411A" w:rsidRDefault="00DD5131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812" w:type="dxa"/>
            <w:vAlign w:val="center"/>
          </w:tcPr>
          <w:p w14:paraId="59085260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用户注单数量</w:t>
            </w:r>
          </w:p>
        </w:tc>
      </w:tr>
      <w:tr w:rsidR="00DD5131" w:rsidRPr="00114D94" w14:paraId="6380817B" w14:textId="77777777" w:rsidTr="00E83F05">
        <w:trPr>
          <w:trHeight w:val="454"/>
        </w:trPr>
        <w:tc>
          <w:tcPr>
            <w:tcW w:w="1353" w:type="dxa"/>
            <w:vAlign w:val="center"/>
          </w:tcPr>
          <w:p w14:paraId="3AB3B8E2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orderamount</w:t>
            </w:r>
          </w:p>
        </w:tc>
        <w:tc>
          <w:tcPr>
            <w:tcW w:w="992" w:type="dxa"/>
            <w:vAlign w:val="center"/>
          </w:tcPr>
          <w:p w14:paraId="1BC88F45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51" w:type="dxa"/>
            <w:vAlign w:val="center"/>
          </w:tcPr>
          <w:p w14:paraId="782D0362" w14:textId="77777777" w:rsidR="00DD5131" w:rsidRPr="00F7411A" w:rsidRDefault="00DD5131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812" w:type="dxa"/>
            <w:vAlign w:val="center"/>
          </w:tcPr>
          <w:p w14:paraId="71E7C514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注单金额</w:t>
            </w:r>
          </w:p>
        </w:tc>
      </w:tr>
      <w:tr w:rsidR="00DD5131" w:rsidRPr="00114D94" w14:paraId="05C6662F" w14:textId="77777777" w:rsidTr="00E83F05">
        <w:trPr>
          <w:trHeight w:val="454"/>
        </w:trPr>
        <w:tc>
          <w:tcPr>
            <w:tcW w:w="1353" w:type="dxa"/>
            <w:vAlign w:val="center"/>
          </w:tcPr>
          <w:p w14:paraId="53F43734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validorderamount</w:t>
            </w:r>
          </w:p>
        </w:tc>
        <w:tc>
          <w:tcPr>
            <w:tcW w:w="992" w:type="dxa"/>
            <w:vAlign w:val="center"/>
          </w:tcPr>
          <w:p w14:paraId="5AF6B8D4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51" w:type="dxa"/>
            <w:vAlign w:val="center"/>
          </w:tcPr>
          <w:p w14:paraId="461D8F48" w14:textId="77777777" w:rsidR="00DD5131" w:rsidRPr="00F7411A" w:rsidRDefault="00DD5131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812" w:type="dxa"/>
            <w:vAlign w:val="center"/>
          </w:tcPr>
          <w:p w14:paraId="770E9711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有效下注金额</w:t>
            </w:r>
          </w:p>
        </w:tc>
      </w:tr>
      <w:tr w:rsidR="00DD5131" w:rsidRPr="00114D94" w14:paraId="4F226E9E" w14:textId="77777777" w:rsidTr="00E83F05">
        <w:trPr>
          <w:trHeight w:val="454"/>
        </w:trPr>
        <w:tc>
          <w:tcPr>
            <w:tcW w:w="1353" w:type="dxa"/>
            <w:vAlign w:val="center"/>
          </w:tcPr>
          <w:p w14:paraId="274AC80E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validbetamount</w:t>
            </w:r>
          </w:p>
        </w:tc>
        <w:tc>
          <w:tcPr>
            <w:tcW w:w="992" w:type="dxa"/>
            <w:vAlign w:val="center"/>
          </w:tcPr>
          <w:p w14:paraId="7AE996A7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51" w:type="dxa"/>
            <w:vAlign w:val="center"/>
          </w:tcPr>
          <w:p w14:paraId="6E456F23" w14:textId="77777777" w:rsidR="00DD5131" w:rsidRPr="00F7411A" w:rsidRDefault="00DD5131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812" w:type="dxa"/>
            <w:vAlign w:val="center"/>
          </w:tcPr>
          <w:p w14:paraId="78C59643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打码量</w:t>
            </w:r>
          </w:p>
        </w:tc>
      </w:tr>
      <w:tr w:rsidR="00DD5131" w:rsidRPr="00114D94" w14:paraId="427EF26F" w14:textId="77777777" w:rsidTr="00E83F05">
        <w:trPr>
          <w:trHeight w:val="454"/>
        </w:trPr>
        <w:tc>
          <w:tcPr>
            <w:tcW w:w="1353" w:type="dxa"/>
            <w:vAlign w:val="center"/>
          </w:tcPr>
          <w:p w14:paraId="76FA7AFD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paymentamount</w:t>
            </w:r>
          </w:p>
        </w:tc>
        <w:tc>
          <w:tcPr>
            <w:tcW w:w="992" w:type="dxa"/>
            <w:vAlign w:val="center"/>
          </w:tcPr>
          <w:p w14:paraId="024D22B7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51" w:type="dxa"/>
            <w:vAlign w:val="center"/>
          </w:tcPr>
          <w:p w14:paraId="6439820C" w14:textId="77777777" w:rsidR="00DD5131" w:rsidRPr="00F7411A" w:rsidRDefault="00DD5131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812" w:type="dxa"/>
            <w:vAlign w:val="center"/>
          </w:tcPr>
          <w:p w14:paraId="0D3EEFB7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派彩总额</w:t>
            </w:r>
          </w:p>
        </w:tc>
      </w:tr>
    </w:tbl>
    <w:p w14:paraId="1B275395" w14:textId="77777777" w:rsidR="00DD5131" w:rsidRDefault="00DD5131" w:rsidP="00DD5131">
      <w:pPr>
        <w:pStyle w:val="af9"/>
        <w:spacing w:before="120" w:after="0" w:line="240" w:lineRule="auto"/>
        <w:ind w:left="528"/>
        <w:rPr>
          <w:lang w:eastAsia="zh-Hans"/>
        </w:rPr>
      </w:pPr>
      <w:r w:rsidRPr="00114D94">
        <w:rPr>
          <w:rFonts w:hint="eastAsia"/>
          <w:lang w:eastAsia="zh-Hans"/>
        </w:rPr>
        <w:t xml:space="preserve"> stats</w:t>
      </w:r>
      <w:r w:rsidRPr="00114D94">
        <w:rPr>
          <w:rFonts w:hint="eastAsia"/>
          <w:lang w:eastAsia="zh-Hans"/>
        </w:rPr>
        <w:t>元素属性描述</w:t>
      </w:r>
      <w:r w:rsidRPr="00114D94">
        <w:rPr>
          <w:rFonts w:hint="eastAsia"/>
          <w:lang w:eastAsia="zh-Hans"/>
        </w:rPr>
        <w:t xml:space="preserve">: 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794"/>
        <w:gridCol w:w="965"/>
        <w:gridCol w:w="821"/>
        <w:gridCol w:w="5428"/>
      </w:tblGrid>
      <w:tr w:rsidR="00DD5131" w14:paraId="67579117" w14:textId="77777777" w:rsidTr="00E83F05">
        <w:trPr>
          <w:trHeight w:val="454"/>
        </w:trPr>
        <w:tc>
          <w:tcPr>
            <w:tcW w:w="1794" w:type="dxa"/>
            <w:shd w:val="clear" w:color="auto" w:fill="DEE7EC"/>
            <w:vAlign w:val="center"/>
          </w:tcPr>
          <w:p w14:paraId="4EBE4B00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65" w:type="dxa"/>
            <w:shd w:val="clear" w:color="auto" w:fill="DEE7EC"/>
            <w:vAlign w:val="center"/>
          </w:tcPr>
          <w:p w14:paraId="755030F7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21" w:type="dxa"/>
            <w:shd w:val="clear" w:color="auto" w:fill="DEE7EC"/>
            <w:vAlign w:val="center"/>
          </w:tcPr>
          <w:p w14:paraId="20735823" w14:textId="77777777" w:rsidR="00DD5131" w:rsidRDefault="00DD5131" w:rsidP="00E83F0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428" w:type="dxa"/>
            <w:shd w:val="clear" w:color="auto" w:fill="DEE7EC"/>
            <w:vAlign w:val="center"/>
          </w:tcPr>
          <w:p w14:paraId="0408F97B" w14:textId="77777777" w:rsidR="00DD5131" w:rsidRDefault="00DD5131" w:rsidP="00E83F0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DD5131" w14:paraId="1AF7D68B" w14:textId="77777777" w:rsidTr="00E83F05">
        <w:trPr>
          <w:trHeight w:val="454"/>
        </w:trPr>
        <w:tc>
          <w:tcPr>
            <w:tcW w:w="1794" w:type="dxa"/>
            <w:vAlign w:val="center"/>
          </w:tcPr>
          <w:p w14:paraId="2565FC0B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ordercount</w:t>
            </w:r>
          </w:p>
        </w:tc>
        <w:tc>
          <w:tcPr>
            <w:tcW w:w="965" w:type="dxa"/>
            <w:vAlign w:val="center"/>
          </w:tcPr>
          <w:p w14:paraId="5482FFEC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int</w:t>
            </w:r>
          </w:p>
        </w:tc>
        <w:tc>
          <w:tcPr>
            <w:tcW w:w="821" w:type="dxa"/>
            <w:vAlign w:val="center"/>
          </w:tcPr>
          <w:p w14:paraId="40A0D6FA" w14:textId="77777777" w:rsidR="00DD5131" w:rsidRPr="00F7411A" w:rsidRDefault="00DD5131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75641147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用户注单数量</w:t>
            </w:r>
          </w:p>
        </w:tc>
      </w:tr>
      <w:tr w:rsidR="00DD5131" w:rsidRPr="00114D94" w14:paraId="12C5E387" w14:textId="77777777" w:rsidTr="00E83F05">
        <w:trPr>
          <w:trHeight w:val="454"/>
        </w:trPr>
        <w:tc>
          <w:tcPr>
            <w:tcW w:w="1794" w:type="dxa"/>
            <w:vAlign w:val="center"/>
          </w:tcPr>
          <w:p w14:paraId="30EE4ED1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orderamount</w:t>
            </w:r>
          </w:p>
        </w:tc>
        <w:tc>
          <w:tcPr>
            <w:tcW w:w="965" w:type="dxa"/>
            <w:vAlign w:val="center"/>
          </w:tcPr>
          <w:p w14:paraId="415263DE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21" w:type="dxa"/>
            <w:vAlign w:val="center"/>
          </w:tcPr>
          <w:p w14:paraId="10CE217B" w14:textId="77777777" w:rsidR="00DD5131" w:rsidRPr="00F7411A" w:rsidRDefault="00DD5131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4EE71964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注单金额</w:t>
            </w:r>
          </w:p>
        </w:tc>
      </w:tr>
      <w:tr w:rsidR="00DD5131" w:rsidRPr="00114D94" w14:paraId="00C5975C" w14:textId="77777777" w:rsidTr="00E83F05">
        <w:trPr>
          <w:trHeight w:val="454"/>
        </w:trPr>
        <w:tc>
          <w:tcPr>
            <w:tcW w:w="1794" w:type="dxa"/>
            <w:vAlign w:val="center"/>
          </w:tcPr>
          <w:p w14:paraId="4CB66F7C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validorderamount</w:t>
            </w:r>
          </w:p>
        </w:tc>
        <w:tc>
          <w:tcPr>
            <w:tcW w:w="965" w:type="dxa"/>
            <w:vAlign w:val="center"/>
          </w:tcPr>
          <w:p w14:paraId="0DDFBFCB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21" w:type="dxa"/>
            <w:vAlign w:val="center"/>
          </w:tcPr>
          <w:p w14:paraId="5BCD76C2" w14:textId="77777777" w:rsidR="00DD5131" w:rsidRPr="00F7411A" w:rsidRDefault="00DD5131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7451CA2A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有效下注金额</w:t>
            </w:r>
          </w:p>
        </w:tc>
      </w:tr>
      <w:tr w:rsidR="00DD5131" w:rsidRPr="00114D94" w14:paraId="16326332" w14:textId="77777777" w:rsidTr="00E83F05">
        <w:trPr>
          <w:trHeight w:val="454"/>
        </w:trPr>
        <w:tc>
          <w:tcPr>
            <w:tcW w:w="1794" w:type="dxa"/>
            <w:vAlign w:val="center"/>
          </w:tcPr>
          <w:p w14:paraId="374C5FB1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validbetamount</w:t>
            </w:r>
          </w:p>
        </w:tc>
        <w:tc>
          <w:tcPr>
            <w:tcW w:w="965" w:type="dxa"/>
            <w:vAlign w:val="center"/>
          </w:tcPr>
          <w:p w14:paraId="07FFD6C8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21" w:type="dxa"/>
            <w:vAlign w:val="center"/>
          </w:tcPr>
          <w:p w14:paraId="7CDF6E8D" w14:textId="77777777" w:rsidR="00DD5131" w:rsidRPr="00F7411A" w:rsidRDefault="00DD5131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22A10465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打码量</w:t>
            </w:r>
          </w:p>
        </w:tc>
      </w:tr>
      <w:tr w:rsidR="00DD5131" w:rsidRPr="00114D94" w14:paraId="220D3D4F" w14:textId="77777777" w:rsidTr="00E83F05">
        <w:trPr>
          <w:trHeight w:val="454"/>
        </w:trPr>
        <w:tc>
          <w:tcPr>
            <w:tcW w:w="1794" w:type="dxa"/>
            <w:vAlign w:val="center"/>
          </w:tcPr>
          <w:p w14:paraId="26143A1A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paymentamount</w:t>
            </w:r>
          </w:p>
        </w:tc>
        <w:tc>
          <w:tcPr>
            <w:tcW w:w="965" w:type="dxa"/>
            <w:vAlign w:val="center"/>
          </w:tcPr>
          <w:p w14:paraId="7105AF1D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float</w:t>
            </w:r>
          </w:p>
        </w:tc>
        <w:tc>
          <w:tcPr>
            <w:tcW w:w="821" w:type="dxa"/>
            <w:vAlign w:val="center"/>
          </w:tcPr>
          <w:p w14:paraId="021BEA2B" w14:textId="77777777" w:rsidR="00DD5131" w:rsidRPr="00F7411A" w:rsidRDefault="00DD5131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03F32634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派彩总额</w:t>
            </w:r>
          </w:p>
        </w:tc>
      </w:tr>
      <w:tr w:rsidR="00DD5131" w:rsidRPr="00114D94" w14:paraId="2EF5122B" w14:textId="77777777" w:rsidTr="00E83F05">
        <w:trPr>
          <w:trHeight w:val="454"/>
        </w:trPr>
        <w:tc>
          <w:tcPr>
            <w:tcW w:w="1794" w:type="dxa"/>
            <w:vAlign w:val="center"/>
          </w:tcPr>
          <w:p w14:paraId="70F5D4CE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usercount</w:t>
            </w:r>
          </w:p>
        </w:tc>
        <w:tc>
          <w:tcPr>
            <w:tcW w:w="965" w:type="dxa"/>
            <w:vAlign w:val="center"/>
          </w:tcPr>
          <w:p w14:paraId="21F1E0FB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int</w:t>
            </w:r>
          </w:p>
        </w:tc>
        <w:tc>
          <w:tcPr>
            <w:tcW w:w="821" w:type="dxa"/>
            <w:vAlign w:val="center"/>
          </w:tcPr>
          <w:p w14:paraId="5750BBE6" w14:textId="77777777" w:rsidR="00DD5131" w:rsidRPr="00F7411A" w:rsidRDefault="00DD5131" w:rsidP="00842EBC">
            <w:pPr>
              <w:pStyle w:val="af6"/>
              <w:spacing w:after="0"/>
              <w:ind w:leftChars="0" w:left="0"/>
              <w:jc w:val="center"/>
            </w:pPr>
            <w:r w:rsidRPr="00F7411A">
              <w:t>32</w:t>
            </w:r>
          </w:p>
        </w:tc>
        <w:tc>
          <w:tcPr>
            <w:tcW w:w="5428" w:type="dxa"/>
            <w:vAlign w:val="center"/>
          </w:tcPr>
          <w:p w14:paraId="4F4541AB" w14:textId="77777777" w:rsidR="00DD5131" w:rsidRPr="00F7411A" w:rsidRDefault="00DD5131" w:rsidP="00E83F05">
            <w:pPr>
              <w:pStyle w:val="af6"/>
              <w:spacing w:after="0"/>
              <w:ind w:leftChars="0" w:left="0"/>
              <w:jc w:val="both"/>
            </w:pPr>
            <w:r w:rsidRPr="00F7411A">
              <w:t>下注用户数</w:t>
            </w:r>
          </w:p>
        </w:tc>
      </w:tr>
    </w:tbl>
    <w:p w14:paraId="0AC6B552" w14:textId="77777777" w:rsidR="00DD5131" w:rsidRDefault="00DD5131" w:rsidP="00DD5131">
      <w:pPr>
        <w:pStyle w:val="af7"/>
        <w:ind w:left="504" w:right="240"/>
        <w:rPr>
          <w:rStyle w:val="af8"/>
          <w:position w:val="0"/>
          <w:bdr w:val="none" w:sz="0" w:space="0" w:color="auto"/>
          <w:shd w:val="clear" w:color="auto" w:fill="auto"/>
        </w:rPr>
      </w:pPr>
    </w:p>
    <w:p w14:paraId="0426B906" w14:textId="77777777" w:rsidR="00DD5131" w:rsidRPr="00BB42F4" w:rsidRDefault="00DD5131" w:rsidP="00DD5131">
      <w:pPr>
        <w:pStyle w:val="af7"/>
        <w:ind w:left="504" w:right="240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>
        <w:rPr>
          <w:rStyle w:val="af8"/>
          <w:position w:val="0"/>
          <w:bdr w:val="none" w:sz="0" w:space="0" w:color="auto"/>
          <w:shd w:val="clear" w:color="auto" w:fill="auto"/>
        </w:rPr>
        <w:t>post</w:t>
      </w:r>
      <w:r w:rsidRPr="00BB42F4">
        <w:rPr>
          <w:rStyle w:val="af8"/>
          <w:rFonts w:asciiTheme="minorHAnsi" w:hAnsiTheme="minorHAnsi" w:hint="eastAsia"/>
          <w:position w:val="0"/>
          <w:bdr w:val="none" w:sz="0" w:space="0" w:color="auto"/>
          <w:shd w:val="clear" w:color="auto" w:fill="auto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DD5131" w14:paraId="2A3F9111" w14:textId="77777777" w:rsidTr="00E83F05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5C94D16D" w14:textId="77777777" w:rsidR="00DD5131" w:rsidRPr="003924BB" w:rsidRDefault="00DD5131" w:rsidP="00E83F05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54332FEB" w14:textId="77777777" w:rsidR="00DD5131" w:rsidRPr="006C7279" w:rsidRDefault="00DD5131" w:rsidP="00E83F05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95701">
              <w:rPr>
                <w:rFonts w:ascii="Courier New" w:eastAsia="宋体" w:hAnsi="Courier New" w:cs="Courier New"/>
                <w:color w:val="4E9A06"/>
              </w:rPr>
              <w:t>3a3cb1e4-8bf4-4743-b6f0-aa995ca783aa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AC224BC" w14:textId="77777777" w:rsidR="00DD5131" w:rsidRPr="006C7279" w:rsidRDefault="00DD5131" w:rsidP="00E83F05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DD5131">
              <w:rPr>
                <w:rFonts w:ascii="Courier New" w:eastAsia="宋体" w:hAnsi="Courier New" w:cs="Courier New"/>
                <w:color w:val="4E9A06"/>
              </w:rPr>
              <w:t>open.bg.</w:t>
            </w:r>
            <w:r>
              <w:rPr>
                <w:rFonts w:ascii="Courier New" w:eastAsia="宋体" w:hAnsi="Courier New" w:cs="Courier New"/>
                <w:color w:val="4E9A06"/>
              </w:rPr>
              <w:t>egame</w:t>
            </w:r>
            <w:r w:rsidRPr="00DD5131">
              <w:rPr>
                <w:rFonts w:ascii="Courier New" w:eastAsia="宋体" w:hAnsi="Courier New" w:cs="Courier New"/>
                <w:color w:val="4E9A06"/>
              </w:rPr>
              <w:t>.user.order.sum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5081C63" w14:textId="77777777" w:rsidR="00DD5131" w:rsidRPr="006C7279" w:rsidRDefault="00DD5131" w:rsidP="00E83F05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</w:p>
          <w:p w14:paraId="7335BE81" w14:textId="77777777" w:rsidR="00DD5131" w:rsidRPr="003924BB" w:rsidRDefault="00DD5131" w:rsidP="00E83F05">
            <w:pPr>
              <w:pStyle w:val="af9"/>
              <w:spacing w:beforeLines="0" w:before="0" w:after="0"/>
              <w:ind w:leftChars="20" w:left="48" w:firstLineChars="203" w:firstLine="487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6FDA5212" w14:textId="77777777" w:rsidR="00DD5131" w:rsidRPr="006C7279" w:rsidRDefault="00DD5131" w:rsidP="00E83F05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a52e03d4-cc56-41d3-8b2f-7cd6a89061ec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58B7C72" w14:textId="77777777" w:rsidR="00DD5131" w:rsidRPr="006C7279" w:rsidRDefault="00DD5131" w:rsidP="00E83F05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sign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EC0565CD0C5A0A9E0E90713D098A1048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331D749" w14:textId="77777777" w:rsidR="00DD5131" w:rsidRDefault="00DD5131" w:rsidP="00E83F05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A1CFC5C" w14:textId="77777777" w:rsidR="00DD5131" w:rsidRPr="006C7279" w:rsidRDefault="00DD5131" w:rsidP="00E83F05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moduleId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>
              <w:rPr>
                <w:rFonts w:ascii="Courier New" w:eastAsia="宋体" w:hAnsi="Courier New" w:cs="Courier New"/>
                <w:color w:val="AD7FA8"/>
              </w:rPr>
              <w:t>2</w:t>
            </w:r>
            <w:r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250A448B" w14:textId="77777777" w:rsidR="00DD5131" w:rsidRDefault="00DD5131" w:rsidP="00E83F05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895701">
              <w:rPr>
                <w:rFonts w:ascii="Courier New" w:eastAsia="宋体" w:hAnsi="Courier New" w:cs="Courier New"/>
                <w:color w:val="204A87"/>
              </w:rPr>
              <w:t>bySettle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15F44A49" w14:textId="77777777" w:rsidR="00DD5131" w:rsidRPr="006C7279" w:rsidRDefault="00DD5131" w:rsidP="00E83F05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agentLoginId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>
              <w:rPr>
                <w:rFonts w:ascii="Courier New" w:eastAsia="宋体" w:hAnsi="Courier New" w:cs="Courier New"/>
                <w:color w:val="4E9A06"/>
              </w:rPr>
              <w:t>agent001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7D2986D" w14:textId="77777777" w:rsidR="00DD5131" w:rsidRPr="006C7279" w:rsidRDefault="00DD5131" w:rsidP="00E83F05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"startTime"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2018-06-16 15:01:40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, </w:t>
            </w:r>
          </w:p>
          <w:p w14:paraId="452E797F" w14:textId="77777777" w:rsidR="00DD5131" w:rsidRPr="006C7279" w:rsidRDefault="00DD5131" w:rsidP="00E83F05">
            <w:pPr>
              <w:pStyle w:val="af9"/>
              <w:spacing w:beforeLines="0" w:before="0" w:after="0"/>
              <w:ind w:leftChars="420" w:left="100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"endTime"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  <w:r w:rsidRPr="00864A02">
              <w:rPr>
                <w:rFonts w:ascii="Courier New" w:eastAsia="宋体" w:hAnsi="Courier New" w:cs="Courier New"/>
                <w:color w:val="4E9A06"/>
              </w:rPr>
              <w:t>2018-06-16 15:31:40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</w:t>
            </w:r>
          </w:p>
          <w:p w14:paraId="22F7C632" w14:textId="77777777" w:rsidR="00DD5131" w:rsidRPr="006C7279" w:rsidRDefault="00DD5131" w:rsidP="00E83F05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67B2377" w14:textId="77777777" w:rsidR="00DD5131" w:rsidRPr="006C7279" w:rsidRDefault="00DD5131" w:rsidP="00E83F05">
            <w:pPr>
              <w:pStyle w:val="af9"/>
              <w:spacing w:beforeLines="0" w:before="0" w:after="0"/>
              <w:ind w:left="52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0D0C41A8" w14:textId="77777777" w:rsidR="00DD5131" w:rsidRPr="006C7279" w:rsidRDefault="00DD5131" w:rsidP="00E83F0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63ACF424" w14:textId="77777777" w:rsidR="00DD5131" w:rsidRDefault="00DD5131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50845B01" w14:textId="038E3D89" w:rsidR="00270DB5" w:rsidRDefault="00270DB5" w:rsidP="00270DB5">
      <w:pPr>
        <w:pStyle w:val="af2"/>
        <w:ind w:left="480" w:right="240"/>
      </w:pPr>
      <w:bookmarkStart w:id="70" w:name="_Toc29317719"/>
      <w:r>
        <w:rPr>
          <w:rFonts w:hint="eastAsia"/>
          <w:lang w:eastAsia="zh-Hans"/>
        </w:rPr>
        <w:lastRenderedPageBreak/>
        <w:t>获取注单详情地址</w:t>
      </w:r>
      <w:bookmarkEnd w:id="70"/>
    </w:p>
    <w:p w14:paraId="00A41D71" w14:textId="77777777" w:rsidR="00270DB5" w:rsidRDefault="00270DB5" w:rsidP="00270DB5">
      <w:pPr>
        <w:pStyle w:val="af7"/>
        <w:ind w:left="504" w:right="240"/>
      </w:pPr>
      <w:r>
        <w:rPr>
          <w:rFonts w:hint="eastAsia"/>
        </w:rPr>
        <w:t>接口地址</w:t>
      </w:r>
    </w:p>
    <w:p w14:paraId="330A36FE" w14:textId="345CDEE3" w:rsidR="00270DB5" w:rsidRDefault="007574FD" w:rsidP="00270DB5">
      <w:pPr>
        <w:pStyle w:val="af6"/>
        <w:spacing w:before="200" w:after="120"/>
        <w:ind w:leftChars="200" w:left="480"/>
        <w:rPr>
          <w:rStyle w:val="af8"/>
        </w:rPr>
      </w:pPr>
      <w:r w:rsidRPr="007574FD">
        <w:rPr>
          <w:rStyle w:val="af8"/>
        </w:rPr>
        <w:t>open.sn.game.order.detail.url.get</w:t>
      </w:r>
    </w:p>
    <w:p w14:paraId="29EC77EE" w14:textId="77777777" w:rsidR="00270DB5" w:rsidRPr="00944A0B" w:rsidRDefault="00270DB5" w:rsidP="00270DB5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82"/>
        <w:gridCol w:w="991"/>
        <w:gridCol w:w="848"/>
        <w:gridCol w:w="706"/>
        <w:gridCol w:w="5081"/>
      </w:tblGrid>
      <w:tr w:rsidR="00270DB5" w14:paraId="089CC234" w14:textId="77777777" w:rsidTr="004607B4">
        <w:trPr>
          <w:trHeight w:val="454"/>
        </w:trPr>
        <w:tc>
          <w:tcPr>
            <w:tcW w:w="1382" w:type="dxa"/>
            <w:shd w:val="clear" w:color="auto" w:fill="DEE7EC"/>
            <w:vAlign w:val="center"/>
          </w:tcPr>
          <w:p w14:paraId="6FC1B9A4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1" w:type="dxa"/>
            <w:shd w:val="clear" w:color="auto" w:fill="DEE7EC"/>
            <w:vAlign w:val="center"/>
          </w:tcPr>
          <w:p w14:paraId="75FBB868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8" w:type="dxa"/>
            <w:shd w:val="clear" w:color="auto" w:fill="DEE7EC"/>
            <w:vAlign w:val="center"/>
          </w:tcPr>
          <w:p w14:paraId="54DE5EB2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6" w:type="dxa"/>
            <w:shd w:val="clear" w:color="auto" w:fill="DEE7EC"/>
            <w:vAlign w:val="center"/>
          </w:tcPr>
          <w:p w14:paraId="71E3C8AC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081" w:type="dxa"/>
            <w:shd w:val="clear" w:color="auto" w:fill="DEE7EC"/>
            <w:vAlign w:val="center"/>
          </w:tcPr>
          <w:p w14:paraId="4A9671E9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270DB5" w14:paraId="6650671D" w14:textId="77777777" w:rsidTr="004607B4">
        <w:trPr>
          <w:trHeight w:val="454"/>
        </w:trPr>
        <w:tc>
          <w:tcPr>
            <w:tcW w:w="1382" w:type="dxa"/>
            <w:vAlign w:val="center"/>
          </w:tcPr>
          <w:p w14:paraId="00D2EE1B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1" w:type="dxa"/>
            <w:vAlign w:val="center"/>
          </w:tcPr>
          <w:p w14:paraId="3705318A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  <w:vAlign w:val="center"/>
          </w:tcPr>
          <w:p w14:paraId="5D4A49A8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6" w:type="dxa"/>
            <w:vAlign w:val="center"/>
          </w:tcPr>
          <w:p w14:paraId="05F8A520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2EE3701A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270DB5" w14:paraId="1930658B" w14:textId="77777777" w:rsidTr="004607B4">
        <w:trPr>
          <w:trHeight w:val="454"/>
        </w:trPr>
        <w:tc>
          <w:tcPr>
            <w:tcW w:w="1382" w:type="dxa"/>
            <w:vAlign w:val="center"/>
          </w:tcPr>
          <w:p w14:paraId="3590C34A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91" w:type="dxa"/>
            <w:vAlign w:val="center"/>
          </w:tcPr>
          <w:p w14:paraId="0DA0BC1D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6A5D49EC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6" w:type="dxa"/>
            <w:vAlign w:val="center"/>
          </w:tcPr>
          <w:p w14:paraId="17E9D514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00A01ACA" w14:textId="60928272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Pr="00270DB5">
              <w:rPr>
                <w:rFonts w:hint="eastAsia"/>
                <w:sz w:val="15"/>
                <w:szCs w:val="15"/>
              </w:rPr>
              <w:t>sign</w:t>
            </w:r>
            <w:r w:rsidRPr="00270DB5">
              <w:rPr>
                <w:sz w:val="15"/>
                <w:szCs w:val="15"/>
              </w:rPr>
              <w:t>=md5(random+sn+orderId+gameId+secretKey)</w:t>
            </w:r>
          </w:p>
        </w:tc>
      </w:tr>
      <w:tr w:rsidR="00270DB5" w14:paraId="65023801" w14:textId="77777777" w:rsidTr="004607B4">
        <w:trPr>
          <w:trHeight w:val="454"/>
        </w:trPr>
        <w:tc>
          <w:tcPr>
            <w:tcW w:w="1382" w:type="dxa"/>
            <w:vAlign w:val="center"/>
          </w:tcPr>
          <w:p w14:paraId="70B434C6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1" w:type="dxa"/>
            <w:vAlign w:val="center"/>
          </w:tcPr>
          <w:p w14:paraId="4C598CDF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48" w:type="dxa"/>
            <w:vAlign w:val="center"/>
          </w:tcPr>
          <w:p w14:paraId="227E2FB0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6" w:type="dxa"/>
            <w:vAlign w:val="center"/>
          </w:tcPr>
          <w:p w14:paraId="5DF84342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81" w:type="dxa"/>
            <w:vAlign w:val="center"/>
          </w:tcPr>
          <w:p w14:paraId="18393064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270DB5" w14:paraId="5FBCD6C4" w14:textId="77777777" w:rsidTr="004607B4">
        <w:trPr>
          <w:trHeight w:val="454"/>
        </w:trPr>
        <w:tc>
          <w:tcPr>
            <w:tcW w:w="1382" w:type="dxa"/>
            <w:vAlign w:val="center"/>
          </w:tcPr>
          <w:p w14:paraId="61B69488" w14:textId="2DC6A2B9" w:rsidR="00270DB5" w:rsidRPr="00A64914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orderId</w:t>
            </w:r>
          </w:p>
        </w:tc>
        <w:tc>
          <w:tcPr>
            <w:tcW w:w="991" w:type="dxa"/>
            <w:vAlign w:val="center"/>
          </w:tcPr>
          <w:p w14:paraId="346D1B32" w14:textId="560F897A" w:rsidR="00270DB5" w:rsidRPr="00A64914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848" w:type="dxa"/>
            <w:vAlign w:val="center"/>
          </w:tcPr>
          <w:p w14:paraId="58B91552" w14:textId="2B5DB26D" w:rsidR="00270DB5" w:rsidRPr="00A64914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6" w:type="dxa"/>
            <w:vAlign w:val="center"/>
          </w:tcPr>
          <w:p w14:paraId="4F73C18E" w14:textId="2D8DB852" w:rsidR="00270DB5" w:rsidRPr="00A64914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081" w:type="dxa"/>
            <w:vAlign w:val="center"/>
          </w:tcPr>
          <w:p w14:paraId="26D54B77" w14:textId="5E4674F4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注单ID</w:t>
            </w:r>
          </w:p>
        </w:tc>
      </w:tr>
      <w:tr w:rsidR="00270DB5" w14:paraId="761FE1DB" w14:textId="77777777" w:rsidTr="004607B4">
        <w:trPr>
          <w:trHeight w:val="454"/>
        </w:trPr>
        <w:tc>
          <w:tcPr>
            <w:tcW w:w="1382" w:type="dxa"/>
            <w:vAlign w:val="center"/>
          </w:tcPr>
          <w:p w14:paraId="6A88026E" w14:textId="273E2DA0" w:rsidR="00270DB5" w:rsidRDefault="00270DB5" w:rsidP="00270DB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g</w:t>
            </w:r>
            <w:r>
              <w:t>ameId</w:t>
            </w:r>
          </w:p>
        </w:tc>
        <w:tc>
          <w:tcPr>
            <w:tcW w:w="991" w:type="dxa"/>
            <w:vAlign w:val="center"/>
          </w:tcPr>
          <w:p w14:paraId="7ED21F02" w14:textId="380DF3DE" w:rsidR="00270DB5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848" w:type="dxa"/>
            <w:vAlign w:val="center"/>
          </w:tcPr>
          <w:p w14:paraId="5DFC82E4" w14:textId="345DE0B4" w:rsidR="00270DB5" w:rsidRDefault="007574FD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6" w:type="dxa"/>
            <w:vAlign w:val="center"/>
          </w:tcPr>
          <w:p w14:paraId="3B3645B6" w14:textId="65146254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081" w:type="dxa"/>
            <w:vAlign w:val="center"/>
          </w:tcPr>
          <w:p w14:paraId="2C1D2BA3" w14:textId="33000078" w:rsidR="00270DB5" w:rsidRDefault="007574FD" w:rsidP="007574FD">
            <w:pPr>
              <w:pStyle w:val="af6"/>
              <w:spacing w:after="0"/>
              <w:ind w:leftChars="0" w:left="0"/>
              <w:jc w:val="both"/>
            </w:pPr>
            <w:r w:rsidRPr="007574FD">
              <w:rPr>
                <w:rFonts w:hint="eastAsia"/>
              </w:rPr>
              <w:t>参见</w:t>
            </w:r>
            <w:r w:rsidRPr="007574FD">
              <w:t xml:space="preserve">: </w:t>
            </w:r>
            <w:hyperlink w:anchor="BG电游游戏列表" w:history="1">
              <w:r w:rsidRPr="007574FD">
                <w:rPr>
                  <w:rStyle w:val="af4"/>
                  <w:rFonts w:ascii="Microsoft YaHei UI" w:hAnsi="Microsoft YaHei UI Light"/>
                </w:rPr>
                <w:t>游戏ID</w:t>
              </w:r>
            </w:hyperlink>
          </w:p>
        </w:tc>
      </w:tr>
      <w:tr w:rsidR="00270DB5" w:rsidRPr="00270DB5" w14:paraId="4A66597B" w14:textId="77777777" w:rsidTr="004607B4">
        <w:trPr>
          <w:trHeight w:val="454"/>
        </w:trPr>
        <w:tc>
          <w:tcPr>
            <w:tcW w:w="1382" w:type="dxa"/>
            <w:vAlign w:val="center"/>
          </w:tcPr>
          <w:p w14:paraId="40288000" w14:textId="4F52EB68" w:rsidR="00270DB5" w:rsidRPr="00270DB5" w:rsidRDefault="00270DB5" w:rsidP="004607B4">
            <w:pPr>
              <w:pStyle w:val="af6"/>
              <w:spacing w:after="0"/>
              <w:ind w:leftChars="0" w:left="0"/>
              <w:jc w:val="both"/>
              <w:rPr>
                <w:strike/>
                <w:color w:val="C4C4C4" w:themeColor="accent1" w:themeTint="40"/>
              </w:rPr>
            </w:pPr>
            <w:r w:rsidRPr="00270DB5">
              <w:rPr>
                <w:strike/>
                <w:color w:val="C4C4C4" w:themeColor="accent1" w:themeTint="40"/>
              </w:rPr>
              <w:t>locale</w:t>
            </w:r>
          </w:p>
        </w:tc>
        <w:tc>
          <w:tcPr>
            <w:tcW w:w="991" w:type="dxa"/>
            <w:vAlign w:val="center"/>
          </w:tcPr>
          <w:p w14:paraId="6CC35A23" w14:textId="77777777" w:rsidR="00270DB5" w:rsidRPr="00270DB5" w:rsidRDefault="00270DB5" w:rsidP="004607B4">
            <w:pPr>
              <w:pStyle w:val="af6"/>
              <w:spacing w:after="0"/>
              <w:ind w:leftChars="0" w:left="0"/>
              <w:jc w:val="center"/>
              <w:rPr>
                <w:strike/>
                <w:color w:val="C4C4C4" w:themeColor="accent1" w:themeTint="40"/>
              </w:rPr>
            </w:pPr>
            <w:r w:rsidRPr="00270DB5">
              <w:rPr>
                <w:rFonts w:hint="eastAsia"/>
                <w:strike/>
                <w:color w:val="C4C4C4" w:themeColor="accent1" w:themeTint="40"/>
              </w:rPr>
              <w:t>s</w:t>
            </w:r>
            <w:r w:rsidRPr="00270DB5">
              <w:rPr>
                <w:strike/>
                <w:color w:val="C4C4C4" w:themeColor="accent1" w:themeTint="40"/>
              </w:rPr>
              <w:t>tring</w:t>
            </w:r>
          </w:p>
        </w:tc>
        <w:tc>
          <w:tcPr>
            <w:tcW w:w="848" w:type="dxa"/>
            <w:vAlign w:val="center"/>
          </w:tcPr>
          <w:p w14:paraId="1D65DE43" w14:textId="77777777" w:rsidR="00270DB5" w:rsidRPr="00270DB5" w:rsidRDefault="00270DB5" w:rsidP="004607B4">
            <w:pPr>
              <w:pStyle w:val="af6"/>
              <w:spacing w:after="0"/>
              <w:ind w:leftChars="0" w:left="0"/>
              <w:jc w:val="center"/>
              <w:rPr>
                <w:strike/>
                <w:color w:val="C4C4C4" w:themeColor="accent1" w:themeTint="40"/>
              </w:rPr>
            </w:pPr>
            <w:r w:rsidRPr="00270DB5">
              <w:rPr>
                <w:strike/>
                <w:color w:val="C4C4C4" w:themeColor="accent1" w:themeTint="40"/>
              </w:rPr>
              <w:t>32</w:t>
            </w:r>
          </w:p>
        </w:tc>
        <w:tc>
          <w:tcPr>
            <w:tcW w:w="706" w:type="dxa"/>
            <w:vAlign w:val="center"/>
          </w:tcPr>
          <w:p w14:paraId="680C7965" w14:textId="77777777" w:rsidR="00270DB5" w:rsidRPr="00270DB5" w:rsidRDefault="00270DB5" w:rsidP="004607B4">
            <w:pPr>
              <w:pStyle w:val="af6"/>
              <w:spacing w:after="0"/>
              <w:ind w:leftChars="0" w:left="0"/>
              <w:jc w:val="center"/>
              <w:rPr>
                <w:strike/>
                <w:color w:val="C4C4C4" w:themeColor="accent1" w:themeTint="40"/>
              </w:rPr>
            </w:pPr>
            <w:r w:rsidRPr="00270DB5">
              <w:rPr>
                <w:strike/>
                <w:color w:val="C4C4C4" w:themeColor="accent1" w:themeTint="40"/>
              </w:rPr>
              <w:t>否</w:t>
            </w:r>
          </w:p>
        </w:tc>
        <w:tc>
          <w:tcPr>
            <w:tcW w:w="5081" w:type="dxa"/>
            <w:vAlign w:val="center"/>
          </w:tcPr>
          <w:p w14:paraId="4199F55A" w14:textId="4E9B357D" w:rsidR="00270DB5" w:rsidRPr="00270DB5" w:rsidRDefault="00270DB5" w:rsidP="004607B4">
            <w:pPr>
              <w:pStyle w:val="af6"/>
              <w:spacing w:after="0"/>
              <w:ind w:leftChars="0" w:left="0"/>
              <w:jc w:val="both"/>
              <w:rPr>
                <w:strike/>
                <w:color w:val="C4C4C4" w:themeColor="accent1" w:themeTint="40"/>
              </w:rPr>
            </w:pPr>
            <w:r w:rsidRPr="00270DB5">
              <w:rPr>
                <w:rFonts w:hint="eastAsia"/>
                <w:strike/>
                <w:color w:val="C4C4C4" w:themeColor="accent1" w:themeTint="40"/>
              </w:rPr>
              <w:t>仅支持简体中文</w:t>
            </w:r>
          </w:p>
        </w:tc>
      </w:tr>
    </w:tbl>
    <w:p w14:paraId="5383B114" w14:textId="77777777" w:rsidR="00270DB5" w:rsidRDefault="00270DB5" w:rsidP="00270DB5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7E2D2D98" w14:textId="77777777" w:rsidR="00270DB5" w:rsidRPr="00944A0B" w:rsidRDefault="00270DB5" w:rsidP="00270DB5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270DB5" w14:paraId="6508D30C" w14:textId="77777777" w:rsidTr="004607B4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263B1E8D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450FC44A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08EA2626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19C63C6D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270DB5" w14:paraId="66241D1E" w14:textId="77777777" w:rsidTr="004607B4">
        <w:trPr>
          <w:trHeight w:val="454"/>
        </w:trPr>
        <w:tc>
          <w:tcPr>
            <w:tcW w:w="1353" w:type="dxa"/>
            <w:vAlign w:val="center"/>
          </w:tcPr>
          <w:p w14:paraId="1E956F11" w14:textId="77777777" w:rsidR="00270DB5" w:rsidRDefault="00270DB5" w:rsidP="004607B4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65D2B4BE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5F6CC77F" w14:textId="77777777" w:rsidR="00270DB5" w:rsidRDefault="00270DB5" w:rsidP="004607B4">
            <w:pPr>
              <w:pStyle w:val="af6"/>
              <w:spacing w:after="0"/>
              <w:ind w:leftChars="0" w:left="0"/>
              <w:jc w:val="center"/>
            </w:pPr>
            <w:r>
              <w:t>256</w:t>
            </w:r>
          </w:p>
        </w:tc>
        <w:tc>
          <w:tcPr>
            <w:tcW w:w="5812" w:type="dxa"/>
            <w:vAlign w:val="center"/>
          </w:tcPr>
          <w:p w14:paraId="6B2E313F" w14:textId="4F455DAC" w:rsidR="00270DB5" w:rsidRDefault="007574FD" w:rsidP="004607B4">
            <w:pPr>
              <w:pStyle w:val="af6"/>
              <w:spacing w:after="0"/>
              <w:ind w:leftChars="0" w:left="0"/>
              <w:jc w:val="both"/>
            </w:pPr>
            <w:r>
              <w:t>注单详情</w:t>
            </w:r>
            <w:r w:rsidR="00270DB5">
              <w:t>链接地址</w:t>
            </w:r>
          </w:p>
        </w:tc>
      </w:tr>
    </w:tbl>
    <w:p w14:paraId="127E0302" w14:textId="77777777" w:rsidR="00270DB5" w:rsidRDefault="00270DB5" w:rsidP="00270DB5">
      <w:pPr>
        <w:pStyle w:val="af7"/>
        <w:ind w:left="504" w:right="240"/>
        <w:rPr>
          <w:rStyle w:val="af8"/>
        </w:rPr>
      </w:pPr>
    </w:p>
    <w:p w14:paraId="074627EA" w14:textId="77777777" w:rsidR="00270DB5" w:rsidRPr="00944A0B" w:rsidRDefault="00270DB5" w:rsidP="00270DB5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08"/>
      </w:tblGrid>
      <w:tr w:rsidR="00270DB5" w14:paraId="406A1859" w14:textId="77777777" w:rsidTr="004607B4">
        <w:trPr>
          <w:trHeight w:val="499"/>
        </w:trPr>
        <w:tc>
          <w:tcPr>
            <w:tcW w:w="9008" w:type="dxa"/>
            <w:shd w:val="clear" w:color="auto" w:fill="FFFFFF" w:themeFill="background1"/>
            <w:vAlign w:val="center"/>
          </w:tcPr>
          <w:p w14:paraId="2975FAB9" w14:textId="77777777" w:rsidR="00270DB5" w:rsidRPr="001C71E3" w:rsidRDefault="00270DB5" w:rsidP="004607B4">
            <w:pPr>
              <w:shd w:val="clear" w:color="auto" w:fill="FFFFFF" w:themeFill="background1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2E206652" w14:textId="77777777" w:rsidR="00270DB5" w:rsidRPr="001C71E3" w:rsidRDefault="00270DB5" w:rsidP="004607B4">
            <w:pPr>
              <w:shd w:val="clear" w:color="auto" w:fill="FFFFFF" w:themeFill="background1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z w:val="18"/>
                <w:szCs w:val="18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ab/>
            </w:r>
            <w:r w:rsidRPr="001C71E3">
              <w:rPr>
                <w:rFonts w:ascii="Courier New" w:hAnsi="Courier New" w:cs="Courier New"/>
                <w:color w:val="204A87"/>
                <w:sz w:val="18"/>
                <w:szCs w:val="18"/>
              </w:rPr>
              <w:t>"id"</w:t>
            </w:r>
            <w:r w:rsidRPr="001C71E3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1C71E3">
              <w:rPr>
                <w:rFonts w:ascii="Courier New" w:hAnsi="Courier New" w:cs="Courier New"/>
                <w:color w:val="4E9A06"/>
                <w:sz w:val="18"/>
                <w:szCs w:val="18"/>
              </w:rPr>
              <w:t>"31bd5547-4eff-4122-8f40-76dfeb7c4ddc"</w:t>
            </w: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>,</w:t>
            </w:r>
          </w:p>
          <w:p w14:paraId="2C022CD6" w14:textId="522AEA3C" w:rsidR="00270DB5" w:rsidRPr="001C71E3" w:rsidRDefault="00270DB5" w:rsidP="004607B4">
            <w:pPr>
              <w:shd w:val="clear" w:color="auto" w:fill="FFFFFF" w:themeFill="background1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z w:val="18"/>
                <w:szCs w:val="18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ab/>
            </w:r>
            <w:r w:rsidRPr="001C71E3">
              <w:rPr>
                <w:rFonts w:ascii="Courier New" w:hAnsi="Courier New" w:cs="Courier New"/>
                <w:color w:val="204A87"/>
                <w:sz w:val="18"/>
                <w:szCs w:val="18"/>
              </w:rPr>
              <w:t>"method"</w:t>
            </w:r>
            <w:r w:rsidRPr="001C71E3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1C71E3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="007574FD" w:rsidRPr="007574FD">
              <w:rPr>
                <w:rFonts w:ascii="Courier New" w:hAnsi="Courier New" w:cs="Courier New"/>
                <w:color w:val="4E9A06"/>
                <w:sz w:val="18"/>
                <w:szCs w:val="18"/>
              </w:rPr>
              <w:t>open.sn.game.order.detail.url.get</w:t>
            </w:r>
            <w:r w:rsidRPr="001C71E3">
              <w:rPr>
                <w:rFonts w:ascii="Courier New" w:hAnsi="Courier New" w:cs="Courier New"/>
                <w:color w:val="4E9A06"/>
                <w:sz w:val="18"/>
                <w:szCs w:val="18"/>
              </w:rPr>
              <w:t>"</w:t>
            </w: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>,</w:t>
            </w:r>
          </w:p>
          <w:p w14:paraId="6A7EC76F" w14:textId="77777777" w:rsidR="00270DB5" w:rsidRPr="001C71E3" w:rsidRDefault="00270DB5" w:rsidP="004607B4">
            <w:pPr>
              <w:shd w:val="clear" w:color="auto" w:fill="FFFFFF" w:themeFill="background1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z w:val="18"/>
                <w:szCs w:val="18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ab/>
            </w:r>
            <w:r w:rsidRPr="001C71E3">
              <w:rPr>
                <w:rFonts w:ascii="Courier New" w:hAnsi="Courier New" w:cs="Courier New"/>
                <w:color w:val="204A87"/>
                <w:sz w:val="18"/>
                <w:szCs w:val="18"/>
              </w:rPr>
              <w:t>"params"</w:t>
            </w:r>
            <w:r w:rsidRPr="001C71E3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</w:rPr>
              <w:t>{</w:t>
            </w:r>
          </w:p>
          <w:p w14:paraId="1CB5E849" w14:textId="77777777" w:rsidR="00270DB5" w:rsidRPr="001C71E3" w:rsidRDefault="00270DB5" w:rsidP="004607B4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 xml:space="preserve">        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1C71E3">
              <w:rPr>
                <w:rFonts w:ascii="Courier New" w:eastAsia="宋体" w:hAnsi="Courier New" w:cs="Courier New"/>
                <w:color w:val="000000"/>
              </w:rPr>
              <w:t>:</w:t>
            </w:r>
            <w:r w:rsidRPr="001C71E3">
              <w:rPr>
                <w:rFonts w:ascii="Courier New" w:eastAsia="宋体" w:hAnsi="Courier New" w:cs="Courier New"/>
                <w:color w:val="4E9A06"/>
              </w:rPr>
              <w:t>"9062a7c1-ce61-440e-9864-d120fff26395"</w:t>
            </w: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>,</w:t>
            </w:r>
          </w:p>
          <w:p w14:paraId="099CEEC5" w14:textId="77777777" w:rsidR="00270DB5" w:rsidRPr="001C71E3" w:rsidRDefault="00270DB5" w:rsidP="004607B4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 xml:space="preserve">        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"sign"</w:t>
            </w:r>
            <w:r w:rsidRPr="001C71E3">
              <w:rPr>
                <w:rFonts w:ascii="Courier New" w:eastAsia="宋体" w:hAnsi="Courier New" w:cs="Courier New"/>
                <w:color w:val="000000"/>
              </w:rPr>
              <w:t>:</w:t>
            </w:r>
            <w:r w:rsidRPr="001C71E3">
              <w:rPr>
                <w:rFonts w:ascii="Courier New" w:eastAsia="宋体" w:hAnsi="Courier New" w:cs="Courier New"/>
                <w:color w:val="4E9A06"/>
              </w:rPr>
              <w:t>"96188E09F47080D6FEEEF6347E55767F"</w:t>
            </w: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>,</w:t>
            </w:r>
          </w:p>
          <w:p w14:paraId="6480C286" w14:textId="77777777" w:rsidR="00270DB5" w:rsidRPr="001C71E3" w:rsidRDefault="00270DB5" w:rsidP="004607B4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 xml:space="preserve">        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1C71E3">
              <w:rPr>
                <w:rFonts w:ascii="Courier New" w:eastAsia="宋体" w:hAnsi="Courier New" w:cs="Courier New"/>
                <w:color w:val="000000"/>
              </w:rPr>
              <w:t>:</w:t>
            </w:r>
            <w:r w:rsidRPr="001C71E3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>,</w:t>
            </w:r>
          </w:p>
          <w:p w14:paraId="4C1E270F" w14:textId="77777777" w:rsidR="007574FD" w:rsidRPr="001C71E3" w:rsidRDefault="007574FD" w:rsidP="007574FD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4E9A06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 xml:space="preserve">        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orderId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</w:t>
            </w:r>
            <w:r w:rsidRPr="001C71E3">
              <w:rPr>
                <w:rFonts w:ascii="Courier New" w:eastAsia="宋体" w:hAnsi="Courier New" w:cs="Courier New"/>
                <w:color w:val="000000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458110941</w:t>
            </w: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>,</w:t>
            </w:r>
          </w:p>
          <w:p w14:paraId="0FD1A716" w14:textId="12F65825" w:rsidR="00270DB5" w:rsidRPr="001C71E3" w:rsidRDefault="007574FD" w:rsidP="007574FD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 xml:space="preserve">        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gameId</w:t>
            </w:r>
            <w:r w:rsidRPr="001C71E3">
              <w:rPr>
                <w:rFonts w:ascii="Courier New" w:eastAsia="宋体" w:hAnsi="Courier New" w:cs="Courier New"/>
                <w:color w:val="204A87"/>
              </w:rPr>
              <w:t>"</w:t>
            </w:r>
            <w:r w:rsidRPr="001C71E3">
              <w:rPr>
                <w:rFonts w:ascii="Courier New" w:eastAsia="宋体" w:hAnsi="Courier New" w:cs="Courier New"/>
                <w:color w:val="000000"/>
              </w:rPr>
              <w:t>:</w:t>
            </w:r>
            <w:r>
              <w:rPr>
                <w:rFonts w:ascii="Courier New" w:eastAsia="宋体" w:hAnsi="Courier New" w:cs="Courier New"/>
                <w:color w:val="4E9A06"/>
              </w:rPr>
              <w:t>105</w:t>
            </w:r>
          </w:p>
          <w:p w14:paraId="7903B388" w14:textId="77777777" w:rsidR="00270DB5" w:rsidRPr="001C71E3" w:rsidRDefault="00270DB5" w:rsidP="004607B4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z w:val="18"/>
                <w:szCs w:val="18"/>
                <w:shd w:val="clear" w:color="auto" w:fill="FFFFFF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1E0B5F9F" w14:textId="77777777" w:rsidR="00270DB5" w:rsidRPr="001C71E3" w:rsidRDefault="00270DB5" w:rsidP="004607B4">
            <w:pPr>
              <w:shd w:val="clear" w:color="auto" w:fill="FFFFFF"/>
              <w:tabs>
                <w:tab w:val="left" w:pos="364"/>
                <w:tab w:val="left" w:pos="789"/>
              </w:tabs>
              <w:spacing w:line="300" w:lineRule="exact"/>
              <w:rPr>
                <w:rFonts w:ascii="Courier New" w:hAnsi="Courier New" w:cs="Courier New"/>
                <w:color w:val="729FCF"/>
                <w:sz w:val="18"/>
                <w:szCs w:val="18"/>
                <w:shd w:val="clear" w:color="auto" w:fill="FFFFFF"/>
              </w:rPr>
            </w:pPr>
            <w:r w:rsidRPr="001C71E3">
              <w:rPr>
                <w:rFonts w:ascii="Courier New" w:hAnsi="Courier New" w:cs="Courier New"/>
                <w:color w:val="729FCF"/>
                <w:sz w:val="18"/>
                <w:szCs w:val="18"/>
                <w:shd w:val="clear" w:color="auto" w:fill="FFFFFF"/>
              </w:rPr>
              <w:tab/>
            </w:r>
            <w:r w:rsidRPr="001C71E3">
              <w:rPr>
                <w:rFonts w:ascii="Courier New" w:hAnsi="Courier New" w:cs="Courier New"/>
                <w:color w:val="204A87"/>
                <w:sz w:val="18"/>
                <w:szCs w:val="18"/>
              </w:rPr>
              <w:t>"jsonrpc"</w:t>
            </w:r>
            <w:r w:rsidRPr="001C71E3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1C71E3">
              <w:rPr>
                <w:rFonts w:ascii="Courier New" w:hAnsi="Courier New" w:cs="Courier New"/>
                <w:color w:val="4E9A06"/>
                <w:sz w:val="18"/>
                <w:szCs w:val="18"/>
              </w:rPr>
              <w:t>"2.0"</w:t>
            </w:r>
          </w:p>
          <w:p w14:paraId="356009F0" w14:textId="77777777" w:rsidR="00270DB5" w:rsidRPr="007C35A5" w:rsidRDefault="00270DB5" w:rsidP="004607B4">
            <w:pPr>
              <w:pStyle w:val="af9"/>
              <w:spacing w:beforeLines="0" w:before="0" w:after="0" w:line="300" w:lineRule="exact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17"/>
                <w:szCs w:val="20"/>
                <w:shd w:val="clear" w:color="auto" w:fill="FFFFFF"/>
              </w:rPr>
            </w:pPr>
            <w:r w:rsidRPr="001C71E3">
              <w:rPr>
                <w:rFonts w:ascii="Courier New" w:eastAsia="宋体" w:hAnsi="Courier New" w:cs="Courier New"/>
                <w:color w:val="729FCF"/>
                <w:shd w:val="clear" w:color="auto" w:fill="FFFFFF"/>
              </w:rPr>
              <w:t>}</w:t>
            </w:r>
          </w:p>
        </w:tc>
      </w:tr>
    </w:tbl>
    <w:p w14:paraId="0BC64651" w14:textId="77777777" w:rsidR="00270DB5" w:rsidRDefault="00270DB5">
      <w:pPr>
        <w:spacing w:after="200" w:line="288" w:lineRule="auto"/>
        <w:rPr>
          <w:rFonts w:asciiTheme="majorHAnsi" w:eastAsia="Microsoft YaHei UI" w:hAnsiTheme="majorHAnsi" w:cstheme="majorBidi"/>
          <w:color w:val="262626" w:themeColor="text1" w:themeTint="D9"/>
          <w:sz w:val="32"/>
          <w:szCs w:val="20"/>
        </w:rPr>
      </w:pPr>
      <w:r>
        <w:br w:type="page"/>
      </w:r>
    </w:p>
    <w:p w14:paraId="7D1F0767" w14:textId="03A27DF1" w:rsidR="00264A96" w:rsidRDefault="00264A96" w:rsidP="00264A96">
      <w:pPr>
        <w:pStyle w:val="af1"/>
        <w:spacing w:after="240"/>
      </w:pPr>
      <w:bookmarkStart w:id="71" w:name="_Toc29317720"/>
      <w:r>
        <w:lastRenderedPageBreak/>
        <w:t>免转钱包</w:t>
      </w:r>
      <w:r w:rsidR="003A104C">
        <w:t>接口</w:t>
      </w:r>
      <w:bookmarkEnd w:id="71"/>
    </w:p>
    <w:p w14:paraId="2A6C0410" w14:textId="77777777" w:rsidR="00C80D88" w:rsidRDefault="00C80D88" w:rsidP="00C80D88">
      <w:pPr>
        <w:pStyle w:val="af2"/>
        <w:ind w:left="480" w:right="240"/>
      </w:pPr>
      <w:bookmarkStart w:id="72" w:name="_Toc29317721"/>
      <w:r w:rsidRPr="00C80D88">
        <w:rPr>
          <w:rFonts w:hint="eastAsia"/>
          <w:lang w:eastAsia="zh-Hans"/>
        </w:rPr>
        <w:t>余额</w:t>
      </w:r>
      <w:r w:rsidR="00A5285F">
        <w:rPr>
          <w:rFonts w:hint="eastAsia"/>
          <w:lang w:eastAsia="zh-Hans"/>
        </w:rPr>
        <w:t>查询</w:t>
      </w:r>
      <w:bookmarkEnd w:id="72"/>
    </w:p>
    <w:p w14:paraId="0CE4A738" w14:textId="77777777" w:rsidR="00C80D88" w:rsidRDefault="00C80D88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3AEFB4CF" w14:textId="77777777" w:rsidR="00C80D88" w:rsidRDefault="00C80D88" w:rsidP="00944A0B">
      <w:pPr>
        <w:pStyle w:val="af6"/>
        <w:spacing w:before="200" w:after="120"/>
        <w:ind w:leftChars="200" w:left="480"/>
        <w:rPr>
          <w:rStyle w:val="af8"/>
        </w:rPr>
      </w:pPr>
      <w:r w:rsidRPr="00C80D88">
        <w:rPr>
          <w:rStyle w:val="af8"/>
        </w:rPr>
        <w:t>open.operator.user.balance</w:t>
      </w:r>
    </w:p>
    <w:p w14:paraId="18F83C26" w14:textId="77777777" w:rsidR="00C80D88" w:rsidRPr="00944A0B" w:rsidRDefault="00C80D88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709"/>
        <w:gridCol w:w="5103"/>
      </w:tblGrid>
      <w:tr w:rsidR="00C80D88" w14:paraId="6346A603" w14:textId="77777777" w:rsidTr="00A7744C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6283435" w14:textId="77777777" w:rsidR="00C80D88" w:rsidRDefault="00C80D88" w:rsidP="00A7744C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4F6783C9" w14:textId="77777777" w:rsidR="00C80D88" w:rsidRDefault="00C80D8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51378824" w14:textId="77777777" w:rsidR="00C80D88" w:rsidRDefault="00C80D8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5A6EA9EA" w14:textId="77777777" w:rsidR="00C80D88" w:rsidRDefault="00C80D8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103" w:type="dxa"/>
            <w:shd w:val="clear" w:color="auto" w:fill="DEE7EC"/>
            <w:vAlign w:val="center"/>
          </w:tcPr>
          <w:p w14:paraId="627951DE" w14:textId="77777777" w:rsidR="00C80D88" w:rsidRDefault="00C80D88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C80D88" w14:paraId="75AEEE21" w14:textId="77777777" w:rsidTr="00A7744C">
        <w:trPr>
          <w:trHeight w:val="454"/>
        </w:trPr>
        <w:tc>
          <w:tcPr>
            <w:tcW w:w="1353" w:type="dxa"/>
            <w:vAlign w:val="center"/>
          </w:tcPr>
          <w:p w14:paraId="285B9E4D" w14:textId="77777777" w:rsidR="00C80D88" w:rsidRDefault="00C80D88" w:rsidP="00A7744C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2" w:type="dxa"/>
            <w:vAlign w:val="center"/>
          </w:tcPr>
          <w:p w14:paraId="5DD4C850" w14:textId="77777777" w:rsidR="00C80D88" w:rsidRDefault="00C80D8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14:paraId="471584D2" w14:textId="77777777" w:rsidR="00C80D88" w:rsidRDefault="00C80D8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1F954B60" w14:textId="77777777" w:rsidR="00C80D88" w:rsidRDefault="00C80D8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3D79689C" w14:textId="77777777" w:rsidR="00C80D88" w:rsidRDefault="00C80D88" w:rsidP="00A7744C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C80D88" w14:paraId="55393BC3" w14:textId="77777777" w:rsidTr="00A7744C">
        <w:trPr>
          <w:trHeight w:val="454"/>
        </w:trPr>
        <w:tc>
          <w:tcPr>
            <w:tcW w:w="1353" w:type="dxa"/>
            <w:vAlign w:val="center"/>
          </w:tcPr>
          <w:p w14:paraId="52F25070" w14:textId="77777777" w:rsidR="00C80D88" w:rsidRDefault="00C80D88" w:rsidP="00A7744C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92" w:type="dxa"/>
            <w:vAlign w:val="center"/>
          </w:tcPr>
          <w:p w14:paraId="3504BA9F" w14:textId="77777777" w:rsidR="00C80D88" w:rsidRDefault="00C80D88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117828C0" w14:textId="77777777" w:rsidR="00C80D88" w:rsidRDefault="00C80D8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9" w:type="dxa"/>
            <w:vAlign w:val="center"/>
          </w:tcPr>
          <w:p w14:paraId="49C01010" w14:textId="77777777" w:rsidR="00C80D88" w:rsidRDefault="00C80D8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68350622" w14:textId="77777777" w:rsidR="00C80D88" w:rsidRDefault="00C80D88" w:rsidP="00A7744C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Pr="00C80D88">
              <w:t>sign=md5(random+sn+loginId+secretKey)</w:t>
            </w:r>
          </w:p>
        </w:tc>
      </w:tr>
      <w:tr w:rsidR="00C80D88" w14:paraId="1BD83606" w14:textId="77777777" w:rsidTr="00A7744C">
        <w:trPr>
          <w:trHeight w:val="454"/>
        </w:trPr>
        <w:tc>
          <w:tcPr>
            <w:tcW w:w="1353" w:type="dxa"/>
            <w:vAlign w:val="center"/>
          </w:tcPr>
          <w:p w14:paraId="0FB699E2" w14:textId="77777777" w:rsidR="00C80D88" w:rsidRDefault="00C80D88" w:rsidP="00A7744C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6B3A381C" w14:textId="77777777" w:rsidR="00C80D88" w:rsidRDefault="00C80D88" w:rsidP="00A774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33876F2D" w14:textId="77777777" w:rsidR="00C80D88" w:rsidRDefault="00C80D8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6DC0E57D" w14:textId="77777777" w:rsidR="00C80D88" w:rsidRDefault="00C80D8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1C30EBF1" w14:textId="77777777" w:rsidR="00C80D88" w:rsidRDefault="00C80D88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6B304C" w14:paraId="0914754A" w14:textId="77777777" w:rsidTr="00A7744C">
        <w:trPr>
          <w:trHeight w:val="454"/>
        </w:trPr>
        <w:tc>
          <w:tcPr>
            <w:tcW w:w="1353" w:type="dxa"/>
            <w:vAlign w:val="center"/>
          </w:tcPr>
          <w:p w14:paraId="509D43DE" w14:textId="77777777" w:rsidR="006B304C" w:rsidRDefault="006B304C" w:rsidP="006B304C">
            <w:pPr>
              <w:pStyle w:val="af6"/>
              <w:spacing w:after="0"/>
              <w:ind w:leftChars="0" w:left="0"/>
              <w:jc w:val="both"/>
            </w:pPr>
            <w:r>
              <w:t>userId</w:t>
            </w:r>
          </w:p>
        </w:tc>
        <w:tc>
          <w:tcPr>
            <w:tcW w:w="992" w:type="dxa"/>
            <w:vAlign w:val="center"/>
          </w:tcPr>
          <w:p w14:paraId="3C4184A0" w14:textId="77777777" w:rsidR="006B304C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851" w:type="dxa"/>
            <w:vAlign w:val="center"/>
          </w:tcPr>
          <w:p w14:paraId="3889B3F5" w14:textId="77777777" w:rsidR="006B304C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15C9A2EF" w14:textId="77777777" w:rsidR="006B304C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737C77FF" w14:textId="77777777" w:rsidR="006B304C" w:rsidRDefault="006B304C" w:rsidP="006B30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用户ID</w:t>
            </w:r>
          </w:p>
        </w:tc>
      </w:tr>
      <w:tr w:rsidR="006B304C" w14:paraId="0D97188E" w14:textId="77777777" w:rsidTr="00A7744C">
        <w:trPr>
          <w:trHeight w:val="454"/>
        </w:trPr>
        <w:tc>
          <w:tcPr>
            <w:tcW w:w="1353" w:type="dxa"/>
            <w:vAlign w:val="center"/>
          </w:tcPr>
          <w:p w14:paraId="70E450E7" w14:textId="77777777" w:rsidR="006B304C" w:rsidRDefault="006B304C" w:rsidP="006B30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loginId</w:t>
            </w:r>
          </w:p>
        </w:tc>
        <w:tc>
          <w:tcPr>
            <w:tcW w:w="992" w:type="dxa"/>
            <w:vAlign w:val="center"/>
          </w:tcPr>
          <w:p w14:paraId="02009087" w14:textId="77777777" w:rsidR="006B304C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51" w:type="dxa"/>
            <w:vAlign w:val="center"/>
          </w:tcPr>
          <w:p w14:paraId="6AB54004" w14:textId="71F9DC23" w:rsidR="006B304C" w:rsidRDefault="00842EBC" w:rsidP="006B304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4665C367" w14:textId="77777777" w:rsidR="006B304C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vAlign w:val="center"/>
          </w:tcPr>
          <w:p w14:paraId="4906311E" w14:textId="77777777" w:rsidR="006B304C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A5285F">
              <w:rPr>
                <w:rFonts w:hint="eastAsia"/>
              </w:rPr>
              <w:t>用户登录ID</w:t>
            </w:r>
          </w:p>
        </w:tc>
      </w:tr>
    </w:tbl>
    <w:p w14:paraId="7895AC17" w14:textId="77777777" w:rsidR="00BA22BD" w:rsidRDefault="00BA22BD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20F7EA84" w14:textId="77777777" w:rsidR="00C80D88" w:rsidRPr="00944A0B" w:rsidRDefault="00C80D88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C80D88" w14:paraId="2B558DD0" w14:textId="77777777" w:rsidTr="00A7744C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61EC7CAE" w14:textId="77777777" w:rsidR="00C80D88" w:rsidRDefault="00C80D88" w:rsidP="00A7744C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4877F7ED" w14:textId="77777777" w:rsidR="00C80D88" w:rsidRDefault="00C80D8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3D6F1B56" w14:textId="77777777" w:rsidR="00C80D88" w:rsidRDefault="00C80D88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6A787CB8" w14:textId="77777777" w:rsidR="00C80D88" w:rsidRDefault="00C80D88" w:rsidP="00A774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C80D88" w14:paraId="76B4E6A1" w14:textId="77777777" w:rsidTr="00A7744C">
        <w:trPr>
          <w:trHeight w:val="454"/>
        </w:trPr>
        <w:tc>
          <w:tcPr>
            <w:tcW w:w="1353" w:type="dxa"/>
            <w:vAlign w:val="center"/>
          </w:tcPr>
          <w:p w14:paraId="0C2E3EC8" w14:textId="77777777" w:rsidR="00C80D88" w:rsidRDefault="00C80D88" w:rsidP="00A7744C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652B2671" w14:textId="77777777" w:rsidR="00C80D88" w:rsidRDefault="00A5285F" w:rsidP="00A7744C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51" w:type="dxa"/>
            <w:vAlign w:val="center"/>
          </w:tcPr>
          <w:p w14:paraId="436EA833" w14:textId="77777777" w:rsidR="00C80D88" w:rsidRDefault="00A5285F" w:rsidP="00A774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5812" w:type="dxa"/>
            <w:vAlign w:val="center"/>
          </w:tcPr>
          <w:p w14:paraId="07377CA1" w14:textId="77777777" w:rsidR="00C80D88" w:rsidRDefault="00A5285F" w:rsidP="00A7744C">
            <w:pPr>
              <w:pStyle w:val="af6"/>
              <w:spacing w:after="0"/>
              <w:ind w:leftChars="0" w:left="0"/>
              <w:jc w:val="both"/>
            </w:pPr>
            <w:r>
              <w:t>账户余额</w:t>
            </w:r>
          </w:p>
        </w:tc>
      </w:tr>
    </w:tbl>
    <w:p w14:paraId="1500ACE5" w14:textId="77777777" w:rsidR="00BA22BD" w:rsidRDefault="00BA22BD" w:rsidP="00944A0B">
      <w:pPr>
        <w:pStyle w:val="af7"/>
        <w:ind w:left="504" w:right="240"/>
        <w:rPr>
          <w:rStyle w:val="af8"/>
        </w:rPr>
      </w:pPr>
    </w:p>
    <w:p w14:paraId="55F59126" w14:textId="77777777" w:rsidR="00C80D88" w:rsidRPr="00944A0B" w:rsidRDefault="00C80D88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C80D88" w14:paraId="039BD317" w14:textId="77777777" w:rsidTr="00BA22BD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48CE5557" w14:textId="77777777" w:rsidR="00C80D88" w:rsidRPr="003924BB" w:rsidRDefault="00C80D88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2EACD215" w14:textId="77777777" w:rsidR="00C80D88" w:rsidRPr="006C7279" w:rsidRDefault="00C80D88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"2342msn"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704438D" w14:textId="77777777" w:rsidR="00C80D88" w:rsidRPr="006C7279" w:rsidRDefault="00C80D88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</w:t>
            </w:r>
            <w:r w:rsidR="00A5285F" w:rsidRPr="00D972EA">
              <w:rPr>
                <w:rFonts w:ascii="Courier New" w:eastAsia="宋体" w:hAnsi="Courier New" w:cs="Courier New"/>
                <w:color w:val="4E9A06"/>
              </w:rPr>
              <w:t>open.operator.user.balance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9A03C7C" w14:textId="77777777" w:rsidR="00C80D88" w:rsidRPr="006C7279" w:rsidRDefault="00C80D88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533D26BB" w14:textId="77777777" w:rsidR="00C80D88" w:rsidRPr="006C7279" w:rsidRDefault="00C80D88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"random"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"659c24ba"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C03AAEC" w14:textId="77777777" w:rsidR="00C80D88" w:rsidRPr="006C7279" w:rsidRDefault="00C80D88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A5285F" w:rsidRPr="00B03047">
              <w:rPr>
                <w:rFonts w:ascii="Courier New" w:eastAsia="宋体" w:hAnsi="Courier New" w:cs="Courier New"/>
                <w:color w:val="204A87"/>
              </w:rPr>
              <w:t>sign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"xxx"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3C11B84" w14:textId="77777777" w:rsidR="00C80D88" w:rsidRPr="006C7279" w:rsidRDefault="00C80D88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249737E" w14:textId="5A29AAB7" w:rsidR="00C80D88" w:rsidRPr="006C7279" w:rsidRDefault="00C80D88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"loginId"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"test"</w:t>
            </w:r>
          </w:p>
          <w:p w14:paraId="56E068C3" w14:textId="77777777" w:rsidR="00C80D88" w:rsidRPr="006C7279" w:rsidRDefault="00C80D88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A1FDF53" w14:textId="77777777" w:rsidR="00C80D88" w:rsidRPr="006C7279" w:rsidRDefault="00C80D88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33C765DE" w14:textId="77777777" w:rsidR="00C80D88" w:rsidRPr="006C7279" w:rsidRDefault="00C80D88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0BFDB9E1" w14:textId="77777777" w:rsidR="007B3F4D" w:rsidRPr="00944A0B" w:rsidRDefault="007B3F4D" w:rsidP="00944A0B">
      <w:pPr>
        <w:pStyle w:val="af7"/>
        <w:ind w:left="504" w:right="240"/>
      </w:pPr>
      <w:r w:rsidRPr="00944A0B">
        <w:t>Response</w:t>
      </w:r>
      <w:r w:rsidRPr="00944A0B">
        <w:rPr>
          <w:rFonts w:hint="eastAsia"/>
        </w:rPr>
        <w:t>示例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7B3F4D" w14:paraId="20A7FAC7" w14:textId="77777777" w:rsidTr="00BA22BD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1FD099C6" w14:textId="77777777" w:rsidR="007B3F4D" w:rsidRPr="006C7279" w:rsidRDefault="007B3F4D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 w:hint="eastAsia"/>
                <w:color w:val="800080"/>
                <w:lang w:eastAsia="zh-Hans"/>
              </w:rPr>
              <w:t>{"id":"001","result":888.66,"error":null,"jsonrpc":"2.0"}</w:t>
            </w:r>
          </w:p>
        </w:tc>
      </w:tr>
    </w:tbl>
    <w:p w14:paraId="674C6075" w14:textId="77777777" w:rsidR="00264A96" w:rsidRDefault="00264A96" w:rsidP="00264A96"/>
    <w:p w14:paraId="781D633C" w14:textId="77777777" w:rsidR="007B3F4D" w:rsidRDefault="007B3F4D">
      <w:pPr>
        <w:rPr>
          <w:rFonts w:eastAsia="Microsoft YaHei UI"/>
          <w:bCs/>
          <w:color w:val="9E3D22"/>
          <w:sz w:val="28"/>
          <w:szCs w:val="32"/>
          <w:lang w:eastAsia="zh-Hans"/>
        </w:rPr>
      </w:pPr>
      <w:r>
        <w:rPr>
          <w:lang w:eastAsia="zh-Hans"/>
        </w:rPr>
        <w:br w:type="page"/>
      </w:r>
    </w:p>
    <w:p w14:paraId="1A74E2DF" w14:textId="77777777" w:rsidR="00A5285F" w:rsidRDefault="00A5285F" w:rsidP="00A5285F">
      <w:pPr>
        <w:pStyle w:val="af2"/>
        <w:ind w:left="480" w:right="240"/>
      </w:pPr>
      <w:bookmarkStart w:id="73" w:name="_Toc29317722"/>
      <w:r>
        <w:rPr>
          <w:rFonts w:hint="eastAsia"/>
          <w:lang w:eastAsia="zh-Hans"/>
        </w:rPr>
        <w:lastRenderedPageBreak/>
        <w:t>下注扣款</w:t>
      </w:r>
      <w:bookmarkEnd w:id="73"/>
    </w:p>
    <w:p w14:paraId="1130320C" w14:textId="77777777" w:rsidR="00A5285F" w:rsidRDefault="00A5285F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00FCB035" w14:textId="77777777" w:rsidR="00A5285F" w:rsidRDefault="00A5285F" w:rsidP="00944A0B">
      <w:pPr>
        <w:pStyle w:val="af6"/>
        <w:spacing w:before="200" w:after="120"/>
        <w:ind w:leftChars="200" w:left="480"/>
        <w:rPr>
          <w:rStyle w:val="af8"/>
        </w:rPr>
      </w:pPr>
      <w:r>
        <w:rPr>
          <w:rStyle w:val="af8"/>
        </w:rPr>
        <w:t>open.operator.order.transfer</w:t>
      </w:r>
    </w:p>
    <w:p w14:paraId="79009D6B" w14:textId="77777777" w:rsidR="00CB4242" w:rsidRPr="00CB4242" w:rsidRDefault="00CB4242" w:rsidP="00944A0B">
      <w:pPr>
        <w:pStyle w:val="af7"/>
        <w:ind w:left="504" w:right="240"/>
      </w:pPr>
      <w:r w:rsidRPr="00CB4242">
        <w:rPr>
          <w:rFonts w:hint="eastAsia"/>
        </w:rPr>
        <w:t>接口说明</w:t>
      </w:r>
    </w:p>
    <w:p w14:paraId="27A40C9B" w14:textId="77777777" w:rsidR="00CB4242" w:rsidRPr="00CB4242" w:rsidRDefault="00CB4242" w:rsidP="00BA22BD">
      <w:pPr>
        <w:ind w:firstLine="518"/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</w:pPr>
      <w:r w:rsidRPr="00CB4242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该接口一次只能提交一个玩家的注单，如果一次提交多个注单，要么同时成功，要么同时失败</w:t>
      </w:r>
    </w:p>
    <w:p w14:paraId="5B84698D" w14:textId="77777777" w:rsidR="00A5285F" w:rsidRPr="00BA22BD" w:rsidRDefault="00A5285F" w:rsidP="00BA22BD">
      <w:pPr>
        <w:pStyle w:val="af7"/>
        <w:ind w:left="504" w:right="240"/>
      </w:pPr>
      <w:r w:rsidRPr="00BA22BD">
        <w:rPr>
          <w:rFonts w:hint="eastAsia"/>
        </w:rPr>
        <w:t>请求参数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265"/>
        <w:gridCol w:w="1343"/>
        <w:gridCol w:w="801"/>
        <w:gridCol w:w="660"/>
        <w:gridCol w:w="4925"/>
      </w:tblGrid>
      <w:tr w:rsidR="00A5285F" w14:paraId="203434B1" w14:textId="77777777" w:rsidTr="00160552">
        <w:trPr>
          <w:trHeight w:val="454"/>
        </w:trPr>
        <w:tc>
          <w:tcPr>
            <w:tcW w:w="1265" w:type="dxa"/>
            <w:shd w:val="clear" w:color="auto" w:fill="DEE7EC"/>
            <w:vAlign w:val="center"/>
          </w:tcPr>
          <w:p w14:paraId="01D23EDC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343" w:type="dxa"/>
            <w:shd w:val="clear" w:color="auto" w:fill="DEE7EC"/>
            <w:vAlign w:val="center"/>
          </w:tcPr>
          <w:p w14:paraId="79C24254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01" w:type="dxa"/>
            <w:shd w:val="clear" w:color="auto" w:fill="DEE7EC"/>
            <w:vAlign w:val="center"/>
          </w:tcPr>
          <w:p w14:paraId="2C778A81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60" w:type="dxa"/>
            <w:shd w:val="clear" w:color="auto" w:fill="DEE7EC"/>
            <w:vAlign w:val="center"/>
          </w:tcPr>
          <w:p w14:paraId="01093655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925" w:type="dxa"/>
            <w:shd w:val="clear" w:color="auto" w:fill="DEE7EC"/>
            <w:vAlign w:val="center"/>
          </w:tcPr>
          <w:p w14:paraId="59760895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A5285F" w14:paraId="7F3AD384" w14:textId="77777777" w:rsidTr="00160552">
        <w:trPr>
          <w:trHeight w:val="454"/>
        </w:trPr>
        <w:tc>
          <w:tcPr>
            <w:tcW w:w="1265" w:type="dxa"/>
            <w:vAlign w:val="center"/>
          </w:tcPr>
          <w:p w14:paraId="0DD63336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343" w:type="dxa"/>
            <w:vAlign w:val="center"/>
          </w:tcPr>
          <w:p w14:paraId="6D7747FA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01" w:type="dxa"/>
            <w:vAlign w:val="center"/>
          </w:tcPr>
          <w:p w14:paraId="141125DA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60" w:type="dxa"/>
            <w:vAlign w:val="center"/>
          </w:tcPr>
          <w:p w14:paraId="70E5E28D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25" w:type="dxa"/>
            <w:vAlign w:val="center"/>
          </w:tcPr>
          <w:p w14:paraId="3E312A91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A5285F" w14:paraId="5B74E3B2" w14:textId="77777777" w:rsidTr="00160552">
        <w:trPr>
          <w:trHeight w:val="454"/>
        </w:trPr>
        <w:tc>
          <w:tcPr>
            <w:tcW w:w="1265" w:type="dxa"/>
            <w:vAlign w:val="center"/>
          </w:tcPr>
          <w:p w14:paraId="0ED15CCD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343" w:type="dxa"/>
            <w:vAlign w:val="center"/>
          </w:tcPr>
          <w:p w14:paraId="10E1E30A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01" w:type="dxa"/>
            <w:vAlign w:val="center"/>
          </w:tcPr>
          <w:p w14:paraId="44CFC3CF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60" w:type="dxa"/>
            <w:vAlign w:val="center"/>
          </w:tcPr>
          <w:p w14:paraId="7197B97B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25" w:type="dxa"/>
            <w:vAlign w:val="center"/>
          </w:tcPr>
          <w:p w14:paraId="64B3A95B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Pr="00EA7C40">
              <w:rPr>
                <w:sz w:val="15"/>
                <w:szCs w:val="15"/>
              </w:rPr>
              <w:t>sign=md5(</w:t>
            </w:r>
            <w:r w:rsidR="00EA7C40" w:rsidRPr="00EA7C40">
              <w:rPr>
                <w:sz w:val="15"/>
                <w:szCs w:val="15"/>
              </w:rPr>
              <w:t>random+sn+loginId+amount+secretKey</w:t>
            </w:r>
            <w:r w:rsidRPr="00EA7C40">
              <w:rPr>
                <w:sz w:val="15"/>
                <w:szCs w:val="15"/>
              </w:rPr>
              <w:t>)</w:t>
            </w:r>
          </w:p>
        </w:tc>
      </w:tr>
      <w:tr w:rsidR="00A5285F" w14:paraId="4037FB6A" w14:textId="77777777" w:rsidTr="00160552">
        <w:trPr>
          <w:trHeight w:val="454"/>
        </w:trPr>
        <w:tc>
          <w:tcPr>
            <w:tcW w:w="1265" w:type="dxa"/>
            <w:vAlign w:val="center"/>
          </w:tcPr>
          <w:p w14:paraId="2E500320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343" w:type="dxa"/>
            <w:vAlign w:val="center"/>
          </w:tcPr>
          <w:p w14:paraId="4E94A5D6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01" w:type="dxa"/>
            <w:vAlign w:val="center"/>
          </w:tcPr>
          <w:p w14:paraId="37AAD9F6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0" w:type="dxa"/>
            <w:vAlign w:val="center"/>
          </w:tcPr>
          <w:p w14:paraId="30787654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25" w:type="dxa"/>
            <w:vAlign w:val="center"/>
          </w:tcPr>
          <w:p w14:paraId="186044B1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6B304C" w14:paraId="7FA16CA8" w14:textId="77777777" w:rsidTr="00160552">
        <w:trPr>
          <w:trHeight w:val="454"/>
        </w:trPr>
        <w:tc>
          <w:tcPr>
            <w:tcW w:w="1265" w:type="dxa"/>
            <w:vAlign w:val="center"/>
          </w:tcPr>
          <w:p w14:paraId="3EB4E56E" w14:textId="77777777" w:rsidR="006B304C" w:rsidRDefault="006B304C" w:rsidP="00160552">
            <w:pPr>
              <w:pStyle w:val="af6"/>
              <w:spacing w:after="0"/>
              <w:ind w:leftChars="0" w:left="0"/>
              <w:jc w:val="both"/>
            </w:pPr>
            <w:r>
              <w:t>userId</w:t>
            </w:r>
          </w:p>
        </w:tc>
        <w:tc>
          <w:tcPr>
            <w:tcW w:w="1343" w:type="dxa"/>
            <w:vAlign w:val="center"/>
          </w:tcPr>
          <w:p w14:paraId="3CD27139" w14:textId="77777777" w:rsidR="006B304C" w:rsidRDefault="006B304C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801" w:type="dxa"/>
            <w:vAlign w:val="center"/>
          </w:tcPr>
          <w:p w14:paraId="704E5D63" w14:textId="77777777" w:rsidR="006B304C" w:rsidRDefault="006B304C" w:rsidP="00160552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60" w:type="dxa"/>
            <w:vAlign w:val="center"/>
          </w:tcPr>
          <w:p w14:paraId="09619C53" w14:textId="77777777" w:rsidR="006B304C" w:rsidRDefault="006B304C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25" w:type="dxa"/>
            <w:vAlign w:val="center"/>
          </w:tcPr>
          <w:p w14:paraId="00B6CB49" w14:textId="77777777" w:rsidR="006B304C" w:rsidRDefault="006B304C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用户ID</w:t>
            </w:r>
          </w:p>
        </w:tc>
      </w:tr>
      <w:tr w:rsidR="00A5285F" w14:paraId="71A36D78" w14:textId="77777777" w:rsidTr="00160552">
        <w:trPr>
          <w:trHeight w:val="454"/>
        </w:trPr>
        <w:tc>
          <w:tcPr>
            <w:tcW w:w="1265" w:type="dxa"/>
            <w:vAlign w:val="center"/>
          </w:tcPr>
          <w:p w14:paraId="6ED271A0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loginId</w:t>
            </w:r>
          </w:p>
        </w:tc>
        <w:tc>
          <w:tcPr>
            <w:tcW w:w="1343" w:type="dxa"/>
            <w:vAlign w:val="center"/>
          </w:tcPr>
          <w:p w14:paraId="1A5DF19A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801" w:type="dxa"/>
            <w:vAlign w:val="center"/>
          </w:tcPr>
          <w:p w14:paraId="210A58C5" w14:textId="508CA163" w:rsidR="00A5285F" w:rsidRDefault="00842EBC" w:rsidP="00160552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660" w:type="dxa"/>
            <w:vAlign w:val="center"/>
          </w:tcPr>
          <w:p w14:paraId="24FC3D68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925" w:type="dxa"/>
            <w:vAlign w:val="center"/>
          </w:tcPr>
          <w:p w14:paraId="7BCC8F53" w14:textId="77777777" w:rsidR="00A5285F" w:rsidRDefault="007B3F4D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用户</w:t>
            </w:r>
            <w:r w:rsidR="00A5285F">
              <w:rPr>
                <w:rFonts w:hint="eastAsia"/>
              </w:rPr>
              <w:t>登录ID</w:t>
            </w:r>
          </w:p>
        </w:tc>
      </w:tr>
      <w:tr w:rsidR="00EA7C40" w:rsidRPr="00EA7C40" w14:paraId="272A3E0A" w14:textId="77777777" w:rsidTr="00160552">
        <w:trPr>
          <w:trHeight w:val="454"/>
        </w:trPr>
        <w:tc>
          <w:tcPr>
            <w:tcW w:w="1265" w:type="dxa"/>
            <w:vAlign w:val="center"/>
          </w:tcPr>
          <w:p w14:paraId="25AB7A6C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amount</w:t>
            </w:r>
          </w:p>
        </w:tc>
        <w:tc>
          <w:tcPr>
            <w:tcW w:w="1343" w:type="dxa"/>
            <w:vAlign w:val="center"/>
          </w:tcPr>
          <w:p w14:paraId="3E845561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string</w:t>
            </w:r>
          </w:p>
        </w:tc>
        <w:tc>
          <w:tcPr>
            <w:tcW w:w="801" w:type="dxa"/>
            <w:vAlign w:val="center"/>
          </w:tcPr>
          <w:p w14:paraId="75CC4366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32</w:t>
            </w:r>
          </w:p>
        </w:tc>
        <w:tc>
          <w:tcPr>
            <w:tcW w:w="660" w:type="dxa"/>
            <w:vAlign w:val="center"/>
          </w:tcPr>
          <w:p w14:paraId="3842A61A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是</w:t>
            </w:r>
          </w:p>
        </w:tc>
        <w:tc>
          <w:tcPr>
            <w:tcW w:w="4925" w:type="dxa"/>
            <w:vAlign w:val="center"/>
          </w:tcPr>
          <w:p w14:paraId="6FEB0BA2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>
              <w:t>合计金额，支持两位小数(固定为负数，表示扣钱</w:t>
            </w:r>
            <w:r>
              <w:rPr>
                <w:rFonts w:hint="eastAsia"/>
              </w:rPr>
              <w:t>)</w:t>
            </w:r>
          </w:p>
        </w:tc>
      </w:tr>
      <w:tr w:rsidR="00EA7C40" w14:paraId="7378EF28" w14:textId="77777777" w:rsidTr="00160552">
        <w:trPr>
          <w:trHeight w:val="454"/>
        </w:trPr>
        <w:tc>
          <w:tcPr>
            <w:tcW w:w="1265" w:type="dxa"/>
            <w:vAlign w:val="center"/>
          </w:tcPr>
          <w:p w14:paraId="1A9AC699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moduleId</w:t>
            </w:r>
          </w:p>
        </w:tc>
        <w:tc>
          <w:tcPr>
            <w:tcW w:w="1343" w:type="dxa"/>
            <w:vAlign w:val="center"/>
          </w:tcPr>
          <w:p w14:paraId="3EC1A191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int</w:t>
            </w:r>
          </w:p>
        </w:tc>
        <w:tc>
          <w:tcPr>
            <w:tcW w:w="801" w:type="dxa"/>
            <w:vAlign w:val="center"/>
          </w:tcPr>
          <w:p w14:paraId="2560042E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32</w:t>
            </w:r>
          </w:p>
        </w:tc>
        <w:tc>
          <w:tcPr>
            <w:tcW w:w="660" w:type="dxa"/>
            <w:vAlign w:val="center"/>
          </w:tcPr>
          <w:p w14:paraId="6F8D1DA4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是</w:t>
            </w:r>
          </w:p>
        </w:tc>
        <w:tc>
          <w:tcPr>
            <w:tcW w:w="4925" w:type="dxa"/>
            <w:vAlign w:val="center"/>
          </w:tcPr>
          <w:p w14:paraId="13B720FB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模块ID</w:t>
            </w:r>
            <w:r>
              <w:t>，调用方需提供模块基础资料</w:t>
            </w:r>
          </w:p>
        </w:tc>
      </w:tr>
      <w:tr w:rsidR="00EA7C40" w14:paraId="78D4029D" w14:textId="77777777" w:rsidTr="00160552">
        <w:trPr>
          <w:trHeight w:val="454"/>
        </w:trPr>
        <w:tc>
          <w:tcPr>
            <w:tcW w:w="1265" w:type="dxa"/>
            <w:vAlign w:val="center"/>
          </w:tcPr>
          <w:p w14:paraId="017BD7A8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tranId</w:t>
            </w:r>
          </w:p>
        </w:tc>
        <w:tc>
          <w:tcPr>
            <w:tcW w:w="1343" w:type="dxa"/>
            <w:vAlign w:val="center"/>
          </w:tcPr>
          <w:p w14:paraId="070D00E8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string</w:t>
            </w:r>
          </w:p>
        </w:tc>
        <w:tc>
          <w:tcPr>
            <w:tcW w:w="801" w:type="dxa"/>
            <w:vAlign w:val="center"/>
          </w:tcPr>
          <w:p w14:paraId="18E87297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32</w:t>
            </w:r>
          </w:p>
        </w:tc>
        <w:tc>
          <w:tcPr>
            <w:tcW w:w="660" w:type="dxa"/>
            <w:vAlign w:val="center"/>
          </w:tcPr>
          <w:p w14:paraId="2880D393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否</w:t>
            </w:r>
          </w:p>
        </w:tc>
        <w:tc>
          <w:tcPr>
            <w:tcW w:w="4925" w:type="dxa"/>
            <w:vAlign w:val="center"/>
          </w:tcPr>
          <w:p w14:paraId="71417FE2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业务批次ID</w:t>
            </w:r>
          </w:p>
        </w:tc>
      </w:tr>
      <w:tr w:rsidR="00EA7C40" w14:paraId="6F8E377F" w14:textId="77777777" w:rsidTr="00160552">
        <w:trPr>
          <w:trHeight w:val="454"/>
        </w:trPr>
        <w:tc>
          <w:tcPr>
            <w:tcW w:w="1265" w:type="dxa"/>
            <w:vAlign w:val="center"/>
          </w:tcPr>
          <w:p w14:paraId="78752CDB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orders</w:t>
            </w:r>
          </w:p>
        </w:tc>
        <w:tc>
          <w:tcPr>
            <w:tcW w:w="1343" w:type="dxa"/>
            <w:vAlign w:val="center"/>
          </w:tcPr>
          <w:p w14:paraId="4246B615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List&lt;Object&gt;</w:t>
            </w:r>
          </w:p>
        </w:tc>
        <w:tc>
          <w:tcPr>
            <w:tcW w:w="801" w:type="dxa"/>
            <w:vAlign w:val="center"/>
          </w:tcPr>
          <w:p w14:paraId="2DC42C74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60" w:type="dxa"/>
            <w:vAlign w:val="center"/>
          </w:tcPr>
          <w:p w14:paraId="59EA3C66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是</w:t>
            </w:r>
          </w:p>
        </w:tc>
        <w:tc>
          <w:tcPr>
            <w:tcW w:w="4925" w:type="dxa"/>
            <w:vAlign w:val="center"/>
          </w:tcPr>
          <w:p w14:paraId="0A1C023B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下注单列表</w:t>
            </w:r>
          </w:p>
        </w:tc>
      </w:tr>
    </w:tbl>
    <w:p w14:paraId="3DF3E777" w14:textId="77777777" w:rsidR="00EA7C40" w:rsidRDefault="00EA7C40" w:rsidP="00EA7C40">
      <w:pPr>
        <w:pStyle w:val="af9"/>
        <w:spacing w:before="120" w:after="0" w:line="240" w:lineRule="auto"/>
        <w:ind w:left="528"/>
        <w:rPr>
          <w:lang w:eastAsia="zh-Hans"/>
        </w:rPr>
      </w:pPr>
      <w:r>
        <w:rPr>
          <w:lang w:eastAsia="zh-Hans"/>
        </w:rPr>
        <w:t>orders</w:t>
      </w:r>
      <w:r w:rsidRPr="00821388"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260"/>
        <w:gridCol w:w="1071"/>
        <w:gridCol w:w="851"/>
        <w:gridCol w:w="5812"/>
      </w:tblGrid>
      <w:tr w:rsidR="00EA7C40" w14:paraId="18E08EB9" w14:textId="77777777" w:rsidTr="00160552">
        <w:trPr>
          <w:trHeight w:val="454"/>
        </w:trPr>
        <w:tc>
          <w:tcPr>
            <w:tcW w:w="1260" w:type="dxa"/>
            <w:shd w:val="clear" w:color="auto" w:fill="DEE7EC"/>
            <w:vAlign w:val="center"/>
          </w:tcPr>
          <w:p w14:paraId="5103A276" w14:textId="77777777" w:rsidR="00EA7C40" w:rsidRDefault="00EA7C40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071" w:type="dxa"/>
            <w:shd w:val="clear" w:color="auto" w:fill="DEE7EC"/>
            <w:vAlign w:val="center"/>
          </w:tcPr>
          <w:p w14:paraId="137C67BB" w14:textId="77777777" w:rsid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26A422C3" w14:textId="77777777" w:rsid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01D664AA" w14:textId="77777777" w:rsidR="00EA7C40" w:rsidRDefault="00EA7C40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EA7C40" w14:paraId="334EE2F6" w14:textId="77777777" w:rsidTr="00160552">
        <w:trPr>
          <w:trHeight w:val="454"/>
        </w:trPr>
        <w:tc>
          <w:tcPr>
            <w:tcW w:w="1260" w:type="dxa"/>
            <w:vAlign w:val="center"/>
          </w:tcPr>
          <w:p w14:paraId="79D01530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orderId</w:t>
            </w:r>
          </w:p>
        </w:tc>
        <w:tc>
          <w:tcPr>
            <w:tcW w:w="1071" w:type="dxa"/>
            <w:vAlign w:val="center"/>
          </w:tcPr>
          <w:p w14:paraId="3EC9DC4E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long</w:t>
            </w:r>
          </w:p>
        </w:tc>
        <w:tc>
          <w:tcPr>
            <w:tcW w:w="851" w:type="dxa"/>
            <w:vAlign w:val="center"/>
          </w:tcPr>
          <w:p w14:paraId="61157E91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64</w:t>
            </w:r>
          </w:p>
        </w:tc>
        <w:tc>
          <w:tcPr>
            <w:tcW w:w="5812" w:type="dxa"/>
            <w:vAlign w:val="center"/>
          </w:tcPr>
          <w:p w14:paraId="10A55F8A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订单ID(下注单号)</w:t>
            </w:r>
          </w:p>
        </w:tc>
      </w:tr>
      <w:tr w:rsidR="00EA7C40" w14:paraId="00CFB353" w14:textId="77777777" w:rsidTr="00160552">
        <w:trPr>
          <w:trHeight w:val="454"/>
        </w:trPr>
        <w:tc>
          <w:tcPr>
            <w:tcW w:w="1260" w:type="dxa"/>
            <w:vAlign w:val="center"/>
          </w:tcPr>
          <w:p w14:paraId="7465C930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gameId</w:t>
            </w:r>
          </w:p>
        </w:tc>
        <w:tc>
          <w:tcPr>
            <w:tcW w:w="1071" w:type="dxa"/>
            <w:vAlign w:val="center"/>
          </w:tcPr>
          <w:p w14:paraId="7FE41DC3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int</w:t>
            </w:r>
          </w:p>
        </w:tc>
        <w:tc>
          <w:tcPr>
            <w:tcW w:w="851" w:type="dxa"/>
            <w:vAlign w:val="center"/>
          </w:tcPr>
          <w:p w14:paraId="6D56AE42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32</w:t>
            </w:r>
          </w:p>
        </w:tc>
        <w:tc>
          <w:tcPr>
            <w:tcW w:w="5812" w:type="dxa"/>
            <w:vAlign w:val="center"/>
          </w:tcPr>
          <w:p w14:paraId="316813E3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Game ID</w:t>
            </w:r>
            <w:r>
              <w:t>，标识一个游戏，调用方需提供游戏清单</w:t>
            </w:r>
          </w:p>
        </w:tc>
      </w:tr>
      <w:tr w:rsidR="00EA7C40" w14:paraId="23D575F1" w14:textId="77777777" w:rsidTr="00160552">
        <w:trPr>
          <w:trHeight w:val="454"/>
        </w:trPr>
        <w:tc>
          <w:tcPr>
            <w:tcW w:w="1260" w:type="dxa"/>
            <w:vAlign w:val="center"/>
          </w:tcPr>
          <w:p w14:paraId="3B1F320C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amount</w:t>
            </w:r>
          </w:p>
        </w:tc>
        <w:tc>
          <w:tcPr>
            <w:tcW w:w="1071" w:type="dxa"/>
            <w:vAlign w:val="center"/>
          </w:tcPr>
          <w:p w14:paraId="36CFC75C" w14:textId="77777777" w:rsidR="00EA7C40" w:rsidRPr="00EA7C40" w:rsidRDefault="00470086" w:rsidP="00160552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51" w:type="dxa"/>
            <w:vAlign w:val="center"/>
          </w:tcPr>
          <w:p w14:paraId="5C1FE0EC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64</w:t>
            </w:r>
          </w:p>
        </w:tc>
        <w:tc>
          <w:tcPr>
            <w:tcW w:w="5812" w:type="dxa"/>
            <w:vAlign w:val="center"/>
          </w:tcPr>
          <w:p w14:paraId="4E04A908" w14:textId="77777777" w:rsidR="00EA7C40" w:rsidRPr="00EA7C40" w:rsidRDefault="001632FD" w:rsidP="00160552">
            <w:pPr>
              <w:pStyle w:val="af6"/>
              <w:spacing w:after="0"/>
              <w:ind w:leftChars="0" w:left="0"/>
              <w:jc w:val="both"/>
            </w:pPr>
            <w:r>
              <w:t>基础投注</w:t>
            </w:r>
            <w:r w:rsidR="00EA7C40" w:rsidRPr="00EA7C40">
              <w:t>金额</w:t>
            </w:r>
            <w:r>
              <w:rPr>
                <w:rFonts w:hint="eastAsia"/>
              </w:rPr>
              <w:t>(牛牛投注翻倍时金额为基础投注额的5倍</w:t>
            </w:r>
            <w:r>
              <w:t>)</w:t>
            </w:r>
          </w:p>
        </w:tc>
      </w:tr>
      <w:tr w:rsidR="00EA7C40" w14:paraId="6EAF2996" w14:textId="77777777" w:rsidTr="00160552">
        <w:trPr>
          <w:trHeight w:val="454"/>
        </w:trPr>
        <w:tc>
          <w:tcPr>
            <w:tcW w:w="1260" w:type="dxa"/>
            <w:vAlign w:val="center"/>
          </w:tcPr>
          <w:p w14:paraId="4F1A76D1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issueId</w:t>
            </w:r>
          </w:p>
        </w:tc>
        <w:tc>
          <w:tcPr>
            <w:tcW w:w="1071" w:type="dxa"/>
            <w:vAlign w:val="center"/>
          </w:tcPr>
          <w:p w14:paraId="454D08B7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string</w:t>
            </w:r>
          </w:p>
        </w:tc>
        <w:tc>
          <w:tcPr>
            <w:tcW w:w="851" w:type="dxa"/>
            <w:vAlign w:val="center"/>
          </w:tcPr>
          <w:p w14:paraId="375437B0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32</w:t>
            </w:r>
          </w:p>
        </w:tc>
        <w:tc>
          <w:tcPr>
            <w:tcW w:w="5812" w:type="dxa"/>
            <w:vAlign w:val="center"/>
          </w:tcPr>
          <w:p w14:paraId="34E9214C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期数</w:t>
            </w:r>
            <w:r>
              <w:rPr>
                <w:rFonts w:hint="eastAsia"/>
              </w:rPr>
              <w:t>(</w:t>
            </w:r>
            <w:r>
              <w:t>或者局号)</w:t>
            </w:r>
          </w:p>
        </w:tc>
      </w:tr>
      <w:tr w:rsidR="00EA7C40" w14:paraId="531707B9" w14:textId="77777777" w:rsidTr="00160552">
        <w:trPr>
          <w:trHeight w:val="454"/>
        </w:trPr>
        <w:tc>
          <w:tcPr>
            <w:tcW w:w="1260" w:type="dxa"/>
            <w:vAlign w:val="center"/>
          </w:tcPr>
          <w:p w14:paraId="50DB5C8C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playId</w:t>
            </w:r>
          </w:p>
        </w:tc>
        <w:tc>
          <w:tcPr>
            <w:tcW w:w="1071" w:type="dxa"/>
            <w:vAlign w:val="center"/>
          </w:tcPr>
          <w:p w14:paraId="0A7A46D9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string</w:t>
            </w:r>
          </w:p>
        </w:tc>
        <w:tc>
          <w:tcPr>
            <w:tcW w:w="851" w:type="dxa"/>
            <w:vAlign w:val="center"/>
          </w:tcPr>
          <w:p w14:paraId="0FFC9A19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32</w:t>
            </w:r>
          </w:p>
        </w:tc>
        <w:tc>
          <w:tcPr>
            <w:tcW w:w="5812" w:type="dxa"/>
            <w:vAlign w:val="center"/>
          </w:tcPr>
          <w:p w14:paraId="68B06B73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玩法ID</w:t>
            </w:r>
            <w:r>
              <w:t>，标识游戏中的玩法，调用方需提供与游戏ID对应的玩法清单</w:t>
            </w:r>
          </w:p>
        </w:tc>
      </w:tr>
      <w:tr w:rsidR="00EA7C40" w14:paraId="2483F84B" w14:textId="77777777" w:rsidTr="00160552">
        <w:trPr>
          <w:trHeight w:val="454"/>
        </w:trPr>
        <w:tc>
          <w:tcPr>
            <w:tcW w:w="1260" w:type="dxa"/>
            <w:vAlign w:val="center"/>
          </w:tcPr>
          <w:p w14:paraId="35902218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orderFrom</w:t>
            </w:r>
          </w:p>
        </w:tc>
        <w:tc>
          <w:tcPr>
            <w:tcW w:w="1071" w:type="dxa"/>
            <w:vAlign w:val="center"/>
          </w:tcPr>
          <w:p w14:paraId="7578BD0B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int</w:t>
            </w:r>
          </w:p>
        </w:tc>
        <w:tc>
          <w:tcPr>
            <w:tcW w:w="851" w:type="dxa"/>
            <w:vAlign w:val="center"/>
          </w:tcPr>
          <w:p w14:paraId="33F95665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1</w:t>
            </w:r>
          </w:p>
        </w:tc>
        <w:tc>
          <w:tcPr>
            <w:tcW w:w="5812" w:type="dxa"/>
            <w:vAlign w:val="center"/>
          </w:tcPr>
          <w:p w14:paraId="7F741CDB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注单来源</w:t>
            </w:r>
            <w:r w:rsidR="00CB4242">
              <w:t>. 1:pc; 2:</w:t>
            </w:r>
            <w:r w:rsidRPr="00EA7C40">
              <w:t>Android;</w:t>
            </w:r>
            <w:r w:rsidR="00CB4242">
              <w:t xml:space="preserve"> 3:iOs; 4:</w:t>
            </w:r>
            <w:r w:rsidRPr="00EA7C40">
              <w:t>pad;</w:t>
            </w:r>
            <w:r w:rsidR="00CB4242">
              <w:t xml:space="preserve"> 5:h5</w:t>
            </w:r>
          </w:p>
        </w:tc>
      </w:tr>
      <w:tr w:rsidR="00EA7C40" w14:paraId="5C1884E1" w14:textId="77777777" w:rsidTr="00160552">
        <w:trPr>
          <w:trHeight w:val="454"/>
        </w:trPr>
        <w:tc>
          <w:tcPr>
            <w:tcW w:w="1260" w:type="dxa"/>
            <w:vAlign w:val="center"/>
          </w:tcPr>
          <w:p w14:paraId="75D91D19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both"/>
            </w:pPr>
            <w:r w:rsidRPr="00EA7C40">
              <w:t>fromIp</w:t>
            </w:r>
          </w:p>
        </w:tc>
        <w:tc>
          <w:tcPr>
            <w:tcW w:w="1071" w:type="dxa"/>
            <w:vAlign w:val="center"/>
          </w:tcPr>
          <w:p w14:paraId="253E4FB4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string</w:t>
            </w:r>
          </w:p>
        </w:tc>
        <w:tc>
          <w:tcPr>
            <w:tcW w:w="851" w:type="dxa"/>
            <w:vAlign w:val="center"/>
          </w:tcPr>
          <w:p w14:paraId="62847D89" w14:textId="77777777" w:rsidR="00EA7C40" w:rsidRPr="00EA7C40" w:rsidRDefault="00EA7C40" w:rsidP="00160552">
            <w:pPr>
              <w:pStyle w:val="af6"/>
              <w:spacing w:after="0"/>
              <w:ind w:leftChars="0" w:left="0"/>
              <w:jc w:val="center"/>
            </w:pPr>
            <w:r w:rsidRPr="00EA7C40">
              <w:t>32</w:t>
            </w:r>
          </w:p>
        </w:tc>
        <w:tc>
          <w:tcPr>
            <w:tcW w:w="5812" w:type="dxa"/>
            <w:vAlign w:val="center"/>
          </w:tcPr>
          <w:p w14:paraId="0FD0E61C" w14:textId="77777777" w:rsidR="00EA7C40" w:rsidRPr="00EA7C40" w:rsidRDefault="00CB4242" w:rsidP="00160552">
            <w:pPr>
              <w:pStyle w:val="af6"/>
              <w:spacing w:after="0"/>
              <w:ind w:leftChars="0" w:left="0"/>
              <w:jc w:val="both"/>
            </w:pPr>
            <w:r>
              <w:t>注单</w:t>
            </w:r>
            <w:r w:rsidR="00EA7C40" w:rsidRPr="00EA7C40">
              <w:t>来源IP</w:t>
            </w:r>
          </w:p>
        </w:tc>
      </w:tr>
    </w:tbl>
    <w:p w14:paraId="33AE9B3C" w14:textId="77777777" w:rsidR="00BA22BD" w:rsidRDefault="00BA22BD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4C860B10" w14:textId="77777777" w:rsidR="00A5285F" w:rsidRPr="00944A0B" w:rsidRDefault="00A5285F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8994" w:type="dxa"/>
        <w:tblInd w:w="49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670"/>
        <w:gridCol w:w="976"/>
        <w:gridCol w:w="828"/>
        <w:gridCol w:w="5520"/>
      </w:tblGrid>
      <w:tr w:rsidR="00A5285F" w14:paraId="4CB74056" w14:textId="77777777" w:rsidTr="00160552">
        <w:trPr>
          <w:trHeight w:val="454"/>
        </w:trPr>
        <w:tc>
          <w:tcPr>
            <w:tcW w:w="1501" w:type="dxa"/>
            <w:shd w:val="clear" w:color="auto" w:fill="DEE7EC"/>
            <w:vAlign w:val="center"/>
          </w:tcPr>
          <w:p w14:paraId="4D633C7A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84" w:type="dxa"/>
            <w:shd w:val="clear" w:color="auto" w:fill="DEE7EC"/>
            <w:vAlign w:val="center"/>
          </w:tcPr>
          <w:p w14:paraId="73140216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  <w:shd w:val="clear" w:color="auto" w:fill="DEE7EC"/>
            <w:vAlign w:val="center"/>
          </w:tcPr>
          <w:p w14:paraId="61A10A2A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669" w:type="dxa"/>
            <w:shd w:val="clear" w:color="auto" w:fill="DEE7EC"/>
            <w:vAlign w:val="center"/>
          </w:tcPr>
          <w:p w14:paraId="7A0FD6FA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CB4242" w14:paraId="3F8F992C" w14:textId="77777777" w:rsidTr="00160552">
        <w:trPr>
          <w:trHeight w:val="454"/>
        </w:trPr>
        <w:tc>
          <w:tcPr>
            <w:tcW w:w="1501" w:type="dxa"/>
            <w:vAlign w:val="center"/>
          </w:tcPr>
          <w:p w14:paraId="2D2C057A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orderResult</w:t>
            </w:r>
          </w:p>
        </w:tc>
        <w:tc>
          <w:tcPr>
            <w:tcW w:w="984" w:type="dxa"/>
            <w:vAlign w:val="center"/>
          </w:tcPr>
          <w:p w14:paraId="0CDAD1D2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string</w:t>
            </w:r>
          </w:p>
        </w:tc>
        <w:tc>
          <w:tcPr>
            <w:tcW w:w="840" w:type="dxa"/>
            <w:vAlign w:val="center"/>
          </w:tcPr>
          <w:p w14:paraId="41B0171E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1</w:t>
            </w:r>
          </w:p>
        </w:tc>
        <w:tc>
          <w:tcPr>
            <w:tcW w:w="5669" w:type="dxa"/>
            <w:vAlign w:val="center"/>
          </w:tcPr>
          <w:p w14:paraId="1B73ABB9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>
              <w:t xml:space="preserve">1: </w:t>
            </w:r>
            <w:r w:rsidRPr="00CB4242">
              <w:t>成功;</w:t>
            </w:r>
            <w:r>
              <w:t xml:space="preserve"> 0: </w:t>
            </w:r>
            <w:r w:rsidRPr="00CB4242">
              <w:t>失败</w:t>
            </w:r>
          </w:p>
        </w:tc>
      </w:tr>
      <w:tr w:rsidR="00CB4242" w14:paraId="6B204D78" w14:textId="77777777" w:rsidTr="00160552">
        <w:trPr>
          <w:trHeight w:val="454"/>
        </w:trPr>
        <w:tc>
          <w:tcPr>
            <w:tcW w:w="1501" w:type="dxa"/>
            <w:vAlign w:val="center"/>
          </w:tcPr>
          <w:p w14:paraId="02F3F2F9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sn</w:t>
            </w:r>
          </w:p>
        </w:tc>
        <w:tc>
          <w:tcPr>
            <w:tcW w:w="984" w:type="dxa"/>
            <w:vAlign w:val="center"/>
          </w:tcPr>
          <w:p w14:paraId="63BCE098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string</w:t>
            </w:r>
          </w:p>
        </w:tc>
        <w:tc>
          <w:tcPr>
            <w:tcW w:w="840" w:type="dxa"/>
            <w:vAlign w:val="center"/>
          </w:tcPr>
          <w:p w14:paraId="60011284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4</w:t>
            </w:r>
          </w:p>
        </w:tc>
        <w:tc>
          <w:tcPr>
            <w:tcW w:w="5669" w:type="dxa"/>
            <w:vAlign w:val="center"/>
          </w:tcPr>
          <w:p w14:paraId="243046FE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CB4242" w14:paraId="630576E1" w14:textId="77777777" w:rsidTr="00160552">
        <w:trPr>
          <w:trHeight w:val="454"/>
        </w:trPr>
        <w:tc>
          <w:tcPr>
            <w:tcW w:w="1501" w:type="dxa"/>
            <w:vAlign w:val="center"/>
          </w:tcPr>
          <w:p w14:paraId="5148F492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lastRenderedPageBreak/>
              <w:t>userId</w:t>
            </w:r>
          </w:p>
        </w:tc>
        <w:tc>
          <w:tcPr>
            <w:tcW w:w="984" w:type="dxa"/>
            <w:vAlign w:val="center"/>
          </w:tcPr>
          <w:p w14:paraId="76DB682B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long</w:t>
            </w:r>
          </w:p>
        </w:tc>
        <w:tc>
          <w:tcPr>
            <w:tcW w:w="840" w:type="dxa"/>
            <w:vAlign w:val="center"/>
          </w:tcPr>
          <w:p w14:paraId="5A381F5F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64</w:t>
            </w:r>
          </w:p>
        </w:tc>
        <w:tc>
          <w:tcPr>
            <w:tcW w:w="5669" w:type="dxa"/>
            <w:vAlign w:val="center"/>
          </w:tcPr>
          <w:p w14:paraId="36187321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用户ID</w:t>
            </w:r>
          </w:p>
        </w:tc>
      </w:tr>
      <w:tr w:rsidR="00CB4242" w14:paraId="4471172B" w14:textId="77777777" w:rsidTr="00160552">
        <w:trPr>
          <w:trHeight w:val="454"/>
        </w:trPr>
        <w:tc>
          <w:tcPr>
            <w:tcW w:w="1501" w:type="dxa"/>
            <w:vAlign w:val="center"/>
          </w:tcPr>
          <w:p w14:paraId="63AE70ED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tranId</w:t>
            </w:r>
          </w:p>
        </w:tc>
        <w:tc>
          <w:tcPr>
            <w:tcW w:w="984" w:type="dxa"/>
            <w:vAlign w:val="center"/>
          </w:tcPr>
          <w:p w14:paraId="362F101C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string</w:t>
            </w:r>
          </w:p>
        </w:tc>
        <w:tc>
          <w:tcPr>
            <w:tcW w:w="840" w:type="dxa"/>
            <w:vAlign w:val="center"/>
          </w:tcPr>
          <w:p w14:paraId="4689DE1C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1</w:t>
            </w:r>
          </w:p>
        </w:tc>
        <w:tc>
          <w:tcPr>
            <w:tcW w:w="5669" w:type="dxa"/>
            <w:vAlign w:val="center"/>
          </w:tcPr>
          <w:p w14:paraId="321AAD24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业务批次ID</w:t>
            </w:r>
          </w:p>
        </w:tc>
      </w:tr>
      <w:tr w:rsidR="00CB4242" w14:paraId="605B107F" w14:textId="77777777" w:rsidTr="00160552">
        <w:trPr>
          <w:trHeight w:val="454"/>
        </w:trPr>
        <w:tc>
          <w:tcPr>
            <w:tcW w:w="1501" w:type="dxa"/>
            <w:vAlign w:val="center"/>
          </w:tcPr>
          <w:p w14:paraId="4192A556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availableAmount</w:t>
            </w:r>
          </w:p>
        </w:tc>
        <w:tc>
          <w:tcPr>
            <w:tcW w:w="984" w:type="dxa"/>
            <w:vAlign w:val="center"/>
          </w:tcPr>
          <w:p w14:paraId="31DDB07B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float</w:t>
            </w:r>
          </w:p>
        </w:tc>
        <w:tc>
          <w:tcPr>
            <w:tcW w:w="840" w:type="dxa"/>
            <w:vAlign w:val="center"/>
          </w:tcPr>
          <w:p w14:paraId="20C8292A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32</w:t>
            </w:r>
          </w:p>
        </w:tc>
        <w:tc>
          <w:tcPr>
            <w:tcW w:w="5669" w:type="dxa"/>
            <w:vAlign w:val="center"/>
          </w:tcPr>
          <w:p w14:paraId="39DFF8DD" w14:textId="77777777" w:rsidR="00CB4242" w:rsidRPr="00CB4242" w:rsidRDefault="00CB4242" w:rsidP="00160552">
            <w:pPr>
              <w:pStyle w:val="af6"/>
              <w:spacing w:after="0"/>
              <w:ind w:leftChars="0" w:left="0"/>
              <w:jc w:val="both"/>
            </w:pPr>
            <w:r w:rsidRPr="00CB4242">
              <w:t>会员最新的余额</w:t>
            </w:r>
          </w:p>
        </w:tc>
      </w:tr>
    </w:tbl>
    <w:p w14:paraId="2094CCA7" w14:textId="77777777" w:rsidR="00A5285F" w:rsidRDefault="00A5285F" w:rsidP="00CB4242">
      <w:pPr>
        <w:rPr>
          <w:rStyle w:val="af8"/>
          <w:position w:val="0"/>
          <w:bdr w:val="none" w:sz="0" w:space="0" w:color="auto"/>
          <w:shd w:val="clear" w:color="auto" w:fill="auto"/>
        </w:rPr>
      </w:pPr>
    </w:p>
    <w:p w14:paraId="077BE775" w14:textId="77777777" w:rsidR="00CB4242" w:rsidRDefault="00CB4242" w:rsidP="00CB4242">
      <w:pPr>
        <w:rPr>
          <w:rStyle w:val="af8"/>
          <w:position w:val="0"/>
          <w:bdr w:val="none" w:sz="0" w:space="0" w:color="auto"/>
          <w:shd w:val="clear" w:color="auto" w:fill="auto"/>
        </w:rPr>
      </w:pPr>
    </w:p>
    <w:p w14:paraId="376B1D3D" w14:textId="77777777" w:rsidR="00A5285F" w:rsidRPr="00944A0B" w:rsidRDefault="00A5285F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99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8994"/>
      </w:tblGrid>
      <w:tr w:rsidR="00A5285F" w14:paraId="2CB245E1" w14:textId="77777777" w:rsidTr="00BA22BD">
        <w:trPr>
          <w:trHeight w:val="499"/>
        </w:trPr>
        <w:tc>
          <w:tcPr>
            <w:tcW w:w="8994" w:type="dxa"/>
            <w:shd w:val="clear" w:color="auto" w:fill="F9F9F9"/>
            <w:vAlign w:val="center"/>
          </w:tcPr>
          <w:p w14:paraId="234D8DAB" w14:textId="77777777" w:rsidR="00CB4242" w:rsidRPr="003924BB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7140B129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"001"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9D95C24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"open.operator.order.transfer"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2B0C0CD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51E12547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"5D7D"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5600676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"loginId"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"yuyoo"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FE4BC67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972EA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amount</w:t>
            </w:r>
            <w:r w:rsidR="00D972EA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"-13.00"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51C8599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972EA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random</w:t>
            </w:r>
            <w:r w:rsidR="00D972EA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"wbULekbWmHTHAsIdqL46uRshNbo"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23E11AD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972EA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sign</w:t>
            </w:r>
            <w:r w:rsidR="00D972EA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"0E5073020ABA1604AE63AC28A2F28A02"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239048B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"moduleId"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2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0703B83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"orders"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[</w:t>
            </w:r>
          </w:p>
          <w:p w14:paraId="2CA7E376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3FCDFBA9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"gameId"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77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C3C5B68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"orderId"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100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28B9CE5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"orderFrom"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10EB730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"amount"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-5</w:t>
            </w:r>
          </w:p>
          <w:p w14:paraId="7C96768A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34E7EA0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655C8894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"gameId"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77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9F08868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"orderId"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101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BADD42D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"orderFrom"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6B18662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"amount"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-8</w:t>
            </w:r>
          </w:p>
          <w:p w14:paraId="037D34BF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  <w:p w14:paraId="755D4060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]</w:t>
            </w:r>
          </w:p>
          <w:p w14:paraId="157B9D89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2575195" w14:textId="77777777" w:rsidR="00CB4242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 "2.0"</w:t>
            </w:r>
          </w:p>
          <w:p w14:paraId="2AE19F8A" w14:textId="77777777" w:rsidR="00A5285F" w:rsidRPr="006C7279" w:rsidRDefault="00CB4242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4E2F8CEC" w14:textId="77777777" w:rsidR="007B3F4D" w:rsidRPr="00944A0B" w:rsidRDefault="007B3F4D" w:rsidP="00944A0B">
      <w:pPr>
        <w:pStyle w:val="af7"/>
        <w:ind w:left="504" w:right="240"/>
      </w:pPr>
      <w:r w:rsidRPr="00944A0B">
        <w:t>Response</w:t>
      </w:r>
      <w:r w:rsidRPr="00944A0B">
        <w:rPr>
          <w:rFonts w:hint="eastAsia"/>
        </w:rPr>
        <w:t>示例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7B3F4D" w14:paraId="1709F78A" w14:textId="77777777" w:rsidTr="00BA22BD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113E1ED1" w14:textId="77777777" w:rsidR="007B3F4D" w:rsidRPr="003924BB" w:rsidRDefault="007B3F4D" w:rsidP="003924BB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1730ECAE" w14:textId="77777777" w:rsidR="007B3F4D" w:rsidRPr="006C7279" w:rsidRDefault="007B3F4D" w:rsidP="00BA22BD">
            <w:pPr>
              <w:pStyle w:val="af9"/>
              <w:spacing w:beforeLines="0" w:before="0" w:after="0"/>
              <w:ind w:leftChars="50" w:left="120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"001"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AF47DE4" w14:textId="77777777" w:rsidR="007B3F4D" w:rsidRPr="006C7279" w:rsidRDefault="007B3F4D" w:rsidP="00BA22BD">
            <w:pPr>
              <w:pStyle w:val="af9"/>
              <w:spacing w:beforeLines="0" w:before="0" w:after="0"/>
              <w:ind w:leftChars="50" w:left="120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204A87"/>
              </w:rPr>
              <w:t>"result"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208E73E3" w14:textId="77777777" w:rsidR="007B3F4D" w:rsidRPr="006C7279" w:rsidRDefault="007B3F4D" w:rsidP="00BA22BD">
            <w:pPr>
              <w:pStyle w:val="af9"/>
              <w:spacing w:beforeLines="0" w:before="0" w:after="0"/>
              <w:ind w:leftChars="50" w:left="120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3924BB">
              <w:rPr>
                <w:rFonts w:ascii="Courier New" w:eastAsia="宋体" w:hAnsi="Courier New" w:cs="Courier New"/>
                <w:color w:val="204A87"/>
              </w:rPr>
              <w:t>"userId"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4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400A010" w14:textId="77777777" w:rsidR="007B3F4D" w:rsidRPr="006C7279" w:rsidRDefault="007B3F4D" w:rsidP="00BA22BD">
            <w:pPr>
              <w:pStyle w:val="af9"/>
              <w:spacing w:beforeLines="0" w:before="0" w:after="0"/>
              <w:ind w:leftChars="50" w:left="120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3924BB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 "1",</w:t>
            </w:r>
          </w:p>
          <w:p w14:paraId="77093C0F" w14:textId="77777777" w:rsidR="007B3F4D" w:rsidRPr="006C7279" w:rsidRDefault="007B3F4D" w:rsidP="003924BB">
            <w:pPr>
              <w:pStyle w:val="af9"/>
              <w:spacing w:beforeLines="0" w:before="0" w:after="0"/>
              <w:ind w:leftChars="20" w:left="48" w:firstLineChars="35" w:firstLine="63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3924BB">
              <w:rPr>
                <w:rFonts w:ascii="Courier New" w:eastAsia="宋体" w:hAnsi="Courier New" w:cs="Courier New"/>
                <w:color w:val="204A87"/>
              </w:rPr>
              <w:t>"availableAmount"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998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851F8C5" w14:textId="77777777" w:rsidR="007B3F4D" w:rsidRPr="006C7279" w:rsidRDefault="007B3F4D" w:rsidP="00BA22BD">
            <w:pPr>
              <w:pStyle w:val="af9"/>
              <w:spacing w:beforeLines="0" w:before="0" w:after="0"/>
              <w:ind w:leftChars="50" w:left="120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3924BB">
              <w:rPr>
                <w:rFonts w:ascii="Courier New" w:eastAsia="宋体" w:hAnsi="Courier New" w:cs="Courier New"/>
                <w:color w:val="204A87"/>
              </w:rPr>
              <w:t>"orderResult"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 "1",</w:t>
            </w:r>
          </w:p>
          <w:p w14:paraId="3BC17801" w14:textId="77777777" w:rsidR="007B3F4D" w:rsidRPr="006C7279" w:rsidRDefault="007B3F4D" w:rsidP="003924BB">
            <w:pPr>
              <w:pStyle w:val="af9"/>
              <w:spacing w:beforeLines="0" w:before="0" w:after="0"/>
              <w:ind w:leftChars="20" w:left="48" w:firstLineChars="35" w:firstLine="63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3924BB">
              <w:rPr>
                <w:rFonts w:ascii="Courier New" w:eastAsia="宋体" w:hAnsi="Courier New" w:cs="Courier New"/>
                <w:color w:val="204A87"/>
              </w:rPr>
              <w:t>"tranId"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null</w:t>
            </w:r>
          </w:p>
          <w:p w14:paraId="0825A16C" w14:textId="77777777" w:rsidR="007B3F4D" w:rsidRPr="006C7279" w:rsidRDefault="007B3F4D" w:rsidP="00BA22BD">
            <w:pPr>
              <w:pStyle w:val="af9"/>
              <w:spacing w:beforeLines="0" w:before="0" w:after="0"/>
              <w:ind w:leftChars="50" w:left="120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6AE64A8" w14:textId="77777777" w:rsidR="007B3F4D" w:rsidRPr="006C7279" w:rsidRDefault="007B3F4D" w:rsidP="003924BB">
            <w:pPr>
              <w:pStyle w:val="af9"/>
              <w:spacing w:beforeLines="0" w:before="0" w:after="0"/>
              <w:ind w:leftChars="20" w:left="48" w:firstLineChars="35" w:firstLine="63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204A87"/>
              </w:rPr>
              <w:t>"error"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null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B585242" w14:textId="77777777" w:rsidR="007B3F4D" w:rsidRPr="006C7279" w:rsidRDefault="007B3F4D" w:rsidP="00BA22BD">
            <w:pPr>
              <w:pStyle w:val="af9"/>
              <w:spacing w:beforeLines="0" w:before="0" w:after="0"/>
              <w:ind w:leftChars="50" w:left="120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56585D8E" w14:textId="77777777" w:rsidR="007B3F4D" w:rsidRPr="006C7279" w:rsidRDefault="007B3F4D" w:rsidP="003924BB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746A32A2" w14:textId="77777777" w:rsidR="00A5285F" w:rsidRDefault="00A5285F">
      <w:pPr>
        <w:rPr>
          <w:rFonts w:asciiTheme="majorHAnsi" w:eastAsia="Microsoft YaHei UI" w:hAnsiTheme="majorHAnsi" w:cstheme="majorBidi"/>
          <w:sz w:val="32"/>
        </w:rPr>
      </w:pPr>
      <w:r>
        <w:br w:type="page"/>
      </w:r>
    </w:p>
    <w:p w14:paraId="29257853" w14:textId="77777777" w:rsidR="00A5285F" w:rsidRDefault="00A5285F" w:rsidP="00A5285F">
      <w:pPr>
        <w:pStyle w:val="af2"/>
        <w:ind w:left="480" w:right="240"/>
      </w:pPr>
      <w:bookmarkStart w:id="74" w:name="_Toc29317723"/>
      <w:r>
        <w:rPr>
          <w:rFonts w:hint="eastAsia"/>
          <w:lang w:eastAsia="zh-Hans"/>
        </w:rPr>
        <w:lastRenderedPageBreak/>
        <w:t>注单结算</w:t>
      </w:r>
      <w:bookmarkEnd w:id="74"/>
    </w:p>
    <w:p w14:paraId="1D85CB37" w14:textId="77777777" w:rsidR="00A5285F" w:rsidRDefault="00A5285F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30D1C643" w14:textId="77777777" w:rsidR="00A5285F" w:rsidRDefault="00A5285F" w:rsidP="00944A0B">
      <w:pPr>
        <w:pStyle w:val="af6"/>
        <w:spacing w:before="200" w:after="120"/>
        <w:ind w:leftChars="200" w:left="480"/>
        <w:rPr>
          <w:rStyle w:val="af8"/>
        </w:rPr>
      </w:pPr>
      <w:r>
        <w:rPr>
          <w:rStyle w:val="af8"/>
        </w:rPr>
        <w:t>open.operator.calc.transfer</w:t>
      </w:r>
    </w:p>
    <w:p w14:paraId="7AAFC48A" w14:textId="77777777" w:rsidR="000322B5" w:rsidRPr="00CB4242" w:rsidRDefault="000322B5" w:rsidP="00944A0B">
      <w:pPr>
        <w:pStyle w:val="af7"/>
        <w:ind w:left="504" w:right="240"/>
      </w:pPr>
      <w:r w:rsidRPr="00CB4242">
        <w:rPr>
          <w:rFonts w:hint="eastAsia"/>
        </w:rPr>
        <w:t>接口说明</w:t>
      </w:r>
    </w:p>
    <w:p w14:paraId="4413D7EC" w14:textId="77777777" w:rsidR="000322B5" w:rsidRPr="000322B5" w:rsidRDefault="000322B5" w:rsidP="00BA22BD">
      <w:pPr>
        <w:ind w:firstLine="504"/>
        <w:rPr>
          <w:rStyle w:val="af8"/>
          <w:rFonts w:asciiTheme="minorHAnsi" w:hAnsiTheme="minorHAnsi"/>
          <w:position w:val="0"/>
          <w:bdr w:val="none" w:sz="0" w:space="0" w:color="auto"/>
          <w:shd w:val="clear" w:color="auto" w:fill="auto"/>
        </w:rPr>
      </w:pPr>
      <w:r w:rsidRPr="00CB4242"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该接口一次只能提交一个玩家的注单，如果一次提交多个注单，要么同时成功，要么同时失败</w:t>
      </w:r>
    </w:p>
    <w:p w14:paraId="484F40E4" w14:textId="77777777" w:rsidR="00A5285F" w:rsidRPr="00944A0B" w:rsidRDefault="00A5285F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231"/>
        <w:gridCol w:w="1404"/>
        <w:gridCol w:w="693"/>
        <w:gridCol w:w="680"/>
        <w:gridCol w:w="5000"/>
      </w:tblGrid>
      <w:tr w:rsidR="00A5285F" w14:paraId="41E76426" w14:textId="77777777" w:rsidTr="006B304C">
        <w:trPr>
          <w:trHeight w:val="454"/>
        </w:trPr>
        <w:tc>
          <w:tcPr>
            <w:tcW w:w="1231" w:type="dxa"/>
            <w:shd w:val="clear" w:color="auto" w:fill="DEE7EC"/>
            <w:vAlign w:val="center"/>
          </w:tcPr>
          <w:p w14:paraId="23794199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404" w:type="dxa"/>
            <w:shd w:val="clear" w:color="auto" w:fill="DEE7EC"/>
            <w:vAlign w:val="center"/>
          </w:tcPr>
          <w:p w14:paraId="7DD64B18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3" w:type="dxa"/>
            <w:shd w:val="clear" w:color="auto" w:fill="DEE7EC"/>
            <w:vAlign w:val="center"/>
          </w:tcPr>
          <w:p w14:paraId="210BC09F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0" w:type="dxa"/>
            <w:shd w:val="clear" w:color="auto" w:fill="DEE7EC"/>
            <w:vAlign w:val="center"/>
          </w:tcPr>
          <w:p w14:paraId="5AE952A0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000" w:type="dxa"/>
            <w:shd w:val="clear" w:color="auto" w:fill="DEE7EC"/>
            <w:vAlign w:val="center"/>
          </w:tcPr>
          <w:p w14:paraId="4413AD2D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A5285F" w14:paraId="0D397B10" w14:textId="77777777" w:rsidTr="006B304C">
        <w:trPr>
          <w:trHeight w:val="454"/>
        </w:trPr>
        <w:tc>
          <w:tcPr>
            <w:tcW w:w="1231" w:type="dxa"/>
            <w:vAlign w:val="center"/>
          </w:tcPr>
          <w:p w14:paraId="64F9E69C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404" w:type="dxa"/>
            <w:vAlign w:val="center"/>
          </w:tcPr>
          <w:p w14:paraId="6210E296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93" w:type="dxa"/>
            <w:vAlign w:val="center"/>
          </w:tcPr>
          <w:p w14:paraId="3CD16E42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80" w:type="dxa"/>
            <w:vAlign w:val="center"/>
          </w:tcPr>
          <w:p w14:paraId="497FA4AE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00" w:type="dxa"/>
            <w:vAlign w:val="center"/>
          </w:tcPr>
          <w:p w14:paraId="40DD84B9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A5285F" w14:paraId="03BB2FFC" w14:textId="77777777" w:rsidTr="006B304C">
        <w:trPr>
          <w:trHeight w:val="454"/>
        </w:trPr>
        <w:tc>
          <w:tcPr>
            <w:tcW w:w="1231" w:type="dxa"/>
            <w:vAlign w:val="center"/>
          </w:tcPr>
          <w:p w14:paraId="7132BDB8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404" w:type="dxa"/>
            <w:vAlign w:val="center"/>
          </w:tcPr>
          <w:p w14:paraId="42A542CA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3" w:type="dxa"/>
            <w:vAlign w:val="center"/>
          </w:tcPr>
          <w:p w14:paraId="59001E77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80" w:type="dxa"/>
            <w:vAlign w:val="center"/>
          </w:tcPr>
          <w:p w14:paraId="749DA853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00" w:type="dxa"/>
            <w:vAlign w:val="center"/>
          </w:tcPr>
          <w:p w14:paraId="5F4F63F9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0322B5" w:rsidRPr="000322B5">
              <w:rPr>
                <w:sz w:val="15"/>
                <w:szCs w:val="15"/>
              </w:rPr>
              <w:t>sign=md5(random+sn+loginId+amount+secretKey</w:t>
            </w:r>
            <w:r w:rsidRPr="000322B5">
              <w:rPr>
                <w:sz w:val="15"/>
                <w:szCs w:val="15"/>
              </w:rPr>
              <w:t>)</w:t>
            </w:r>
          </w:p>
        </w:tc>
      </w:tr>
      <w:tr w:rsidR="00A5285F" w14:paraId="2C862718" w14:textId="77777777" w:rsidTr="006B304C">
        <w:trPr>
          <w:trHeight w:val="454"/>
        </w:trPr>
        <w:tc>
          <w:tcPr>
            <w:tcW w:w="1231" w:type="dxa"/>
            <w:vAlign w:val="center"/>
          </w:tcPr>
          <w:p w14:paraId="3F2C98EF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404" w:type="dxa"/>
            <w:vAlign w:val="center"/>
          </w:tcPr>
          <w:p w14:paraId="2CF3E01E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3" w:type="dxa"/>
            <w:vAlign w:val="center"/>
          </w:tcPr>
          <w:p w14:paraId="22E9A9D4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14:paraId="7924F611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00" w:type="dxa"/>
            <w:vAlign w:val="center"/>
          </w:tcPr>
          <w:p w14:paraId="1A00D207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6B304C" w14:paraId="291A4EAA" w14:textId="77777777" w:rsidTr="006B304C">
        <w:trPr>
          <w:trHeight w:val="454"/>
        </w:trPr>
        <w:tc>
          <w:tcPr>
            <w:tcW w:w="1231" w:type="dxa"/>
            <w:vAlign w:val="center"/>
          </w:tcPr>
          <w:p w14:paraId="31968150" w14:textId="77777777" w:rsidR="006B304C" w:rsidRDefault="006B304C" w:rsidP="006B304C">
            <w:pPr>
              <w:pStyle w:val="af6"/>
              <w:spacing w:after="0"/>
              <w:ind w:leftChars="0" w:left="0"/>
              <w:jc w:val="both"/>
            </w:pPr>
            <w:r>
              <w:t>userId</w:t>
            </w:r>
          </w:p>
        </w:tc>
        <w:tc>
          <w:tcPr>
            <w:tcW w:w="1404" w:type="dxa"/>
            <w:vAlign w:val="center"/>
          </w:tcPr>
          <w:p w14:paraId="75EB9960" w14:textId="77777777" w:rsidR="006B304C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693" w:type="dxa"/>
            <w:vAlign w:val="center"/>
          </w:tcPr>
          <w:p w14:paraId="6A67E45E" w14:textId="77777777" w:rsidR="006B304C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680" w:type="dxa"/>
            <w:vAlign w:val="center"/>
          </w:tcPr>
          <w:p w14:paraId="2EB0EAF4" w14:textId="77777777" w:rsidR="006B304C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00" w:type="dxa"/>
            <w:vAlign w:val="center"/>
          </w:tcPr>
          <w:p w14:paraId="54324F55" w14:textId="77777777" w:rsidR="006B304C" w:rsidRDefault="006B304C" w:rsidP="006B30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用户ID</w:t>
            </w:r>
          </w:p>
        </w:tc>
      </w:tr>
      <w:tr w:rsidR="006B304C" w14:paraId="3687959D" w14:textId="77777777" w:rsidTr="006B304C">
        <w:trPr>
          <w:trHeight w:val="454"/>
        </w:trPr>
        <w:tc>
          <w:tcPr>
            <w:tcW w:w="1231" w:type="dxa"/>
            <w:vAlign w:val="center"/>
          </w:tcPr>
          <w:p w14:paraId="7148A0FA" w14:textId="77777777" w:rsidR="006B304C" w:rsidRDefault="006B304C" w:rsidP="006B30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loginId</w:t>
            </w:r>
          </w:p>
        </w:tc>
        <w:tc>
          <w:tcPr>
            <w:tcW w:w="1404" w:type="dxa"/>
            <w:vAlign w:val="center"/>
          </w:tcPr>
          <w:p w14:paraId="0A549321" w14:textId="77777777" w:rsidR="006B304C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3" w:type="dxa"/>
            <w:vAlign w:val="center"/>
          </w:tcPr>
          <w:p w14:paraId="699D19A6" w14:textId="248942A6" w:rsidR="006B304C" w:rsidRDefault="00842EBC" w:rsidP="006B304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680" w:type="dxa"/>
            <w:vAlign w:val="center"/>
          </w:tcPr>
          <w:p w14:paraId="4AEDEC24" w14:textId="77777777" w:rsidR="006B304C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00" w:type="dxa"/>
            <w:vAlign w:val="center"/>
          </w:tcPr>
          <w:p w14:paraId="2488FE11" w14:textId="77777777" w:rsidR="006B304C" w:rsidRDefault="006B304C" w:rsidP="006B30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用户登录ID</w:t>
            </w:r>
          </w:p>
        </w:tc>
      </w:tr>
      <w:tr w:rsidR="006B304C" w:rsidRPr="000322B5" w14:paraId="4C76C144" w14:textId="77777777" w:rsidTr="006B304C">
        <w:trPr>
          <w:trHeight w:val="454"/>
        </w:trPr>
        <w:tc>
          <w:tcPr>
            <w:tcW w:w="1231" w:type="dxa"/>
            <w:vAlign w:val="center"/>
          </w:tcPr>
          <w:p w14:paraId="0A836DCC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0322B5">
              <w:t>amount</w:t>
            </w:r>
          </w:p>
        </w:tc>
        <w:tc>
          <w:tcPr>
            <w:tcW w:w="1404" w:type="dxa"/>
            <w:vAlign w:val="center"/>
          </w:tcPr>
          <w:p w14:paraId="6F17E2B4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93" w:type="dxa"/>
            <w:vAlign w:val="center"/>
          </w:tcPr>
          <w:p w14:paraId="02610B0E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680" w:type="dxa"/>
            <w:vAlign w:val="center"/>
          </w:tcPr>
          <w:p w14:paraId="5FF1CEB5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是</w:t>
            </w:r>
          </w:p>
        </w:tc>
        <w:tc>
          <w:tcPr>
            <w:tcW w:w="5000" w:type="dxa"/>
            <w:vAlign w:val="center"/>
          </w:tcPr>
          <w:p w14:paraId="5A93DF8E" w14:textId="77777777" w:rsidR="006B304C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0322B5">
              <w:t>合计结算金额，</w:t>
            </w:r>
            <w:r w:rsidRPr="008A341E">
              <w:t>order注单结算(sum(amount))总金额</w:t>
            </w:r>
          </w:p>
          <w:p w14:paraId="75F42758" w14:textId="77777777" w:rsidR="006B304C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8A341E">
              <w:t>负数，表示扣钱;正数,</w:t>
            </w:r>
            <w:r>
              <w:t>表示加钱</w:t>
            </w:r>
          </w:p>
          <w:p w14:paraId="3296563A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8A341E">
              <w:t>至多支持2位小数的浮点数float的字符串</w:t>
            </w:r>
          </w:p>
        </w:tc>
      </w:tr>
      <w:tr w:rsidR="006B304C" w14:paraId="67E363AD" w14:textId="77777777" w:rsidTr="006B304C">
        <w:trPr>
          <w:trHeight w:val="454"/>
        </w:trPr>
        <w:tc>
          <w:tcPr>
            <w:tcW w:w="1231" w:type="dxa"/>
            <w:vAlign w:val="center"/>
          </w:tcPr>
          <w:p w14:paraId="02E13183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0322B5">
              <w:t>moduleId</w:t>
            </w:r>
          </w:p>
        </w:tc>
        <w:tc>
          <w:tcPr>
            <w:tcW w:w="1404" w:type="dxa"/>
            <w:vAlign w:val="center"/>
          </w:tcPr>
          <w:p w14:paraId="14351FF8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int</w:t>
            </w:r>
          </w:p>
        </w:tc>
        <w:tc>
          <w:tcPr>
            <w:tcW w:w="693" w:type="dxa"/>
            <w:vAlign w:val="center"/>
          </w:tcPr>
          <w:p w14:paraId="55183B78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32</w:t>
            </w:r>
          </w:p>
        </w:tc>
        <w:tc>
          <w:tcPr>
            <w:tcW w:w="680" w:type="dxa"/>
            <w:vAlign w:val="center"/>
          </w:tcPr>
          <w:p w14:paraId="1DAE5B4A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是</w:t>
            </w:r>
          </w:p>
        </w:tc>
        <w:tc>
          <w:tcPr>
            <w:tcW w:w="5000" w:type="dxa"/>
            <w:vAlign w:val="center"/>
          </w:tcPr>
          <w:p w14:paraId="44F0E08D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0322B5">
              <w:t>模块ID</w:t>
            </w:r>
          </w:p>
        </w:tc>
      </w:tr>
      <w:tr w:rsidR="006B304C" w14:paraId="64A63E92" w14:textId="77777777" w:rsidTr="006B304C">
        <w:trPr>
          <w:trHeight w:val="454"/>
        </w:trPr>
        <w:tc>
          <w:tcPr>
            <w:tcW w:w="1231" w:type="dxa"/>
            <w:vAlign w:val="center"/>
          </w:tcPr>
          <w:p w14:paraId="1973D79D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0322B5">
              <w:t>tranId</w:t>
            </w:r>
          </w:p>
        </w:tc>
        <w:tc>
          <w:tcPr>
            <w:tcW w:w="1404" w:type="dxa"/>
            <w:vAlign w:val="center"/>
          </w:tcPr>
          <w:p w14:paraId="0C236DDE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String</w:t>
            </w:r>
          </w:p>
        </w:tc>
        <w:tc>
          <w:tcPr>
            <w:tcW w:w="693" w:type="dxa"/>
            <w:vAlign w:val="center"/>
          </w:tcPr>
          <w:p w14:paraId="463A8A3B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1</w:t>
            </w:r>
          </w:p>
        </w:tc>
        <w:tc>
          <w:tcPr>
            <w:tcW w:w="680" w:type="dxa"/>
            <w:vAlign w:val="center"/>
          </w:tcPr>
          <w:p w14:paraId="4ED5D632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否</w:t>
            </w:r>
          </w:p>
        </w:tc>
        <w:tc>
          <w:tcPr>
            <w:tcW w:w="5000" w:type="dxa"/>
            <w:vAlign w:val="center"/>
          </w:tcPr>
          <w:p w14:paraId="7C87110E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0322B5">
              <w:t>业务批次ID</w:t>
            </w:r>
          </w:p>
        </w:tc>
      </w:tr>
      <w:tr w:rsidR="006B304C" w14:paraId="1044B591" w14:textId="77777777" w:rsidTr="006B304C">
        <w:trPr>
          <w:trHeight w:val="454"/>
        </w:trPr>
        <w:tc>
          <w:tcPr>
            <w:tcW w:w="1231" w:type="dxa"/>
            <w:vAlign w:val="center"/>
          </w:tcPr>
          <w:p w14:paraId="58BB43E0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0322B5">
              <w:t>gameResult</w:t>
            </w:r>
          </w:p>
        </w:tc>
        <w:tc>
          <w:tcPr>
            <w:tcW w:w="1404" w:type="dxa"/>
            <w:vAlign w:val="center"/>
          </w:tcPr>
          <w:p w14:paraId="2327C43D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string</w:t>
            </w:r>
          </w:p>
        </w:tc>
        <w:tc>
          <w:tcPr>
            <w:tcW w:w="693" w:type="dxa"/>
            <w:vAlign w:val="center"/>
          </w:tcPr>
          <w:p w14:paraId="47A02629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128</w:t>
            </w:r>
          </w:p>
        </w:tc>
        <w:tc>
          <w:tcPr>
            <w:tcW w:w="680" w:type="dxa"/>
            <w:vAlign w:val="center"/>
          </w:tcPr>
          <w:p w14:paraId="65E4D01A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否</w:t>
            </w:r>
          </w:p>
        </w:tc>
        <w:tc>
          <w:tcPr>
            <w:tcW w:w="5000" w:type="dxa"/>
            <w:vAlign w:val="center"/>
          </w:tcPr>
          <w:p w14:paraId="16107427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0322B5">
              <w:t>游戏结果</w:t>
            </w:r>
          </w:p>
        </w:tc>
      </w:tr>
      <w:tr w:rsidR="006B304C" w14:paraId="495E8B90" w14:textId="77777777" w:rsidTr="006B304C">
        <w:trPr>
          <w:trHeight w:val="454"/>
        </w:trPr>
        <w:tc>
          <w:tcPr>
            <w:tcW w:w="1231" w:type="dxa"/>
            <w:vAlign w:val="center"/>
          </w:tcPr>
          <w:p w14:paraId="36F63466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0322B5">
              <w:t>recalc</w:t>
            </w:r>
          </w:p>
        </w:tc>
        <w:tc>
          <w:tcPr>
            <w:tcW w:w="1404" w:type="dxa"/>
            <w:vAlign w:val="center"/>
          </w:tcPr>
          <w:p w14:paraId="1E44F3CA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string</w:t>
            </w:r>
          </w:p>
        </w:tc>
        <w:tc>
          <w:tcPr>
            <w:tcW w:w="693" w:type="dxa"/>
            <w:vAlign w:val="center"/>
          </w:tcPr>
          <w:p w14:paraId="564951D7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1</w:t>
            </w:r>
          </w:p>
        </w:tc>
        <w:tc>
          <w:tcPr>
            <w:tcW w:w="680" w:type="dxa"/>
            <w:vAlign w:val="center"/>
          </w:tcPr>
          <w:p w14:paraId="55D58D8E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是</w:t>
            </w:r>
          </w:p>
        </w:tc>
        <w:tc>
          <w:tcPr>
            <w:tcW w:w="5000" w:type="dxa"/>
            <w:vAlign w:val="center"/>
          </w:tcPr>
          <w:p w14:paraId="7CA4625D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0322B5">
              <w:t>是否重新结算. 0,否(默认);1,是(纠正注单错误时)</w:t>
            </w:r>
          </w:p>
        </w:tc>
      </w:tr>
      <w:tr w:rsidR="006B304C" w14:paraId="0B50D533" w14:textId="77777777" w:rsidTr="006B304C">
        <w:trPr>
          <w:trHeight w:val="454"/>
        </w:trPr>
        <w:tc>
          <w:tcPr>
            <w:tcW w:w="1231" w:type="dxa"/>
            <w:vAlign w:val="center"/>
          </w:tcPr>
          <w:p w14:paraId="4B1CDDDE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0322B5">
              <w:t>orders</w:t>
            </w:r>
          </w:p>
        </w:tc>
        <w:tc>
          <w:tcPr>
            <w:tcW w:w="1404" w:type="dxa"/>
            <w:vAlign w:val="center"/>
          </w:tcPr>
          <w:p w14:paraId="2D785D39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List&lt;Object&gt;</w:t>
            </w:r>
          </w:p>
        </w:tc>
        <w:tc>
          <w:tcPr>
            <w:tcW w:w="693" w:type="dxa"/>
            <w:vAlign w:val="center"/>
          </w:tcPr>
          <w:p w14:paraId="7D9D29CC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80" w:type="dxa"/>
            <w:vAlign w:val="center"/>
          </w:tcPr>
          <w:p w14:paraId="11596C00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是</w:t>
            </w:r>
          </w:p>
        </w:tc>
        <w:tc>
          <w:tcPr>
            <w:tcW w:w="5000" w:type="dxa"/>
            <w:vAlign w:val="center"/>
          </w:tcPr>
          <w:p w14:paraId="2E90FD44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0322B5">
              <w:t>注单列表</w:t>
            </w:r>
          </w:p>
        </w:tc>
      </w:tr>
    </w:tbl>
    <w:p w14:paraId="370FC18C" w14:textId="77777777" w:rsidR="000322B5" w:rsidRDefault="000322B5" w:rsidP="000322B5">
      <w:pPr>
        <w:pStyle w:val="af9"/>
        <w:spacing w:before="120" w:after="0" w:line="240" w:lineRule="auto"/>
        <w:ind w:left="528"/>
        <w:rPr>
          <w:lang w:eastAsia="zh-Hans"/>
        </w:rPr>
      </w:pPr>
      <w:r>
        <w:rPr>
          <w:lang w:eastAsia="zh-Hans"/>
        </w:rPr>
        <w:t>orders</w:t>
      </w:r>
      <w:r w:rsidRPr="00821388"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84"/>
        <w:gridCol w:w="1350"/>
        <w:gridCol w:w="730"/>
        <w:gridCol w:w="5544"/>
      </w:tblGrid>
      <w:tr w:rsidR="000322B5" w14:paraId="0E452C29" w14:textId="77777777" w:rsidTr="00160552">
        <w:trPr>
          <w:trHeight w:val="454"/>
        </w:trPr>
        <w:tc>
          <w:tcPr>
            <w:tcW w:w="1070" w:type="dxa"/>
            <w:shd w:val="clear" w:color="auto" w:fill="DEE7EC"/>
            <w:vAlign w:val="center"/>
          </w:tcPr>
          <w:p w14:paraId="7280DE4A" w14:textId="77777777" w:rsidR="000322B5" w:rsidRDefault="000322B5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379" w:type="dxa"/>
            <w:shd w:val="clear" w:color="auto" w:fill="DEE7EC"/>
            <w:vAlign w:val="center"/>
          </w:tcPr>
          <w:p w14:paraId="54DCB332" w14:textId="77777777" w:rsid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47" w:type="dxa"/>
            <w:shd w:val="clear" w:color="auto" w:fill="DEE7EC"/>
            <w:vAlign w:val="center"/>
          </w:tcPr>
          <w:p w14:paraId="31D357D0" w14:textId="77777777" w:rsid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13DC8774" w14:textId="77777777" w:rsidR="000322B5" w:rsidRDefault="000322B5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0322B5" w14:paraId="2E376EDF" w14:textId="77777777" w:rsidTr="00160552">
        <w:trPr>
          <w:trHeight w:val="454"/>
        </w:trPr>
        <w:tc>
          <w:tcPr>
            <w:tcW w:w="1070" w:type="dxa"/>
            <w:vAlign w:val="center"/>
          </w:tcPr>
          <w:p w14:paraId="0EBBCB28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gameId</w:t>
            </w:r>
          </w:p>
        </w:tc>
        <w:tc>
          <w:tcPr>
            <w:tcW w:w="1379" w:type="dxa"/>
            <w:vAlign w:val="center"/>
          </w:tcPr>
          <w:p w14:paraId="556D8217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int</w:t>
            </w:r>
          </w:p>
        </w:tc>
        <w:tc>
          <w:tcPr>
            <w:tcW w:w="747" w:type="dxa"/>
            <w:vAlign w:val="center"/>
          </w:tcPr>
          <w:p w14:paraId="65248DE9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32</w:t>
            </w:r>
          </w:p>
        </w:tc>
        <w:tc>
          <w:tcPr>
            <w:tcW w:w="5812" w:type="dxa"/>
            <w:vAlign w:val="center"/>
          </w:tcPr>
          <w:p w14:paraId="46651084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Game ID(游戏ID)</w:t>
            </w:r>
          </w:p>
        </w:tc>
      </w:tr>
      <w:tr w:rsidR="000322B5" w14:paraId="39A73096" w14:textId="77777777" w:rsidTr="00160552">
        <w:trPr>
          <w:trHeight w:val="454"/>
        </w:trPr>
        <w:tc>
          <w:tcPr>
            <w:tcW w:w="1070" w:type="dxa"/>
            <w:vAlign w:val="center"/>
          </w:tcPr>
          <w:p w14:paraId="1FA52F77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orderId</w:t>
            </w:r>
          </w:p>
        </w:tc>
        <w:tc>
          <w:tcPr>
            <w:tcW w:w="1379" w:type="dxa"/>
            <w:vAlign w:val="center"/>
          </w:tcPr>
          <w:p w14:paraId="1F1AA287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long</w:t>
            </w:r>
          </w:p>
        </w:tc>
        <w:tc>
          <w:tcPr>
            <w:tcW w:w="747" w:type="dxa"/>
            <w:vAlign w:val="center"/>
          </w:tcPr>
          <w:p w14:paraId="5BD9D4A8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64</w:t>
            </w:r>
          </w:p>
        </w:tc>
        <w:tc>
          <w:tcPr>
            <w:tcW w:w="5812" w:type="dxa"/>
            <w:vAlign w:val="center"/>
          </w:tcPr>
          <w:p w14:paraId="4EC01309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订单ID(下注单号)</w:t>
            </w:r>
          </w:p>
        </w:tc>
      </w:tr>
      <w:tr w:rsidR="004A1F61" w14:paraId="271A18DC" w14:textId="77777777" w:rsidTr="00160552">
        <w:trPr>
          <w:trHeight w:val="454"/>
        </w:trPr>
        <w:tc>
          <w:tcPr>
            <w:tcW w:w="1070" w:type="dxa"/>
            <w:vAlign w:val="center"/>
          </w:tcPr>
          <w:p w14:paraId="5DFFCF0B" w14:textId="77777777" w:rsidR="004A1F61" w:rsidRPr="000322B5" w:rsidRDefault="004A1F61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orderAmount</w:t>
            </w:r>
          </w:p>
        </w:tc>
        <w:tc>
          <w:tcPr>
            <w:tcW w:w="1379" w:type="dxa"/>
            <w:vAlign w:val="center"/>
          </w:tcPr>
          <w:p w14:paraId="39B6D00F" w14:textId="77777777" w:rsidR="004A1F61" w:rsidRPr="000322B5" w:rsidRDefault="004A1F6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747" w:type="dxa"/>
            <w:vAlign w:val="center"/>
          </w:tcPr>
          <w:p w14:paraId="35589AFA" w14:textId="77777777" w:rsidR="004A1F61" w:rsidRPr="000322B5" w:rsidRDefault="004A1F61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5812" w:type="dxa"/>
            <w:vAlign w:val="center"/>
          </w:tcPr>
          <w:p w14:paraId="233E4642" w14:textId="13F3639C" w:rsidR="004A1F61" w:rsidRPr="000322B5" w:rsidRDefault="004A1F61" w:rsidP="00160552">
            <w:pPr>
              <w:pStyle w:val="af6"/>
              <w:spacing w:after="0"/>
              <w:ind w:leftChars="0" w:left="0"/>
              <w:jc w:val="both"/>
            </w:pPr>
            <w:r>
              <w:t>下注金额</w:t>
            </w:r>
          </w:p>
        </w:tc>
      </w:tr>
      <w:tr w:rsidR="000322B5" w14:paraId="14C1E22B" w14:textId="77777777" w:rsidTr="00160552">
        <w:trPr>
          <w:trHeight w:val="454"/>
        </w:trPr>
        <w:tc>
          <w:tcPr>
            <w:tcW w:w="1070" w:type="dxa"/>
            <w:vAlign w:val="center"/>
          </w:tcPr>
          <w:p w14:paraId="2F388352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amount</w:t>
            </w:r>
          </w:p>
        </w:tc>
        <w:tc>
          <w:tcPr>
            <w:tcW w:w="1379" w:type="dxa"/>
            <w:vAlign w:val="center"/>
          </w:tcPr>
          <w:p w14:paraId="26129AA3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747" w:type="dxa"/>
            <w:vAlign w:val="center"/>
          </w:tcPr>
          <w:p w14:paraId="32C31B62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64</w:t>
            </w:r>
          </w:p>
        </w:tc>
        <w:tc>
          <w:tcPr>
            <w:tcW w:w="5812" w:type="dxa"/>
            <w:vAlign w:val="center"/>
          </w:tcPr>
          <w:p w14:paraId="01FE52FA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结算金额</w:t>
            </w:r>
          </w:p>
        </w:tc>
      </w:tr>
      <w:tr w:rsidR="000322B5" w14:paraId="3C60B209" w14:textId="77777777" w:rsidTr="004A1F61">
        <w:trPr>
          <w:trHeight w:val="527"/>
        </w:trPr>
        <w:tc>
          <w:tcPr>
            <w:tcW w:w="1070" w:type="dxa"/>
            <w:vAlign w:val="center"/>
          </w:tcPr>
          <w:p w14:paraId="6D0E3894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orderStatus</w:t>
            </w:r>
          </w:p>
        </w:tc>
        <w:tc>
          <w:tcPr>
            <w:tcW w:w="1379" w:type="dxa"/>
            <w:vAlign w:val="center"/>
          </w:tcPr>
          <w:p w14:paraId="559D7602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int</w:t>
            </w:r>
          </w:p>
        </w:tc>
        <w:tc>
          <w:tcPr>
            <w:tcW w:w="747" w:type="dxa"/>
            <w:vAlign w:val="center"/>
          </w:tcPr>
          <w:p w14:paraId="14C50877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1</w:t>
            </w:r>
          </w:p>
        </w:tc>
        <w:tc>
          <w:tcPr>
            <w:tcW w:w="5812" w:type="dxa"/>
            <w:vAlign w:val="center"/>
          </w:tcPr>
          <w:p w14:paraId="65E2799F" w14:textId="77777777" w:rsidR="000322B5" w:rsidRPr="000322B5" w:rsidRDefault="007A10E8" w:rsidP="00160552">
            <w:pPr>
              <w:pStyle w:val="af6"/>
              <w:spacing w:after="0"/>
              <w:ind w:leftChars="0" w:left="0"/>
              <w:jc w:val="both"/>
            </w:pPr>
            <w:hyperlink w:anchor="注单状态" w:history="1">
              <w:r w:rsidR="00FC3C46" w:rsidRPr="00594C10">
                <w:rPr>
                  <w:rStyle w:val="af4"/>
                  <w:rFonts w:ascii="Microsoft YaHei UI" w:hAnsi="Microsoft YaHei UI Light"/>
                </w:rPr>
                <w:t>注单状态</w:t>
              </w:r>
            </w:hyperlink>
          </w:p>
        </w:tc>
      </w:tr>
    </w:tbl>
    <w:p w14:paraId="649AE4F9" w14:textId="77777777" w:rsidR="00BA22BD" w:rsidRDefault="00BA22BD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254F1F44" w14:textId="77777777" w:rsidR="00A5285F" w:rsidRPr="00944A0B" w:rsidRDefault="00A5285F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153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697"/>
        <w:gridCol w:w="1669"/>
        <w:gridCol w:w="976"/>
        <w:gridCol w:w="701"/>
        <w:gridCol w:w="5110"/>
      </w:tblGrid>
      <w:tr w:rsidR="000322B5" w14:paraId="7DA83032" w14:textId="77777777" w:rsidTr="00160552">
        <w:trPr>
          <w:trHeight w:val="454"/>
        </w:trPr>
        <w:tc>
          <w:tcPr>
            <w:tcW w:w="2212" w:type="dxa"/>
            <w:gridSpan w:val="2"/>
            <w:shd w:val="clear" w:color="auto" w:fill="DEE7EC"/>
            <w:vAlign w:val="center"/>
          </w:tcPr>
          <w:p w14:paraId="676F4260" w14:textId="77777777" w:rsid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>
              <w:t>字段名称</w:t>
            </w:r>
          </w:p>
        </w:tc>
        <w:tc>
          <w:tcPr>
            <w:tcW w:w="984" w:type="dxa"/>
            <w:shd w:val="clear" w:color="auto" w:fill="DEE7EC"/>
            <w:vAlign w:val="center"/>
          </w:tcPr>
          <w:p w14:paraId="32525270" w14:textId="77777777" w:rsid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1B316C4E" w14:textId="77777777" w:rsid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248" w:type="dxa"/>
            <w:shd w:val="clear" w:color="auto" w:fill="DEE7EC"/>
            <w:vAlign w:val="center"/>
          </w:tcPr>
          <w:p w14:paraId="5214A91A" w14:textId="77777777" w:rsidR="000322B5" w:rsidRDefault="000322B5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0322B5" w:rsidRPr="000322B5" w14:paraId="0D2B1375" w14:textId="77777777" w:rsidTr="00160552">
        <w:trPr>
          <w:trHeight w:val="454"/>
        </w:trPr>
        <w:tc>
          <w:tcPr>
            <w:tcW w:w="543" w:type="dxa"/>
            <w:vMerge w:val="restart"/>
            <w:vAlign w:val="center"/>
          </w:tcPr>
          <w:p w14:paraId="384DE1A1" w14:textId="77777777" w:rsid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>
              <w:t>result</w:t>
            </w:r>
          </w:p>
        </w:tc>
        <w:tc>
          <w:tcPr>
            <w:tcW w:w="1669" w:type="dxa"/>
            <w:vAlign w:val="center"/>
          </w:tcPr>
          <w:p w14:paraId="1ED5B3E2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orderResult</w:t>
            </w:r>
          </w:p>
        </w:tc>
        <w:tc>
          <w:tcPr>
            <w:tcW w:w="984" w:type="dxa"/>
            <w:vAlign w:val="center"/>
          </w:tcPr>
          <w:p w14:paraId="0762A924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string</w:t>
            </w:r>
          </w:p>
        </w:tc>
        <w:tc>
          <w:tcPr>
            <w:tcW w:w="709" w:type="dxa"/>
            <w:vAlign w:val="center"/>
          </w:tcPr>
          <w:p w14:paraId="6EFF7ADB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1</w:t>
            </w:r>
          </w:p>
        </w:tc>
        <w:tc>
          <w:tcPr>
            <w:tcW w:w="5248" w:type="dxa"/>
            <w:vAlign w:val="center"/>
          </w:tcPr>
          <w:p w14:paraId="5A1906EA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1,成功;0,失败;</w:t>
            </w:r>
          </w:p>
        </w:tc>
      </w:tr>
      <w:tr w:rsidR="000322B5" w:rsidRPr="000322B5" w14:paraId="30229A30" w14:textId="77777777" w:rsidTr="00160552">
        <w:trPr>
          <w:trHeight w:val="454"/>
        </w:trPr>
        <w:tc>
          <w:tcPr>
            <w:tcW w:w="543" w:type="dxa"/>
            <w:vMerge/>
          </w:tcPr>
          <w:p w14:paraId="489617D1" w14:textId="77777777" w:rsidR="000322B5" w:rsidRDefault="000322B5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669" w:type="dxa"/>
            <w:vAlign w:val="center"/>
          </w:tcPr>
          <w:p w14:paraId="411C7C20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sn</w:t>
            </w:r>
          </w:p>
        </w:tc>
        <w:tc>
          <w:tcPr>
            <w:tcW w:w="984" w:type="dxa"/>
            <w:vAlign w:val="center"/>
          </w:tcPr>
          <w:p w14:paraId="7CD2B13C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string</w:t>
            </w:r>
          </w:p>
        </w:tc>
        <w:tc>
          <w:tcPr>
            <w:tcW w:w="709" w:type="dxa"/>
            <w:vAlign w:val="center"/>
          </w:tcPr>
          <w:p w14:paraId="39E6544A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4</w:t>
            </w:r>
          </w:p>
        </w:tc>
        <w:tc>
          <w:tcPr>
            <w:tcW w:w="5248" w:type="dxa"/>
            <w:vAlign w:val="center"/>
          </w:tcPr>
          <w:p w14:paraId="543C80B6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0322B5" w14:paraId="5236EB47" w14:textId="77777777" w:rsidTr="00160552">
        <w:trPr>
          <w:trHeight w:val="454"/>
        </w:trPr>
        <w:tc>
          <w:tcPr>
            <w:tcW w:w="543" w:type="dxa"/>
            <w:vMerge/>
          </w:tcPr>
          <w:p w14:paraId="3A81F5A2" w14:textId="77777777" w:rsidR="000322B5" w:rsidRDefault="000322B5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669" w:type="dxa"/>
            <w:vAlign w:val="center"/>
          </w:tcPr>
          <w:p w14:paraId="26B92BA8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userId</w:t>
            </w:r>
          </w:p>
        </w:tc>
        <w:tc>
          <w:tcPr>
            <w:tcW w:w="984" w:type="dxa"/>
            <w:vAlign w:val="center"/>
          </w:tcPr>
          <w:p w14:paraId="28CCA3C6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long</w:t>
            </w:r>
          </w:p>
        </w:tc>
        <w:tc>
          <w:tcPr>
            <w:tcW w:w="709" w:type="dxa"/>
            <w:vAlign w:val="center"/>
          </w:tcPr>
          <w:p w14:paraId="4DB3B14E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64</w:t>
            </w:r>
          </w:p>
        </w:tc>
        <w:tc>
          <w:tcPr>
            <w:tcW w:w="5248" w:type="dxa"/>
            <w:vAlign w:val="center"/>
          </w:tcPr>
          <w:p w14:paraId="01A5D707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用户ID</w:t>
            </w:r>
          </w:p>
        </w:tc>
      </w:tr>
      <w:tr w:rsidR="000322B5" w14:paraId="557314B5" w14:textId="77777777" w:rsidTr="00160552">
        <w:trPr>
          <w:trHeight w:val="454"/>
        </w:trPr>
        <w:tc>
          <w:tcPr>
            <w:tcW w:w="543" w:type="dxa"/>
            <w:vMerge/>
          </w:tcPr>
          <w:p w14:paraId="1FECE46E" w14:textId="77777777" w:rsidR="000322B5" w:rsidRDefault="000322B5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669" w:type="dxa"/>
            <w:vAlign w:val="center"/>
          </w:tcPr>
          <w:p w14:paraId="5E040289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tranId</w:t>
            </w:r>
          </w:p>
        </w:tc>
        <w:tc>
          <w:tcPr>
            <w:tcW w:w="984" w:type="dxa"/>
            <w:vAlign w:val="center"/>
          </w:tcPr>
          <w:p w14:paraId="5AE232E9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string</w:t>
            </w:r>
          </w:p>
        </w:tc>
        <w:tc>
          <w:tcPr>
            <w:tcW w:w="709" w:type="dxa"/>
            <w:vAlign w:val="center"/>
          </w:tcPr>
          <w:p w14:paraId="32C7F920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1</w:t>
            </w:r>
          </w:p>
        </w:tc>
        <w:tc>
          <w:tcPr>
            <w:tcW w:w="5248" w:type="dxa"/>
            <w:vAlign w:val="center"/>
          </w:tcPr>
          <w:p w14:paraId="3CAD0A5B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业务批次ID</w:t>
            </w:r>
          </w:p>
        </w:tc>
      </w:tr>
      <w:tr w:rsidR="000322B5" w14:paraId="7FA6B791" w14:textId="77777777" w:rsidTr="00160552">
        <w:trPr>
          <w:trHeight w:val="454"/>
        </w:trPr>
        <w:tc>
          <w:tcPr>
            <w:tcW w:w="543" w:type="dxa"/>
            <w:vMerge/>
          </w:tcPr>
          <w:p w14:paraId="3AEE40D1" w14:textId="77777777" w:rsidR="000322B5" w:rsidRDefault="000322B5" w:rsidP="0016055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1669" w:type="dxa"/>
            <w:vAlign w:val="center"/>
          </w:tcPr>
          <w:p w14:paraId="61395C54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availableAmount</w:t>
            </w:r>
          </w:p>
        </w:tc>
        <w:tc>
          <w:tcPr>
            <w:tcW w:w="984" w:type="dxa"/>
            <w:vAlign w:val="center"/>
          </w:tcPr>
          <w:p w14:paraId="7097EA83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float</w:t>
            </w:r>
          </w:p>
        </w:tc>
        <w:tc>
          <w:tcPr>
            <w:tcW w:w="709" w:type="dxa"/>
            <w:vAlign w:val="center"/>
          </w:tcPr>
          <w:p w14:paraId="0F0CA84B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center"/>
            </w:pPr>
            <w:r w:rsidRPr="000322B5">
              <w:t>32</w:t>
            </w:r>
          </w:p>
        </w:tc>
        <w:tc>
          <w:tcPr>
            <w:tcW w:w="5248" w:type="dxa"/>
            <w:vAlign w:val="center"/>
          </w:tcPr>
          <w:p w14:paraId="73A0ECBB" w14:textId="77777777" w:rsidR="000322B5" w:rsidRPr="000322B5" w:rsidRDefault="000322B5" w:rsidP="00160552">
            <w:pPr>
              <w:pStyle w:val="af6"/>
              <w:spacing w:after="0"/>
              <w:ind w:leftChars="0" w:left="0"/>
              <w:jc w:val="both"/>
            </w:pPr>
            <w:r w:rsidRPr="000322B5">
              <w:t>会员最新的余额</w:t>
            </w:r>
          </w:p>
        </w:tc>
      </w:tr>
    </w:tbl>
    <w:p w14:paraId="39DD3CC6" w14:textId="77777777" w:rsidR="00A5285F" w:rsidRDefault="00A5285F" w:rsidP="000322B5">
      <w:pPr>
        <w:rPr>
          <w:rStyle w:val="af8"/>
          <w:position w:val="0"/>
          <w:bdr w:val="none" w:sz="0" w:space="0" w:color="auto"/>
          <w:shd w:val="clear" w:color="auto" w:fill="auto"/>
        </w:rPr>
      </w:pPr>
    </w:p>
    <w:p w14:paraId="77713E96" w14:textId="77777777" w:rsidR="000322B5" w:rsidRDefault="000322B5" w:rsidP="000322B5">
      <w:pPr>
        <w:rPr>
          <w:rStyle w:val="af8"/>
          <w:position w:val="0"/>
          <w:bdr w:val="none" w:sz="0" w:space="0" w:color="auto"/>
          <w:shd w:val="clear" w:color="auto" w:fill="auto"/>
        </w:rPr>
      </w:pPr>
    </w:p>
    <w:p w14:paraId="4E7AE558" w14:textId="77777777" w:rsidR="00A5285F" w:rsidRPr="00944A0B" w:rsidRDefault="00A5285F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A5285F" w14:paraId="72CD7600" w14:textId="77777777" w:rsidTr="00BA22BD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5BBD4DB0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085A4849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"001"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A93C8DA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"open.operator.calc.transfer"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628D0CBD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582E9BAE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F174711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"loginId"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"yuyoo"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B0E1D63" w14:textId="0C6A9825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972EA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amount</w:t>
            </w:r>
            <w:r w:rsidR="00D972EA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340396">
              <w:rPr>
                <w:rFonts w:ascii="Courier New" w:eastAsia="宋体" w:hAnsi="Courier New" w:cs="Courier New"/>
                <w:color w:val="4E9A06"/>
              </w:rPr>
              <w:t>"360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.00"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78A1A02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972EA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random</w:t>
            </w:r>
            <w:r w:rsidR="00D972EA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"wbULekbWmHTHAsIdqL46uRshNbo"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8149DA9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D972EA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sign</w:t>
            </w:r>
            <w:r w:rsidR="00D972EA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"0E5073020ABA1604AE63AC28A2F28A02"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9F13B8D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"moduleId"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2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686844A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"orders"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[</w:t>
            </w:r>
          </w:p>
          <w:p w14:paraId="418DCC38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77E0692A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"gameId"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77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72F74E1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"orderId"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100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2A3C90E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"orderFrom"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0651EE4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"amount"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0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25ECD99" w14:textId="77777777" w:rsidR="000322B5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"orderStatus"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4</w:t>
            </w:r>
            <w:r w:rsidR="00726F74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A0225F8" w14:textId="77777777" w:rsidR="00726F74" w:rsidRPr="006C7279" w:rsidRDefault="00726F74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orderAmount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: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100</w:t>
            </w:r>
          </w:p>
          <w:p w14:paraId="1F778E90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8A4DA44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77564621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"gameId"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77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3CD619D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"orderId"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101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3926A72B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"orderFrom"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AE7DC03" w14:textId="7E63D81E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"amount"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340396">
              <w:rPr>
                <w:rFonts w:ascii="Courier New" w:eastAsia="宋体" w:hAnsi="Courier New" w:cs="Courier New"/>
                <w:color w:val="AD7FA8"/>
              </w:rPr>
              <w:t>36</w:t>
            </w:r>
            <w:r w:rsidR="00726F74" w:rsidRPr="003924BB">
              <w:rPr>
                <w:rFonts w:ascii="Courier New" w:eastAsia="宋体" w:hAnsi="Courier New" w:cs="Courier New"/>
                <w:color w:val="AD7FA8"/>
              </w:rPr>
              <w:t>0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BF02C31" w14:textId="77777777" w:rsidR="000322B5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"orderStatus"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2</w:t>
            </w:r>
            <w:r w:rsidR="00726F74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57DC2A1E" w14:textId="77777777" w:rsidR="00726F74" w:rsidRPr="006C7279" w:rsidRDefault="00726F74" w:rsidP="00726F74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>
              <w:rPr>
                <w:rFonts w:ascii="Courier New" w:eastAsia="宋体" w:hAnsi="Courier New" w:cs="Courier New"/>
                <w:color w:val="204A87"/>
              </w:rPr>
              <w:t>"orderAmount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180</w:t>
            </w:r>
          </w:p>
          <w:p w14:paraId="3448A454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  <w:p w14:paraId="61D505C7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]</w:t>
            </w:r>
          </w:p>
          <w:p w14:paraId="444B8646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06B033F" w14:textId="77777777" w:rsidR="000322B5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D972EA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44685D3B" w14:textId="77777777" w:rsidR="00A5285F" w:rsidRPr="006C7279" w:rsidRDefault="000322B5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4F34C879" w14:textId="77777777" w:rsidR="007B3F4D" w:rsidRPr="00944A0B" w:rsidRDefault="007B3F4D" w:rsidP="00944A0B">
      <w:pPr>
        <w:pStyle w:val="af7"/>
        <w:ind w:left="504" w:right="240"/>
      </w:pPr>
      <w:r w:rsidRPr="00944A0B">
        <w:t>Response</w:t>
      </w:r>
      <w:r w:rsidRPr="00944A0B">
        <w:rPr>
          <w:rFonts w:hint="eastAsia"/>
        </w:rPr>
        <w:t>示例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7B3F4D" w14:paraId="6DAD2FF0" w14:textId="77777777" w:rsidTr="00BA22BD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36FBA825" w14:textId="77777777" w:rsidR="00A7307B" w:rsidRPr="003924BB" w:rsidRDefault="00A7307B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6F6E5347" w14:textId="77777777" w:rsidR="00A7307B" w:rsidRPr="006C7279" w:rsidRDefault="00A7307B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"001"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67DC1B4" w14:textId="77777777" w:rsidR="00A7307B" w:rsidRPr="006C7279" w:rsidRDefault="00A7307B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"result"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517CFA6B" w14:textId="77777777" w:rsidR="00A7307B" w:rsidRPr="006C7279" w:rsidRDefault="00A7307B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"userId"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4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29FC798" w14:textId="77777777" w:rsidR="00A7307B" w:rsidRPr="006C7279" w:rsidRDefault="00A7307B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"sn":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6B8DB34" w14:textId="77777777" w:rsidR="00A7307B" w:rsidRPr="006C7279" w:rsidRDefault="00A7307B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"availableAmount"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998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CBE0A37" w14:textId="77777777" w:rsidR="00A7307B" w:rsidRPr="006C7279" w:rsidRDefault="00A7307B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"orderResult"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 "1",</w:t>
            </w:r>
          </w:p>
          <w:p w14:paraId="219AE641" w14:textId="77777777" w:rsidR="00A7307B" w:rsidRPr="006C7279" w:rsidRDefault="00A7307B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"tranId"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null</w:t>
            </w:r>
          </w:p>
          <w:p w14:paraId="4E801245" w14:textId="77777777" w:rsidR="00A7307B" w:rsidRPr="006C7279" w:rsidRDefault="00A7307B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2249C5EC" w14:textId="77777777" w:rsidR="00A7307B" w:rsidRPr="006C7279" w:rsidRDefault="00A7307B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"error"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AD7FA8"/>
              </w:rPr>
              <w:t>null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33AB4F2" w14:textId="77777777" w:rsidR="00A7307B" w:rsidRPr="006C7279" w:rsidRDefault="00A7307B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: "2.0"</w:t>
            </w:r>
          </w:p>
          <w:p w14:paraId="7E3C62F4" w14:textId="77777777" w:rsidR="007B3F4D" w:rsidRPr="006C7279" w:rsidRDefault="00A7307B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2815005A" w14:textId="77777777" w:rsidR="00A5285F" w:rsidRDefault="00A5285F" w:rsidP="00A5285F">
      <w:pPr>
        <w:pStyle w:val="af2"/>
        <w:ind w:left="480" w:right="240"/>
      </w:pPr>
      <w:bookmarkStart w:id="75" w:name="_Toc29317724"/>
      <w:r>
        <w:rPr>
          <w:rFonts w:hint="eastAsia"/>
          <w:lang w:eastAsia="zh-Hans"/>
        </w:rPr>
        <w:lastRenderedPageBreak/>
        <w:t>转入转出</w:t>
      </w:r>
      <w:bookmarkEnd w:id="75"/>
    </w:p>
    <w:p w14:paraId="48BB4168" w14:textId="77777777" w:rsidR="00A5285F" w:rsidRDefault="00A5285F" w:rsidP="007C28E3">
      <w:pPr>
        <w:pStyle w:val="af7"/>
        <w:ind w:left="504" w:right="240"/>
      </w:pPr>
      <w:r>
        <w:rPr>
          <w:rFonts w:hint="eastAsia"/>
        </w:rPr>
        <w:t>接口地址</w:t>
      </w:r>
    </w:p>
    <w:p w14:paraId="52C8FBE9" w14:textId="77777777" w:rsidR="00A5285F" w:rsidRDefault="00A5285F" w:rsidP="00944A0B">
      <w:pPr>
        <w:pStyle w:val="af6"/>
        <w:spacing w:before="200" w:after="120"/>
        <w:ind w:leftChars="200" w:left="480"/>
        <w:rPr>
          <w:rStyle w:val="af8"/>
        </w:rPr>
      </w:pPr>
      <w:r>
        <w:rPr>
          <w:rStyle w:val="af8"/>
        </w:rPr>
        <w:t>open.operator.user.transfer</w:t>
      </w:r>
    </w:p>
    <w:p w14:paraId="0374FE47" w14:textId="77777777" w:rsidR="00A5285F" w:rsidRPr="00944A0B" w:rsidRDefault="00A5285F" w:rsidP="00944A0B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070"/>
        <w:gridCol w:w="992"/>
        <w:gridCol w:w="709"/>
        <w:gridCol w:w="708"/>
        <w:gridCol w:w="5529"/>
      </w:tblGrid>
      <w:tr w:rsidR="00A5285F" w14:paraId="14E4E1C0" w14:textId="77777777" w:rsidTr="00160552">
        <w:trPr>
          <w:trHeight w:val="454"/>
        </w:trPr>
        <w:tc>
          <w:tcPr>
            <w:tcW w:w="1070" w:type="dxa"/>
            <w:shd w:val="clear" w:color="auto" w:fill="DEE7EC"/>
            <w:vAlign w:val="center"/>
          </w:tcPr>
          <w:p w14:paraId="3A4B9B19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189D57E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EE7EC"/>
            <w:vAlign w:val="center"/>
          </w:tcPr>
          <w:p w14:paraId="1FCFFA39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8" w:type="dxa"/>
            <w:shd w:val="clear" w:color="auto" w:fill="DEE7EC"/>
            <w:vAlign w:val="center"/>
          </w:tcPr>
          <w:p w14:paraId="08BF2013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529" w:type="dxa"/>
            <w:shd w:val="clear" w:color="auto" w:fill="DEE7EC"/>
            <w:vAlign w:val="center"/>
          </w:tcPr>
          <w:p w14:paraId="273E1CD5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A5285F" w14:paraId="2CE3E1F3" w14:textId="77777777" w:rsidTr="00160552">
        <w:trPr>
          <w:trHeight w:val="454"/>
        </w:trPr>
        <w:tc>
          <w:tcPr>
            <w:tcW w:w="1070" w:type="dxa"/>
            <w:vAlign w:val="center"/>
          </w:tcPr>
          <w:p w14:paraId="2BB52DB9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992" w:type="dxa"/>
            <w:vAlign w:val="center"/>
          </w:tcPr>
          <w:p w14:paraId="60A7DF6B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14:paraId="2332FFD3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8" w:type="dxa"/>
            <w:vAlign w:val="center"/>
          </w:tcPr>
          <w:p w14:paraId="768D0BAE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529" w:type="dxa"/>
            <w:vAlign w:val="center"/>
          </w:tcPr>
          <w:p w14:paraId="1C05FDBC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A5285F" w14:paraId="434CB77B" w14:textId="77777777" w:rsidTr="00160552">
        <w:trPr>
          <w:trHeight w:val="454"/>
        </w:trPr>
        <w:tc>
          <w:tcPr>
            <w:tcW w:w="1070" w:type="dxa"/>
            <w:vAlign w:val="center"/>
          </w:tcPr>
          <w:p w14:paraId="3D5FFA26" w14:textId="2378C1D8" w:rsidR="00A5285F" w:rsidRDefault="001B0511" w:rsidP="00160552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992" w:type="dxa"/>
            <w:vAlign w:val="center"/>
          </w:tcPr>
          <w:p w14:paraId="260C5999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42D61B99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708" w:type="dxa"/>
            <w:vAlign w:val="center"/>
          </w:tcPr>
          <w:p w14:paraId="2AED8E55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529" w:type="dxa"/>
            <w:vAlign w:val="center"/>
          </w:tcPr>
          <w:p w14:paraId="767A0CDF" w14:textId="36C1E862" w:rsidR="00A5285F" w:rsidRDefault="00A5285F" w:rsidP="001B0511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1B0511">
              <w:rPr>
                <w:sz w:val="15"/>
                <w:szCs w:val="15"/>
              </w:rPr>
              <w:t>sign</w:t>
            </w:r>
            <w:r w:rsidR="007B3F4D" w:rsidRPr="007B3F4D">
              <w:rPr>
                <w:sz w:val="15"/>
                <w:szCs w:val="15"/>
              </w:rPr>
              <w:t>=md5(ran</w:t>
            </w:r>
            <w:r w:rsidR="001B0511">
              <w:rPr>
                <w:sz w:val="15"/>
                <w:szCs w:val="15"/>
              </w:rPr>
              <w:t>dom+sn+loginId+amount+secretKey</w:t>
            </w:r>
            <w:r w:rsidR="007B3F4D" w:rsidRPr="007B3F4D">
              <w:rPr>
                <w:sz w:val="15"/>
                <w:szCs w:val="15"/>
              </w:rPr>
              <w:t>)</w:t>
            </w:r>
          </w:p>
        </w:tc>
      </w:tr>
      <w:tr w:rsidR="00A5285F" w14:paraId="4522CF16" w14:textId="77777777" w:rsidTr="00160552">
        <w:trPr>
          <w:trHeight w:val="454"/>
        </w:trPr>
        <w:tc>
          <w:tcPr>
            <w:tcW w:w="1070" w:type="dxa"/>
            <w:vAlign w:val="center"/>
          </w:tcPr>
          <w:p w14:paraId="7127B5E2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1B7994E4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2251B6FC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vAlign w:val="center"/>
          </w:tcPr>
          <w:p w14:paraId="33E5B851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529" w:type="dxa"/>
            <w:vAlign w:val="center"/>
          </w:tcPr>
          <w:p w14:paraId="0EDCBBF1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6B304C" w14:paraId="232B580D" w14:textId="77777777" w:rsidTr="00160552">
        <w:trPr>
          <w:trHeight w:val="454"/>
        </w:trPr>
        <w:tc>
          <w:tcPr>
            <w:tcW w:w="1070" w:type="dxa"/>
            <w:vAlign w:val="center"/>
          </w:tcPr>
          <w:p w14:paraId="636F6438" w14:textId="77777777" w:rsidR="006B304C" w:rsidRDefault="006B304C" w:rsidP="006B304C">
            <w:pPr>
              <w:pStyle w:val="af6"/>
              <w:spacing w:after="0"/>
              <w:ind w:leftChars="0" w:left="0"/>
              <w:jc w:val="both"/>
            </w:pPr>
            <w:r>
              <w:t>userId</w:t>
            </w:r>
          </w:p>
        </w:tc>
        <w:tc>
          <w:tcPr>
            <w:tcW w:w="992" w:type="dxa"/>
            <w:vAlign w:val="center"/>
          </w:tcPr>
          <w:p w14:paraId="4364A165" w14:textId="77777777" w:rsidR="006B304C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09" w:type="dxa"/>
            <w:vAlign w:val="center"/>
          </w:tcPr>
          <w:p w14:paraId="06906C7F" w14:textId="77777777" w:rsidR="006B304C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t>64</w:t>
            </w:r>
          </w:p>
        </w:tc>
        <w:tc>
          <w:tcPr>
            <w:tcW w:w="708" w:type="dxa"/>
            <w:vAlign w:val="center"/>
          </w:tcPr>
          <w:p w14:paraId="6D9EFE94" w14:textId="77777777" w:rsidR="006B304C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529" w:type="dxa"/>
            <w:vAlign w:val="center"/>
          </w:tcPr>
          <w:p w14:paraId="079967AF" w14:textId="77777777" w:rsidR="006B304C" w:rsidRDefault="006B304C" w:rsidP="006B30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用户ID</w:t>
            </w:r>
          </w:p>
        </w:tc>
      </w:tr>
      <w:tr w:rsidR="006B304C" w14:paraId="6D5A3183" w14:textId="77777777" w:rsidTr="00160552">
        <w:trPr>
          <w:trHeight w:val="454"/>
        </w:trPr>
        <w:tc>
          <w:tcPr>
            <w:tcW w:w="1070" w:type="dxa"/>
            <w:vAlign w:val="center"/>
          </w:tcPr>
          <w:p w14:paraId="50DDBC65" w14:textId="77777777" w:rsidR="006B304C" w:rsidRDefault="006B304C" w:rsidP="006B30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loginId</w:t>
            </w:r>
          </w:p>
        </w:tc>
        <w:tc>
          <w:tcPr>
            <w:tcW w:w="992" w:type="dxa"/>
            <w:vAlign w:val="center"/>
          </w:tcPr>
          <w:p w14:paraId="65914814" w14:textId="77777777" w:rsidR="006B304C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14:paraId="11871BDB" w14:textId="73D96C07" w:rsidR="006B304C" w:rsidRDefault="00842EBC" w:rsidP="006B304C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708" w:type="dxa"/>
            <w:vAlign w:val="center"/>
          </w:tcPr>
          <w:p w14:paraId="07446C51" w14:textId="77777777" w:rsidR="006B304C" w:rsidRDefault="006B304C" w:rsidP="006B304C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529" w:type="dxa"/>
            <w:vAlign w:val="center"/>
          </w:tcPr>
          <w:p w14:paraId="66FC050A" w14:textId="77777777" w:rsidR="006B304C" w:rsidRDefault="006B304C" w:rsidP="006B304C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用户登录ID</w:t>
            </w:r>
          </w:p>
        </w:tc>
      </w:tr>
      <w:tr w:rsidR="006B304C" w:rsidRPr="007B3F4D" w14:paraId="4A9F0C95" w14:textId="77777777" w:rsidTr="00160552">
        <w:trPr>
          <w:trHeight w:val="454"/>
        </w:trPr>
        <w:tc>
          <w:tcPr>
            <w:tcW w:w="1070" w:type="dxa"/>
            <w:vAlign w:val="center"/>
          </w:tcPr>
          <w:p w14:paraId="382A6979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0322B5">
              <w:t>amount</w:t>
            </w:r>
          </w:p>
        </w:tc>
        <w:tc>
          <w:tcPr>
            <w:tcW w:w="992" w:type="dxa"/>
            <w:vAlign w:val="center"/>
          </w:tcPr>
          <w:p w14:paraId="4E1D1C99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string</w:t>
            </w:r>
          </w:p>
        </w:tc>
        <w:tc>
          <w:tcPr>
            <w:tcW w:w="709" w:type="dxa"/>
            <w:vAlign w:val="center"/>
          </w:tcPr>
          <w:p w14:paraId="4DDF0B06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32</w:t>
            </w:r>
          </w:p>
        </w:tc>
        <w:tc>
          <w:tcPr>
            <w:tcW w:w="708" w:type="dxa"/>
            <w:vAlign w:val="center"/>
          </w:tcPr>
          <w:p w14:paraId="00B6BF2C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是</w:t>
            </w:r>
          </w:p>
        </w:tc>
        <w:tc>
          <w:tcPr>
            <w:tcW w:w="5529" w:type="dxa"/>
            <w:vAlign w:val="center"/>
          </w:tcPr>
          <w:p w14:paraId="7DD0B43A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>
              <w:t>转账金额(负数</w:t>
            </w:r>
            <w:r>
              <w:rPr>
                <w:rFonts w:hint="eastAsia"/>
              </w:rPr>
              <w:t>表示从BG</w:t>
            </w:r>
            <w:r>
              <w:t xml:space="preserve"> 转出，正数为转入)，</w:t>
            </w:r>
            <w:r w:rsidRPr="000322B5">
              <w:t>支持2位小数</w:t>
            </w:r>
          </w:p>
        </w:tc>
      </w:tr>
      <w:tr w:rsidR="006B304C" w14:paraId="1C866CAA" w14:textId="77777777" w:rsidTr="00160552">
        <w:trPr>
          <w:trHeight w:val="454"/>
        </w:trPr>
        <w:tc>
          <w:tcPr>
            <w:tcW w:w="1070" w:type="dxa"/>
            <w:vAlign w:val="center"/>
          </w:tcPr>
          <w:p w14:paraId="52B28AB7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0322B5">
              <w:t>bizId</w:t>
            </w:r>
          </w:p>
        </w:tc>
        <w:tc>
          <w:tcPr>
            <w:tcW w:w="992" w:type="dxa"/>
            <w:vAlign w:val="center"/>
          </w:tcPr>
          <w:p w14:paraId="26807F79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long</w:t>
            </w:r>
          </w:p>
        </w:tc>
        <w:tc>
          <w:tcPr>
            <w:tcW w:w="709" w:type="dxa"/>
            <w:vAlign w:val="center"/>
          </w:tcPr>
          <w:p w14:paraId="2AA71B80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64</w:t>
            </w:r>
          </w:p>
        </w:tc>
        <w:tc>
          <w:tcPr>
            <w:tcW w:w="708" w:type="dxa"/>
            <w:vAlign w:val="center"/>
          </w:tcPr>
          <w:p w14:paraId="67D6CF78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center"/>
            </w:pPr>
            <w:r w:rsidRPr="000322B5">
              <w:t>否</w:t>
            </w:r>
          </w:p>
        </w:tc>
        <w:tc>
          <w:tcPr>
            <w:tcW w:w="5529" w:type="dxa"/>
            <w:vAlign w:val="center"/>
          </w:tcPr>
          <w:p w14:paraId="36E223DB" w14:textId="77777777" w:rsidR="006B304C" w:rsidRPr="000322B5" w:rsidRDefault="006B304C" w:rsidP="006B304C">
            <w:pPr>
              <w:pStyle w:val="af6"/>
              <w:spacing w:after="0"/>
              <w:ind w:leftChars="0" w:left="0"/>
              <w:jc w:val="both"/>
            </w:pPr>
            <w:r w:rsidRPr="000322B5">
              <w:t>转账业务ID</w:t>
            </w:r>
          </w:p>
        </w:tc>
      </w:tr>
    </w:tbl>
    <w:p w14:paraId="6C038302" w14:textId="77777777" w:rsidR="00BA22BD" w:rsidRDefault="00BA22BD" w:rsidP="00944A0B">
      <w:pPr>
        <w:pStyle w:val="af7"/>
        <w:ind w:left="504" w:right="240"/>
        <w:rPr>
          <w:rStyle w:val="af8"/>
          <w:rFonts w:asciiTheme="minorHAnsi" w:hAnsiTheme="minorHAnsi"/>
        </w:rPr>
      </w:pPr>
    </w:p>
    <w:p w14:paraId="5DC5C7FB" w14:textId="77777777" w:rsidR="00A5285F" w:rsidRPr="00944A0B" w:rsidRDefault="00A5285F" w:rsidP="00944A0B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53"/>
        <w:gridCol w:w="992"/>
        <w:gridCol w:w="851"/>
        <w:gridCol w:w="5812"/>
      </w:tblGrid>
      <w:tr w:rsidR="00A5285F" w14:paraId="6AF8F2F9" w14:textId="77777777" w:rsidTr="00160552">
        <w:trPr>
          <w:trHeight w:val="454"/>
        </w:trPr>
        <w:tc>
          <w:tcPr>
            <w:tcW w:w="1353" w:type="dxa"/>
            <w:shd w:val="clear" w:color="auto" w:fill="DEE7EC"/>
            <w:vAlign w:val="center"/>
          </w:tcPr>
          <w:p w14:paraId="0795C386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177AAF45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DEE7EC"/>
            <w:vAlign w:val="center"/>
          </w:tcPr>
          <w:p w14:paraId="58A29766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812" w:type="dxa"/>
            <w:shd w:val="clear" w:color="auto" w:fill="DEE7EC"/>
            <w:vAlign w:val="center"/>
          </w:tcPr>
          <w:p w14:paraId="7096F9C5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A5285F" w14:paraId="43932CBA" w14:textId="77777777" w:rsidTr="00160552">
        <w:trPr>
          <w:trHeight w:val="454"/>
        </w:trPr>
        <w:tc>
          <w:tcPr>
            <w:tcW w:w="1353" w:type="dxa"/>
            <w:vAlign w:val="center"/>
          </w:tcPr>
          <w:p w14:paraId="6B8E36C3" w14:textId="77777777" w:rsidR="00A5285F" w:rsidRDefault="00A5285F" w:rsidP="00160552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992" w:type="dxa"/>
            <w:vAlign w:val="center"/>
          </w:tcPr>
          <w:p w14:paraId="49D7BDDE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t>double</w:t>
            </w:r>
          </w:p>
        </w:tc>
        <w:tc>
          <w:tcPr>
            <w:tcW w:w="851" w:type="dxa"/>
            <w:vAlign w:val="center"/>
          </w:tcPr>
          <w:p w14:paraId="749BBE32" w14:textId="77777777" w:rsidR="00A5285F" w:rsidRDefault="00A5285F" w:rsidP="0016055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5812" w:type="dxa"/>
            <w:vAlign w:val="center"/>
          </w:tcPr>
          <w:p w14:paraId="15DC681F" w14:textId="77777777" w:rsidR="00A5285F" w:rsidRDefault="007B3F4D" w:rsidP="00160552">
            <w:pPr>
              <w:pStyle w:val="af6"/>
              <w:spacing w:after="0"/>
              <w:ind w:leftChars="0" w:left="0"/>
              <w:jc w:val="both"/>
            </w:pPr>
            <w:r>
              <w:t>交易完成后的</w:t>
            </w:r>
            <w:r w:rsidR="00A5285F">
              <w:t>账户余额</w:t>
            </w:r>
          </w:p>
        </w:tc>
      </w:tr>
    </w:tbl>
    <w:p w14:paraId="0027AFA5" w14:textId="77777777" w:rsidR="00BA22BD" w:rsidRDefault="00BA22BD" w:rsidP="00944A0B">
      <w:pPr>
        <w:pStyle w:val="af7"/>
        <w:ind w:left="504" w:right="240"/>
        <w:rPr>
          <w:rStyle w:val="af8"/>
        </w:rPr>
      </w:pPr>
    </w:p>
    <w:p w14:paraId="0D89F8C7" w14:textId="77777777" w:rsidR="00A5285F" w:rsidRPr="00944A0B" w:rsidRDefault="00A5285F" w:rsidP="00944A0B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A5285F" w14:paraId="6CEF5EE4" w14:textId="77777777" w:rsidTr="00BA22BD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119A7BD" w14:textId="77777777" w:rsidR="007B3F4D" w:rsidRPr="003924BB" w:rsidRDefault="007B3F4D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5044BD68" w14:textId="77777777" w:rsidR="007B3F4D" w:rsidRPr="006C7279" w:rsidRDefault="007B3F4D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"001"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8231035" w14:textId="77777777" w:rsidR="007B3F4D" w:rsidRPr="006C7279" w:rsidRDefault="007B3F4D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"open.operator.user.transfer"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7431BF6E" w14:textId="77777777" w:rsidR="007B3F4D" w:rsidRPr="006C7279" w:rsidRDefault="007B3F4D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3389DAAB" w14:textId="77777777" w:rsidR="007B3F4D" w:rsidRPr="006C7279" w:rsidRDefault="007B3F4D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"am00"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4A96A7C4" w14:textId="77777777" w:rsidR="007B3F4D" w:rsidRPr="006C7279" w:rsidRDefault="007B3F4D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"loginId"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"yuyoo"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0AED549" w14:textId="77777777" w:rsidR="007B3F4D" w:rsidRPr="006C7279" w:rsidRDefault="00B03047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7B3F4D" w:rsidRPr="00B03047">
              <w:rPr>
                <w:rFonts w:ascii="Courier New" w:eastAsia="宋体" w:hAnsi="Courier New" w:cs="Courier New"/>
                <w:color w:val="204A87"/>
              </w:rPr>
              <w:t>amount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7B3F4D"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="007B3F4D" w:rsidRPr="00D972EA">
              <w:rPr>
                <w:rFonts w:ascii="Courier New" w:eastAsia="宋体" w:hAnsi="Courier New" w:cs="Courier New"/>
                <w:color w:val="4E9A06"/>
              </w:rPr>
              <w:t>"5.00"</w:t>
            </w:r>
            <w:r w:rsidR="007B3F4D"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E390526" w14:textId="77777777" w:rsidR="007B3F4D" w:rsidRPr="006C7279" w:rsidRDefault="007B3F4D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B03047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random</w:t>
            </w:r>
            <w:r w:rsidR="00B03047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"wbULekbWmHTHAsIdqL46uRshNbo"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0C873C0E" w14:textId="7C08049F" w:rsidR="007B3F4D" w:rsidRPr="006C7279" w:rsidRDefault="007B3F4D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="00B03047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1B0511">
              <w:rPr>
                <w:rFonts w:ascii="Courier New" w:eastAsia="宋体" w:hAnsi="Courier New" w:cs="Courier New"/>
                <w:color w:val="204A87"/>
              </w:rPr>
              <w:t>sign</w:t>
            </w:r>
            <w:r w:rsidR="00B03047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"0E5073020ABA1604AE63AC28A2F28A02"</w:t>
            </w:r>
          </w:p>
          <w:p w14:paraId="3B178FDF" w14:textId="77777777" w:rsidR="007B3F4D" w:rsidRPr="006C7279" w:rsidRDefault="007B3F4D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</w:p>
          <w:p w14:paraId="11F72CFD" w14:textId="77777777" w:rsidR="007B3F4D" w:rsidRPr="006C7279" w:rsidRDefault="007B3F4D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: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5285AA9E" w14:textId="77777777" w:rsidR="00A5285F" w:rsidRPr="006C7279" w:rsidRDefault="007B3F4D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3924BB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36183575" w14:textId="77777777" w:rsidR="007B3F4D" w:rsidRPr="00944A0B" w:rsidRDefault="007B3F4D" w:rsidP="00944A0B">
      <w:pPr>
        <w:pStyle w:val="af7"/>
        <w:ind w:left="504" w:right="240"/>
      </w:pPr>
      <w:r w:rsidRPr="00944A0B">
        <w:t>Response</w:t>
      </w:r>
      <w:r w:rsidRPr="00944A0B">
        <w:rPr>
          <w:rFonts w:hint="eastAsia"/>
        </w:rPr>
        <w:t>示例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7B3F4D" w14:paraId="5A81BC43" w14:textId="77777777" w:rsidTr="00BA22BD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59C7A13E" w14:textId="77777777" w:rsidR="007B3F4D" w:rsidRPr="006C7279" w:rsidRDefault="00A7307B" w:rsidP="00BA22BD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>{"id":"001","result":888.66,"error":null,"jsonrpc":"2.0"}</w:t>
            </w:r>
          </w:p>
        </w:tc>
      </w:tr>
    </w:tbl>
    <w:p w14:paraId="3E203008" w14:textId="77777777" w:rsidR="00A5285F" w:rsidRDefault="00A5285F">
      <w:pPr>
        <w:rPr>
          <w:rFonts w:asciiTheme="majorHAnsi" w:eastAsia="Microsoft YaHei UI" w:hAnsiTheme="majorHAnsi" w:cstheme="majorBidi"/>
          <w:sz w:val="32"/>
        </w:rPr>
      </w:pPr>
    </w:p>
    <w:p w14:paraId="73DF66A3" w14:textId="77777777" w:rsidR="001654B5" w:rsidRDefault="001654B5">
      <w:pPr>
        <w:spacing w:after="200" w:line="288" w:lineRule="auto"/>
      </w:pPr>
      <w:r>
        <w:br w:type="page"/>
      </w:r>
    </w:p>
    <w:p w14:paraId="5C718335" w14:textId="77777777" w:rsidR="001654B5" w:rsidRDefault="001654B5" w:rsidP="001654B5">
      <w:pPr>
        <w:pStyle w:val="af2"/>
        <w:ind w:left="480" w:right="240"/>
        <w:rPr>
          <w:lang w:eastAsia="zh-Hans"/>
        </w:rPr>
      </w:pPr>
      <w:bookmarkStart w:id="76" w:name="_Toc29317725"/>
      <w:r>
        <w:rPr>
          <w:lang w:eastAsia="zh-Hans"/>
        </w:rPr>
        <w:lastRenderedPageBreak/>
        <w:t>注单状态查询</w:t>
      </w:r>
      <w:bookmarkEnd w:id="76"/>
    </w:p>
    <w:p w14:paraId="09C37C2C" w14:textId="77777777" w:rsidR="001654B5" w:rsidRDefault="001654B5" w:rsidP="001654B5">
      <w:pPr>
        <w:pStyle w:val="af7"/>
        <w:ind w:left="504" w:right="240"/>
      </w:pPr>
      <w:r>
        <w:rPr>
          <w:rFonts w:hint="eastAsia"/>
        </w:rPr>
        <w:t>接口地址</w:t>
      </w:r>
    </w:p>
    <w:p w14:paraId="2B7F5763" w14:textId="77777777" w:rsidR="001654B5" w:rsidRDefault="00FC3C46" w:rsidP="001654B5">
      <w:pPr>
        <w:pStyle w:val="af6"/>
        <w:spacing w:before="200" w:after="120"/>
        <w:ind w:leftChars="200" w:left="480"/>
        <w:rPr>
          <w:rStyle w:val="af8"/>
        </w:rPr>
      </w:pPr>
      <w:r w:rsidRPr="00FC3C46">
        <w:rPr>
          <w:rStyle w:val="af8"/>
        </w:rPr>
        <w:t>open.operator.order.status</w:t>
      </w:r>
    </w:p>
    <w:p w14:paraId="4F483BAB" w14:textId="77777777" w:rsidR="001654B5" w:rsidRPr="00944A0B" w:rsidRDefault="001654B5" w:rsidP="001654B5">
      <w:pPr>
        <w:pStyle w:val="af7"/>
        <w:ind w:left="504" w:right="240"/>
      </w:pPr>
      <w:r w:rsidRPr="00944A0B">
        <w:rPr>
          <w:rFonts w:hint="eastAsia"/>
        </w:rPr>
        <w:t>请求参数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076"/>
        <w:gridCol w:w="1311"/>
        <w:gridCol w:w="671"/>
        <w:gridCol w:w="653"/>
        <w:gridCol w:w="5297"/>
      </w:tblGrid>
      <w:tr w:rsidR="001654B5" w14:paraId="0D50172A" w14:textId="77777777" w:rsidTr="004E12A7">
        <w:trPr>
          <w:trHeight w:val="454"/>
        </w:trPr>
        <w:tc>
          <w:tcPr>
            <w:tcW w:w="1076" w:type="dxa"/>
            <w:shd w:val="clear" w:color="auto" w:fill="DEE7EC"/>
            <w:vAlign w:val="center"/>
          </w:tcPr>
          <w:p w14:paraId="2125ECA2" w14:textId="77777777" w:rsidR="001654B5" w:rsidRDefault="001654B5" w:rsidP="001654B5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311" w:type="dxa"/>
            <w:shd w:val="clear" w:color="auto" w:fill="DEE7EC"/>
            <w:vAlign w:val="center"/>
          </w:tcPr>
          <w:p w14:paraId="46F3D0B4" w14:textId="77777777" w:rsidR="001654B5" w:rsidRDefault="001654B5" w:rsidP="001654B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1" w:type="dxa"/>
            <w:shd w:val="clear" w:color="auto" w:fill="DEE7EC"/>
            <w:vAlign w:val="center"/>
          </w:tcPr>
          <w:p w14:paraId="129A58AB" w14:textId="77777777" w:rsidR="001654B5" w:rsidRDefault="001654B5" w:rsidP="001654B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53" w:type="dxa"/>
            <w:shd w:val="clear" w:color="auto" w:fill="DEE7EC"/>
            <w:vAlign w:val="center"/>
          </w:tcPr>
          <w:p w14:paraId="46485257" w14:textId="77777777" w:rsidR="001654B5" w:rsidRDefault="001654B5" w:rsidP="001654B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297" w:type="dxa"/>
            <w:shd w:val="clear" w:color="auto" w:fill="DEE7EC"/>
            <w:vAlign w:val="center"/>
          </w:tcPr>
          <w:p w14:paraId="5F8BB29D" w14:textId="77777777" w:rsidR="001654B5" w:rsidRDefault="001654B5" w:rsidP="001654B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1654B5" w14:paraId="01253175" w14:textId="77777777" w:rsidTr="00732750">
        <w:trPr>
          <w:trHeight w:val="454"/>
        </w:trPr>
        <w:tc>
          <w:tcPr>
            <w:tcW w:w="1076" w:type="dxa"/>
            <w:vAlign w:val="center"/>
          </w:tcPr>
          <w:p w14:paraId="54956FD6" w14:textId="77777777" w:rsidR="001654B5" w:rsidRDefault="001654B5" w:rsidP="001654B5">
            <w:pPr>
              <w:pStyle w:val="af6"/>
              <w:spacing w:after="0"/>
              <w:ind w:leftChars="0" w:left="0"/>
              <w:jc w:val="both"/>
            </w:pPr>
            <w:r>
              <w:t>random</w:t>
            </w:r>
          </w:p>
        </w:tc>
        <w:tc>
          <w:tcPr>
            <w:tcW w:w="1311" w:type="dxa"/>
            <w:vAlign w:val="center"/>
          </w:tcPr>
          <w:p w14:paraId="03F04CD2" w14:textId="77777777" w:rsidR="001654B5" w:rsidRDefault="001654B5" w:rsidP="001654B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71" w:type="dxa"/>
            <w:vAlign w:val="center"/>
          </w:tcPr>
          <w:p w14:paraId="34BFD33B" w14:textId="77777777" w:rsidR="001654B5" w:rsidRDefault="001654B5" w:rsidP="001654B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53" w:type="dxa"/>
            <w:vAlign w:val="center"/>
          </w:tcPr>
          <w:p w14:paraId="3E174817" w14:textId="77777777" w:rsidR="001654B5" w:rsidRDefault="001654B5" w:rsidP="001654B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297" w:type="dxa"/>
            <w:vAlign w:val="center"/>
          </w:tcPr>
          <w:p w14:paraId="1E35630A" w14:textId="77777777" w:rsidR="001654B5" w:rsidRDefault="001654B5" w:rsidP="001654B5">
            <w:pPr>
              <w:pStyle w:val="af6"/>
              <w:spacing w:after="0"/>
              <w:ind w:leftChars="0" w:left="0"/>
              <w:jc w:val="both"/>
            </w:pPr>
            <w:r>
              <w:t>随机字符串，建议使用UUID</w:t>
            </w:r>
          </w:p>
        </w:tc>
      </w:tr>
      <w:tr w:rsidR="001654B5" w14:paraId="4C47564C" w14:textId="77777777" w:rsidTr="00732750">
        <w:trPr>
          <w:trHeight w:val="454"/>
        </w:trPr>
        <w:tc>
          <w:tcPr>
            <w:tcW w:w="1076" w:type="dxa"/>
            <w:vAlign w:val="center"/>
          </w:tcPr>
          <w:p w14:paraId="0AE6F92C" w14:textId="77777777" w:rsidR="001654B5" w:rsidRDefault="00470086" w:rsidP="001654B5">
            <w:pPr>
              <w:pStyle w:val="af6"/>
              <w:spacing w:after="0"/>
              <w:ind w:leftChars="0" w:left="0"/>
              <w:jc w:val="both"/>
            </w:pPr>
            <w:r>
              <w:t>sign</w:t>
            </w:r>
          </w:p>
        </w:tc>
        <w:tc>
          <w:tcPr>
            <w:tcW w:w="1311" w:type="dxa"/>
            <w:vAlign w:val="center"/>
          </w:tcPr>
          <w:p w14:paraId="59F1D225" w14:textId="77777777" w:rsidR="001654B5" w:rsidRDefault="001654B5" w:rsidP="001654B5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71" w:type="dxa"/>
            <w:vAlign w:val="center"/>
          </w:tcPr>
          <w:p w14:paraId="2D17AD85" w14:textId="77777777" w:rsidR="001654B5" w:rsidRDefault="001654B5" w:rsidP="001654B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653" w:type="dxa"/>
            <w:vAlign w:val="center"/>
          </w:tcPr>
          <w:p w14:paraId="0068A1D6" w14:textId="77777777" w:rsidR="001654B5" w:rsidRDefault="001654B5" w:rsidP="001654B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297" w:type="dxa"/>
            <w:vAlign w:val="center"/>
          </w:tcPr>
          <w:p w14:paraId="49152C0A" w14:textId="77777777" w:rsidR="001654B5" w:rsidRDefault="001654B5" w:rsidP="005C0AFB">
            <w:pPr>
              <w:pStyle w:val="af6"/>
              <w:spacing w:after="0"/>
              <w:ind w:leftChars="0" w:left="0"/>
              <w:jc w:val="both"/>
            </w:pPr>
            <w:r>
              <w:t>签名摘要</w:t>
            </w:r>
            <w:r w:rsidR="005C0AFB" w:rsidRPr="00162DC8">
              <w:t>sign=md5(random+sn+secretKey)</w:t>
            </w:r>
          </w:p>
        </w:tc>
      </w:tr>
      <w:tr w:rsidR="001654B5" w14:paraId="7EB020CB" w14:textId="77777777" w:rsidTr="00732750">
        <w:trPr>
          <w:trHeight w:val="454"/>
        </w:trPr>
        <w:tc>
          <w:tcPr>
            <w:tcW w:w="1076" w:type="dxa"/>
            <w:vAlign w:val="center"/>
          </w:tcPr>
          <w:p w14:paraId="67C68197" w14:textId="77777777" w:rsidR="001654B5" w:rsidRDefault="001654B5" w:rsidP="001654B5">
            <w:pPr>
              <w:pStyle w:val="af6"/>
              <w:spacing w:after="0"/>
              <w:ind w:leftChars="0" w:left="0"/>
              <w:jc w:val="both"/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311" w:type="dxa"/>
            <w:vAlign w:val="center"/>
          </w:tcPr>
          <w:p w14:paraId="456671D8" w14:textId="77777777" w:rsidR="001654B5" w:rsidRDefault="001654B5" w:rsidP="001654B5">
            <w:pPr>
              <w:pStyle w:val="af6"/>
              <w:spacing w:after="0"/>
              <w:ind w:leftChars="0" w:left="0"/>
              <w:jc w:val="center"/>
            </w:pPr>
            <w:r>
              <w:t>string</w:t>
            </w:r>
          </w:p>
        </w:tc>
        <w:tc>
          <w:tcPr>
            <w:tcW w:w="671" w:type="dxa"/>
            <w:vAlign w:val="center"/>
          </w:tcPr>
          <w:p w14:paraId="062A4C34" w14:textId="77777777" w:rsidR="001654B5" w:rsidRDefault="001654B5" w:rsidP="001654B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53" w:type="dxa"/>
            <w:vAlign w:val="center"/>
          </w:tcPr>
          <w:p w14:paraId="1FBA2D7A" w14:textId="77777777" w:rsidR="001654B5" w:rsidRDefault="001654B5" w:rsidP="001654B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297" w:type="dxa"/>
            <w:vAlign w:val="center"/>
          </w:tcPr>
          <w:p w14:paraId="446F58D8" w14:textId="77777777" w:rsidR="001654B5" w:rsidRDefault="001654B5" w:rsidP="001654B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厅代码</w:t>
            </w:r>
          </w:p>
        </w:tc>
      </w:tr>
      <w:tr w:rsidR="001654B5" w:rsidRPr="007B3F4D" w14:paraId="402C675B" w14:textId="77777777" w:rsidTr="00732750">
        <w:trPr>
          <w:trHeight w:val="454"/>
        </w:trPr>
        <w:tc>
          <w:tcPr>
            <w:tcW w:w="1076" w:type="dxa"/>
            <w:vAlign w:val="center"/>
          </w:tcPr>
          <w:p w14:paraId="45E71324" w14:textId="77777777" w:rsidR="001654B5" w:rsidRPr="000322B5" w:rsidRDefault="00470086" w:rsidP="001654B5">
            <w:pPr>
              <w:pStyle w:val="af6"/>
              <w:spacing w:after="0"/>
              <w:ind w:leftChars="0" w:left="0"/>
              <w:jc w:val="both"/>
            </w:pPr>
            <w:r>
              <w:t>moduleId</w:t>
            </w:r>
          </w:p>
        </w:tc>
        <w:tc>
          <w:tcPr>
            <w:tcW w:w="1311" w:type="dxa"/>
            <w:vAlign w:val="center"/>
          </w:tcPr>
          <w:p w14:paraId="4CD62E9C" w14:textId="77777777" w:rsidR="001654B5" w:rsidRPr="000322B5" w:rsidRDefault="00470086" w:rsidP="001654B5">
            <w:pPr>
              <w:pStyle w:val="af6"/>
              <w:spacing w:after="0"/>
              <w:ind w:leftChars="0" w:left="0"/>
              <w:jc w:val="center"/>
            </w:pPr>
            <w:r>
              <w:t>int</w:t>
            </w:r>
          </w:p>
        </w:tc>
        <w:tc>
          <w:tcPr>
            <w:tcW w:w="671" w:type="dxa"/>
            <w:vAlign w:val="center"/>
          </w:tcPr>
          <w:p w14:paraId="4FC6EB0A" w14:textId="77777777" w:rsidR="001654B5" w:rsidRPr="000322B5" w:rsidRDefault="001654B5" w:rsidP="001654B5">
            <w:pPr>
              <w:pStyle w:val="af6"/>
              <w:spacing w:after="0"/>
              <w:ind w:leftChars="0" w:left="0"/>
              <w:jc w:val="center"/>
            </w:pPr>
            <w:r w:rsidRPr="000322B5">
              <w:t>32</w:t>
            </w:r>
          </w:p>
        </w:tc>
        <w:tc>
          <w:tcPr>
            <w:tcW w:w="653" w:type="dxa"/>
            <w:vAlign w:val="center"/>
          </w:tcPr>
          <w:p w14:paraId="1D33CCB4" w14:textId="77777777" w:rsidR="001654B5" w:rsidRPr="000322B5" w:rsidRDefault="001654B5" w:rsidP="001654B5">
            <w:pPr>
              <w:pStyle w:val="af6"/>
              <w:spacing w:after="0"/>
              <w:ind w:leftChars="0" w:left="0"/>
              <w:jc w:val="center"/>
            </w:pPr>
            <w:r w:rsidRPr="000322B5">
              <w:t>是</w:t>
            </w:r>
          </w:p>
        </w:tc>
        <w:tc>
          <w:tcPr>
            <w:tcW w:w="5297" w:type="dxa"/>
            <w:vAlign w:val="center"/>
          </w:tcPr>
          <w:p w14:paraId="6740E8B5" w14:textId="77777777" w:rsidR="001654B5" w:rsidRPr="000322B5" w:rsidRDefault="007A10E8" w:rsidP="001654B5">
            <w:pPr>
              <w:pStyle w:val="af6"/>
              <w:spacing w:after="0"/>
              <w:ind w:leftChars="0" w:left="0"/>
              <w:jc w:val="both"/>
            </w:pPr>
            <w:hyperlink w:anchor="模块ID" w:history="1">
              <w:r w:rsidR="00470086" w:rsidRPr="004778F2">
                <w:rPr>
                  <w:rStyle w:val="af4"/>
                  <w:rFonts w:ascii="Microsoft YaHei UI" w:hAnsi="Microsoft YaHei UI Light"/>
                </w:rPr>
                <w:t>模块ID</w:t>
              </w:r>
            </w:hyperlink>
          </w:p>
        </w:tc>
      </w:tr>
      <w:tr w:rsidR="00470086" w:rsidRPr="007B3F4D" w14:paraId="28B43A5F" w14:textId="77777777" w:rsidTr="00732750">
        <w:trPr>
          <w:trHeight w:val="454"/>
        </w:trPr>
        <w:tc>
          <w:tcPr>
            <w:tcW w:w="1076" w:type="dxa"/>
            <w:vAlign w:val="center"/>
          </w:tcPr>
          <w:p w14:paraId="0285F4B7" w14:textId="77777777" w:rsidR="00470086" w:rsidRDefault="00470086" w:rsidP="001654B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tranId</w:t>
            </w:r>
          </w:p>
        </w:tc>
        <w:tc>
          <w:tcPr>
            <w:tcW w:w="1311" w:type="dxa"/>
            <w:vAlign w:val="center"/>
          </w:tcPr>
          <w:p w14:paraId="6809BE1C" w14:textId="77777777" w:rsidR="00470086" w:rsidRDefault="00470086" w:rsidP="001654B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71" w:type="dxa"/>
            <w:vAlign w:val="center"/>
          </w:tcPr>
          <w:p w14:paraId="58CF29C4" w14:textId="77777777" w:rsidR="00470086" w:rsidRPr="000322B5" w:rsidRDefault="00470086" w:rsidP="001654B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653" w:type="dxa"/>
            <w:vAlign w:val="center"/>
          </w:tcPr>
          <w:p w14:paraId="1E821CC5" w14:textId="77777777" w:rsidR="00470086" w:rsidRPr="000322B5" w:rsidRDefault="00470086" w:rsidP="001654B5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297" w:type="dxa"/>
            <w:vAlign w:val="center"/>
          </w:tcPr>
          <w:p w14:paraId="00967FDF" w14:textId="77777777" w:rsidR="00470086" w:rsidRDefault="00470086" w:rsidP="001654B5">
            <w:pPr>
              <w:pStyle w:val="af6"/>
              <w:spacing w:after="0"/>
              <w:ind w:leftChars="0" w:left="0"/>
              <w:jc w:val="both"/>
            </w:pPr>
            <w:r>
              <w:t>业务批次ID</w:t>
            </w:r>
          </w:p>
        </w:tc>
      </w:tr>
      <w:tr w:rsidR="001654B5" w14:paraId="407506DE" w14:textId="77777777" w:rsidTr="00732750">
        <w:trPr>
          <w:trHeight w:val="454"/>
        </w:trPr>
        <w:tc>
          <w:tcPr>
            <w:tcW w:w="1076" w:type="dxa"/>
            <w:vAlign w:val="center"/>
          </w:tcPr>
          <w:p w14:paraId="2530165F" w14:textId="77777777" w:rsidR="001654B5" w:rsidRPr="000322B5" w:rsidRDefault="00470086" w:rsidP="001654B5">
            <w:pPr>
              <w:pStyle w:val="af6"/>
              <w:spacing w:after="0"/>
              <w:ind w:leftChars="0" w:left="0"/>
              <w:jc w:val="both"/>
            </w:pPr>
            <w:r>
              <w:t>orderIds</w:t>
            </w:r>
          </w:p>
        </w:tc>
        <w:tc>
          <w:tcPr>
            <w:tcW w:w="1311" w:type="dxa"/>
            <w:vAlign w:val="center"/>
          </w:tcPr>
          <w:p w14:paraId="40D700E8" w14:textId="77777777" w:rsidR="001654B5" w:rsidRPr="000322B5" w:rsidRDefault="00470086" w:rsidP="001654B5">
            <w:pPr>
              <w:pStyle w:val="af6"/>
              <w:spacing w:after="0"/>
              <w:ind w:leftChars="0" w:left="0"/>
              <w:jc w:val="center"/>
            </w:pPr>
            <w:r>
              <w:t>List&lt;long&gt;</w:t>
            </w:r>
          </w:p>
        </w:tc>
        <w:tc>
          <w:tcPr>
            <w:tcW w:w="671" w:type="dxa"/>
            <w:vAlign w:val="center"/>
          </w:tcPr>
          <w:p w14:paraId="134AA3EE" w14:textId="77777777" w:rsidR="001654B5" w:rsidRPr="000322B5" w:rsidRDefault="001654B5" w:rsidP="001654B5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53" w:type="dxa"/>
            <w:vAlign w:val="center"/>
          </w:tcPr>
          <w:p w14:paraId="317FA2F3" w14:textId="77777777" w:rsidR="001654B5" w:rsidRPr="000322B5" w:rsidRDefault="00470086" w:rsidP="001654B5">
            <w:pPr>
              <w:pStyle w:val="af6"/>
              <w:spacing w:after="0"/>
              <w:ind w:leftChars="0" w:left="0"/>
              <w:jc w:val="center"/>
            </w:pPr>
            <w:r>
              <w:t>是</w:t>
            </w:r>
          </w:p>
        </w:tc>
        <w:tc>
          <w:tcPr>
            <w:tcW w:w="5297" w:type="dxa"/>
            <w:vAlign w:val="center"/>
          </w:tcPr>
          <w:p w14:paraId="089B14AE" w14:textId="77777777" w:rsidR="001654B5" w:rsidRPr="000322B5" w:rsidRDefault="00470086" w:rsidP="001654B5">
            <w:pPr>
              <w:pStyle w:val="af6"/>
              <w:spacing w:after="0"/>
              <w:ind w:leftChars="0" w:left="0"/>
              <w:jc w:val="both"/>
            </w:pPr>
            <w:r>
              <w:t>注单ID列表</w:t>
            </w:r>
          </w:p>
        </w:tc>
      </w:tr>
      <w:tr w:rsidR="004E12A7" w14:paraId="583DCB8E" w14:textId="77777777" w:rsidTr="00732750">
        <w:trPr>
          <w:trHeight w:val="454"/>
        </w:trPr>
        <w:tc>
          <w:tcPr>
            <w:tcW w:w="1076" w:type="dxa"/>
            <w:vAlign w:val="center"/>
          </w:tcPr>
          <w:p w14:paraId="64953A34" w14:textId="77777777" w:rsidR="004E12A7" w:rsidRDefault="004E12A7" w:rsidP="001654B5">
            <w:pPr>
              <w:pStyle w:val="af6"/>
              <w:spacing w:after="0"/>
              <w:ind w:leftChars="0" w:left="0"/>
              <w:jc w:val="both"/>
            </w:pPr>
            <w:r>
              <w:t>orderMap</w:t>
            </w:r>
          </w:p>
        </w:tc>
        <w:tc>
          <w:tcPr>
            <w:tcW w:w="1311" w:type="dxa"/>
            <w:vAlign w:val="center"/>
          </w:tcPr>
          <w:p w14:paraId="4BE6C8A3" w14:textId="77777777" w:rsidR="004E12A7" w:rsidRDefault="004E12A7" w:rsidP="001654B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671" w:type="dxa"/>
            <w:vAlign w:val="center"/>
          </w:tcPr>
          <w:p w14:paraId="6FABF6B2" w14:textId="77777777" w:rsidR="004E12A7" w:rsidRPr="000322B5" w:rsidRDefault="004E12A7" w:rsidP="001654B5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653" w:type="dxa"/>
            <w:vAlign w:val="center"/>
          </w:tcPr>
          <w:p w14:paraId="3323F091" w14:textId="77777777" w:rsidR="004E12A7" w:rsidRDefault="004E12A7" w:rsidP="001654B5">
            <w:pPr>
              <w:pStyle w:val="af6"/>
              <w:spacing w:after="0"/>
              <w:ind w:leftChars="0" w:left="0"/>
              <w:jc w:val="center"/>
            </w:pPr>
            <w:r>
              <w:t>否</w:t>
            </w:r>
          </w:p>
        </w:tc>
        <w:tc>
          <w:tcPr>
            <w:tcW w:w="5297" w:type="dxa"/>
            <w:vAlign w:val="center"/>
          </w:tcPr>
          <w:p w14:paraId="04D0C5B8" w14:textId="77777777" w:rsidR="004E12A7" w:rsidRDefault="004E12A7" w:rsidP="001654B5">
            <w:pPr>
              <w:pStyle w:val="af6"/>
              <w:spacing w:after="0"/>
              <w:ind w:leftChars="0" w:left="0"/>
              <w:jc w:val="both"/>
            </w:pPr>
            <w:r w:rsidRPr="004E12A7">
              <w:rPr>
                <w:rFonts w:hint="eastAsia"/>
              </w:rPr>
              <w:t>注单</w:t>
            </w:r>
            <w:r w:rsidRPr="004E12A7">
              <w:t>ID与会员的关系</w:t>
            </w:r>
          </w:p>
        </w:tc>
      </w:tr>
    </w:tbl>
    <w:p w14:paraId="55B6EAC4" w14:textId="77777777" w:rsidR="00732750" w:rsidRDefault="00732750" w:rsidP="004E12A7">
      <w:pPr>
        <w:pStyle w:val="af9"/>
        <w:spacing w:before="120" w:after="0" w:line="240" w:lineRule="auto"/>
        <w:ind w:left="528"/>
        <w:rPr>
          <w:lang w:eastAsia="zh-Hans"/>
        </w:rPr>
      </w:pPr>
    </w:p>
    <w:p w14:paraId="6559356C" w14:textId="77777777" w:rsidR="004E12A7" w:rsidRDefault="004E12A7" w:rsidP="004E12A7">
      <w:pPr>
        <w:pStyle w:val="af9"/>
        <w:spacing w:before="120" w:after="0" w:line="240" w:lineRule="auto"/>
        <w:ind w:left="528"/>
        <w:rPr>
          <w:lang w:eastAsia="zh-Hans"/>
        </w:rPr>
      </w:pPr>
      <w:r>
        <w:rPr>
          <w:lang w:eastAsia="zh-Hans"/>
        </w:rPr>
        <w:t>orderMap</w:t>
      </w:r>
      <w:r w:rsidRPr="00FC3C46">
        <w:rPr>
          <w:rFonts w:hint="eastAsia"/>
          <w:lang w:eastAsia="zh-Hans"/>
        </w:rPr>
        <w:t>元素属性描述</w:t>
      </w:r>
      <w:r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30"/>
        <w:gridCol w:w="1299"/>
        <w:gridCol w:w="829"/>
        <w:gridCol w:w="5550"/>
      </w:tblGrid>
      <w:tr w:rsidR="004E12A7" w14:paraId="6ED81834" w14:textId="77777777" w:rsidTr="004E12A7">
        <w:trPr>
          <w:trHeight w:val="454"/>
        </w:trPr>
        <w:tc>
          <w:tcPr>
            <w:tcW w:w="1330" w:type="dxa"/>
            <w:shd w:val="clear" w:color="auto" w:fill="DEE7EC"/>
            <w:vAlign w:val="center"/>
          </w:tcPr>
          <w:p w14:paraId="2A63505E" w14:textId="77777777" w:rsidR="004E12A7" w:rsidRDefault="004E12A7" w:rsidP="004E12A7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99" w:type="dxa"/>
            <w:shd w:val="clear" w:color="auto" w:fill="DEE7EC"/>
            <w:vAlign w:val="center"/>
          </w:tcPr>
          <w:p w14:paraId="3F0F01B6" w14:textId="77777777" w:rsidR="004E12A7" w:rsidRDefault="004E12A7" w:rsidP="004E12A7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29" w:type="dxa"/>
            <w:shd w:val="clear" w:color="auto" w:fill="DEE7EC"/>
            <w:vAlign w:val="center"/>
          </w:tcPr>
          <w:p w14:paraId="3DC17B9C" w14:textId="77777777" w:rsidR="004E12A7" w:rsidRDefault="004E12A7" w:rsidP="004E12A7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550" w:type="dxa"/>
            <w:shd w:val="clear" w:color="auto" w:fill="DEE7EC"/>
            <w:vAlign w:val="center"/>
          </w:tcPr>
          <w:p w14:paraId="42AFD701" w14:textId="77777777" w:rsidR="004E12A7" w:rsidRDefault="004E12A7" w:rsidP="004E12A7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4E12A7" w:rsidRPr="00594C10" w14:paraId="05A6CA0F" w14:textId="77777777" w:rsidTr="00732750">
        <w:trPr>
          <w:trHeight w:val="454"/>
        </w:trPr>
        <w:tc>
          <w:tcPr>
            <w:tcW w:w="1330" w:type="dxa"/>
            <w:vAlign w:val="center"/>
          </w:tcPr>
          <w:p w14:paraId="732570BC" w14:textId="77777777" w:rsidR="004E12A7" w:rsidRPr="00594C10" w:rsidRDefault="004E12A7" w:rsidP="004E12A7">
            <w:pPr>
              <w:pStyle w:val="af6"/>
              <w:spacing w:after="0"/>
              <w:ind w:leftChars="0" w:left="0"/>
              <w:jc w:val="both"/>
            </w:pPr>
            <w:r>
              <w:t>orderId</w:t>
            </w:r>
          </w:p>
        </w:tc>
        <w:tc>
          <w:tcPr>
            <w:tcW w:w="1299" w:type="dxa"/>
            <w:vAlign w:val="center"/>
          </w:tcPr>
          <w:p w14:paraId="7E62C139" w14:textId="77777777" w:rsidR="004E12A7" w:rsidRPr="00594C10" w:rsidRDefault="004E12A7" w:rsidP="004E12A7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829" w:type="dxa"/>
            <w:vAlign w:val="center"/>
          </w:tcPr>
          <w:p w14:paraId="2D9B9B53" w14:textId="77777777" w:rsidR="004E12A7" w:rsidRPr="00594C10" w:rsidRDefault="004E12A7" w:rsidP="004E12A7">
            <w:pPr>
              <w:pStyle w:val="af6"/>
              <w:spacing w:after="0"/>
              <w:ind w:leftChars="0" w:left="0"/>
              <w:jc w:val="center"/>
            </w:pPr>
            <w:r>
              <w:t>6</w:t>
            </w:r>
            <w:r w:rsidRPr="00594C10">
              <w:t>4</w:t>
            </w:r>
          </w:p>
        </w:tc>
        <w:tc>
          <w:tcPr>
            <w:tcW w:w="5550" w:type="dxa"/>
            <w:vAlign w:val="center"/>
          </w:tcPr>
          <w:p w14:paraId="45A27D1E" w14:textId="77777777" w:rsidR="004E12A7" w:rsidRPr="00594C10" w:rsidRDefault="004E12A7" w:rsidP="004E12A7">
            <w:pPr>
              <w:pStyle w:val="af6"/>
              <w:spacing w:after="0"/>
              <w:ind w:leftChars="0" w:left="0"/>
              <w:jc w:val="both"/>
            </w:pPr>
            <w:r>
              <w:t>注单ID</w:t>
            </w:r>
          </w:p>
        </w:tc>
      </w:tr>
      <w:tr w:rsidR="004E12A7" w:rsidRPr="00594C10" w14:paraId="1ED3FF77" w14:textId="77777777" w:rsidTr="00732750">
        <w:trPr>
          <w:trHeight w:val="454"/>
        </w:trPr>
        <w:tc>
          <w:tcPr>
            <w:tcW w:w="1330" w:type="dxa"/>
            <w:vAlign w:val="center"/>
          </w:tcPr>
          <w:p w14:paraId="6AA252F9" w14:textId="77777777" w:rsidR="004E12A7" w:rsidRDefault="004E12A7" w:rsidP="004E12A7">
            <w:pPr>
              <w:pStyle w:val="af6"/>
              <w:spacing w:after="0"/>
              <w:ind w:leftChars="0" w:left="0"/>
              <w:jc w:val="both"/>
            </w:pPr>
            <w:r>
              <w:t>userId</w:t>
            </w:r>
          </w:p>
        </w:tc>
        <w:tc>
          <w:tcPr>
            <w:tcW w:w="1299" w:type="dxa"/>
            <w:vAlign w:val="center"/>
          </w:tcPr>
          <w:p w14:paraId="70561D21" w14:textId="77777777" w:rsidR="004E12A7" w:rsidRDefault="004E12A7" w:rsidP="004E12A7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829" w:type="dxa"/>
            <w:vAlign w:val="center"/>
          </w:tcPr>
          <w:p w14:paraId="32A872CD" w14:textId="77777777" w:rsidR="004E12A7" w:rsidRDefault="004E12A7" w:rsidP="004E12A7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550" w:type="dxa"/>
            <w:vAlign w:val="center"/>
          </w:tcPr>
          <w:p w14:paraId="0348E709" w14:textId="77777777" w:rsidR="004E12A7" w:rsidRPr="004E12A7" w:rsidRDefault="004E12A7" w:rsidP="004E12A7">
            <w:pPr>
              <w:pStyle w:val="af6"/>
              <w:spacing w:after="0"/>
              <w:ind w:leftChars="0" w:left="0"/>
              <w:jc w:val="both"/>
              <w:rPr>
                <w:rFonts w:ascii="Arial" w:hAnsi="Arial"/>
                <w:color w:val="5F5F5F" w:themeColor="hyperlink"/>
              </w:rPr>
            </w:pPr>
            <w:r w:rsidRPr="004E12A7">
              <w:rPr>
                <w:rStyle w:val="af4"/>
                <w:u w:val="none"/>
              </w:rPr>
              <w:t>用户</w:t>
            </w:r>
            <w:r w:rsidRPr="004E12A7">
              <w:rPr>
                <w:rStyle w:val="af4"/>
                <w:rFonts w:hint="eastAsia"/>
                <w:u w:val="none"/>
              </w:rPr>
              <w:t>I</w:t>
            </w:r>
            <w:r w:rsidRPr="004E12A7">
              <w:rPr>
                <w:rStyle w:val="af4"/>
                <w:u w:val="none"/>
              </w:rPr>
              <w:t>D</w:t>
            </w:r>
            <w:r>
              <w:rPr>
                <w:rStyle w:val="af4"/>
                <w:u w:val="none"/>
              </w:rPr>
              <w:t>[uid]</w:t>
            </w:r>
          </w:p>
        </w:tc>
      </w:tr>
      <w:tr w:rsidR="004E12A7" w:rsidRPr="00594C10" w14:paraId="0A096E30" w14:textId="77777777" w:rsidTr="00732750">
        <w:trPr>
          <w:trHeight w:val="454"/>
        </w:trPr>
        <w:tc>
          <w:tcPr>
            <w:tcW w:w="1330" w:type="dxa"/>
            <w:vAlign w:val="center"/>
          </w:tcPr>
          <w:p w14:paraId="45FC3EBE" w14:textId="77777777" w:rsidR="004E12A7" w:rsidRDefault="004E12A7" w:rsidP="004E12A7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l</w:t>
            </w:r>
            <w:r>
              <w:t>oginId</w:t>
            </w:r>
          </w:p>
        </w:tc>
        <w:tc>
          <w:tcPr>
            <w:tcW w:w="1299" w:type="dxa"/>
            <w:vAlign w:val="center"/>
          </w:tcPr>
          <w:p w14:paraId="78FFC694" w14:textId="77777777" w:rsidR="004E12A7" w:rsidRDefault="004E12A7" w:rsidP="004E12A7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9" w:type="dxa"/>
            <w:vAlign w:val="center"/>
          </w:tcPr>
          <w:p w14:paraId="07720784" w14:textId="1D35CA4A" w:rsidR="004E12A7" w:rsidRDefault="00842EBC" w:rsidP="004E12A7">
            <w:pPr>
              <w:pStyle w:val="af6"/>
              <w:spacing w:after="0"/>
              <w:ind w:leftChars="0" w:left="0"/>
              <w:jc w:val="center"/>
            </w:pPr>
            <w:r>
              <w:t>24</w:t>
            </w:r>
          </w:p>
        </w:tc>
        <w:tc>
          <w:tcPr>
            <w:tcW w:w="5550" w:type="dxa"/>
            <w:vAlign w:val="center"/>
          </w:tcPr>
          <w:p w14:paraId="3C970E39" w14:textId="77777777" w:rsidR="004E12A7" w:rsidRPr="004E12A7" w:rsidRDefault="004E12A7" w:rsidP="004E12A7">
            <w:pPr>
              <w:pStyle w:val="af6"/>
              <w:spacing w:after="0"/>
              <w:ind w:leftChars="0" w:left="0"/>
              <w:jc w:val="both"/>
              <w:rPr>
                <w:rStyle w:val="af4"/>
                <w:u w:val="none"/>
              </w:rPr>
            </w:pPr>
            <w:r>
              <w:rPr>
                <w:rStyle w:val="af4"/>
                <w:u w:val="none"/>
              </w:rPr>
              <w:t>会员登录</w:t>
            </w:r>
            <w:r>
              <w:rPr>
                <w:rStyle w:val="af4"/>
                <w:u w:val="none"/>
              </w:rPr>
              <w:t>ID</w:t>
            </w:r>
          </w:p>
        </w:tc>
      </w:tr>
    </w:tbl>
    <w:p w14:paraId="26D4D3DF" w14:textId="77777777" w:rsidR="004E12A7" w:rsidRDefault="004E12A7" w:rsidP="001654B5">
      <w:pPr>
        <w:pStyle w:val="af7"/>
        <w:ind w:left="504" w:right="240"/>
      </w:pPr>
    </w:p>
    <w:p w14:paraId="4DD0E0D6" w14:textId="77777777" w:rsidR="001654B5" w:rsidRPr="00944A0B" w:rsidRDefault="001654B5" w:rsidP="001654B5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21"/>
        <w:gridCol w:w="1311"/>
        <w:gridCol w:w="829"/>
        <w:gridCol w:w="5547"/>
      </w:tblGrid>
      <w:tr w:rsidR="001654B5" w14:paraId="6A6DFA93" w14:textId="77777777" w:rsidTr="00FC3C46">
        <w:trPr>
          <w:trHeight w:val="454"/>
        </w:trPr>
        <w:tc>
          <w:tcPr>
            <w:tcW w:w="1321" w:type="dxa"/>
            <w:shd w:val="clear" w:color="auto" w:fill="DEE7EC"/>
            <w:vAlign w:val="center"/>
          </w:tcPr>
          <w:p w14:paraId="614E4EE0" w14:textId="77777777" w:rsidR="001654B5" w:rsidRDefault="001654B5" w:rsidP="001654B5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311" w:type="dxa"/>
            <w:shd w:val="clear" w:color="auto" w:fill="DEE7EC"/>
            <w:vAlign w:val="center"/>
          </w:tcPr>
          <w:p w14:paraId="1434DF1D" w14:textId="77777777" w:rsidR="001654B5" w:rsidRDefault="001654B5" w:rsidP="001654B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29" w:type="dxa"/>
            <w:shd w:val="clear" w:color="auto" w:fill="DEE7EC"/>
            <w:vAlign w:val="center"/>
          </w:tcPr>
          <w:p w14:paraId="4B60190D" w14:textId="77777777" w:rsidR="001654B5" w:rsidRDefault="001654B5" w:rsidP="001654B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547" w:type="dxa"/>
            <w:shd w:val="clear" w:color="auto" w:fill="DEE7EC"/>
            <w:vAlign w:val="center"/>
          </w:tcPr>
          <w:p w14:paraId="40ADE66F" w14:textId="77777777" w:rsidR="001654B5" w:rsidRDefault="001654B5" w:rsidP="001654B5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1654B5" w14:paraId="7427D958" w14:textId="77777777" w:rsidTr="00732750">
        <w:trPr>
          <w:trHeight w:val="454"/>
        </w:trPr>
        <w:tc>
          <w:tcPr>
            <w:tcW w:w="1321" w:type="dxa"/>
            <w:vAlign w:val="center"/>
          </w:tcPr>
          <w:p w14:paraId="1832D9D5" w14:textId="77777777" w:rsidR="001654B5" w:rsidRDefault="001654B5" w:rsidP="001654B5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311" w:type="dxa"/>
            <w:vAlign w:val="center"/>
          </w:tcPr>
          <w:p w14:paraId="71DB8097" w14:textId="77777777" w:rsidR="001654B5" w:rsidRDefault="00470086" w:rsidP="001654B5">
            <w:pPr>
              <w:pStyle w:val="af6"/>
              <w:spacing w:after="0"/>
              <w:ind w:leftChars="0" w:left="0"/>
              <w:jc w:val="center"/>
            </w:pPr>
            <w:r>
              <w:t>List&lt;object&gt;</w:t>
            </w:r>
          </w:p>
        </w:tc>
        <w:tc>
          <w:tcPr>
            <w:tcW w:w="829" w:type="dxa"/>
            <w:vAlign w:val="center"/>
          </w:tcPr>
          <w:p w14:paraId="0CE11440" w14:textId="77777777" w:rsidR="001654B5" w:rsidRDefault="001654B5" w:rsidP="001654B5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5547" w:type="dxa"/>
            <w:vAlign w:val="center"/>
          </w:tcPr>
          <w:p w14:paraId="31D2843D" w14:textId="77777777" w:rsidR="001654B5" w:rsidRDefault="00470086" w:rsidP="001654B5">
            <w:pPr>
              <w:pStyle w:val="af6"/>
              <w:spacing w:after="0"/>
              <w:ind w:leftChars="0" w:left="0"/>
              <w:jc w:val="both"/>
            </w:pPr>
            <w:r>
              <w:t>结果列表</w:t>
            </w:r>
          </w:p>
        </w:tc>
      </w:tr>
    </w:tbl>
    <w:p w14:paraId="37CA0639" w14:textId="77777777" w:rsidR="00732750" w:rsidRDefault="00732750" w:rsidP="00FC3C46">
      <w:pPr>
        <w:pStyle w:val="af9"/>
        <w:spacing w:before="120" w:after="0" w:line="240" w:lineRule="auto"/>
        <w:ind w:left="528"/>
        <w:rPr>
          <w:lang w:eastAsia="zh-Hans"/>
        </w:rPr>
      </w:pPr>
    </w:p>
    <w:p w14:paraId="5C5D78EB" w14:textId="77777777" w:rsidR="00FC3C46" w:rsidRDefault="00732750" w:rsidP="00FC3C46">
      <w:pPr>
        <w:pStyle w:val="af9"/>
        <w:spacing w:before="120" w:after="0" w:line="240" w:lineRule="auto"/>
        <w:ind w:left="528"/>
        <w:rPr>
          <w:lang w:eastAsia="zh-Hans"/>
        </w:rPr>
      </w:pPr>
      <w:r>
        <w:rPr>
          <w:rFonts w:hint="eastAsia"/>
          <w:lang w:eastAsia="zh-Hans"/>
        </w:rPr>
        <w:t>r</w:t>
      </w:r>
      <w:r>
        <w:rPr>
          <w:lang w:eastAsia="zh-Hans"/>
        </w:rPr>
        <w:t>esult</w:t>
      </w:r>
      <w:r w:rsidR="00FC3C46" w:rsidRPr="00FC3C46">
        <w:rPr>
          <w:rFonts w:hint="eastAsia"/>
          <w:lang w:eastAsia="zh-Hans"/>
        </w:rPr>
        <w:t>结果列表元素属性描述</w:t>
      </w:r>
      <w:r w:rsidR="00FC3C46">
        <w:rPr>
          <w:rFonts w:hint="eastAsia"/>
          <w:lang w:eastAsia="zh-Hans"/>
        </w:rPr>
        <w:t>: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30"/>
        <w:gridCol w:w="1299"/>
        <w:gridCol w:w="829"/>
        <w:gridCol w:w="5550"/>
      </w:tblGrid>
      <w:tr w:rsidR="00FC3C46" w14:paraId="06260E9D" w14:textId="77777777" w:rsidTr="00FC3C46">
        <w:trPr>
          <w:trHeight w:val="454"/>
        </w:trPr>
        <w:tc>
          <w:tcPr>
            <w:tcW w:w="1330" w:type="dxa"/>
            <w:shd w:val="clear" w:color="auto" w:fill="DEE7EC"/>
            <w:vAlign w:val="center"/>
          </w:tcPr>
          <w:p w14:paraId="08F4C2C4" w14:textId="77777777" w:rsidR="00FC3C46" w:rsidRDefault="00FC3C46" w:rsidP="003770CF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299" w:type="dxa"/>
            <w:shd w:val="clear" w:color="auto" w:fill="DEE7EC"/>
            <w:vAlign w:val="center"/>
          </w:tcPr>
          <w:p w14:paraId="30E08231" w14:textId="77777777" w:rsidR="00FC3C46" w:rsidRDefault="00FC3C46" w:rsidP="003770CF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29" w:type="dxa"/>
            <w:shd w:val="clear" w:color="auto" w:fill="DEE7EC"/>
            <w:vAlign w:val="center"/>
          </w:tcPr>
          <w:p w14:paraId="2FEF52FD" w14:textId="77777777" w:rsidR="00FC3C46" w:rsidRDefault="00FC3C46" w:rsidP="003770CF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550" w:type="dxa"/>
            <w:shd w:val="clear" w:color="auto" w:fill="DEE7EC"/>
            <w:vAlign w:val="center"/>
          </w:tcPr>
          <w:p w14:paraId="0B4F8ECD" w14:textId="77777777" w:rsidR="00FC3C46" w:rsidRDefault="00FC3C46" w:rsidP="003770CF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FC3C46" w:rsidRPr="00594C10" w14:paraId="263335F1" w14:textId="77777777" w:rsidTr="00732750">
        <w:trPr>
          <w:trHeight w:val="454"/>
        </w:trPr>
        <w:tc>
          <w:tcPr>
            <w:tcW w:w="1330" w:type="dxa"/>
            <w:vAlign w:val="center"/>
          </w:tcPr>
          <w:p w14:paraId="7D0B6317" w14:textId="77777777" w:rsidR="00FC3C46" w:rsidRPr="00594C10" w:rsidRDefault="00FC3C46" w:rsidP="003770CF">
            <w:pPr>
              <w:pStyle w:val="af6"/>
              <w:spacing w:after="0"/>
              <w:ind w:leftChars="0" w:left="0"/>
              <w:jc w:val="both"/>
            </w:pPr>
            <w:r>
              <w:t>orderId</w:t>
            </w:r>
          </w:p>
        </w:tc>
        <w:tc>
          <w:tcPr>
            <w:tcW w:w="1299" w:type="dxa"/>
            <w:vAlign w:val="center"/>
          </w:tcPr>
          <w:p w14:paraId="38E56331" w14:textId="77777777" w:rsidR="00FC3C46" w:rsidRPr="00594C10" w:rsidRDefault="00FC3C46" w:rsidP="00FC3C46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829" w:type="dxa"/>
            <w:vAlign w:val="center"/>
          </w:tcPr>
          <w:p w14:paraId="531B0FC3" w14:textId="77777777" w:rsidR="00FC3C46" w:rsidRPr="00594C10" w:rsidRDefault="00FC3C46" w:rsidP="00FC3C46">
            <w:pPr>
              <w:pStyle w:val="af6"/>
              <w:spacing w:after="0"/>
              <w:ind w:leftChars="0" w:left="0"/>
              <w:jc w:val="center"/>
            </w:pPr>
            <w:r>
              <w:t>6</w:t>
            </w:r>
            <w:r w:rsidRPr="00594C10">
              <w:t>4</w:t>
            </w:r>
          </w:p>
        </w:tc>
        <w:tc>
          <w:tcPr>
            <w:tcW w:w="5550" w:type="dxa"/>
            <w:vAlign w:val="center"/>
          </w:tcPr>
          <w:p w14:paraId="5038982F" w14:textId="77777777" w:rsidR="00FC3C46" w:rsidRPr="00594C10" w:rsidRDefault="00FC3C46" w:rsidP="003770CF">
            <w:pPr>
              <w:pStyle w:val="af6"/>
              <w:spacing w:after="0"/>
              <w:ind w:leftChars="0" w:left="0"/>
              <w:jc w:val="both"/>
            </w:pPr>
            <w:r>
              <w:t>注单ID</w:t>
            </w:r>
          </w:p>
        </w:tc>
      </w:tr>
      <w:tr w:rsidR="00FC3C46" w:rsidRPr="00594C10" w14:paraId="4A60DC63" w14:textId="77777777" w:rsidTr="00732750">
        <w:trPr>
          <w:trHeight w:val="454"/>
        </w:trPr>
        <w:tc>
          <w:tcPr>
            <w:tcW w:w="1330" w:type="dxa"/>
            <w:vAlign w:val="center"/>
          </w:tcPr>
          <w:p w14:paraId="15A9237D" w14:textId="77777777" w:rsidR="00FC3C46" w:rsidRDefault="00FC3C46" w:rsidP="003770CF">
            <w:pPr>
              <w:pStyle w:val="af6"/>
              <w:spacing w:after="0"/>
              <w:ind w:leftChars="0" w:left="0"/>
              <w:jc w:val="both"/>
            </w:pPr>
            <w:r>
              <w:t>status</w:t>
            </w:r>
          </w:p>
        </w:tc>
        <w:tc>
          <w:tcPr>
            <w:tcW w:w="1299" w:type="dxa"/>
            <w:vAlign w:val="center"/>
          </w:tcPr>
          <w:p w14:paraId="14C32A16" w14:textId="77777777" w:rsidR="00FC3C46" w:rsidRDefault="00FC3C46" w:rsidP="00FC3C4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29" w:type="dxa"/>
            <w:vAlign w:val="center"/>
          </w:tcPr>
          <w:p w14:paraId="1E323FE6" w14:textId="77777777" w:rsidR="00FC3C46" w:rsidRDefault="00FC3C46" w:rsidP="00FC3C4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550" w:type="dxa"/>
            <w:vAlign w:val="center"/>
          </w:tcPr>
          <w:p w14:paraId="08CA0CFC" w14:textId="77777777" w:rsidR="00FC3C46" w:rsidRDefault="007A10E8" w:rsidP="003770CF">
            <w:pPr>
              <w:pStyle w:val="af6"/>
              <w:spacing w:after="0"/>
              <w:ind w:leftChars="0" w:left="0"/>
              <w:jc w:val="both"/>
            </w:pPr>
            <w:hyperlink w:anchor="注单状态" w:history="1">
              <w:r w:rsidR="00FC3C46" w:rsidRPr="00594C10">
                <w:rPr>
                  <w:rStyle w:val="af4"/>
                  <w:rFonts w:ascii="Microsoft YaHei UI" w:hAnsi="Microsoft YaHei UI Light"/>
                </w:rPr>
                <w:t>注单状态</w:t>
              </w:r>
            </w:hyperlink>
          </w:p>
        </w:tc>
      </w:tr>
    </w:tbl>
    <w:p w14:paraId="00F3AEB1" w14:textId="77777777" w:rsidR="00FC3C46" w:rsidRDefault="00FC3C46" w:rsidP="00FC3C46">
      <w:pPr>
        <w:rPr>
          <w:rStyle w:val="af8"/>
        </w:rPr>
      </w:pPr>
    </w:p>
    <w:p w14:paraId="1F815EEC" w14:textId="77777777" w:rsidR="00732750" w:rsidRDefault="00732750">
      <w:pPr>
        <w:spacing w:after="200" w:line="288" w:lineRule="auto"/>
        <w:rPr>
          <w:rFonts w:ascii="Verdana" w:eastAsia="Microsoft YaHei UI" w:hAnsi="Verdana" w:cstheme="minorBidi"/>
          <w:color w:val="262626" w:themeColor="text1" w:themeTint="D9"/>
          <w:sz w:val="21"/>
          <w:szCs w:val="20"/>
        </w:rPr>
      </w:pPr>
      <w:r>
        <w:br w:type="page"/>
      </w:r>
    </w:p>
    <w:p w14:paraId="41233411" w14:textId="77777777" w:rsidR="001654B5" w:rsidRPr="00944A0B" w:rsidRDefault="001654B5" w:rsidP="001654B5">
      <w:pPr>
        <w:pStyle w:val="af7"/>
        <w:ind w:left="504" w:right="240"/>
      </w:pPr>
      <w:r w:rsidRPr="00944A0B">
        <w:lastRenderedPageBreak/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1654B5" w14:paraId="3D6070A8" w14:textId="77777777" w:rsidTr="001654B5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7E913538" w14:textId="77777777" w:rsidR="001654B5" w:rsidRPr="00006616" w:rsidRDefault="001654B5" w:rsidP="00006616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006616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23B3A0FA" w14:textId="77777777" w:rsidR="001654B5" w:rsidRPr="006C7279" w:rsidRDefault="001654B5" w:rsidP="001654B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="00C025A4"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"001"</w:t>
            </w:r>
            <w:r w:rsidR="00FC3C46" w:rsidRPr="00FC3C46">
              <w:rPr>
                <w:rFonts w:ascii="Courier New" w:eastAsia="宋体" w:hAnsi="Courier New" w:cs="Courier New"/>
                <w:color w:val="auto"/>
              </w:rPr>
              <w:t>,</w:t>
            </w:r>
          </w:p>
          <w:p w14:paraId="3D336592" w14:textId="77777777" w:rsidR="001654B5" w:rsidRPr="006C7279" w:rsidRDefault="001654B5" w:rsidP="001654B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="00FC3C46"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</w:t>
            </w:r>
            <w:r w:rsidR="00FC3C46" w:rsidRPr="00FC3C46">
              <w:rPr>
                <w:rFonts w:ascii="Courier New" w:eastAsia="宋体" w:hAnsi="Courier New" w:cs="Courier New"/>
                <w:color w:val="4E9A06"/>
              </w:rPr>
              <w:t>open.operator.order.status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</w:t>
            </w:r>
            <w:r w:rsidR="00FC3C46" w:rsidRPr="00FC3C46">
              <w:rPr>
                <w:rFonts w:ascii="Courier New" w:eastAsia="宋体" w:hAnsi="Courier New" w:cs="Courier New"/>
                <w:color w:val="auto"/>
              </w:rPr>
              <w:t>,</w:t>
            </w:r>
          </w:p>
          <w:p w14:paraId="77CC6834" w14:textId="77777777" w:rsidR="001654B5" w:rsidRPr="006C7279" w:rsidRDefault="001654B5" w:rsidP="001654B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"params"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006616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{</w:t>
            </w:r>
          </w:p>
          <w:p w14:paraId="77C68EBE" w14:textId="77777777" w:rsidR="001654B5" w:rsidRPr="006C7279" w:rsidRDefault="001654B5" w:rsidP="001654B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"sn"</w:t>
            </w:r>
            <w:r w:rsidR="00FC3C46"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"am00"</w:t>
            </w:r>
            <w:r w:rsidR="00FC3C46" w:rsidRPr="00FC3C46">
              <w:rPr>
                <w:rFonts w:ascii="Courier New" w:eastAsia="宋体" w:hAnsi="Courier New" w:cs="Courier New"/>
                <w:color w:val="auto"/>
              </w:rPr>
              <w:t>,</w:t>
            </w:r>
          </w:p>
          <w:p w14:paraId="175F18F8" w14:textId="77777777" w:rsidR="001654B5" w:rsidRPr="006C7279" w:rsidRDefault="001654B5" w:rsidP="001654B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FC3C46">
              <w:rPr>
                <w:rFonts w:ascii="Courier New" w:eastAsia="宋体" w:hAnsi="Courier New" w:cs="Courier New"/>
                <w:color w:val="204A87"/>
              </w:rPr>
              <w:t>sign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FC3C46"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</w:t>
            </w:r>
            <w:r w:rsidR="00FC3C46" w:rsidRPr="00D972EA">
              <w:rPr>
                <w:rFonts w:ascii="Courier New" w:eastAsia="宋体" w:hAnsi="Courier New" w:cs="Courier New"/>
                <w:color w:val="4E9A06"/>
              </w:rPr>
              <w:t>0E5073020ABA1604AE63AC28A2F28A02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</w:t>
            </w:r>
            <w:r w:rsidR="00FC3C46" w:rsidRPr="00FC3C46">
              <w:rPr>
                <w:rFonts w:ascii="Courier New" w:eastAsia="宋体" w:hAnsi="Courier New" w:cs="Courier New"/>
                <w:color w:val="auto"/>
              </w:rPr>
              <w:t>,</w:t>
            </w:r>
          </w:p>
          <w:p w14:paraId="364DA501" w14:textId="77777777" w:rsidR="001654B5" w:rsidRPr="006C7279" w:rsidRDefault="001654B5" w:rsidP="001654B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"random"</w:t>
            </w:r>
            <w:r w:rsidR="00FC3C46"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"wbULekbWmHTHAsIdqL46uRshNbo"</w:t>
            </w:r>
            <w:r w:rsidR="00FC3C46" w:rsidRPr="00FC3C46">
              <w:rPr>
                <w:rFonts w:ascii="Courier New" w:eastAsia="宋体" w:hAnsi="Courier New" w:cs="Courier New"/>
                <w:color w:val="auto"/>
              </w:rPr>
              <w:t>,</w:t>
            </w:r>
          </w:p>
          <w:p w14:paraId="5BBFF912" w14:textId="77777777" w:rsidR="001654B5" w:rsidRDefault="001654B5" w:rsidP="001654B5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auto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"sign"</w:t>
            </w:r>
            <w:r w:rsidR="00FC3C46"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"0E5073020ABA1604AE63AC28A2F28A02"</w:t>
            </w:r>
            <w:r w:rsidR="00FC3C46" w:rsidRPr="00FC3C46">
              <w:rPr>
                <w:rFonts w:ascii="Courier New" w:eastAsia="宋体" w:hAnsi="Courier New" w:cs="Courier New"/>
                <w:color w:val="auto"/>
              </w:rPr>
              <w:t>,</w:t>
            </w:r>
          </w:p>
          <w:p w14:paraId="6EC2FBFB" w14:textId="77777777" w:rsidR="00FC3C46" w:rsidRPr="006C7279" w:rsidRDefault="00FC3C46" w:rsidP="00FC3C46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moduleId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Pr="00006616">
              <w:rPr>
                <w:rFonts w:ascii="Courier New" w:eastAsia="宋体" w:hAnsi="Courier New" w:cs="Courier New"/>
                <w:color w:val="AD7FA8"/>
              </w:rPr>
              <w:t>2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,</w:t>
            </w:r>
          </w:p>
          <w:p w14:paraId="4949C139" w14:textId="77777777" w:rsidR="00FC3C46" w:rsidRDefault="00FC3C46" w:rsidP="00FC3C46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auto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>
              <w:rPr>
                <w:rFonts w:ascii="Courier New" w:eastAsia="宋体" w:hAnsi="Courier New" w:cs="Courier New"/>
                <w:color w:val="204A87"/>
              </w:rPr>
              <w:t>"orderIds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="00006616">
              <w:rPr>
                <w:rFonts w:ascii="Courier New" w:eastAsia="宋体" w:hAnsi="Courier New" w:cs="Courier New"/>
                <w:color w:val="auto"/>
              </w:rPr>
              <w:t>[</w:t>
            </w:r>
            <w:r w:rsidR="00006616" w:rsidRPr="00006616">
              <w:rPr>
                <w:rFonts w:ascii="Courier New" w:eastAsia="宋体" w:hAnsi="Courier New" w:cs="Courier New"/>
                <w:color w:val="AD7FA8"/>
              </w:rPr>
              <w:t>23412</w:t>
            </w:r>
            <w:r w:rsidR="00992F26">
              <w:rPr>
                <w:rFonts w:ascii="Courier New" w:eastAsia="宋体" w:hAnsi="Courier New" w:cs="Courier New"/>
                <w:color w:val="auto"/>
              </w:rPr>
              <w:t>,</w:t>
            </w:r>
            <w:r w:rsidR="00006616" w:rsidRPr="00006616">
              <w:rPr>
                <w:rFonts w:ascii="Courier New" w:eastAsia="宋体" w:hAnsi="Courier New" w:cs="Courier New"/>
                <w:color w:val="AD7FA8"/>
              </w:rPr>
              <w:t>23423</w:t>
            </w:r>
            <w:r w:rsidR="00006616">
              <w:rPr>
                <w:rFonts w:ascii="Courier New" w:eastAsia="宋体" w:hAnsi="Courier New" w:cs="Courier New"/>
                <w:color w:val="auto"/>
              </w:rPr>
              <w:t>]</w:t>
            </w:r>
            <w:r w:rsidR="00772FC1" w:rsidRPr="00FC3C46">
              <w:rPr>
                <w:rFonts w:ascii="Courier New" w:eastAsia="宋体" w:hAnsi="Courier New" w:cs="Courier New"/>
                <w:color w:val="auto"/>
              </w:rPr>
              <w:t>,</w:t>
            </w:r>
          </w:p>
          <w:p w14:paraId="2D86770F" w14:textId="77777777" w:rsidR="001F6A3C" w:rsidRDefault="00772FC1" w:rsidP="00772FC1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auto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772FC1">
              <w:rPr>
                <w:rFonts w:ascii="Courier New" w:eastAsia="宋体" w:hAnsi="Courier New" w:cs="Courier New"/>
                <w:color w:val="204A87"/>
              </w:rPr>
              <w:t>orderMap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>
              <w:rPr>
                <w:rFonts w:ascii="Courier New" w:eastAsia="宋体" w:hAnsi="Courier New" w:cs="Courier New"/>
                <w:color w:val="auto"/>
              </w:rPr>
              <w:t>[</w:t>
            </w:r>
          </w:p>
          <w:p w14:paraId="1A923BA4" w14:textId="77777777" w:rsidR="00772FC1" w:rsidRDefault="00992F26" w:rsidP="00772FC1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auto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 w:rsidR="00772FC1">
              <w:rPr>
                <w:rFonts w:ascii="Courier New" w:eastAsia="宋体" w:hAnsi="Courier New" w:cs="Courier New"/>
                <w:color w:val="auto"/>
              </w:rPr>
              <w:t>{</w:t>
            </w:r>
            <w:r w:rsidR="001F6A3C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1F6A3C">
              <w:rPr>
                <w:rFonts w:ascii="Courier New" w:eastAsia="宋体" w:hAnsi="Courier New" w:cs="Courier New"/>
                <w:color w:val="204A87"/>
              </w:rPr>
              <w:t>orderId</w:t>
            </w:r>
            <w:r w:rsidR="001F6A3C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1F6A3C">
              <w:t>:</w:t>
            </w:r>
            <w:r w:rsidR="00772FC1" w:rsidRPr="00006616">
              <w:rPr>
                <w:rFonts w:ascii="Courier New" w:eastAsia="宋体" w:hAnsi="Courier New" w:cs="Courier New"/>
                <w:color w:val="AD7FA8"/>
              </w:rPr>
              <w:t>23412</w:t>
            </w:r>
            <w:r w:rsidR="00772FC1">
              <w:rPr>
                <w:rFonts w:ascii="Courier New" w:eastAsia="宋体" w:hAnsi="Courier New" w:cs="Courier New"/>
                <w:color w:val="AD7FA8"/>
              </w:rPr>
              <w:t>,</w:t>
            </w:r>
            <w:r w:rsidR="001F6A3C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1F6A3C">
              <w:rPr>
                <w:rFonts w:ascii="Courier New" w:eastAsia="宋体" w:hAnsi="Courier New" w:cs="Courier New"/>
                <w:color w:val="204A87"/>
              </w:rPr>
              <w:t>userId</w:t>
            </w:r>
            <w:r w:rsidR="001F6A3C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1F6A3C">
              <w:rPr>
                <w:rFonts w:ascii="Courier New" w:eastAsia="宋体" w:hAnsi="Courier New" w:cs="Courier New"/>
                <w:color w:val="204A87"/>
              </w:rPr>
              <w:t>:</w:t>
            </w:r>
            <w:r w:rsidR="001F6A3C" w:rsidRPr="00992F26">
              <w:rPr>
                <w:rFonts w:ascii="Courier New" w:eastAsia="宋体" w:hAnsi="Courier New" w:cs="Courier New"/>
                <w:color w:val="AD7FA8"/>
              </w:rPr>
              <w:t>35001</w:t>
            </w:r>
            <w:r w:rsidR="001F6A3C">
              <w:rPr>
                <w:rFonts w:ascii="Courier New" w:eastAsia="宋体" w:hAnsi="Courier New" w:cs="Courier New"/>
                <w:color w:val="204A87"/>
              </w:rPr>
              <w:t>,</w:t>
            </w:r>
            <w:r w:rsidR="001F6A3C"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="001F6A3C">
              <w:rPr>
                <w:rFonts w:ascii="Courier New" w:eastAsia="宋体" w:hAnsi="Courier New" w:cs="Courier New"/>
                <w:color w:val="204A87"/>
              </w:rPr>
              <w:t>loginId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auto"/>
              </w:rPr>
              <w:t>:</w:t>
            </w:r>
            <w:r w:rsidR="001F6A3C" w:rsidRPr="00992F26">
              <w:rPr>
                <w:rFonts w:ascii="Courier New" w:eastAsia="宋体" w:hAnsi="Courier New" w:cs="Courier New"/>
                <w:color w:val="4E9A06"/>
              </w:rPr>
              <w:t>"Test01"</w:t>
            </w:r>
            <w:r w:rsidR="001F6A3C">
              <w:rPr>
                <w:rFonts w:ascii="Courier New" w:eastAsia="宋体" w:hAnsi="Courier New" w:cs="Courier New"/>
                <w:color w:val="204A87"/>
              </w:rPr>
              <w:t>},</w:t>
            </w:r>
          </w:p>
          <w:p w14:paraId="7706B71A" w14:textId="77777777" w:rsidR="00992F26" w:rsidRDefault="00992F26" w:rsidP="00992F26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auto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        </w:t>
            </w:r>
            <w:r>
              <w:rPr>
                <w:rFonts w:ascii="Courier New" w:eastAsia="宋体" w:hAnsi="Courier New" w:cs="Courier New"/>
                <w:color w:val="auto"/>
              </w:rPr>
              <w:t>{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orderId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t>:</w:t>
            </w:r>
            <w:r>
              <w:rPr>
                <w:rFonts w:ascii="Courier New" w:eastAsia="宋体" w:hAnsi="Courier New" w:cs="Courier New"/>
                <w:color w:val="AD7FA8"/>
              </w:rPr>
              <w:t>23423,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userId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:</w:t>
            </w:r>
            <w:r w:rsidRPr="00992F26">
              <w:rPr>
                <w:rFonts w:ascii="Courier New" w:eastAsia="宋体" w:hAnsi="Courier New" w:cs="Courier New"/>
                <w:color w:val="AD7FA8"/>
              </w:rPr>
              <w:t>35002</w:t>
            </w:r>
            <w:r>
              <w:rPr>
                <w:rFonts w:ascii="Courier New" w:eastAsia="宋体" w:hAnsi="Courier New" w:cs="Courier New"/>
                <w:color w:val="204A87"/>
              </w:rPr>
              <w:t>,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loginId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auto"/>
              </w:rPr>
              <w:t>:</w:t>
            </w:r>
            <w:r w:rsidRPr="00992F26">
              <w:rPr>
                <w:rFonts w:ascii="Courier New" w:eastAsia="宋体" w:hAnsi="Courier New" w:cs="Courier New"/>
                <w:color w:val="4E9A06"/>
              </w:rPr>
              <w:t>"Test02"</w:t>
            </w:r>
            <w:r>
              <w:rPr>
                <w:rFonts w:ascii="Courier New" w:eastAsia="宋体" w:hAnsi="Courier New" w:cs="Courier New"/>
                <w:color w:val="204A87"/>
              </w:rPr>
              <w:t>}</w:t>
            </w:r>
          </w:p>
          <w:p w14:paraId="57AB46F2" w14:textId="77777777" w:rsidR="00992F26" w:rsidRPr="00992F26" w:rsidRDefault="00992F26" w:rsidP="00992F26">
            <w:pPr>
              <w:pStyle w:val="af9"/>
              <w:spacing w:beforeLines="0" w:before="0" w:after="0"/>
              <w:ind w:leftChars="20" w:left="48"/>
              <w:jc w:val="both"/>
              <w:rPr>
                <w:rFonts w:ascii="Courier New" w:eastAsia="宋体" w:hAnsi="Courier New" w:cs="Courier New"/>
                <w:color w:val="auto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    </w:t>
            </w:r>
            <w:r>
              <w:rPr>
                <w:rFonts w:ascii="Courier New" w:eastAsia="宋体" w:hAnsi="Courier New" w:cs="Courier New"/>
                <w:color w:val="auto"/>
              </w:rPr>
              <w:t>]</w:t>
            </w:r>
          </w:p>
          <w:p w14:paraId="60CD9E55" w14:textId="77777777" w:rsidR="001654B5" w:rsidRPr="006C7279" w:rsidRDefault="00FC3C46" w:rsidP="001654B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006616">
              <w:rPr>
                <w:rFonts w:ascii="Courier New" w:eastAsia="宋体" w:hAnsi="Courier New" w:cs="Courier New"/>
                <w:color w:val="729FCF"/>
                <w:sz w:val="24"/>
                <w:szCs w:val="24"/>
                <w:shd w:val="clear" w:color="auto" w:fill="FFFFFF"/>
              </w:rPr>
              <w:t>}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,</w:t>
            </w:r>
          </w:p>
          <w:p w14:paraId="4B401CB6" w14:textId="77777777" w:rsidR="001654B5" w:rsidRPr="006C7279" w:rsidRDefault="001654B5" w:rsidP="001654B5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="00FC3C46"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759A594A" w14:textId="77777777" w:rsidR="001654B5" w:rsidRPr="006C7279" w:rsidRDefault="001654B5" w:rsidP="00006616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hAnsi="Arial" w:cs="Arial"/>
                <w:color w:val="800080"/>
                <w:lang w:eastAsia="zh-Hans"/>
              </w:rPr>
            </w:pPr>
            <w:r w:rsidRPr="00006616">
              <w:rPr>
                <w:rFonts w:ascii="Courier New" w:hAnsi="Courier New" w:cs="Courier New"/>
                <w:color w:val="729FCF"/>
                <w:shd w:val="clear" w:color="auto" w:fill="FFFFFF"/>
              </w:rPr>
              <w:t>}</w:t>
            </w:r>
          </w:p>
        </w:tc>
      </w:tr>
    </w:tbl>
    <w:p w14:paraId="37CEB1C7" w14:textId="77777777" w:rsidR="001654B5" w:rsidRPr="00944A0B" w:rsidRDefault="001654B5" w:rsidP="001654B5">
      <w:pPr>
        <w:pStyle w:val="af7"/>
        <w:ind w:left="504" w:right="240"/>
      </w:pPr>
      <w:r w:rsidRPr="00944A0B">
        <w:t>Response</w:t>
      </w:r>
      <w:r w:rsidRPr="00944A0B">
        <w:rPr>
          <w:rFonts w:hint="eastAsia"/>
        </w:rPr>
        <w:t>示例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1654B5" w14:paraId="44D1A466" w14:textId="77777777" w:rsidTr="001654B5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0F86E37B" w14:textId="77777777" w:rsidR="001654B5" w:rsidRPr="006C7279" w:rsidRDefault="001654B5" w:rsidP="00006616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>{"id":"001","result":</w:t>
            </w:r>
            <w:r w:rsidR="00006616">
              <w:rPr>
                <w:rFonts w:ascii="Arial" w:hAnsi="Arial" w:cs="Arial"/>
                <w:color w:val="800080"/>
                <w:lang w:eastAsia="zh-Hans"/>
              </w:rPr>
              <w:t>[{“orderId”:23412,”status”:1}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,</w:t>
            </w:r>
            <w:r w:rsidR="00006616">
              <w:rPr>
                <w:rFonts w:ascii="Arial" w:hAnsi="Arial" w:cs="Arial"/>
                <w:color w:val="800080"/>
                <w:lang w:eastAsia="zh-Hans"/>
              </w:rPr>
              <w:t>{“orderId”:</w:t>
            </w:r>
            <w:r w:rsidR="00006616" w:rsidRPr="00006616">
              <w:rPr>
                <w:rFonts w:ascii="Arial" w:hAnsi="Arial" w:cs="Arial"/>
                <w:color w:val="800080"/>
                <w:lang w:eastAsia="zh-Hans"/>
              </w:rPr>
              <w:t>23423</w:t>
            </w:r>
            <w:r w:rsidR="00006616">
              <w:rPr>
                <w:rFonts w:ascii="Arial" w:hAnsi="Arial" w:cs="Arial"/>
                <w:color w:val="800080"/>
                <w:lang w:eastAsia="zh-Hans"/>
              </w:rPr>
              <w:t>,”status”:2}],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>"error":null,"jsonrpc":"2.0"}</w:t>
            </w:r>
          </w:p>
        </w:tc>
      </w:tr>
    </w:tbl>
    <w:p w14:paraId="399CB82B" w14:textId="77777777" w:rsidR="00162DC8" w:rsidRDefault="00162DC8">
      <w:pPr>
        <w:spacing w:after="200" w:line="288" w:lineRule="auto"/>
      </w:pPr>
    </w:p>
    <w:p w14:paraId="4C521EAA" w14:textId="77777777" w:rsidR="00732750" w:rsidRDefault="00732750">
      <w:pPr>
        <w:spacing w:after="200" w:line="288" w:lineRule="auto"/>
        <w:rPr>
          <w:rFonts w:asciiTheme="minorHAnsi" w:eastAsia="Microsoft YaHei UI" w:hAnsiTheme="minorHAnsi" w:cstheme="minorBidi"/>
          <w:bCs/>
          <w:color w:val="9E3D22"/>
          <w:sz w:val="28"/>
          <w:szCs w:val="32"/>
          <w:lang w:eastAsia="zh-Hans"/>
        </w:rPr>
      </w:pPr>
      <w:r>
        <w:rPr>
          <w:lang w:eastAsia="zh-Hans"/>
        </w:rPr>
        <w:br w:type="page"/>
      </w:r>
    </w:p>
    <w:p w14:paraId="056F3FD2" w14:textId="77777777" w:rsidR="00162DC8" w:rsidRDefault="00162DC8" w:rsidP="00162DC8">
      <w:pPr>
        <w:pStyle w:val="af2"/>
        <w:ind w:left="480" w:right="240"/>
        <w:rPr>
          <w:lang w:eastAsia="zh-Hans"/>
        </w:rPr>
      </w:pPr>
      <w:bookmarkStart w:id="77" w:name="_Toc29317726"/>
      <w:r>
        <w:rPr>
          <w:lang w:eastAsia="zh-Hans"/>
        </w:rPr>
        <w:lastRenderedPageBreak/>
        <w:t>服务状态检查</w:t>
      </w:r>
      <w:bookmarkEnd w:id="77"/>
    </w:p>
    <w:p w14:paraId="17F00986" w14:textId="77777777" w:rsidR="00162DC8" w:rsidRDefault="00162DC8" w:rsidP="00162DC8">
      <w:pPr>
        <w:pStyle w:val="af7"/>
        <w:ind w:left="504" w:right="240"/>
      </w:pPr>
      <w:r>
        <w:rPr>
          <w:rFonts w:hint="eastAsia"/>
        </w:rPr>
        <w:t>接口地址</w:t>
      </w:r>
    </w:p>
    <w:p w14:paraId="6EAA0FED" w14:textId="77777777" w:rsidR="00162DC8" w:rsidRDefault="00162DC8" w:rsidP="00162DC8">
      <w:pPr>
        <w:pStyle w:val="af6"/>
        <w:spacing w:before="200" w:after="120"/>
        <w:ind w:leftChars="200" w:left="480"/>
        <w:rPr>
          <w:rStyle w:val="af8"/>
        </w:rPr>
      </w:pPr>
      <w:r w:rsidRPr="00FC3C46">
        <w:rPr>
          <w:rStyle w:val="af8"/>
        </w:rPr>
        <w:t>open.operator.</w:t>
      </w:r>
      <w:r>
        <w:rPr>
          <w:rStyle w:val="af8"/>
        </w:rPr>
        <w:t>ping</w:t>
      </w:r>
    </w:p>
    <w:p w14:paraId="0D31E46C" w14:textId="77777777" w:rsidR="00162DC8" w:rsidRPr="00CB4242" w:rsidRDefault="00162DC8" w:rsidP="00162DC8">
      <w:pPr>
        <w:pStyle w:val="af7"/>
        <w:ind w:left="504" w:right="240"/>
      </w:pPr>
      <w:r w:rsidRPr="00CB4242">
        <w:rPr>
          <w:rFonts w:hint="eastAsia"/>
        </w:rPr>
        <w:t>接口说明</w:t>
      </w:r>
    </w:p>
    <w:p w14:paraId="4E14B74F" w14:textId="77777777" w:rsidR="00162DC8" w:rsidRPr="00162DC8" w:rsidRDefault="00162DC8" w:rsidP="00162DC8">
      <w:pPr>
        <w:spacing w:afterLines="50" w:after="120"/>
        <w:ind w:leftChars="210" w:left="517" w:hanging="13"/>
        <w:rPr>
          <w:rStyle w:val="af8"/>
          <w:rFonts w:asciiTheme="minorHAnsi" w:eastAsiaTheme="minorEastAsia" w:hAnsiTheme="minorHAnsi"/>
          <w:position w:val="0"/>
          <w:bdr w:val="none" w:sz="0" w:space="0" w:color="auto"/>
          <w:shd w:val="clear" w:color="auto" w:fill="auto"/>
        </w:rPr>
      </w:pPr>
      <w:r>
        <w:rPr>
          <w:rStyle w:val="af8"/>
          <w:rFonts w:ascii="Microsoft JhengHei UI" w:eastAsia="Microsoft JhengHei UI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该接口用于我方自助检查免转接入方的回调服务可用性，访问频率为</w:t>
      </w:r>
      <w:r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每</w:t>
      </w:r>
      <w:r>
        <w:rPr>
          <w:rStyle w:val="af8"/>
          <w:rFonts w:ascii="Microsoft JhengHei UI" w:eastAsiaTheme="minorEastAsia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3</w:t>
      </w:r>
      <w:r>
        <w:rPr>
          <w:rStyle w:val="af8"/>
          <w:rFonts w:ascii="Microsoft JhengHei UI" w:eastAsiaTheme="minorEastAsia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秒钟执行一次，如果连续</w:t>
      </w:r>
      <w:r>
        <w:rPr>
          <w:rStyle w:val="af8"/>
          <w:rFonts w:ascii="Microsoft JhengHei UI" w:eastAsiaTheme="minorEastAsia" w:hAnsi="Microsoft JhengHei UI"/>
          <w:position w:val="0"/>
          <w:sz w:val="18"/>
          <w:szCs w:val="18"/>
          <w:bdr w:val="none" w:sz="0" w:space="0" w:color="auto"/>
          <w:shd w:val="clear" w:color="auto" w:fill="auto"/>
        </w:rPr>
        <w:t>10</w:t>
      </w:r>
      <w:r>
        <w:rPr>
          <w:rStyle w:val="af8"/>
          <w:rFonts w:ascii="Microsoft JhengHei UI" w:eastAsiaTheme="minorEastAsia" w:hAnsi="Microsoft JhengHei UI" w:hint="eastAsia"/>
          <w:position w:val="0"/>
          <w:sz w:val="18"/>
          <w:szCs w:val="18"/>
          <w:bdr w:val="none" w:sz="0" w:space="0" w:color="auto"/>
          <w:shd w:val="clear" w:color="auto" w:fill="auto"/>
        </w:rPr>
        <w:t>次得不到预期的结果或者请求超时，我方游戏会自动进入维护状态</w:t>
      </w:r>
    </w:p>
    <w:p w14:paraId="0BC934C2" w14:textId="77777777" w:rsidR="00162DC8" w:rsidRPr="00944A0B" w:rsidRDefault="00162DC8" w:rsidP="00162DC8">
      <w:pPr>
        <w:pStyle w:val="af7"/>
        <w:ind w:left="504" w:right="240"/>
      </w:pPr>
      <w:r w:rsidRPr="00944A0B">
        <w:rPr>
          <w:rFonts w:hint="eastAsia"/>
        </w:rPr>
        <w:t>请求参数</w:t>
      </w:r>
      <w:r>
        <w:rPr>
          <w:rFonts w:hint="eastAsia"/>
        </w:rPr>
        <w:t>:</w:t>
      </w:r>
      <w:r>
        <w:t xml:space="preserve"> </w:t>
      </w:r>
      <w:r w:rsidRPr="001872F7">
        <w:rPr>
          <w:color w:val="FF0000"/>
        </w:rPr>
        <w:t>无</w:t>
      </w:r>
    </w:p>
    <w:p w14:paraId="40F9AEE6" w14:textId="77777777" w:rsidR="00162DC8" w:rsidRPr="00944A0B" w:rsidRDefault="00162DC8" w:rsidP="00162DC8">
      <w:pPr>
        <w:pStyle w:val="af7"/>
        <w:ind w:left="504" w:right="240"/>
      </w:pPr>
      <w:r w:rsidRPr="00944A0B">
        <w:t>响应参数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321"/>
        <w:gridCol w:w="1311"/>
        <w:gridCol w:w="829"/>
        <w:gridCol w:w="5547"/>
      </w:tblGrid>
      <w:tr w:rsidR="00162DC8" w14:paraId="7F82BBB7" w14:textId="77777777" w:rsidTr="00162DC8">
        <w:trPr>
          <w:trHeight w:val="454"/>
        </w:trPr>
        <w:tc>
          <w:tcPr>
            <w:tcW w:w="1321" w:type="dxa"/>
            <w:shd w:val="clear" w:color="auto" w:fill="DEE7EC"/>
            <w:vAlign w:val="center"/>
          </w:tcPr>
          <w:p w14:paraId="45B77EC7" w14:textId="77777777" w:rsidR="00162DC8" w:rsidRDefault="00162DC8" w:rsidP="00162DC8">
            <w:pPr>
              <w:pStyle w:val="af6"/>
              <w:spacing w:after="0"/>
              <w:ind w:leftChars="0" w:left="0"/>
              <w:jc w:val="both"/>
            </w:pPr>
            <w:r>
              <w:t>字段名称</w:t>
            </w:r>
          </w:p>
        </w:tc>
        <w:tc>
          <w:tcPr>
            <w:tcW w:w="1311" w:type="dxa"/>
            <w:shd w:val="clear" w:color="auto" w:fill="DEE7EC"/>
            <w:vAlign w:val="center"/>
          </w:tcPr>
          <w:p w14:paraId="2B876E3D" w14:textId="77777777" w:rsidR="00162DC8" w:rsidRDefault="00162DC8" w:rsidP="00162DC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29" w:type="dxa"/>
            <w:shd w:val="clear" w:color="auto" w:fill="DEE7EC"/>
            <w:vAlign w:val="center"/>
          </w:tcPr>
          <w:p w14:paraId="059CDAC1" w14:textId="77777777" w:rsidR="00162DC8" w:rsidRDefault="00162DC8" w:rsidP="00162DC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547" w:type="dxa"/>
            <w:shd w:val="clear" w:color="auto" w:fill="DEE7EC"/>
            <w:vAlign w:val="center"/>
          </w:tcPr>
          <w:p w14:paraId="6D80C141" w14:textId="77777777" w:rsidR="00162DC8" w:rsidRDefault="00162DC8" w:rsidP="00162DC8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162DC8" w14:paraId="72C5DE85" w14:textId="77777777" w:rsidTr="00162DC8">
        <w:trPr>
          <w:trHeight w:val="340"/>
        </w:trPr>
        <w:tc>
          <w:tcPr>
            <w:tcW w:w="1321" w:type="dxa"/>
            <w:vAlign w:val="center"/>
          </w:tcPr>
          <w:p w14:paraId="55686B44" w14:textId="77777777" w:rsidR="00162DC8" w:rsidRDefault="00162DC8" w:rsidP="00162DC8">
            <w:pPr>
              <w:pStyle w:val="af6"/>
              <w:spacing w:after="0"/>
              <w:ind w:leftChars="0" w:left="0"/>
              <w:jc w:val="both"/>
            </w:pPr>
            <w:r>
              <w:t>result</w:t>
            </w:r>
          </w:p>
        </w:tc>
        <w:tc>
          <w:tcPr>
            <w:tcW w:w="1311" w:type="dxa"/>
            <w:vAlign w:val="center"/>
          </w:tcPr>
          <w:p w14:paraId="21E7FF6C" w14:textId="77777777" w:rsidR="00162DC8" w:rsidRDefault="001872F7" w:rsidP="00162DC8">
            <w:pPr>
              <w:pStyle w:val="af6"/>
              <w:spacing w:after="0"/>
              <w:ind w:leftChars="0" w:left="0"/>
              <w:jc w:val="center"/>
            </w:pPr>
            <w:r>
              <w:t>long</w:t>
            </w:r>
          </w:p>
        </w:tc>
        <w:tc>
          <w:tcPr>
            <w:tcW w:w="829" w:type="dxa"/>
            <w:vAlign w:val="center"/>
          </w:tcPr>
          <w:p w14:paraId="5C3EA567" w14:textId="77777777" w:rsidR="00162DC8" w:rsidRDefault="001872F7" w:rsidP="00162DC8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547" w:type="dxa"/>
            <w:vAlign w:val="center"/>
          </w:tcPr>
          <w:p w14:paraId="6A5C5215" w14:textId="77777777" w:rsidR="00162DC8" w:rsidRDefault="001872F7" w:rsidP="00162DC8">
            <w:pPr>
              <w:pStyle w:val="af6"/>
              <w:spacing w:after="0"/>
              <w:ind w:leftChars="0" w:left="0"/>
              <w:jc w:val="both"/>
            </w:pPr>
            <w:r>
              <w:t>免转接入服务器的时间戳</w:t>
            </w:r>
          </w:p>
        </w:tc>
      </w:tr>
    </w:tbl>
    <w:p w14:paraId="2BF68DED" w14:textId="77777777" w:rsidR="001872F7" w:rsidRDefault="001872F7" w:rsidP="00162DC8">
      <w:pPr>
        <w:pStyle w:val="af7"/>
        <w:ind w:left="504" w:right="240"/>
      </w:pPr>
    </w:p>
    <w:p w14:paraId="2CAF8F72" w14:textId="77777777" w:rsidR="00162DC8" w:rsidRPr="00944A0B" w:rsidRDefault="00162DC8" w:rsidP="00162DC8">
      <w:pPr>
        <w:pStyle w:val="af7"/>
        <w:ind w:left="504" w:right="240"/>
      </w:pPr>
      <w:r w:rsidRPr="00944A0B">
        <w:t>post</w:t>
      </w:r>
      <w:r w:rsidRPr="00944A0B">
        <w:rPr>
          <w:rFonts w:hint="eastAsia"/>
        </w:rPr>
        <w:t>内容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162DC8" w14:paraId="4A30B63D" w14:textId="77777777" w:rsidTr="00162DC8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661ED3CA" w14:textId="77777777" w:rsidR="00162DC8" w:rsidRPr="00006616" w:rsidRDefault="00162DC8" w:rsidP="00162DC8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006616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47AFE23F" w14:textId="77777777" w:rsidR="00162DC8" w:rsidRPr="006C7279" w:rsidRDefault="00162DC8" w:rsidP="00162DC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</w:t>
            </w:r>
            <w:r w:rsidR="001872F7" w:rsidRPr="001872F7">
              <w:rPr>
                <w:rFonts w:ascii="Courier New" w:eastAsia="宋体" w:hAnsi="Courier New" w:cs="Courier New"/>
                <w:color w:val="4E9A06"/>
              </w:rPr>
              <w:t>5d49a202-c1d8-4089-a18e-b407d39e7d41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,</w:t>
            </w:r>
          </w:p>
          <w:p w14:paraId="41875A03" w14:textId="77777777" w:rsidR="00162DC8" w:rsidRPr="006C7279" w:rsidRDefault="00162DC8" w:rsidP="00162DC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"method"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</w:t>
            </w:r>
            <w:r w:rsidRPr="00FC3C46">
              <w:rPr>
                <w:rFonts w:ascii="Courier New" w:eastAsia="宋体" w:hAnsi="Courier New" w:cs="Courier New"/>
                <w:color w:val="4E9A06"/>
              </w:rPr>
              <w:t>open.operator.</w:t>
            </w:r>
            <w:r w:rsidR="001872F7">
              <w:rPr>
                <w:rFonts w:ascii="Courier New" w:eastAsia="宋体" w:hAnsi="Courier New" w:cs="Courier New"/>
                <w:color w:val="4E9A06"/>
              </w:rPr>
              <w:t>ping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,</w:t>
            </w:r>
          </w:p>
          <w:p w14:paraId="0094F7BD" w14:textId="77777777" w:rsidR="00162DC8" w:rsidRPr="006C7279" w:rsidRDefault="00162DC8" w:rsidP="00162DC8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6DF0CE8C" w14:textId="77777777" w:rsidR="00162DC8" w:rsidRPr="006C7279" w:rsidRDefault="00162DC8" w:rsidP="00162DC8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Arial" w:hAnsi="Arial" w:cs="Arial"/>
                <w:color w:val="800080"/>
                <w:lang w:eastAsia="zh-Hans"/>
              </w:rPr>
            </w:pPr>
            <w:r w:rsidRPr="00006616">
              <w:rPr>
                <w:rFonts w:ascii="Courier New" w:hAnsi="Courier New" w:cs="Courier New"/>
                <w:color w:val="729FCF"/>
                <w:shd w:val="clear" w:color="auto" w:fill="FFFFFF"/>
              </w:rPr>
              <w:t>}</w:t>
            </w:r>
          </w:p>
        </w:tc>
      </w:tr>
    </w:tbl>
    <w:p w14:paraId="49CC1E66" w14:textId="77777777" w:rsidR="00162DC8" w:rsidRPr="00944A0B" w:rsidRDefault="00162DC8" w:rsidP="00162DC8">
      <w:pPr>
        <w:pStyle w:val="af7"/>
        <w:ind w:left="504" w:right="240"/>
      </w:pPr>
      <w:r w:rsidRPr="00944A0B">
        <w:t>Response</w:t>
      </w:r>
      <w:r w:rsidRPr="00944A0B">
        <w:rPr>
          <w:rFonts w:hint="eastAsia"/>
        </w:rPr>
        <w:t>示例</w:t>
      </w:r>
    </w:p>
    <w:tbl>
      <w:tblPr>
        <w:tblStyle w:val="a7"/>
        <w:tblW w:w="0" w:type="auto"/>
        <w:tblInd w:w="485" w:type="dxa"/>
        <w:tblBorders>
          <w:top w:val="dashSmallGap" w:sz="4" w:space="0" w:color="8CACBB"/>
          <w:left w:val="dashSmallGap" w:sz="4" w:space="0" w:color="8CACBB"/>
          <w:bottom w:val="dashSmallGap" w:sz="4" w:space="0" w:color="8CACBB"/>
          <w:right w:val="dashSmallGap" w:sz="4" w:space="0" w:color="8CACBB"/>
          <w:insideH w:val="dashSmallGap" w:sz="4" w:space="0" w:color="8CACBB"/>
          <w:insideV w:val="dashSmallGap" w:sz="4" w:space="0" w:color="8CACBB"/>
        </w:tblBorders>
        <w:shd w:val="clear" w:color="auto" w:fill="F9F9F9"/>
        <w:tblLook w:val="04A0" w:firstRow="1" w:lastRow="0" w:firstColumn="1" w:lastColumn="0" w:noHBand="0" w:noVBand="1"/>
      </w:tblPr>
      <w:tblGrid>
        <w:gridCol w:w="9008"/>
      </w:tblGrid>
      <w:tr w:rsidR="00162DC8" w14:paraId="464816F2" w14:textId="77777777" w:rsidTr="00162DC8">
        <w:trPr>
          <w:trHeight w:val="499"/>
        </w:trPr>
        <w:tc>
          <w:tcPr>
            <w:tcW w:w="9008" w:type="dxa"/>
            <w:shd w:val="clear" w:color="auto" w:fill="F9F9F9"/>
            <w:vAlign w:val="center"/>
          </w:tcPr>
          <w:p w14:paraId="36B6F989" w14:textId="77777777" w:rsidR="001872F7" w:rsidRPr="00006616" w:rsidRDefault="001872F7" w:rsidP="001872F7">
            <w:pPr>
              <w:shd w:val="clear" w:color="auto" w:fill="FFFFFF"/>
              <w:tabs>
                <w:tab w:val="left" w:pos="364"/>
                <w:tab w:val="left" w:pos="789"/>
              </w:tabs>
              <w:rPr>
                <w:rFonts w:ascii="Courier New" w:hAnsi="Courier New" w:cs="Courier New"/>
                <w:color w:val="729FCF"/>
                <w:shd w:val="clear" w:color="auto" w:fill="FFFFFF"/>
              </w:rPr>
            </w:pPr>
            <w:r w:rsidRPr="00006616">
              <w:rPr>
                <w:rFonts w:ascii="Courier New" w:hAnsi="Courier New" w:cs="Courier New"/>
                <w:color w:val="729FCF"/>
                <w:shd w:val="clear" w:color="auto" w:fill="FFFFFF"/>
              </w:rPr>
              <w:t>{</w:t>
            </w:r>
          </w:p>
          <w:p w14:paraId="248FC561" w14:textId="77777777" w:rsidR="001872F7" w:rsidRPr="006C7279" w:rsidRDefault="001872F7" w:rsidP="001872F7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"id"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</w:t>
            </w:r>
            <w:r w:rsidRPr="001872F7">
              <w:rPr>
                <w:rFonts w:ascii="Courier New" w:eastAsia="宋体" w:hAnsi="Courier New" w:cs="Courier New"/>
                <w:color w:val="4E9A06"/>
              </w:rPr>
              <w:t>5d49a202-c1d8-4089-a18e-b407d39e7d41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,</w:t>
            </w:r>
          </w:p>
          <w:p w14:paraId="3A93CE17" w14:textId="77777777" w:rsidR="001872F7" w:rsidRDefault="001872F7" w:rsidP="001872F7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Courier New" w:eastAsia="宋体" w:hAnsi="Courier New" w:cs="Courier New"/>
                <w:color w:val="auto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result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</w:t>
            </w:r>
            <w:r w:rsidRPr="001872F7">
              <w:rPr>
                <w:rFonts w:ascii="Courier New" w:eastAsia="宋体" w:hAnsi="Courier New" w:cs="Courier New"/>
                <w:color w:val="AD7FA8"/>
              </w:rPr>
              <w:t>1543937129386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,</w:t>
            </w:r>
          </w:p>
          <w:p w14:paraId="53561681" w14:textId="77777777" w:rsidR="001872F7" w:rsidRPr="006C7279" w:rsidRDefault="001872F7" w:rsidP="001872F7">
            <w:pPr>
              <w:pStyle w:val="af9"/>
              <w:spacing w:beforeLines="0" w:before="0" w:after="0"/>
              <w:ind w:leftChars="20" w:left="48" w:firstLine="195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>
              <w:rPr>
                <w:rFonts w:ascii="Courier New" w:eastAsia="宋体" w:hAnsi="Courier New" w:cs="Courier New"/>
                <w:color w:val="204A87"/>
              </w:rPr>
              <w:t>error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>
              <w:rPr>
                <w:rFonts w:ascii="Courier New" w:eastAsia="宋体" w:hAnsi="Courier New" w:cs="Courier New"/>
                <w:color w:val="auto"/>
              </w:rPr>
              <w:t xml:space="preserve"> </w:t>
            </w:r>
            <w:r w:rsidRPr="001872F7">
              <w:rPr>
                <w:rFonts w:ascii="Arial" w:hAnsi="Arial" w:cs="Arial"/>
                <w:color w:val="800080"/>
                <w:lang w:eastAsia="zh-Hans"/>
              </w:rPr>
              <w:t>null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,</w:t>
            </w:r>
            <w:r w:rsidRPr="006C7279">
              <w:rPr>
                <w:rFonts w:ascii="Arial" w:hAnsi="Arial" w:cs="Arial" w:hint="eastAsia"/>
                <w:color w:val="800080"/>
                <w:lang w:eastAsia="zh-Hans"/>
              </w:rPr>
              <w:t xml:space="preserve"> </w:t>
            </w:r>
          </w:p>
          <w:p w14:paraId="28AA3E03" w14:textId="77777777" w:rsidR="001872F7" w:rsidRPr="006C7279" w:rsidRDefault="001872F7" w:rsidP="001872F7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6C7279">
              <w:rPr>
                <w:rFonts w:ascii="Arial" w:hAnsi="Arial" w:cs="Arial"/>
                <w:color w:val="800080"/>
                <w:lang w:eastAsia="zh-Hans"/>
              </w:rPr>
              <w:t xml:space="preserve">    </w:t>
            </w:r>
            <w:r w:rsidRPr="00B03047">
              <w:rPr>
                <w:rFonts w:ascii="Courier New" w:eastAsia="宋体" w:hAnsi="Courier New" w:cs="Courier New"/>
                <w:color w:val="204A87"/>
              </w:rPr>
              <w:t>"jsonrpc"</w:t>
            </w:r>
            <w:r w:rsidRPr="00FC3C46">
              <w:rPr>
                <w:rFonts w:ascii="Courier New" w:eastAsia="宋体" w:hAnsi="Courier New" w:cs="Courier New"/>
                <w:color w:val="auto"/>
              </w:rPr>
              <w:t>:</w:t>
            </w:r>
            <w:r w:rsidRPr="00D972EA">
              <w:rPr>
                <w:rFonts w:ascii="Courier New" w:eastAsia="宋体" w:hAnsi="Courier New" w:cs="Courier New"/>
                <w:color w:val="4E9A06"/>
              </w:rPr>
              <w:t>"2.0"</w:t>
            </w:r>
          </w:p>
          <w:p w14:paraId="2619C931" w14:textId="77777777" w:rsidR="00162DC8" w:rsidRPr="006C7279" w:rsidRDefault="001872F7" w:rsidP="001872F7">
            <w:pPr>
              <w:pStyle w:val="af9"/>
              <w:spacing w:beforeLines="0" w:before="0" w:after="0"/>
              <w:ind w:leftChars="20" w:left="48"/>
              <w:jc w:val="both"/>
              <w:rPr>
                <w:rFonts w:ascii="Arial" w:hAnsi="Arial" w:cs="Arial"/>
                <w:color w:val="800080"/>
                <w:lang w:eastAsia="zh-Hans"/>
              </w:rPr>
            </w:pPr>
            <w:r w:rsidRPr="00006616">
              <w:rPr>
                <w:rFonts w:ascii="Courier New" w:hAnsi="Courier New" w:cs="Courier New"/>
                <w:color w:val="729FCF"/>
                <w:shd w:val="clear" w:color="auto" w:fill="FFFFFF"/>
              </w:rPr>
              <w:t>}</w:t>
            </w:r>
          </w:p>
        </w:tc>
      </w:tr>
    </w:tbl>
    <w:p w14:paraId="56A519F4" w14:textId="77777777" w:rsidR="00162DC8" w:rsidRDefault="00162DC8">
      <w:pPr>
        <w:spacing w:after="200" w:line="288" w:lineRule="auto"/>
      </w:pPr>
      <w:r>
        <w:br w:type="page"/>
      </w:r>
    </w:p>
    <w:p w14:paraId="16E18FE4" w14:textId="77777777" w:rsidR="00F40152" w:rsidRDefault="00C23303" w:rsidP="00F40152">
      <w:pPr>
        <w:pStyle w:val="af1"/>
        <w:spacing w:after="240"/>
      </w:pPr>
      <w:bookmarkStart w:id="78" w:name="_Toc29317727"/>
      <w:r>
        <w:rPr>
          <w:rFonts w:hint="eastAsia"/>
        </w:rPr>
        <w:lastRenderedPageBreak/>
        <w:t>附录</w:t>
      </w:r>
      <w:bookmarkEnd w:id="78"/>
    </w:p>
    <w:p w14:paraId="6659E708" w14:textId="77777777" w:rsidR="00F40152" w:rsidRDefault="00F40152" w:rsidP="00F40152">
      <w:pPr>
        <w:pStyle w:val="af2"/>
        <w:ind w:left="480" w:right="240"/>
      </w:pPr>
      <w:bookmarkStart w:id="79" w:name="_Toc29317728"/>
      <w:r>
        <w:t>常用类别</w:t>
      </w:r>
      <w:r>
        <w:rPr>
          <w:rFonts w:hint="eastAsia"/>
        </w:rPr>
        <w:t>/</w:t>
      </w:r>
      <w:r>
        <w:rPr>
          <w:rFonts w:hint="eastAsia"/>
        </w:rPr>
        <w:t>状态</w:t>
      </w:r>
      <w:bookmarkEnd w:id="79"/>
    </w:p>
    <w:p w14:paraId="22010981" w14:textId="77777777" w:rsidR="00F40152" w:rsidRDefault="00F40152" w:rsidP="00944A0B">
      <w:pPr>
        <w:pStyle w:val="af7"/>
        <w:ind w:left="504" w:right="240"/>
      </w:pPr>
      <w:bookmarkStart w:id="80" w:name="模块ID"/>
      <w:r>
        <w:rPr>
          <w:rFonts w:hint="eastAsia"/>
        </w:rPr>
        <w:t>模块</w:t>
      </w:r>
      <w:r>
        <w:rPr>
          <w:rFonts w:hint="eastAsia"/>
        </w:rPr>
        <w:t>ID</w:t>
      </w:r>
      <w:bookmarkEnd w:id="80"/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786"/>
        <w:gridCol w:w="1134"/>
        <w:gridCol w:w="6095"/>
        <w:gridCol w:w="993"/>
      </w:tblGrid>
      <w:tr w:rsidR="008C3DC7" w14:paraId="77AF85A7" w14:textId="77777777" w:rsidTr="00BA22BD">
        <w:trPr>
          <w:trHeight w:val="454"/>
        </w:trPr>
        <w:tc>
          <w:tcPr>
            <w:tcW w:w="786" w:type="dxa"/>
            <w:shd w:val="clear" w:color="auto" w:fill="DEE7EC"/>
            <w:vAlign w:val="center"/>
          </w:tcPr>
          <w:p w14:paraId="1CD66D69" w14:textId="77777777" w:rsidR="008C3DC7" w:rsidRPr="008C3DC7" w:rsidRDefault="008C3DC7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id</w:t>
            </w:r>
          </w:p>
        </w:tc>
        <w:tc>
          <w:tcPr>
            <w:tcW w:w="1134" w:type="dxa"/>
            <w:shd w:val="clear" w:color="auto" w:fill="DEE7EC"/>
            <w:vAlign w:val="center"/>
          </w:tcPr>
          <w:p w14:paraId="69301CEC" w14:textId="77777777" w:rsidR="008C3DC7" w:rsidRPr="008C3DC7" w:rsidRDefault="008C3DC7" w:rsidP="00944A0B">
            <w:pPr>
              <w:pStyle w:val="af6"/>
              <w:spacing w:after="0"/>
              <w:ind w:leftChars="0" w:left="0"/>
              <w:jc w:val="both"/>
            </w:pPr>
            <w:r w:rsidRPr="008C3DC7">
              <w:t xml:space="preserve">模块名称 </w:t>
            </w:r>
          </w:p>
        </w:tc>
        <w:tc>
          <w:tcPr>
            <w:tcW w:w="6095" w:type="dxa"/>
            <w:shd w:val="clear" w:color="auto" w:fill="DEE7EC"/>
            <w:vAlign w:val="center"/>
          </w:tcPr>
          <w:p w14:paraId="75D28A62" w14:textId="77777777" w:rsidR="008C3DC7" w:rsidRPr="008C3DC7" w:rsidRDefault="000C1041" w:rsidP="00944A0B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DEE7EC"/>
            <w:vAlign w:val="center"/>
          </w:tcPr>
          <w:p w14:paraId="2913CD16" w14:textId="77777777" w:rsidR="008C3DC7" w:rsidRDefault="000C1041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备注</w:t>
            </w:r>
          </w:p>
        </w:tc>
      </w:tr>
      <w:tr w:rsidR="008C3DC7" w14:paraId="2DBD3C1D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23A74E82" w14:textId="77777777" w:rsidR="008C3DC7" w:rsidRPr="008C3DC7" w:rsidRDefault="008C3DC7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0</w:t>
            </w:r>
          </w:p>
        </w:tc>
        <w:tc>
          <w:tcPr>
            <w:tcW w:w="1134" w:type="dxa"/>
            <w:vAlign w:val="center"/>
          </w:tcPr>
          <w:p w14:paraId="647B87FF" w14:textId="77777777" w:rsidR="008C3DC7" w:rsidRPr="008C3DC7" w:rsidRDefault="008C3DC7" w:rsidP="00944A0B">
            <w:pPr>
              <w:pStyle w:val="af6"/>
              <w:spacing w:after="0"/>
              <w:ind w:leftChars="0" w:left="0"/>
              <w:jc w:val="both"/>
            </w:pPr>
            <w:r w:rsidRPr="008C3DC7">
              <w:t xml:space="preserve">平台 </w:t>
            </w:r>
          </w:p>
        </w:tc>
        <w:tc>
          <w:tcPr>
            <w:tcW w:w="6095" w:type="dxa"/>
            <w:vAlign w:val="center"/>
          </w:tcPr>
          <w:p w14:paraId="721D395F" w14:textId="77777777" w:rsidR="008C3DC7" w:rsidRDefault="008C3DC7" w:rsidP="00944A0B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993" w:type="dxa"/>
            <w:vAlign w:val="center"/>
          </w:tcPr>
          <w:p w14:paraId="662ED564" w14:textId="77777777" w:rsidR="008C3DC7" w:rsidRDefault="008C3DC7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8C3DC7" w14:paraId="3EA2DBA4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4FB7F5C2" w14:textId="77777777" w:rsidR="008C3DC7" w:rsidRPr="008C3DC7" w:rsidRDefault="008C3DC7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1</w:t>
            </w:r>
          </w:p>
        </w:tc>
        <w:tc>
          <w:tcPr>
            <w:tcW w:w="1134" w:type="dxa"/>
            <w:vAlign w:val="center"/>
          </w:tcPr>
          <w:p w14:paraId="5F5BE96B" w14:textId="77777777" w:rsidR="008C3DC7" w:rsidRPr="008C3DC7" w:rsidRDefault="008C3DC7" w:rsidP="00944A0B">
            <w:pPr>
              <w:pStyle w:val="af6"/>
              <w:spacing w:after="0"/>
              <w:ind w:leftChars="0" w:left="0"/>
              <w:jc w:val="both"/>
            </w:pPr>
            <w:r w:rsidRPr="008C3DC7">
              <w:t xml:space="preserve">彩票模块 </w:t>
            </w:r>
          </w:p>
        </w:tc>
        <w:tc>
          <w:tcPr>
            <w:tcW w:w="6095" w:type="dxa"/>
            <w:vAlign w:val="center"/>
          </w:tcPr>
          <w:p w14:paraId="641694D2" w14:textId="77777777" w:rsidR="008C3DC7" w:rsidRDefault="008C3DC7" w:rsidP="00944A0B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993" w:type="dxa"/>
            <w:vAlign w:val="center"/>
          </w:tcPr>
          <w:p w14:paraId="51582C28" w14:textId="77777777" w:rsidR="008C3DC7" w:rsidRDefault="008C3DC7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8C3DC7" w14:paraId="5461AEE1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08D0E5A5" w14:textId="77777777" w:rsidR="008C3DC7" w:rsidRPr="008C3DC7" w:rsidRDefault="008C3DC7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2</w:t>
            </w:r>
          </w:p>
        </w:tc>
        <w:tc>
          <w:tcPr>
            <w:tcW w:w="1134" w:type="dxa"/>
            <w:vAlign w:val="center"/>
          </w:tcPr>
          <w:p w14:paraId="51068DDB" w14:textId="77777777" w:rsidR="008C3DC7" w:rsidRPr="008C3DC7" w:rsidRDefault="008C3DC7" w:rsidP="00944A0B">
            <w:pPr>
              <w:pStyle w:val="af6"/>
              <w:spacing w:after="0"/>
              <w:ind w:leftChars="0" w:left="0"/>
              <w:jc w:val="both"/>
            </w:pPr>
            <w:r w:rsidRPr="008C3DC7">
              <w:t xml:space="preserve">视讯模块 </w:t>
            </w:r>
          </w:p>
        </w:tc>
        <w:tc>
          <w:tcPr>
            <w:tcW w:w="6095" w:type="dxa"/>
            <w:vAlign w:val="center"/>
          </w:tcPr>
          <w:p w14:paraId="037CFD21" w14:textId="77777777" w:rsidR="008C3DC7" w:rsidRDefault="008C3DC7" w:rsidP="00944A0B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993" w:type="dxa"/>
            <w:vAlign w:val="center"/>
          </w:tcPr>
          <w:p w14:paraId="6D07840C" w14:textId="77777777" w:rsidR="008C3DC7" w:rsidRDefault="008C3DC7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8C3DC7" w14:paraId="7F8023C3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427EC495" w14:textId="77777777" w:rsidR="008C3DC7" w:rsidRPr="008C3DC7" w:rsidRDefault="008C3DC7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3</w:t>
            </w:r>
          </w:p>
        </w:tc>
        <w:tc>
          <w:tcPr>
            <w:tcW w:w="1134" w:type="dxa"/>
            <w:vAlign w:val="center"/>
          </w:tcPr>
          <w:p w14:paraId="14484F9D" w14:textId="77777777" w:rsidR="008C3DC7" w:rsidRPr="008C3DC7" w:rsidRDefault="008C3DC7" w:rsidP="00944A0B">
            <w:pPr>
              <w:pStyle w:val="af6"/>
              <w:spacing w:after="0"/>
              <w:ind w:leftChars="0" w:left="0"/>
              <w:jc w:val="both"/>
            </w:pPr>
            <w:r w:rsidRPr="008C3DC7">
              <w:t xml:space="preserve">体育模块 </w:t>
            </w:r>
          </w:p>
        </w:tc>
        <w:tc>
          <w:tcPr>
            <w:tcW w:w="6095" w:type="dxa"/>
            <w:vAlign w:val="center"/>
          </w:tcPr>
          <w:p w14:paraId="3522F874" w14:textId="77777777" w:rsidR="008C3DC7" w:rsidRDefault="008C3DC7" w:rsidP="00944A0B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993" w:type="dxa"/>
            <w:vAlign w:val="center"/>
          </w:tcPr>
          <w:p w14:paraId="19A23962" w14:textId="77777777" w:rsidR="008C3DC7" w:rsidRDefault="008C3DC7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8C3DC7" w14:paraId="7D68BF38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71E8F4C3" w14:textId="77777777" w:rsidR="008C3DC7" w:rsidRPr="008C3DC7" w:rsidRDefault="008C3DC7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4</w:t>
            </w:r>
          </w:p>
        </w:tc>
        <w:tc>
          <w:tcPr>
            <w:tcW w:w="1134" w:type="dxa"/>
            <w:vAlign w:val="center"/>
          </w:tcPr>
          <w:p w14:paraId="1102BFAC" w14:textId="77777777" w:rsidR="008C3DC7" w:rsidRPr="008C3DC7" w:rsidRDefault="008C3DC7" w:rsidP="00944A0B">
            <w:pPr>
              <w:pStyle w:val="af6"/>
              <w:spacing w:after="0"/>
              <w:ind w:leftChars="0" w:left="0"/>
              <w:jc w:val="both"/>
            </w:pPr>
            <w:r w:rsidRPr="008C3DC7">
              <w:t xml:space="preserve">游戏模块 </w:t>
            </w:r>
          </w:p>
        </w:tc>
        <w:tc>
          <w:tcPr>
            <w:tcW w:w="6095" w:type="dxa"/>
            <w:vAlign w:val="center"/>
          </w:tcPr>
          <w:p w14:paraId="317FF371" w14:textId="77777777" w:rsidR="008C3DC7" w:rsidRDefault="008C3DC7" w:rsidP="00944A0B">
            <w:pPr>
              <w:pStyle w:val="af6"/>
              <w:spacing w:after="0"/>
              <w:ind w:leftChars="0" w:left="0"/>
              <w:jc w:val="center"/>
            </w:pPr>
          </w:p>
        </w:tc>
        <w:tc>
          <w:tcPr>
            <w:tcW w:w="993" w:type="dxa"/>
            <w:vAlign w:val="center"/>
          </w:tcPr>
          <w:p w14:paraId="14AAF43F" w14:textId="77777777" w:rsidR="008C3DC7" w:rsidRDefault="008C3DC7" w:rsidP="00944A0B">
            <w:pPr>
              <w:pStyle w:val="af6"/>
              <w:spacing w:after="0"/>
              <w:ind w:leftChars="0" w:left="0"/>
              <w:jc w:val="both"/>
            </w:pPr>
          </w:p>
        </w:tc>
      </w:tr>
    </w:tbl>
    <w:p w14:paraId="367CB93C" w14:textId="77777777" w:rsidR="00F40152" w:rsidRDefault="00F40152" w:rsidP="00F40152">
      <w:pPr>
        <w:pStyle w:val="af6"/>
        <w:ind w:left="960"/>
      </w:pPr>
    </w:p>
    <w:p w14:paraId="69DB103B" w14:textId="77777777" w:rsidR="009E247F" w:rsidRDefault="009E247F" w:rsidP="00944A0B">
      <w:pPr>
        <w:pStyle w:val="af7"/>
        <w:ind w:left="504" w:right="240"/>
      </w:pPr>
      <w:bookmarkStart w:id="81" w:name="视讯游戏类别"/>
      <w:r>
        <w:t>视讯游戏类别</w:t>
      </w:r>
      <w:bookmarkEnd w:id="81"/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A0" w:firstRow="1" w:lastRow="0" w:firstColumn="1" w:lastColumn="0" w:noHBand="0" w:noVBand="1"/>
      </w:tblPr>
      <w:tblGrid>
        <w:gridCol w:w="786"/>
        <w:gridCol w:w="2410"/>
        <w:gridCol w:w="1417"/>
        <w:gridCol w:w="4395"/>
      </w:tblGrid>
      <w:tr w:rsidR="008A31F4" w:rsidRPr="008A31F4" w14:paraId="4764E76A" w14:textId="77777777" w:rsidTr="00BA22BD">
        <w:trPr>
          <w:trHeight w:val="454"/>
        </w:trPr>
        <w:tc>
          <w:tcPr>
            <w:tcW w:w="786" w:type="dxa"/>
            <w:shd w:val="clear" w:color="auto" w:fill="DEE7EC"/>
            <w:vAlign w:val="center"/>
          </w:tcPr>
          <w:p w14:paraId="140A94AF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C</w:t>
            </w:r>
            <w:r w:rsidRPr="008A31F4">
              <w:t>ODE</w:t>
            </w:r>
          </w:p>
        </w:tc>
        <w:tc>
          <w:tcPr>
            <w:tcW w:w="2410" w:type="dxa"/>
            <w:shd w:val="clear" w:color="auto" w:fill="DEE7EC"/>
            <w:vAlign w:val="center"/>
          </w:tcPr>
          <w:p w14:paraId="74F6AA9A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游戏名称</w:t>
            </w:r>
          </w:p>
        </w:tc>
        <w:tc>
          <w:tcPr>
            <w:tcW w:w="1417" w:type="dxa"/>
            <w:shd w:val="clear" w:color="auto" w:fill="DEE7EC"/>
            <w:vAlign w:val="center"/>
          </w:tcPr>
          <w:p w14:paraId="35FBDC84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下注时长(秒)</w:t>
            </w:r>
          </w:p>
        </w:tc>
        <w:tc>
          <w:tcPr>
            <w:tcW w:w="4395" w:type="dxa"/>
            <w:shd w:val="clear" w:color="auto" w:fill="DEE7EC"/>
            <w:vAlign w:val="center"/>
          </w:tcPr>
          <w:p w14:paraId="1A47967D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游戏说明</w:t>
            </w:r>
          </w:p>
        </w:tc>
      </w:tr>
      <w:tr w:rsidR="008A31F4" w:rsidRPr="008A31F4" w14:paraId="13E2E2FD" w14:textId="77777777" w:rsidTr="001376EF">
        <w:trPr>
          <w:trHeight w:val="397"/>
        </w:trPr>
        <w:tc>
          <w:tcPr>
            <w:tcW w:w="786" w:type="dxa"/>
            <w:vAlign w:val="center"/>
          </w:tcPr>
          <w:p w14:paraId="050EBB95" w14:textId="77777777" w:rsidR="008A31F4" w:rsidRPr="008A31F4" w:rsidRDefault="008A31F4" w:rsidP="00BA22BD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14:paraId="213EF017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Baccarat</w:t>
            </w:r>
          </w:p>
        </w:tc>
        <w:tc>
          <w:tcPr>
            <w:tcW w:w="1417" w:type="dxa"/>
            <w:vAlign w:val="center"/>
          </w:tcPr>
          <w:p w14:paraId="068D553C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25</w:t>
            </w:r>
          </w:p>
        </w:tc>
        <w:tc>
          <w:tcPr>
            <w:tcW w:w="4395" w:type="dxa"/>
            <w:vAlign w:val="center"/>
          </w:tcPr>
          <w:p w14:paraId="770B9F15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传统百家乐</w:t>
            </w:r>
          </w:p>
        </w:tc>
      </w:tr>
      <w:tr w:rsidR="008A31F4" w:rsidRPr="008A31F4" w14:paraId="3A1ADB29" w14:textId="77777777" w:rsidTr="001376EF">
        <w:trPr>
          <w:trHeight w:val="397"/>
        </w:trPr>
        <w:tc>
          <w:tcPr>
            <w:tcW w:w="786" w:type="dxa"/>
            <w:vAlign w:val="center"/>
          </w:tcPr>
          <w:p w14:paraId="022ACF38" w14:textId="77777777" w:rsidR="008A31F4" w:rsidRPr="008A31F4" w:rsidRDefault="008A31F4" w:rsidP="00BA22BD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14:paraId="3F5C3983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Roulette</w:t>
            </w:r>
          </w:p>
        </w:tc>
        <w:tc>
          <w:tcPr>
            <w:tcW w:w="1417" w:type="dxa"/>
            <w:vAlign w:val="center"/>
          </w:tcPr>
          <w:p w14:paraId="501729D6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25</w:t>
            </w:r>
          </w:p>
        </w:tc>
        <w:tc>
          <w:tcPr>
            <w:tcW w:w="4395" w:type="dxa"/>
            <w:vAlign w:val="center"/>
          </w:tcPr>
          <w:p w14:paraId="23ACE005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轮盘</w:t>
            </w:r>
          </w:p>
        </w:tc>
      </w:tr>
      <w:tr w:rsidR="008A31F4" w:rsidRPr="008A31F4" w14:paraId="3548169E" w14:textId="77777777" w:rsidTr="001376EF">
        <w:trPr>
          <w:trHeight w:val="397"/>
        </w:trPr>
        <w:tc>
          <w:tcPr>
            <w:tcW w:w="786" w:type="dxa"/>
            <w:vAlign w:val="center"/>
          </w:tcPr>
          <w:p w14:paraId="33568857" w14:textId="77777777" w:rsidR="008A31F4" w:rsidRPr="008A31F4" w:rsidRDefault="008A31F4" w:rsidP="00BA22BD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3</w:t>
            </w:r>
          </w:p>
        </w:tc>
        <w:tc>
          <w:tcPr>
            <w:tcW w:w="2410" w:type="dxa"/>
            <w:vAlign w:val="center"/>
          </w:tcPr>
          <w:p w14:paraId="19B94048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Sicbo</w:t>
            </w:r>
          </w:p>
        </w:tc>
        <w:tc>
          <w:tcPr>
            <w:tcW w:w="1417" w:type="dxa"/>
            <w:vAlign w:val="center"/>
          </w:tcPr>
          <w:p w14:paraId="72E3D95A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30</w:t>
            </w:r>
          </w:p>
        </w:tc>
        <w:tc>
          <w:tcPr>
            <w:tcW w:w="4395" w:type="dxa"/>
            <w:vAlign w:val="center"/>
          </w:tcPr>
          <w:p w14:paraId="2A1651AD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骰宝</w:t>
            </w:r>
          </w:p>
        </w:tc>
      </w:tr>
      <w:tr w:rsidR="008A31F4" w:rsidRPr="008A31F4" w14:paraId="4DCBA73E" w14:textId="77777777" w:rsidTr="001376EF">
        <w:trPr>
          <w:trHeight w:val="397"/>
        </w:trPr>
        <w:tc>
          <w:tcPr>
            <w:tcW w:w="786" w:type="dxa"/>
            <w:vAlign w:val="center"/>
          </w:tcPr>
          <w:p w14:paraId="29986ACA" w14:textId="77777777" w:rsidR="008A31F4" w:rsidRPr="008A31F4" w:rsidRDefault="008A31F4" w:rsidP="00BA22BD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4</w:t>
            </w:r>
          </w:p>
        </w:tc>
        <w:tc>
          <w:tcPr>
            <w:tcW w:w="2410" w:type="dxa"/>
            <w:vAlign w:val="center"/>
          </w:tcPr>
          <w:p w14:paraId="5745947C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Dragontiger</w:t>
            </w:r>
          </w:p>
        </w:tc>
        <w:tc>
          <w:tcPr>
            <w:tcW w:w="1417" w:type="dxa"/>
            <w:vAlign w:val="center"/>
          </w:tcPr>
          <w:p w14:paraId="235E2F5E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25</w:t>
            </w:r>
          </w:p>
        </w:tc>
        <w:tc>
          <w:tcPr>
            <w:tcW w:w="4395" w:type="dxa"/>
            <w:vAlign w:val="center"/>
          </w:tcPr>
          <w:p w14:paraId="6F4BE636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龙虎</w:t>
            </w:r>
          </w:p>
        </w:tc>
      </w:tr>
      <w:tr w:rsidR="008A31F4" w:rsidRPr="008A31F4" w14:paraId="643F5661" w14:textId="77777777" w:rsidTr="001376EF">
        <w:trPr>
          <w:trHeight w:val="397"/>
        </w:trPr>
        <w:tc>
          <w:tcPr>
            <w:tcW w:w="786" w:type="dxa"/>
            <w:vAlign w:val="center"/>
          </w:tcPr>
          <w:p w14:paraId="18DBD8A8" w14:textId="77777777" w:rsidR="008A31F4" w:rsidRPr="008A31F4" w:rsidRDefault="008A31F4" w:rsidP="00BA22BD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7</w:t>
            </w:r>
          </w:p>
        </w:tc>
        <w:tc>
          <w:tcPr>
            <w:tcW w:w="2410" w:type="dxa"/>
            <w:vAlign w:val="center"/>
          </w:tcPr>
          <w:p w14:paraId="4513646C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SpeedBaccarat</w:t>
            </w:r>
          </w:p>
        </w:tc>
        <w:tc>
          <w:tcPr>
            <w:tcW w:w="1417" w:type="dxa"/>
            <w:vAlign w:val="center"/>
          </w:tcPr>
          <w:p w14:paraId="14005057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15</w:t>
            </w:r>
          </w:p>
        </w:tc>
        <w:tc>
          <w:tcPr>
            <w:tcW w:w="4395" w:type="dxa"/>
            <w:vAlign w:val="center"/>
          </w:tcPr>
          <w:p w14:paraId="6B16C98F" w14:textId="77777777" w:rsidR="008A31F4" w:rsidRPr="008A31F4" w:rsidRDefault="002162B1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极</w:t>
            </w:r>
            <w:r w:rsidR="008A31F4" w:rsidRPr="008A31F4">
              <w:rPr>
                <w:rFonts w:hint="eastAsia"/>
              </w:rPr>
              <w:t>速百家乐</w:t>
            </w:r>
          </w:p>
        </w:tc>
      </w:tr>
      <w:tr w:rsidR="00E33B8A" w:rsidRPr="00E33B8A" w14:paraId="39F58330" w14:textId="77777777" w:rsidTr="001376EF">
        <w:trPr>
          <w:trHeight w:val="397"/>
        </w:trPr>
        <w:tc>
          <w:tcPr>
            <w:tcW w:w="786" w:type="dxa"/>
            <w:vAlign w:val="center"/>
          </w:tcPr>
          <w:p w14:paraId="6CE1A293" w14:textId="77777777" w:rsidR="008A31F4" w:rsidRPr="00E33B8A" w:rsidRDefault="008A31F4" w:rsidP="00BA22BD">
            <w:pPr>
              <w:pStyle w:val="af6"/>
              <w:spacing w:after="0"/>
              <w:ind w:leftChars="0" w:left="0"/>
              <w:jc w:val="center"/>
              <w:rPr>
                <w:strike/>
                <w:color w:val="A6A6A6" w:themeColor="background1" w:themeShade="A6"/>
              </w:rPr>
            </w:pPr>
            <w:r w:rsidRPr="00E33B8A">
              <w:rPr>
                <w:rFonts w:hint="eastAsia"/>
                <w:strike/>
                <w:color w:val="A6A6A6" w:themeColor="background1" w:themeShade="A6"/>
              </w:rPr>
              <w:t>9</w:t>
            </w:r>
          </w:p>
        </w:tc>
        <w:tc>
          <w:tcPr>
            <w:tcW w:w="2410" w:type="dxa"/>
            <w:vAlign w:val="center"/>
          </w:tcPr>
          <w:p w14:paraId="2726CB5A" w14:textId="77777777" w:rsidR="008A31F4" w:rsidRPr="00E33B8A" w:rsidRDefault="008A31F4" w:rsidP="00944A0B">
            <w:pPr>
              <w:pStyle w:val="af6"/>
              <w:spacing w:after="0"/>
              <w:ind w:leftChars="0" w:left="0"/>
              <w:jc w:val="both"/>
              <w:rPr>
                <w:strike/>
                <w:color w:val="A6A6A6" w:themeColor="background1" w:themeShade="A6"/>
              </w:rPr>
            </w:pPr>
            <w:r w:rsidRPr="00E33B8A">
              <w:rPr>
                <w:rFonts w:hint="eastAsia"/>
                <w:strike/>
                <w:color w:val="A6A6A6" w:themeColor="background1" w:themeShade="A6"/>
              </w:rPr>
              <w:t>InsuranceBaccarat</w:t>
            </w:r>
          </w:p>
        </w:tc>
        <w:tc>
          <w:tcPr>
            <w:tcW w:w="1417" w:type="dxa"/>
            <w:vAlign w:val="center"/>
          </w:tcPr>
          <w:p w14:paraId="16540F8B" w14:textId="77777777" w:rsidR="008A31F4" w:rsidRPr="00E33B8A" w:rsidRDefault="008A31F4" w:rsidP="00944A0B">
            <w:pPr>
              <w:pStyle w:val="af6"/>
              <w:spacing w:after="0"/>
              <w:ind w:leftChars="0" w:left="0"/>
              <w:jc w:val="center"/>
              <w:rPr>
                <w:strike/>
                <w:color w:val="A6A6A6" w:themeColor="background1" w:themeShade="A6"/>
              </w:rPr>
            </w:pPr>
            <w:r w:rsidRPr="00E33B8A">
              <w:rPr>
                <w:rFonts w:hint="eastAsia"/>
                <w:strike/>
                <w:color w:val="A6A6A6" w:themeColor="background1" w:themeShade="A6"/>
              </w:rPr>
              <w:t>25</w:t>
            </w:r>
          </w:p>
        </w:tc>
        <w:tc>
          <w:tcPr>
            <w:tcW w:w="4395" w:type="dxa"/>
            <w:vAlign w:val="center"/>
          </w:tcPr>
          <w:p w14:paraId="31E504CA" w14:textId="77777777" w:rsidR="008A31F4" w:rsidRPr="00E33B8A" w:rsidRDefault="008A31F4" w:rsidP="00944A0B">
            <w:pPr>
              <w:pStyle w:val="af6"/>
              <w:spacing w:after="0"/>
              <w:ind w:leftChars="0" w:left="0"/>
              <w:jc w:val="both"/>
              <w:rPr>
                <w:strike/>
                <w:color w:val="A6A6A6" w:themeColor="background1" w:themeShade="A6"/>
              </w:rPr>
            </w:pPr>
            <w:r w:rsidRPr="00E33B8A">
              <w:rPr>
                <w:rFonts w:hint="eastAsia"/>
                <w:strike/>
                <w:color w:val="A6A6A6" w:themeColor="background1" w:themeShade="A6"/>
              </w:rPr>
              <w:t>保险百家乐</w:t>
            </w:r>
            <w:r w:rsidR="00E33B8A" w:rsidRPr="00506B27">
              <w:rPr>
                <w:rFonts w:hint="eastAsia"/>
                <w:color w:val="BFBFBF" w:themeColor="background1" w:themeShade="BF"/>
              </w:rPr>
              <w:t>（已经下架）</w:t>
            </w:r>
          </w:p>
        </w:tc>
      </w:tr>
      <w:tr w:rsidR="008A31F4" w:rsidRPr="008A31F4" w14:paraId="621AEE89" w14:textId="77777777" w:rsidTr="001376EF">
        <w:trPr>
          <w:trHeight w:val="397"/>
        </w:trPr>
        <w:tc>
          <w:tcPr>
            <w:tcW w:w="786" w:type="dxa"/>
            <w:vAlign w:val="center"/>
          </w:tcPr>
          <w:p w14:paraId="1AB69F0F" w14:textId="77777777" w:rsidR="008A31F4" w:rsidRPr="008A31F4" w:rsidRDefault="008A31F4" w:rsidP="00BA22BD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14:paraId="6B00B506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MiCardBaccarat</w:t>
            </w:r>
          </w:p>
        </w:tc>
        <w:tc>
          <w:tcPr>
            <w:tcW w:w="1417" w:type="dxa"/>
            <w:vAlign w:val="center"/>
          </w:tcPr>
          <w:p w14:paraId="152D9853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25</w:t>
            </w:r>
          </w:p>
        </w:tc>
        <w:tc>
          <w:tcPr>
            <w:tcW w:w="4395" w:type="dxa"/>
            <w:vAlign w:val="center"/>
          </w:tcPr>
          <w:p w14:paraId="1139666C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共咪百家乐</w:t>
            </w:r>
          </w:p>
        </w:tc>
      </w:tr>
      <w:tr w:rsidR="008A31F4" w:rsidRPr="008A31F4" w14:paraId="1730E136" w14:textId="77777777" w:rsidTr="001376EF">
        <w:trPr>
          <w:trHeight w:val="397"/>
        </w:trPr>
        <w:tc>
          <w:tcPr>
            <w:tcW w:w="786" w:type="dxa"/>
            <w:vAlign w:val="center"/>
          </w:tcPr>
          <w:p w14:paraId="3E3DEB8A" w14:textId="77777777" w:rsidR="008A31F4" w:rsidRPr="008A31F4" w:rsidRDefault="008A31F4" w:rsidP="00BA22BD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11</w:t>
            </w:r>
          </w:p>
        </w:tc>
        <w:tc>
          <w:tcPr>
            <w:tcW w:w="2410" w:type="dxa"/>
            <w:vAlign w:val="center"/>
          </w:tcPr>
          <w:p w14:paraId="6881EAF1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FullColorBaccarat</w:t>
            </w:r>
          </w:p>
        </w:tc>
        <w:tc>
          <w:tcPr>
            <w:tcW w:w="1417" w:type="dxa"/>
            <w:vAlign w:val="center"/>
          </w:tcPr>
          <w:p w14:paraId="5B1F0946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25</w:t>
            </w:r>
          </w:p>
        </w:tc>
        <w:tc>
          <w:tcPr>
            <w:tcW w:w="4395" w:type="dxa"/>
            <w:vAlign w:val="center"/>
          </w:tcPr>
          <w:p w14:paraId="50B3A795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多彩百家乐</w:t>
            </w:r>
          </w:p>
        </w:tc>
      </w:tr>
      <w:tr w:rsidR="008A31F4" w:rsidRPr="008A31F4" w14:paraId="416BB24F" w14:textId="77777777" w:rsidTr="001376EF">
        <w:trPr>
          <w:trHeight w:val="397"/>
        </w:trPr>
        <w:tc>
          <w:tcPr>
            <w:tcW w:w="786" w:type="dxa"/>
            <w:vAlign w:val="center"/>
          </w:tcPr>
          <w:p w14:paraId="493CA58A" w14:textId="77777777" w:rsidR="008A31F4" w:rsidRPr="008A31F4" w:rsidRDefault="008A31F4" w:rsidP="00BA22BD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13</w:t>
            </w:r>
          </w:p>
        </w:tc>
        <w:tc>
          <w:tcPr>
            <w:tcW w:w="2410" w:type="dxa"/>
            <w:vAlign w:val="center"/>
          </w:tcPr>
          <w:p w14:paraId="36A77F91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BullBull</w:t>
            </w:r>
          </w:p>
        </w:tc>
        <w:tc>
          <w:tcPr>
            <w:tcW w:w="1417" w:type="dxa"/>
            <w:vAlign w:val="center"/>
          </w:tcPr>
          <w:p w14:paraId="52D5AEBF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center"/>
            </w:pPr>
            <w:r w:rsidRPr="008A31F4">
              <w:rPr>
                <w:rFonts w:hint="eastAsia"/>
              </w:rPr>
              <w:t>25</w:t>
            </w:r>
          </w:p>
        </w:tc>
        <w:tc>
          <w:tcPr>
            <w:tcW w:w="4395" w:type="dxa"/>
            <w:vAlign w:val="center"/>
          </w:tcPr>
          <w:p w14:paraId="6A9DC3C1" w14:textId="77777777" w:rsidR="008A31F4" w:rsidRPr="008A31F4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8A31F4">
              <w:rPr>
                <w:rFonts w:hint="eastAsia"/>
              </w:rPr>
              <w:t>牛牛</w:t>
            </w:r>
          </w:p>
        </w:tc>
      </w:tr>
      <w:tr w:rsidR="00813A33" w:rsidRPr="008A31F4" w14:paraId="30EFEF3B" w14:textId="77777777" w:rsidTr="001376EF">
        <w:trPr>
          <w:trHeight w:val="397"/>
        </w:trPr>
        <w:tc>
          <w:tcPr>
            <w:tcW w:w="786" w:type="dxa"/>
            <w:vAlign w:val="center"/>
          </w:tcPr>
          <w:p w14:paraId="5BA44974" w14:textId="77777777" w:rsidR="00813A33" w:rsidRPr="008A31F4" w:rsidRDefault="00813A33" w:rsidP="00BA22BD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  <w:vAlign w:val="center"/>
          </w:tcPr>
          <w:p w14:paraId="48A2CF4A" w14:textId="77777777" w:rsidR="00813A33" w:rsidRPr="008A31F4" w:rsidRDefault="00813A33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Win</w:t>
            </w:r>
            <w:r>
              <w:t>ThreeCards</w:t>
            </w:r>
          </w:p>
        </w:tc>
        <w:tc>
          <w:tcPr>
            <w:tcW w:w="1417" w:type="dxa"/>
            <w:vAlign w:val="center"/>
          </w:tcPr>
          <w:p w14:paraId="28F73628" w14:textId="77777777" w:rsidR="00813A33" w:rsidRPr="008A31F4" w:rsidRDefault="00813A33" w:rsidP="00944A0B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4395" w:type="dxa"/>
            <w:vAlign w:val="center"/>
          </w:tcPr>
          <w:p w14:paraId="2EE56211" w14:textId="77777777" w:rsidR="00813A33" w:rsidRPr="008A31F4" w:rsidRDefault="00813A33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炸金花</w:t>
            </w:r>
          </w:p>
        </w:tc>
      </w:tr>
    </w:tbl>
    <w:p w14:paraId="7FB98817" w14:textId="77777777" w:rsidR="00BA22BD" w:rsidRDefault="00BA22BD" w:rsidP="00944A0B">
      <w:pPr>
        <w:pStyle w:val="af7"/>
        <w:ind w:left="504" w:right="240"/>
      </w:pPr>
      <w:bookmarkStart w:id="82" w:name="视讯游戏状态"/>
    </w:p>
    <w:p w14:paraId="0BA6DC82" w14:textId="77777777" w:rsidR="009E247F" w:rsidRDefault="009E247F" w:rsidP="00944A0B">
      <w:pPr>
        <w:pStyle w:val="af7"/>
        <w:ind w:left="504" w:right="240"/>
      </w:pPr>
      <w:r>
        <w:t>视讯游戏状态</w:t>
      </w:r>
      <w:bookmarkEnd w:id="82"/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786"/>
        <w:gridCol w:w="2516"/>
        <w:gridCol w:w="4726"/>
        <w:gridCol w:w="980"/>
      </w:tblGrid>
      <w:tr w:rsidR="008A31F4" w14:paraId="6C8AF253" w14:textId="77777777" w:rsidTr="00BA22BD">
        <w:trPr>
          <w:trHeight w:val="454"/>
        </w:trPr>
        <w:tc>
          <w:tcPr>
            <w:tcW w:w="786" w:type="dxa"/>
            <w:shd w:val="clear" w:color="auto" w:fill="DEE7EC"/>
            <w:vAlign w:val="center"/>
          </w:tcPr>
          <w:p w14:paraId="1B662E56" w14:textId="77777777" w:rsidR="008A31F4" w:rsidRPr="008C3DC7" w:rsidRDefault="008A31F4" w:rsidP="00944A0B">
            <w:pPr>
              <w:pStyle w:val="af6"/>
              <w:spacing w:after="0"/>
              <w:ind w:leftChars="0" w:left="0"/>
              <w:jc w:val="center"/>
            </w:pPr>
            <w:r>
              <w:t>CODE</w:t>
            </w:r>
          </w:p>
        </w:tc>
        <w:tc>
          <w:tcPr>
            <w:tcW w:w="2516" w:type="dxa"/>
            <w:shd w:val="clear" w:color="auto" w:fill="DEE7EC"/>
            <w:vAlign w:val="center"/>
          </w:tcPr>
          <w:p w14:paraId="3A0C5B2E" w14:textId="77777777" w:rsidR="008A31F4" w:rsidRPr="008C3DC7" w:rsidRDefault="008A31F4" w:rsidP="00944A0B">
            <w:pPr>
              <w:pStyle w:val="af6"/>
              <w:spacing w:after="0"/>
              <w:ind w:leftChars="0" w:left="0"/>
              <w:jc w:val="both"/>
            </w:pPr>
            <w:r>
              <w:t>状态名称</w:t>
            </w:r>
          </w:p>
        </w:tc>
        <w:tc>
          <w:tcPr>
            <w:tcW w:w="4726" w:type="dxa"/>
            <w:shd w:val="clear" w:color="auto" w:fill="DEE7EC"/>
            <w:vAlign w:val="center"/>
          </w:tcPr>
          <w:p w14:paraId="0712C78F" w14:textId="77777777" w:rsidR="008A31F4" w:rsidRPr="008C3DC7" w:rsidRDefault="000C1041" w:rsidP="00944A0B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980" w:type="dxa"/>
            <w:shd w:val="clear" w:color="auto" w:fill="DEE7EC"/>
            <w:vAlign w:val="center"/>
          </w:tcPr>
          <w:p w14:paraId="767E763D" w14:textId="77777777" w:rsidR="008A31F4" w:rsidRDefault="000C1041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备注</w:t>
            </w:r>
          </w:p>
        </w:tc>
      </w:tr>
      <w:tr w:rsidR="008A31F4" w14:paraId="2C70AAB2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297F5736" w14:textId="77777777" w:rsidR="008A31F4" w:rsidRPr="008C3DC7" w:rsidRDefault="008A31F4" w:rsidP="00944A0B">
            <w:pPr>
              <w:pStyle w:val="af6"/>
              <w:spacing w:after="0"/>
              <w:ind w:leftChars="0" w:left="0"/>
              <w:jc w:val="center"/>
            </w:pPr>
            <w:r>
              <w:t>0</w:t>
            </w:r>
          </w:p>
        </w:tc>
        <w:tc>
          <w:tcPr>
            <w:tcW w:w="2516" w:type="dxa"/>
            <w:vAlign w:val="center"/>
          </w:tcPr>
          <w:p w14:paraId="15416C3D" w14:textId="77777777" w:rsidR="008A31F4" w:rsidRPr="008C3DC7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9E247F">
              <w:t>未结算</w:t>
            </w:r>
          </w:p>
        </w:tc>
        <w:tc>
          <w:tcPr>
            <w:tcW w:w="4726" w:type="dxa"/>
            <w:vAlign w:val="center"/>
          </w:tcPr>
          <w:p w14:paraId="09E22DCA" w14:textId="77777777" w:rsidR="008A31F4" w:rsidRDefault="008A31F4" w:rsidP="00944A0B">
            <w:pPr>
              <w:pStyle w:val="af6"/>
              <w:spacing w:after="0"/>
              <w:ind w:leftChars="0" w:left="0"/>
            </w:pPr>
          </w:p>
        </w:tc>
        <w:tc>
          <w:tcPr>
            <w:tcW w:w="980" w:type="dxa"/>
            <w:vAlign w:val="center"/>
          </w:tcPr>
          <w:p w14:paraId="450358C1" w14:textId="77777777" w:rsidR="008A31F4" w:rsidRDefault="008A31F4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8A31F4" w14:paraId="2E69D517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79514C8C" w14:textId="77777777" w:rsidR="008A31F4" w:rsidRPr="008C3DC7" w:rsidRDefault="008A31F4" w:rsidP="00944A0B">
            <w:pPr>
              <w:pStyle w:val="af6"/>
              <w:spacing w:after="0"/>
              <w:ind w:leftChars="0" w:left="0"/>
              <w:jc w:val="center"/>
            </w:pPr>
            <w:r>
              <w:t>1</w:t>
            </w:r>
          </w:p>
        </w:tc>
        <w:tc>
          <w:tcPr>
            <w:tcW w:w="2516" w:type="dxa"/>
            <w:vAlign w:val="center"/>
          </w:tcPr>
          <w:p w14:paraId="3EF2878D" w14:textId="77777777" w:rsidR="008A31F4" w:rsidRPr="008C3DC7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9E247F">
              <w:t>正常结算</w:t>
            </w:r>
          </w:p>
        </w:tc>
        <w:tc>
          <w:tcPr>
            <w:tcW w:w="4726" w:type="dxa"/>
            <w:vAlign w:val="center"/>
          </w:tcPr>
          <w:p w14:paraId="79470D40" w14:textId="77777777" w:rsidR="008A31F4" w:rsidRDefault="008A31F4" w:rsidP="00944A0B">
            <w:pPr>
              <w:pStyle w:val="af6"/>
              <w:spacing w:after="0"/>
              <w:ind w:leftChars="0" w:left="0"/>
            </w:pPr>
          </w:p>
        </w:tc>
        <w:tc>
          <w:tcPr>
            <w:tcW w:w="980" w:type="dxa"/>
            <w:vAlign w:val="center"/>
          </w:tcPr>
          <w:p w14:paraId="35D45912" w14:textId="77777777" w:rsidR="008A31F4" w:rsidRDefault="008A31F4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8A31F4" w14:paraId="064FFB27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2D20AD1F" w14:textId="77777777" w:rsidR="008A31F4" w:rsidRPr="008C3DC7" w:rsidRDefault="008A31F4" w:rsidP="00944A0B">
            <w:pPr>
              <w:pStyle w:val="af6"/>
              <w:spacing w:after="0"/>
              <w:ind w:leftChars="0" w:left="0"/>
              <w:jc w:val="center"/>
            </w:pPr>
            <w:r>
              <w:t>2</w:t>
            </w:r>
          </w:p>
        </w:tc>
        <w:tc>
          <w:tcPr>
            <w:tcW w:w="2516" w:type="dxa"/>
            <w:vAlign w:val="center"/>
          </w:tcPr>
          <w:p w14:paraId="599E48F7" w14:textId="77777777" w:rsidR="008A31F4" w:rsidRPr="008C3DC7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9E247F">
              <w:t>结算错误</w:t>
            </w:r>
          </w:p>
        </w:tc>
        <w:tc>
          <w:tcPr>
            <w:tcW w:w="4726" w:type="dxa"/>
            <w:vAlign w:val="center"/>
          </w:tcPr>
          <w:p w14:paraId="2862093E" w14:textId="77777777" w:rsidR="008A31F4" w:rsidRDefault="008A31F4" w:rsidP="00944A0B">
            <w:pPr>
              <w:pStyle w:val="af6"/>
              <w:spacing w:after="0"/>
              <w:ind w:leftChars="0" w:left="0"/>
            </w:pPr>
          </w:p>
        </w:tc>
        <w:tc>
          <w:tcPr>
            <w:tcW w:w="980" w:type="dxa"/>
            <w:vAlign w:val="center"/>
          </w:tcPr>
          <w:p w14:paraId="54095D5F" w14:textId="77777777" w:rsidR="008A31F4" w:rsidRDefault="008A31F4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8A31F4" w14:paraId="72B5A98F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4562C163" w14:textId="77777777" w:rsidR="008A31F4" w:rsidRPr="008C3DC7" w:rsidRDefault="008A31F4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4</w:t>
            </w:r>
          </w:p>
        </w:tc>
        <w:tc>
          <w:tcPr>
            <w:tcW w:w="2516" w:type="dxa"/>
            <w:vAlign w:val="center"/>
          </w:tcPr>
          <w:p w14:paraId="78A1D1F9" w14:textId="77777777" w:rsidR="008A31F4" w:rsidRPr="008C3DC7" w:rsidRDefault="008A31F4" w:rsidP="00944A0B">
            <w:pPr>
              <w:pStyle w:val="af6"/>
              <w:spacing w:after="0"/>
              <w:ind w:leftChars="0" w:left="0"/>
              <w:jc w:val="both"/>
            </w:pPr>
            <w:r w:rsidRPr="009E247F">
              <w:t>游戏因故障中断</w:t>
            </w:r>
          </w:p>
        </w:tc>
        <w:tc>
          <w:tcPr>
            <w:tcW w:w="4726" w:type="dxa"/>
            <w:vAlign w:val="center"/>
          </w:tcPr>
          <w:p w14:paraId="73012395" w14:textId="77777777" w:rsidR="008A31F4" w:rsidRDefault="000C1041" w:rsidP="00944A0B">
            <w:pPr>
              <w:pStyle w:val="af6"/>
              <w:spacing w:after="0"/>
              <w:ind w:leftChars="0" w:left="0"/>
            </w:pPr>
            <w:r w:rsidRPr="009E247F">
              <w:t>该局游戏不再结算</w:t>
            </w:r>
          </w:p>
        </w:tc>
        <w:tc>
          <w:tcPr>
            <w:tcW w:w="980" w:type="dxa"/>
            <w:vAlign w:val="center"/>
          </w:tcPr>
          <w:p w14:paraId="0DBEFB26" w14:textId="77777777" w:rsidR="008A31F4" w:rsidRDefault="008A31F4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8A31F4" w14:paraId="5155F57F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3E36BB1A" w14:textId="77777777" w:rsidR="008A31F4" w:rsidRPr="008C3DC7" w:rsidRDefault="008A31F4" w:rsidP="00944A0B">
            <w:pPr>
              <w:pStyle w:val="af6"/>
              <w:spacing w:after="0"/>
              <w:ind w:leftChars="0" w:left="0"/>
              <w:jc w:val="center"/>
            </w:pPr>
            <w:r>
              <w:t>8</w:t>
            </w:r>
          </w:p>
        </w:tc>
        <w:tc>
          <w:tcPr>
            <w:tcW w:w="2516" w:type="dxa"/>
            <w:vAlign w:val="center"/>
          </w:tcPr>
          <w:p w14:paraId="54B49A81" w14:textId="77777777" w:rsidR="008A31F4" w:rsidRPr="00200B15" w:rsidRDefault="008A31F4" w:rsidP="00944A0B">
            <w:pPr>
              <w:pStyle w:val="af6"/>
              <w:spacing w:after="0"/>
              <w:ind w:leftChars="0" w:left="0"/>
              <w:jc w:val="both"/>
            </w:pPr>
            <w:r>
              <w:t>管理员中断游戏</w:t>
            </w:r>
            <w:r w:rsidRPr="00200B15">
              <w:t xml:space="preserve"> </w:t>
            </w:r>
          </w:p>
        </w:tc>
        <w:tc>
          <w:tcPr>
            <w:tcW w:w="4726" w:type="dxa"/>
            <w:vAlign w:val="center"/>
          </w:tcPr>
          <w:p w14:paraId="2F981A56" w14:textId="77777777" w:rsidR="008A31F4" w:rsidRDefault="000C1041" w:rsidP="00944A0B">
            <w:pPr>
              <w:pStyle w:val="af6"/>
              <w:spacing w:after="0"/>
              <w:ind w:leftChars="0" w:left="0"/>
            </w:pPr>
            <w:r w:rsidRPr="009E247F">
              <w:t>该局游戏不再结算</w:t>
            </w:r>
          </w:p>
        </w:tc>
        <w:tc>
          <w:tcPr>
            <w:tcW w:w="980" w:type="dxa"/>
            <w:vAlign w:val="center"/>
          </w:tcPr>
          <w:p w14:paraId="7937160D" w14:textId="77777777" w:rsidR="008A31F4" w:rsidRDefault="008A31F4" w:rsidP="00944A0B">
            <w:pPr>
              <w:pStyle w:val="af6"/>
              <w:spacing w:after="0"/>
              <w:ind w:leftChars="0" w:left="0"/>
              <w:jc w:val="both"/>
            </w:pPr>
          </w:p>
        </w:tc>
      </w:tr>
    </w:tbl>
    <w:p w14:paraId="314D45F1" w14:textId="77777777" w:rsidR="00FF03B3" w:rsidRDefault="00FF03B3">
      <w:pPr>
        <w:spacing w:after="200" w:line="288" w:lineRule="auto"/>
        <w:rPr>
          <w:rFonts w:ascii="Verdana" w:eastAsia="Microsoft YaHei UI" w:hAnsi="Verdana" w:cstheme="minorBidi"/>
          <w:color w:val="262626" w:themeColor="text1" w:themeTint="D9"/>
          <w:sz w:val="21"/>
          <w:szCs w:val="20"/>
        </w:rPr>
      </w:pPr>
      <w:r>
        <w:br w:type="page"/>
      </w:r>
    </w:p>
    <w:p w14:paraId="69B7DDE1" w14:textId="694904E2" w:rsidR="00594C10" w:rsidRDefault="00594C10" w:rsidP="00944A0B">
      <w:pPr>
        <w:pStyle w:val="af7"/>
        <w:ind w:left="504" w:right="240"/>
      </w:pPr>
      <w:bookmarkStart w:id="83" w:name="注单状态"/>
      <w:bookmarkEnd w:id="83"/>
      <w:r>
        <w:lastRenderedPageBreak/>
        <w:t>注单状态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786"/>
        <w:gridCol w:w="2552"/>
        <w:gridCol w:w="4677"/>
        <w:gridCol w:w="993"/>
      </w:tblGrid>
      <w:tr w:rsidR="00200B15" w14:paraId="4C0AE8E3" w14:textId="77777777" w:rsidTr="00BA22BD">
        <w:trPr>
          <w:trHeight w:val="454"/>
        </w:trPr>
        <w:tc>
          <w:tcPr>
            <w:tcW w:w="786" w:type="dxa"/>
            <w:shd w:val="clear" w:color="auto" w:fill="DEE7EC"/>
            <w:vAlign w:val="center"/>
          </w:tcPr>
          <w:p w14:paraId="4DC7EB49" w14:textId="77777777" w:rsidR="00200B15" w:rsidRPr="008C3DC7" w:rsidRDefault="00200B15" w:rsidP="00944A0B">
            <w:pPr>
              <w:pStyle w:val="af6"/>
              <w:spacing w:after="0"/>
              <w:ind w:leftChars="0" w:left="0"/>
              <w:jc w:val="center"/>
            </w:pPr>
            <w:r>
              <w:t>CODE</w:t>
            </w:r>
          </w:p>
        </w:tc>
        <w:tc>
          <w:tcPr>
            <w:tcW w:w="2552" w:type="dxa"/>
            <w:shd w:val="clear" w:color="auto" w:fill="DEE7EC"/>
            <w:vAlign w:val="center"/>
          </w:tcPr>
          <w:p w14:paraId="099A349A" w14:textId="77777777" w:rsidR="00200B15" w:rsidRPr="008C3DC7" w:rsidRDefault="00200B15" w:rsidP="00944A0B">
            <w:pPr>
              <w:pStyle w:val="af6"/>
              <w:spacing w:after="0"/>
              <w:ind w:leftChars="0" w:left="0"/>
              <w:jc w:val="both"/>
            </w:pPr>
            <w:r>
              <w:t>状态名称</w:t>
            </w:r>
          </w:p>
        </w:tc>
        <w:tc>
          <w:tcPr>
            <w:tcW w:w="4677" w:type="dxa"/>
            <w:shd w:val="clear" w:color="auto" w:fill="DEE7EC"/>
            <w:vAlign w:val="center"/>
          </w:tcPr>
          <w:p w14:paraId="7BE0ACB1" w14:textId="77777777" w:rsidR="00200B15" w:rsidRPr="008C3DC7" w:rsidRDefault="000C1041" w:rsidP="00944A0B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DEE7EC"/>
            <w:vAlign w:val="center"/>
          </w:tcPr>
          <w:p w14:paraId="754DFDB4" w14:textId="77777777" w:rsidR="00200B15" w:rsidRDefault="000C1041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备注</w:t>
            </w:r>
          </w:p>
        </w:tc>
      </w:tr>
      <w:tr w:rsidR="00200B15" w14:paraId="2556273C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5995281A" w14:textId="746A90F6" w:rsidR="00200B15" w:rsidRPr="008C3DC7" w:rsidRDefault="00327C7A" w:rsidP="00944A0B">
            <w:pPr>
              <w:pStyle w:val="af6"/>
              <w:spacing w:after="0"/>
              <w:ind w:leftChars="0" w:left="0"/>
              <w:jc w:val="center"/>
            </w:pPr>
            <w:r>
              <w:t>0</w:t>
            </w:r>
          </w:p>
        </w:tc>
        <w:tc>
          <w:tcPr>
            <w:tcW w:w="2552" w:type="dxa"/>
            <w:vAlign w:val="center"/>
          </w:tcPr>
          <w:p w14:paraId="4A304CE7" w14:textId="08607EF4" w:rsidR="00200B15" w:rsidRPr="008C3DC7" w:rsidRDefault="00327C7A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注单不存在</w:t>
            </w:r>
          </w:p>
        </w:tc>
        <w:tc>
          <w:tcPr>
            <w:tcW w:w="4677" w:type="dxa"/>
            <w:vAlign w:val="center"/>
          </w:tcPr>
          <w:p w14:paraId="3A03237E" w14:textId="2F3373DA" w:rsidR="00200B15" w:rsidRDefault="00327C7A" w:rsidP="00944A0B">
            <w:pPr>
              <w:pStyle w:val="af6"/>
              <w:spacing w:after="0"/>
              <w:ind w:leftChars="0" w:left="0"/>
            </w:pPr>
            <w:r>
              <w:t>仅对免转模式有效</w:t>
            </w:r>
          </w:p>
        </w:tc>
        <w:tc>
          <w:tcPr>
            <w:tcW w:w="993" w:type="dxa"/>
            <w:vAlign w:val="center"/>
          </w:tcPr>
          <w:p w14:paraId="25756FFE" w14:textId="77777777" w:rsidR="00200B15" w:rsidRDefault="00200B15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327C7A" w14:paraId="3397F90F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1C09ED8E" w14:textId="5D0CEDA4" w:rsidR="00327C7A" w:rsidRPr="008C3DC7" w:rsidRDefault="00327C7A" w:rsidP="00327C7A">
            <w:pPr>
              <w:pStyle w:val="af6"/>
              <w:spacing w:after="0"/>
              <w:ind w:leftChars="0" w:left="0"/>
              <w:jc w:val="center"/>
            </w:pPr>
            <w:r w:rsidRPr="008C3DC7">
              <w:t>1</w:t>
            </w:r>
          </w:p>
        </w:tc>
        <w:tc>
          <w:tcPr>
            <w:tcW w:w="2552" w:type="dxa"/>
            <w:vAlign w:val="center"/>
          </w:tcPr>
          <w:p w14:paraId="43EB1D5A" w14:textId="54059135" w:rsidR="00327C7A" w:rsidRPr="00200B15" w:rsidRDefault="00327C7A" w:rsidP="00327C7A">
            <w:pPr>
              <w:pStyle w:val="af6"/>
              <w:spacing w:after="0"/>
              <w:ind w:leftChars="0" w:left="0"/>
              <w:jc w:val="both"/>
            </w:pPr>
            <w:r w:rsidRPr="00200B15">
              <w:rPr>
                <w:rFonts w:hint="eastAsia"/>
              </w:rPr>
              <w:t>未结算</w:t>
            </w:r>
          </w:p>
        </w:tc>
        <w:tc>
          <w:tcPr>
            <w:tcW w:w="4677" w:type="dxa"/>
            <w:vAlign w:val="center"/>
          </w:tcPr>
          <w:p w14:paraId="2DD1EB73" w14:textId="74A075EB" w:rsidR="00327C7A" w:rsidRDefault="00327C7A" w:rsidP="00327C7A">
            <w:pPr>
              <w:pStyle w:val="af6"/>
              <w:spacing w:after="0"/>
              <w:ind w:leftChars="0" w:left="0"/>
            </w:pPr>
            <w:r>
              <w:t>新注单</w:t>
            </w:r>
          </w:p>
        </w:tc>
        <w:tc>
          <w:tcPr>
            <w:tcW w:w="993" w:type="dxa"/>
            <w:vAlign w:val="center"/>
          </w:tcPr>
          <w:p w14:paraId="694267E0" w14:textId="77777777" w:rsidR="00327C7A" w:rsidRDefault="00327C7A" w:rsidP="00327C7A">
            <w:pPr>
              <w:pStyle w:val="af6"/>
              <w:spacing w:after="0"/>
              <w:ind w:leftChars="0" w:left="0"/>
              <w:jc w:val="both"/>
            </w:pPr>
          </w:p>
        </w:tc>
      </w:tr>
      <w:tr w:rsidR="00327C7A" w14:paraId="036BEE11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752BF8F8" w14:textId="77777777" w:rsidR="00327C7A" w:rsidRPr="008C3DC7" w:rsidRDefault="00327C7A" w:rsidP="00327C7A">
            <w:pPr>
              <w:pStyle w:val="af6"/>
              <w:spacing w:after="0"/>
              <w:ind w:leftChars="0" w:left="0"/>
              <w:jc w:val="center"/>
            </w:pPr>
            <w:r w:rsidRPr="008C3DC7">
              <w:t>2</w:t>
            </w:r>
          </w:p>
        </w:tc>
        <w:tc>
          <w:tcPr>
            <w:tcW w:w="2552" w:type="dxa"/>
            <w:vAlign w:val="center"/>
          </w:tcPr>
          <w:p w14:paraId="32FB2992" w14:textId="77777777" w:rsidR="00327C7A" w:rsidRPr="008C3DC7" w:rsidRDefault="00327C7A" w:rsidP="00327C7A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结算</w:t>
            </w:r>
            <w:r w:rsidRPr="00200B15">
              <w:rPr>
                <w:rFonts w:hint="eastAsia"/>
              </w:rPr>
              <w:t>赢</w:t>
            </w:r>
          </w:p>
        </w:tc>
        <w:tc>
          <w:tcPr>
            <w:tcW w:w="4677" w:type="dxa"/>
            <w:vAlign w:val="center"/>
          </w:tcPr>
          <w:p w14:paraId="68769A08" w14:textId="77777777" w:rsidR="00327C7A" w:rsidRDefault="00327C7A" w:rsidP="00327C7A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正常</w:t>
            </w:r>
            <w:r w:rsidRPr="00200B15">
              <w:rPr>
                <w:rFonts w:hint="eastAsia"/>
              </w:rPr>
              <w:t>结算</w:t>
            </w:r>
          </w:p>
        </w:tc>
        <w:tc>
          <w:tcPr>
            <w:tcW w:w="993" w:type="dxa"/>
            <w:vAlign w:val="center"/>
          </w:tcPr>
          <w:p w14:paraId="29001680" w14:textId="77777777" w:rsidR="00327C7A" w:rsidRDefault="00327C7A" w:rsidP="00327C7A">
            <w:pPr>
              <w:pStyle w:val="af6"/>
              <w:spacing w:after="0"/>
              <w:ind w:leftChars="0" w:left="0"/>
              <w:jc w:val="both"/>
            </w:pPr>
          </w:p>
        </w:tc>
      </w:tr>
      <w:tr w:rsidR="00327C7A" w14:paraId="21BB09F0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5E98B32D" w14:textId="77777777" w:rsidR="00327C7A" w:rsidRPr="008C3DC7" w:rsidRDefault="00327C7A" w:rsidP="00327C7A">
            <w:pPr>
              <w:pStyle w:val="af6"/>
              <w:spacing w:after="0"/>
              <w:ind w:leftChars="0" w:left="0"/>
              <w:jc w:val="center"/>
            </w:pPr>
            <w:r w:rsidRPr="008C3DC7">
              <w:t>3</w:t>
            </w:r>
          </w:p>
        </w:tc>
        <w:tc>
          <w:tcPr>
            <w:tcW w:w="2552" w:type="dxa"/>
            <w:vAlign w:val="center"/>
          </w:tcPr>
          <w:p w14:paraId="231EBD9C" w14:textId="77777777" w:rsidR="00327C7A" w:rsidRPr="008C3DC7" w:rsidRDefault="00327C7A" w:rsidP="00327C7A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结算</w:t>
            </w:r>
            <w:r w:rsidRPr="00200B15">
              <w:rPr>
                <w:rFonts w:hint="eastAsia"/>
              </w:rPr>
              <w:t>和</w:t>
            </w:r>
          </w:p>
        </w:tc>
        <w:tc>
          <w:tcPr>
            <w:tcW w:w="4677" w:type="dxa"/>
            <w:vAlign w:val="center"/>
          </w:tcPr>
          <w:p w14:paraId="6D5CD19A" w14:textId="77777777" w:rsidR="00327C7A" w:rsidRDefault="00327C7A" w:rsidP="00327C7A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正常</w:t>
            </w:r>
            <w:r w:rsidRPr="00200B15">
              <w:rPr>
                <w:rFonts w:hint="eastAsia"/>
              </w:rPr>
              <w:t>结算</w:t>
            </w:r>
          </w:p>
        </w:tc>
        <w:tc>
          <w:tcPr>
            <w:tcW w:w="993" w:type="dxa"/>
            <w:vAlign w:val="center"/>
          </w:tcPr>
          <w:p w14:paraId="1CE1E92C" w14:textId="77777777" w:rsidR="00327C7A" w:rsidRDefault="00327C7A" w:rsidP="00327C7A">
            <w:pPr>
              <w:pStyle w:val="af6"/>
              <w:spacing w:after="0"/>
              <w:ind w:leftChars="0" w:left="0"/>
              <w:jc w:val="both"/>
            </w:pPr>
          </w:p>
        </w:tc>
      </w:tr>
      <w:tr w:rsidR="00327C7A" w14:paraId="6E0821F0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1F790492" w14:textId="77777777" w:rsidR="00327C7A" w:rsidRPr="008C3DC7" w:rsidRDefault="00327C7A" w:rsidP="00327C7A">
            <w:pPr>
              <w:pStyle w:val="af6"/>
              <w:spacing w:after="0"/>
              <w:ind w:leftChars="0" w:left="0"/>
              <w:jc w:val="center"/>
            </w:pPr>
            <w:r w:rsidRPr="008C3DC7">
              <w:t>4</w:t>
            </w:r>
          </w:p>
        </w:tc>
        <w:tc>
          <w:tcPr>
            <w:tcW w:w="2552" w:type="dxa"/>
            <w:vAlign w:val="center"/>
          </w:tcPr>
          <w:p w14:paraId="00B11A5A" w14:textId="77777777" w:rsidR="00327C7A" w:rsidRPr="008C3DC7" w:rsidRDefault="00327C7A" w:rsidP="00327C7A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结算</w:t>
            </w:r>
            <w:r w:rsidRPr="00200B15">
              <w:rPr>
                <w:rFonts w:hint="eastAsia"/>
              </w:rPr>
              <w:t>输</w:t>
            </w:r>
          </w:p>
        </w:tc>
        <w:tc>
          <w:tcPr>
            <w:tcW w:w="4677" w:type="dxa"/>
            <w:vAlign w:val="center"/>
          </w:tcPr>
          <w:p w14:paraId="254CA2D9" w14:textId="77777777" w:rsidR="00327C7A" w:rsidRDefault="00327C7A" w:rsidP="00327C7A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正常</w:t>
            </w:r>
            <w:r w:rsidRPr="00200B15">
              <w:rPr>
                <w:rFonts w:hint="eastAsia"/>
              </w:rPr>
              <w:t>结算</w:t>
            </w:r>
          </w:p>
        </w:tc>
        <w:tc>
          <w:tcPr>
            <w:tcW w:w="993" w:type="dxa"/>
            <w:vAlign w:val="center"/>
          </w:tcPr>
          <w:p w14:paraId="0810227F" w14:textId="77777777" w:rsidR="00327C7A" w:rsidRDefault="00327C7A" w:rsidP="00327C7A">
            <w:pPr>
              <w:pStyle w:val="af6"/>
              <w:spacing w:after="0"/>
              <w:ind w:leftChars="0" w:left="0"/>
              <w:jc w:val="both"/>
            </w:pPr>
          </w:p>
        </w:tc>
      </w:tr>
      <w:tr w:rsidR="00327C7A" w14:paraId="0315B9C5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490AD46F" w14:textId="77777777" w:rsidR="00327C7A" w:rsidRPr="008C3DC7" w:rsidRDefault="00327C7A" w:rsidP="00327C7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  <w:vAlign w:val="center"/>
          </w:tcPr>
          <w:p w14:paraId="3F847945" w14:textId="77777777" w:rsidR="00327C7A" w:rsidRPr="00200B15" w:rsidRDefault="00327C7A" w:rsidP="00327C7A">
            <w:pPr>
              <w:pStyle w:val="af6"/>
              <w:spacing w:after="0"/>
              <w:ind w:leftChars="0" w:left="0"/>
              <w:jc w:val="both"/>
            </w:pPr>
            <w:r w:rsidRPr="00200B15">
              <w:rPr>
                <w:rFonts w:hint="eastAsia"/>
              </w:rPr>
              <w:t>取消</w:t>
            </w:r>
          </w:p>
        </w:tc>
        <w:tc>
          <w:tcPr>
            <w:tcW w:w="4677" w:type="dxa"/>
            <w:vAlign w:val="center"/>
          </w:tcPr>
          <w:p w14:paraId="582D28D4" w14:textId="77777777" w:rsidR="00327C7A" w:rsidRDefault="00327C7A" w:rsidP="00327C7A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用户取消</w:t>
            </w:r>
          </w:p>
        </w:tc>
        <w:tc>
          <w:tcPr>
            <w:tcW w:w="993" w:type="dxa"/>
            <w:vAlign w:val="center"/>
          </w:tcPr>
          <w:p w14:paraId="578421E9" w14:textId="77777777" w:rsidR="00327C7A" w:rsidRDefault="00327C7A" w:rsidP="00327C7A">
            <w:pPr>
              <w:pStyle w:val="af6"/>
              <w:spacing w:after="0"/>
              <w:ind w:leftChars="0" w:left="0"/>
              <w:jc w:val="both"/>
            </w:pPr>
          </w:p>
        </w:tc>
      </w:tr>
      <w:tr w:rsidR="00327C7A" w14:paraId="3C719FC3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73847109" w14:textId="77777777" w:rsidR="00327C7A" w:rsidRPr="008C3DC7" w:rsidRDefault="00327C7A" w:rsidP="00327C7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52" w:type="dxa"/>
            <w:vAlign w:val="center"/>
          </w:tcPr>
          <w:p w14:paraId="3AF1687F" w14:textId="77777777" w:rsidR="00327C7A" w:rsidRPr="00200B15" w:rsidRDefault="00327C7A" w:rsidP="00327C7A">
            <w:pPr>
              <w:pStyle w:val="af6"/>
              <w:spacing w:after="0"/>
              <w:ind w:leftChars="0" w:left="0"/>
              <w:jc w:val="both"/>
            </w:pPr>
            <w:r w:rsidRPr="00200B15">
              <w:rPr>
                <w:rFonts w:hint="eastAsia"/>
              </w:rPr>
              <w:t>过期</w:t>
            </w:r>
          </w:p>
        </w:tc>
        <w:tc>
          <w:tcPr>
            <w:tcW w:w="4677" w:type="dxa"/>
            <w:vAlign w:val="center"/>
          </w:tcPr>
          <w:p w14:paraId="5A42B537" w14:textId="77777777" w:rsidR="00327C7A" w:rsidRDefault="00327C7A" w:rsidP="00327C7A">
            <w:pPr>
              <w:pStyle w:val="af6"/>
              <w:spacing w:after="0"/>
              <w:ind w:leftChars="0" w:left="0"/>
            </w:pPr>
          </w:p>
        </w:tc>
        <w:tc>
          <w:tcPr>
            <w:tcW w:w="993" w:type="dxa"/>
            <w:vAlign w:val="center"/>
          </w:tcPr>
          <w:p w14:paraId="4C2EDA18" w14:textId="77777777" w:rsidR="00327C7A" w:rsidRDefault="00327C7A" w:rsidP="00327C7A">
            <w:pPr>
              <w:pStyle w:val="af6"/>
              <w:spacing w:after="0"/>
              <w:ind w:leftChars="0" w:left="0"/>
              <w:jc w:val="both"/>
            </w:pPr>
          </w:p>
        </w:tc>
      </w:tr>
      <w:tr w:rsidR="00327C7A" w14:paraId="44520145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6E0ADBE5" w14:textId="77777777" w:rsidR="00327C7A" w:rsidRPr="008C3DC7" w:rsidRDefault="00327C7A" w:rsidP="00327C7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52" w:type="dxa"/>
            <w:vAlign w:val="center"/>
          </w:tcPr>
          <w:p w14:paraId="31A2DB26" w14:textId="77777777" w:rsidR="00327C7A" w:rsidRPr="00200B15" w:rsidRDefault="00327C7A" w:rsidP="00327C7A">
            <w:pPr>
              <w:pStyle w:val="af6"/>
              <w:spacing w:after="0"/>
              <w:ind w:leftChars="0" w:left="0"/>
              <w:jc w:val="both"/>
            </w:pPr>
            <w:r w:rsidRPr="00200B15">
              <w:rPr>
                <w:rFonts w:hint="eastAsia"/>
              </w:rPr>
              <w:t>系统取消</w:t>
            </w:r>
          </w:p>
        </w:tc>
        <w:tc>
          <w:tcPr>
            <w:tcW w:w="4677" w:type="dxa"/>
            <w:vAlign w:val="center"/>
          </w:tcPr>
          <w:p w14:paraId="4FBE1D7E" w14:textId="77777777" w:rsidR="00327C7A" w:rsidRDefault="00327C7A" w:rsidP="00327C7A">
            <w:pPr>
              <w:pStyle w:val="af6"/>
              <w:spacing w:after="0"/>
              <w:ind w:leftChars="0" w:left="0"/>
            </w:pPr>
          </w:p>
        </w:tc>
        <w:tc>
          <w:tcPr>
            <w:tcW w:w="993" w:type="dxa"/>
            <w:vAlign w:val="center"/>
          </w:tcPr>
          <w:p w14:paraId="4B7E38B3" w14:textId="77777777" w:rsidR="00327C7A" w:rsidRDefault="00327C7A" w:rsidP="00327C7A">
            <w:pPr>
              <w:pStyle w:val="af6"/>
              <w:spacing w:after="0"/>
              <w:ind w:leftChars="0" w:left="0"/>
              <w:jc w:val="both"/>
            </w:pPr>
          </w:p>
        </w:tc>
      </w:tr>
    </w:tbl>
    <w:p w14:paraId="19079088" w14:textId="77777777" w:rsidR="00200B15" w:rsidRDefault="00200B15" w:rsidP="0020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zh-Hans"/>
        </w:rPr>
      </w:pPr>
    </w:p>
    <w:p w14:paraId="77F83628" w14:textId="5C0C0EB4" w:rsidR="00F93371" w:rsidRDefault="00F93371" w:rsidP="00F93371">
      <w:pPr>
        <w:pStyle w:val="af7"/>
        <w:ind w:left="504" w:right="240"/>
      </w:pPr>
      <w:bookmarkStart w:id="84" w:name="竞彩注单状态"/>
      <w:bookmarkStart w:id="85" w:name="用户状态"/>
      <w:r>
        <w:t>竞彩注单状态</w:t>
      </w:r>
      <w:bookmarkEnd w:id="84"/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786"/>
        <w:gridCol w:w="2552"/>
        <w:gridCol w:w="4677"/>
        <w:gridCol w:w="993"/>
      </w:tblGrid>
      <w:tr w:rsidR="00F93371" w14:paraId="24477B0F" w14:textId="77777777" w:rsidTr="00321B94">
        <w:trPr>
          <w:trHeight w:val="454"/>
        </w:trPr>
        <w:tc>
          <w:tcPr>
            <w:tcW w:w="786" w:type="dxa"/>
            <w:shd w:val="clear" w:color="auto" w:fill="DEE7EC"/>
            <w:vAlign w:val="center"/>
          </w:tcPr>
          <w:p w14:paraId="08429984" w14:textId="77777777" w:rsidR="00F93371" w:rsidRPr="008C3DC7" w:rsidRDefault="00F93371" w:rsidP="00321B94">
            <w:pPr>
              <w:pStyle w:val="af6"/>
              <w:spacing w:after="0"/>
              <w:ind w:leftChars="0" w:left="0"/>
              <w:jc w:val="center"/>
            </w:pPr>
            <w:r>
              <w:t>CODE</w:t>
            </w:r>
          </w:p>
        </w:tc>
        <w:tc>
          <w:tcPr>
            <w:tcW w:w="2552" w:type="dxa"/>
            <w:shd w:val="clear" w:color="auto" w:fill="DEE7EC"/>
            <w:vAlign w:val="center"/>
          </w:tcPr>
          <w:p w14:paraId="7E080F87" w14:textId="77777777" w:rsidR="00F93371" w:rsidRPr="008C3DC7" w:rsidRDefault="00F93371" w:rsidP="00321B94">
            <w:pPr>
              <w:pStyle w:val="af6"/>
              <w:spacing w:after="0"/>
              <w:ind w:leftChars="0" w:left="0"/>
              <w:jc w:val="both"/>
            </w:pPr>
            <w:r>
              <w:t>状态名称</w:t>
            </w:r>
          </w:p>
        </w:tc>
        <w:tc>
          <w:tcPr>
            <w:tcW w:w="4677" w:type="dxa"/>
            <w:shd w:val="clear" w:color="auto" w:fill="DEE7EC"/>
            <w:vAlign w:val="center"/>
          </w:tcPr>
          <w:p w14:paraId="16489F30" w14:textId="77777777" w:rsidR="00F93371" w:rsidRPr="008C3DC7" w:rsidRDefault="00F93371" w:rsidP="00321B94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DEE7EC"/>
            <w:vAlign w:val="center"/>
          </w:tcPr>
          <w:p w14:paraId="7B0FB2B3" w14:textId="77777777" w:rsidR="00F93371" w:rsidRDefault="00F93371" w:rsidP="00321B94">
            <w:pPr>
              <w:pStyle w:val="af6"/>
              <w:spacing w:after="0"/>
              <w:ind w:leftChars="0" w:left="0"/>
              <w:jc w:val="center"/>
            </w:pPr>
            <w:r w:rsidRPr="008C3DC7">
              <w:t>备注</w:t>
            </w:r>
          </w:p>
        </w:tc>
      </w:tr>
      <w:tr w:rsidR="00F93371" w14:paraId="66485313" w14:textId="77777777" w:rsidTr="00321B94">
        <w:trPr>
          <w:trHeight w:val="454"/>
        </w:trPr>
        <w:tc>
          <w:tcPr>
            <w:tcW w:w="786" w:type="dxa"/>
            <w:vAlign w:val="center"/>
          </w:tcPr>
          <w:p w14:paraId="6548B601" w14:textId="77777777" w:rsidR="00F93371" w:rsidRPr="008C3DC7" w:rsidRDefault="00F93371" w:rsidP="00321B94">
            <w:pPr>
              <w:pStyle w:val="af6"/>
              <w:spacing w:after="0"/>
              <w:ind w:leftChars="0" w:left="0"/>
              <w:jc w:val="center"/>
            </w:pPr>
            <w:r>
              <w:t>0</w:t>
            </w:r>
          </w:p>
        </w:tc>
        <w:tc>
          <w:tcPr>
            <w:tcW w:w="2552" w:type="dxa"/>
            <w:vAlign w:val="center"/>
          </w:tcPr>
          <w:p w14:paraId="317B301D" w14:textId="63571D32" w:rsidR="00F93371" w:rsidRPr="008C3DC7" w:rsidRDefault="00F93371" w:rsidP="00321B9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失败</w:t>
            </w:r>
          </w:p>
        </w:tc>
        <w:tc>
          <w:tcPr>
            <w:tcW w:w="4677" w:type="dxa"/>
            <w:vAlign w:val="center"/>
          </w:tcPr>
          <w:p w14:paraId="5DF183A7" w14:textId="2007F1DD" w:rsidR="00F93371" w:rsidRDefault="00F93371" w:rsidP="00321B94">
            <w:pPr>
              <w:pStyle w:val="af6"/>
              <w:spacing w:after="0"/>
              <w:ind w:leftChars="0" w:left="0"/>
            </w:pPr>
          </w:p>
        </w:tc>
        <w:tc>
          <w:tcPr>
            <w:tcW w:w="993" w:type="dxa"/>
            <w:vAlign w:val="center"/>
          </w:tcPr>
          <w:p w14:paraId="15548393" w14:textId="77777777" w:rsidR="00F93371" w:rsidRDefault="00F93371" w:rsidP="00321B94">
            <w:pPr>
              <w:pStyle w:val="af6"/>
              <w:spacing w:after="0"/>
              <w:ind w:leftChars="0" w:left="0"/>
              <w:jc w:val="both"/>
            </w:pPr>
          </w:p>
        </w:tc>
      </w:tr>
      <w:tr w:rsidR="00F93371" w14:paraId="670996B2" w14:textId="77777777" w:rsidTr="00321B94">
        <w:trPr>
          <w:trHeight w:val="454"/>
        </w:trPr>
        <w:tc>
          <w:tcPr>
            <w:tcW w:w="786" w:type="dxa"/>
            <w:vAlign w:val="center"/>
          </w:tcPr>
          <w:p w14:paraId="7FA7F456" w14:textId="1DC40510" w:rsidR="00F93371" w:rsidRPr="008C3DC7" w:rsidRDefault="00F93371" w:rsidP="00321B94">
            <w:pPr>
              <w:pStyle w:val="af6"/>
              <w:spacing w:after="0"/>
              <w:ind w:leftChars="0" w:left="0"/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14:paraId="695591C8" w14:textId="43DECE50" w:rsidR="00F93371" w:rsidRPr="00200B15" w:rsidRDefault="00F93371" w:rsidP="00321B9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未支付</w:t>
            </w:r>
          </w:p>
        </w:tc>
        <w:tc>
          <w:tcPr>
            <w:tcW w:w="4677" w:type="dxa"/>
            <w:vAlign w:val="center"/>
          </w:tcPr>
          <w:p w14:paraId="12C6A051" w14:textId="28747B0E" w:rsidR="00F93371" w:rsidRDefault="00F93371" w:rsidP="00321B94">
            <w:pPr>
              <w:pStyle w:val="af6"/>
              <w:spacing w:after="0"/>
              <w:ind w:leftChars="0" w:left="0"/>
            </w:pPr>
            <w:r>
              <w:t>新注单，未确认</w:t>
            </w:r>
          </w:p>
        </w:tc>
        <w:tc>
          <w:tcPr>
            <w:tcW w:w="993" w:type="dxa"/>
            <w:vAlign w:val="center"/>
          </w:tcPr>
          <w:p w14:paraId="69010429" w14:textId="77777777" w:rsidR="00F93371" w:rsidRDefault="00F93371" w:rsidP="00321B94">
            <w:pPr>
              <w:pStyle w:val="af6"/>
              <w:spacing w:after="0"/>
              <w:ind w:leftChars="0" w:left="0"/>
              <w:jc w:val="both"/>
            </w:pPr>
          </w:p>
        </w:tc>
      </w:tr>
      <w:tr w:rsidR="00F93371" w14:paraId="17291A09" w14:textId="77777777" w:rsidTr="00321B94">
        <w:trPr>
          <w:trHeight w:val="454"/>
        </w:trPr>
        <w:tc>
          <w:tcPr>
            <w:tcW w:w="786" w:type="dxa"/>
            <w:vAlign w:val="center"/>
          </w:tcPr>
          <w:p w14:paraId="75E729E4" w14:textId="7BFFA0A8" w:rsidR="00F93371" w:rsidRPr="008C3DC7" w:rsidRDefault="00F93371" w:rsidP="00321B94">
            <w:pPr>
              <w:pStyle w:val="af6"/>
              <w:spacing w:after="0"/>
              <w:ind w:leftChars="0" w:left="0"/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14:paraId="403EFA00" w14:textId="182F2A1C" w:rsidR="00F93371" w:rsidRPr="008C3DC7" w:rsidRDefault="00F93371" w:rsidP="00321B9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已支付</w:t>
            </w:r>
          </w:p>
        </w:tc>
        <w:tc>
          <w:tcPr>
            <w:tcW w:w="4677" w:type="dxa"/>
            <w:vAlign w:val="center"/>
          </w:tcPr>
          <w:p w14:paraId="4B09BAAD" w14:textId="340B28B4" w:rsidR="00F93371" w:rsidRDefault="00F93371" w:rsidP="00321B94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新注单，已确认</w:t>
            </w:r>
          </w:p>
        </w:tc>
        <w:tc>
          <w:tcPr>
            <w:tcW w:w="993" w:type="dxa"/>
            <w:vAlign w:val="center"/>
          </w:tcPr>
          <w:p w14:paraId="4F4B4F2C" w14:textId="77777777" w:rsidR="00F93371" w:rsidRDefault="00F93371" w:rsidP="00321B94">
            <w:pPr>
              <w:pStyle w:val="af6"/>
              <w:spacing w:after="0"/>
              <w:ind w:leftChars="0" w:left="0"/>
              <w:jc w:val="both"/>
            </w:pPr>
          </w:p>
        </w:tc>
      </w:tr>
      <w:tr w:rsidR="00F93371" w14:paraId="66625DD1" w14:textId="77777777" w:rsidTr="00321B94">
        <w:trPr>
          <w:trHeight w:val="454"/>
        </w:trPr>
        <w:tc>
          <w:tcPr>
            <w:tcW w:w="786" w:type="dxa"/>
            <w:vAlign w:val="center"/>
          </w:tcPr>
          <w:p w14:paraId="1ED896F3" w14:textId="79ECE623" w:rsidR="00F93371" w:rsidRPr="008C3DC7" w:rsidRDefault="00F93371" w:rsidP="00321B94">
            <w:pPr>
              <w:pStyle w:val="af6"/>
              <w:spacing w:after="0"/>
              <w:ind w:leftChars="0" w:left="0"/>
              <w:jc w:val="center"/>
            </w:pPr>
            <w:r>
              <w:t>20</w:t>
            </w:r>
          </w:p>
        </w:tc>
        <w:tc>
          <w:tcPr>
            <w:tcW w:w="2552" w:type="dxa"/>
            <w:vAlign w:val="center"/>
          </w:tcPr>
          <w:p w14:paraId="7623AD49" w14:textId="51331094" w:rsidR="00F93371" w:rsidRPr="008C3DC7" w:rsidRDefault="00F93371" w:rsidP="00321B9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派彩</w:t>
            </w:r>
          </w:p>
        </w:tc>
        <w:tc>
          <w:tcPr>
            <w:tcW w:w="4677" w:type="dxa"/>
            <w:vAlign w:val="center"/>
          </w:tcPr>
          <w:p w14:paraId="51BBAE86" w14:textId="0CF716DD" w:rsidR="00F93371" w:rsidRDefault="00F93371" w:rsidP="00321B94">
            <w:pPr>
              <w:pStyle w:val="af6"/>
              <w:spacing w:after="0"/>
              <w:ind w:leftChars="0" w:left="0"/>
            </w:pPr>
          </w:p>
        </w:tc>
        <w:tc>
          <w:tcPr>
            <w:tcW w:w="993" w:type="dxa"/>
            <w:vAlign w:val="center"/>
          </w:tcPr>
          <w:p w14:paraId="28231ED3" w14:textId="77777777" w:rsidR="00F93371" w:rsidRDefault="00F93371" w:rsidP="00321B94">
            <w:pPr>
              <w:pStyle w:val="af6"/>
              <w:spacing w:after="0"/>
              <w:ind w:leftChars="0" w:left="0"/>
              <w:jc w:val="both"/>
            </w:pPr>
          </w:p>
        </w:tc>
      </w:tr>
      <w:tr w:rsidR="00F93371" w14:paraId="0FE07D5E" w14:textId="77777777" w:rsidTr="00321B94">
        <w:trPr>
          <w:trHeight w:val="454"/>
        </w:trPr>
        <w:tc>
          <w:tcPr>
            <w:tcW w:w="786" w:type="dxa"/>
            <w:vAlign w:val="center"/>
          </w:tcPr>
          <w:p w14:paraId="66B5FA9B" w14:textId="2F73D9A0" w:rsidR="00F93371" w:rsidRPr="008C3DC7" w:rsidRDefault="00F93371" w:rsidP="00321B94">
            <w:pPr>
              <w:pStyle w:val="af6"/>
              <w:spacing w:after="0"/>
              <w:ind w:leftChars="0" w:left="0"/>
              <w:jc w:val="center"/>
            </w:pPr>
            <w:r>
              <w:t>30</w:t>
            </w:r>
          </w:p>
        </w:tc>
        <w:tc>
          <w:tcPr>
            <w:tcW w:w="2552" w:type="dxa"/>
            <w:vAlign w:val="center"/>
          </w:tcPr>
          <w:p w14:paraId="6E5C0AC9" w14:textId="6C889910" w:rsidR="00F93371" w:rsidRPr="008C3DC7" w:rsidRDefault="00F93371" w:rsidP="00321B9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撤单</w:t>
            </w:r>
          </w:p>
        </w:tc>
        <w:tc>
          <w:tcPr>
            <w:tcW w:w="4677" w:type="dxa"/>
            <w:vAlign w:val="center"/>
          </w:tcPr>
          <w:p w14:paraId="5C16B23C" w14:textId="2D0DFEDC" w:rsidR="00F93371" w:rsidRDefault="00F93371" w:rsidP="00321B94">
            <w:pPr>
              <w:pStyle w:val="af6"/>
              <w:spacing w:after="0"/>
              <w:ind w:leftChars="0" w:left="0"/>
            </w:pPr>
          </w:p>
        </w:tc>
        <w:tc>
          <w:tcPr>
            <w:tcW w:w="993" w:type="dxa"/>
            <w:vAlign w:val="center"/>
          </w:tcPr>
          <w:p w14:paraId="6DC09351" w14:textId="77777777" w:rsidR="00F93371" w:rsidRDefault="00F93371" w:rsidP="00321B94">
            <w:pPr>
              <w:pStyle w:val="af6"/>
              <w:spacing w:after="0"/>
              <w:ind w:leftChars="0" w:left="0"/>
              <w:jc w:val="both"/>
            </w:pPr>
          </w:p>
        </w:tc>
      </w:tr>
      <w:tr w:rsidR="00F93371" w14:paraId="0F05F45B" w14:textId="77777777" w:rsidTr="00321B94">
        <w:trPr>
          <w:trHeight w:val="454"/>
        </w:trPr>
        <w:tc>
          <w:tcPr>
            <w:tcW w:w="786" w:type="dxa"/>
            <w:vAlign w:val="center"/>
          </w:tcPr>
          <w:p w14:paraId="32364B34" w14:textId="0D2573A4" w:rsidR="00F93371" w:rsidRPr="008C3DC7" w:rsidRDefault="00F93371" w:rsidP="00321B94">
            <w:pPr>
              <w:pStyle w:val="af6"/>
              <w:spacing w:after="0"/>
              <w:ind w:leftChars="0" w:left="0"/>
              <w:jc w:val="center"/>
            </w:pPr>
            <w:r>
              <w:t>35</w:t>
            </w:r>
          </w:p>
        </w:tc>
        <w:tc>
          <w:tcPr>
            <w:tcW w:w="2552" w:type="dxa"/>
            <w:vAlign w:val="center"/>
          </w:tcPr>
          <w:p w14:paraId="67EFCB60" w14:textId="730D6EC3" w:rsidR="00F93371" w:rsidRPr="00200B15" w:rsidRDefault="00F93371" w:rsidP="00321B9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未结算</w:t>
            </w:r>
          </w:p>
        </w:tc>
        <w:tc>
          <w:tcPr>
            <w:tcW w:w="4677" w:type="dxa"/>
            <w:vAlign w:val="center"/>
          </w:tcPr>
          <w:p w14:paraId="755A18A2" w14:textId="655F2AC5" w:rsidR="00F93371" w:rsidRDefault="00F93371" w:rsidP="00321B94">
            <w:pPr>
              <w:pStyle w:val="af6"/>
              <w:spacing w:after="0"/>
              <w:ind w:leftChars="0" w:left="0"/>
            </w:pPr>
          </w:p>
        </w:tc>
        <w:tc>
          <w:tcPr>
            <w:tcW w:w="993" w:type="dxa"/>
            <w:vAlign w:val="center"/>
          </w:tcPr>
          <w:p w14:paraId="1C6FFB3C" w14:textId="77777777" w:rsidR="00F93371" w:rsidRDefault="00F93371" w:rsidP="00321B94">
            <w:pPr>
              <w:pStyle w:val="af6"/>
              <w:spacing w:after="0"/>
              <w:ind w:leftChars="0" w:left="0"/>
              <w:jc w:val="both"/>
            </w:pPr>
          </w:p>
        </w:tc>
      </w:tr>
      <w:tr w:rsidR="00F93371" w14:paraId="056872A1" w14:textId="77777777" w:rsidTr="00321B94">
        <w:trPr>
          <w:trHeight w:val="454"/>
        </w:trPr>
        <w:tc>
          <w:tcPr>
            <w:tcW w:w="786" w:type="dxa"/>
            <w:vAlign w:val="center"/>
          </w:tcPr>
          <w:p w14:paraId="727C0C70" w14:textId="7869581E" w:rsidR="00F93371" w:rsidRPr="008C3DC7" w:rsidRDefault="00F93371" w:rsidP="00321B94">
            <w:pPr>
              <w:pStyle w:val="af6"/>
              <w:spacing w:after="0"/>
              <w:ind w:leftChars="0" w:left="0"/>
              <w:jc w:val="center"/>
            </w:pPr>
            <w:r>
              <w:t>40</w:t>
            </w:r>
          </w:p>
        </w:tc>
        <w:tc>
          <w:tcPr>
            <w:tcW w:w="2552" w:type="dxa"/>
            <w:vAlign w:val="center"/>
          </w:tcPr>
          <w:p w14:paraId="1BF62C89" w14:textId="3D571A1F" w:rsidR="00F93371" w:rsidRPr="00200B15" w:rsidRDefault="00F93371" w:rsidP="00321B9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结算和</w:t>
            </w:r>
          </w:p>
        </w:tc>
        <w:tc>
          <w:tcPr>
            <w:tcW w:w="4677" w:type="dxa"/>
            <w:vAlign w:val="center"/>
          </w:tcPr>
          <w:p w14:paraId="4E174362" w14:textId="5191E3EA" w:rsidR="00F93371" w:rsidRDefault="00F93371" w:rsidP="00321B94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正常</w:t>
            </w:r>
            <w:r w:rsidRPr="00200B15">
              <w:rPr>
                <w:rFonts w:hint="eastAsia"/>
              </w:rPr>
              <w:t>结算</w:t>
            </w:r>
          </w:p>
        </w:tc>
        <w:tc>
          <w:tcPr>
            <w:tcW w:w="993" w:type="dxa"/>
            <w:vAlign w:val="center"/>
          </w:tcPr>
          <w:p w14:paraId="6D80E89B" w14:textId="77777777" w:rsidR="00F93371" w:rsidRDefault="00F93371" w:rsidP="00321B94">
            <w:pPr>
              <w:pStyle w:val="af6"/>
              <w:spacing w:after="0"/>
              <w:ind w:leftChars="0" w:left="0"/>
              <w:jc w:val="both"/>
            </w:pPr>
          </w:p>
        </w:tc>
      </w:tr>
      <w:tr w:rsidR="00F93371" w14:paraId="28F06B7D" w14:textId="77777777" w:rsidTr="00321B94">
        <w:trPr>
          <w:trHeight w:val="454"/>
        </w:trPr>
        <w:tc>
          <w:tcPr>
            <w:tcW w:w="786" w:type="dxa"/>
            <w:vAlign w:val="center"/>
          </w:tcPr>
          <w:p w14:paraId="130248C2" w14:textId="106086E3" w:rsidR="00F93371" w:rsidRPr="008C3DC7" w:rsidRDefault="00F93371" w:rsidP="00321B94">
            <w:pPr>
              <w:pStyle w:val="af6"/>
              <w:spacing w:after="0"/>
              <w:ind w:leftChars="0" w:left="0"/>
              <w:jc w:val="center"/>
            </w:pPr>
            <w:r>
              <w:t>50</w:t>
            </w:r>
          </w:p>
        </w:tc>
        <w:tc>
          <w:tcPr>
            <w:tcW w:w="2552" w:type="dxa"/>
            <w:vAlign w:val="center"/>
          </w:tcPr>
          <w:p w14:paraId="59ADEBC7" w14:textId="4209D49E" w:rsidR="00F93371" w:rsidRPr="00200B15" w:rsidRDefault="00F93371" w:rsidP="00321B9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结算输</w:t>
            </w:r>
          </w:p>
        </w:tc>
        <w:tc>
          <w:tcPr>
            <w:tcW w:w="4677" w:type="dxa"/>
            <w:vAlign w:val="center"/>
          </w:tcPr>
          <w:p w14:paraId="003B1F11" w14:textId="0E2E961B" w:rsidR="00F93371" w:rsidRDefault="00F93371" w:rsidP="00321B94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正常</w:t>
            </w:r>
            <w:r w:rsidRPr="00200B15">
              <w:rPr>
                <w:rFonts w:hint="eastAsia"/>
              </w:rPr>
              <w:t>结算</w:t>
            </w:r>
          </w:p>
        </w:tc>
        <w:tc>
          <w:tcPr>
            <w:tcW w:w="993" w:type="dxa"/>
            <w:vAlign w:val="center"/>
          </w:tcPr>
          <w:p w14:paraId="7723869F" w14:textId="77777777" w:rsidR="00F93371" w:rsidRDefault="00F93371" w:rsidP="00321B94">
            <w:pPr>
              <w:pStyle w:val="af6"/>
              <w:spacing w:after="0"/>
              <w:ind w:leftChars="0" w:left="0"/>
              <w:jc w:val="both"/>
            </w:pPr>
          </w:p>
        </w:tc>
      </w:tr>
      <w:tr w:rsidR="00F93371" w14:paraId="060EF575" w14:textId="77777777" w:rsidTr="00321B94">
        <w:trPr>
          <w:trHeight w:val="454"/>
        </w:trPr>
        <w:tc>
          <w:tcPr>
            <w:tcW w:w="786" w:type="dxa"/>
            <w:vAlign w:val="center"/>
          </w:tcPr>
          <w:p w14:paraId="6D26A950" w14:textId="0B94A395" w:rsidR="00F93371" w:rsidRDefault="00F93371" w:rsidP="00321B9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552" w:type="dxa"/>
            <w:vAlign w:val="center"/>
          </w:tcPr>
          <w:p w14:paraId="7F3A61BD" w14:textId="26CDAB41" w:rsidR="00F93371" w:rsidRPr="00200B15" w:rsidRDefault="00F93371" w:rsidP="00321B94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结算赢</w:t>
            </w:r>
          </w:p>
        </w:tc>
        <w:tc>
          <w:tcPr>
            <w:tcW w:w="4677" w:type="dxa"/>
            <w:vAlign w:val="center"/>
          </w:tcPr>
          <w:p w14:paraId="7DC47D47" w14:textId="2D2757F7" w:rsidR="00F93371" w:rsidRDefault="00F93371" w:rsidP="00321B94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正常</w:t>
            </w:r>
            <w:r w:rsidRPr="00200B15">
              <w:rPr>
                <w:rFonts w:hint="eastAsia"/>
              </w:rPr>
              <w:t>结算</w:t>
            </w:r>
          </w:p>
        </w:tc>
        <w:tc>
          <w:tcPr>
            <w:tcW w:w="993" w:type="dxa"/>
            <w:vAlign w:val="center"/>
          </w:tcPr>
          <w:p w14:paraId="7607031A" w14:textId="77777777" w:rsidR="00F93371" w:rsidRDefault="00F93371" w:rsidP="00321B94">
            <w:pPr>
              <w:pStyle w:val="af6"/>
              <w:spacing w:after="0"/>
              <w:ind w:leftChars="0" w:left="0"/>
              <w:jc w:val="both"/>
            </w:pPr>
          </w:p>
        </w:tc>
      </w:tr>
    </w:tbl>
    <w:p w14:paraId="238AE814" w14:textId="77777777" w:rsidR="00F93371" w:rsidRDefault="00F93371" w:rsidP="00944A0B">
      <w:pPr>
        <w:pStyle w:val="af7"/>
        <w:ind w:left="504" w:right="240"/>
      </w:pPr>
    </w:p>
    <w:p w14:paraId="52406A6D" w14:textId="77777777" w:rsidR="00200B15" w:rsidRDefault="00200B15" w:rsidP="00944A0B">
      <w:pPr>
        <w:pStyle w:val="af7"/>
        <w:ind w:left="504" w:right="240"/>
      </w:pPr>
      <w:r>
        <w:t>用户状态</w:t>
      </w:r>
      <w:bookmarkEnd w:id="85"/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786"/>
        <w:gridCol w:w="2654"/>
        <w:gridCol w:w="4588"/>
        <w:gridCol w:w="980"/>
      </w:tblGrid>
      <w:tr w:rsidR="00200B15" w14:paraId="2E3AA962" w14:textId="77777777" w:rsidTr="00BA22BD">
        <w:trPr>
          <w:trHeight w:val="454"/>
        </w:trPr>
        <w:tc>
          <w:tcPr>
            <w:tcW w:w="786" w:type="dxa"/>
            <w:shd w:val="clear" w:color="auto" w:fill="DEE7EC"/>
            <w:vAlign w:val="center"/>
          </w:tcPr>
          <w:p w14:paraId="0C3FBA35" w14:textId="77777777" w:rsidR="00200B15" w:rsidRPr="008C3DC7" w:rsidRDefault="00200B15" w:rsidP="00944A0B">
            <w:pPr>
              <w:pStyle w:val="af6"/>
              <w:spacing w:after="0"/>
              <w:ind w:leftChars="0" w:left="0"/>
              <w:jc w:val="center"/>
            </w:pPr>
            <w:r>
              <w:t>CODE</w:t>
            </w:r>
          </w:p>
        </w:tc>
        <w:tc>
          <w:tcPr>
            <w:tcW w:w="2654" w:type="dxa"/>
            <w:shd w:val="clear" w:color="auto" w:fill="DEE7EC"/>
            <w:vAlign w:val="center"/>
          </w:tcPr>
          <w:p w14:paraId="03D7383B" w14:textId="77777777" w:rsidR="00200B15" w:rsidRPr="008C3DC7" w:rsidRDefault="00200B15" w:rsidP="00944A0B">
            <w:pPr>
              <w:pStyle w:val="af6"/>
              <w:spacing w:after="0"/>
              <w:ind w:leftChars="0" w:left="0"/>
              <w:jc w:val="both"/>
            </w:pPr>
            <w:r>
              <w:t>状态名称</w:t>
            </w:r>
          </w:p>
        </w:tc>
        <w:tc>
          <w:tcPr>
            <w:tcW w:w="4588" w:type="dxa"/>
            <w:shd w:val="clear" w:color="auto" w:fill="DEE7EC"/>
            <w:vAlign w:val="center"/>
          </w:tcPr>
          <w:p w14:paraId="7294F304" w14:textId="77777777" w:rsidR="00200B15" w:rsidRPr="008C3DC7" w:rsidRDefault="000C1041" w:rsidP="00944A0B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980" w:type="dxa"/>
            <w:shd w:val="clear" w:color="auto" w:fill="DEE7EC"/>
            <w:vAlign w:val="center"/>
          </w:tcPr>
          <w:p w14:paraId="573BDA83" w14:textId="77777777" w:rsidR="00200B15" w:rsidRDefault="000C1041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备注</w:t>
            </w:r>
          </w:p>
        </w:tc>
      </w:tr>
      <w:tr w:rsidR="00200B15" w14:paraId="4A3D2EF8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1B80ED9E" w14:textId="77777777" w:rsidR="00200B15" w:rsidRPr="008C3DC7" w:rsidRDefault="00200B15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1</w:t>
            </w:r>
          </w:p>
        </w:tc>
        <w:tc>
          <w:tcPr>
            <w:tcW w:w="2654" w:type="dxa"/>
            <w:vAlign w:val="center"/>
          </w:tcPr>
          <w:p w14:paraId="3C289825" w14:textId="77777777" w:rsidR="00200B15" w:rsidRPr="008C3DC7" w:rsidRDefault="00200B15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  <w:lang w:eastAsia="zh-Hans"/>
              </w:rPr>
              <w:t>启用</w:t>
            </w:r>
          </w:p>
        </w:tc>
        <w:tc>
          <w:tcPr>
            <w:tcW w:w="4588" w:type="dxa"/>
            <w:vAlign w:val="center"/>
          </w:tcPr>
          <w:p w14:paraId="7C61A3CC" w14:textId="77777777" w:rsidR="00200B15" w:rsidRDefault="000C1041" w:rsidP="00944A0B">
            <w:pPr>
              <w:pStyle w:val="af6"/>
              <w:spacing w:after="0"/>
              <w:ind w:leftChars="0" w:left="0"/>
            </w:pPr>
            <w:r>
              <w:t>正常状态</w:t>
            </w:r>
          </w:p>
        </w:tc>
        <w:tc>
          <w:tcPr>
            <w:tcW w:w="980" w:type="dxa"/>
            <w:vAlign w:val="center"/>
          </w:tcPr>
          <w:p w14:paraId="48D5B994" w14:textId="77777777" w:rsidR="00200B15" w:rsidRDefault="00200B1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00B15" w14:paraId="24355388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283FAF85" w14:textId="77777777" w:rsidR="00200B15" w:rsidRPr="008C3DC7" w:rsidRDefault="00200B15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2</w:t>
            </w:r>
          </w:p>
        </w:tc>
        <w:tc>
          <w:tcPr>
            <w:tcW w:w="2654" w:type="dxa"/>
            <w:vAlign w:val="center"/>
          </w:tcPr>
          <w:p w14:paraId="2E3D4979" w14:textId="77777777" w:rsidR="00200B15" w:rsidRPr="008C3DC7" w:rsidRDefault="00200B15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  <w:lang w:eastAsia="zh-Hans"/>
              </w:rPr>
              <w:t>挂起</w:t>
            </w:r>
          </w:p>
        </w:tc>
        <w:tc>
          <w:tcPr>
            <w:tcW w:w="4588" w:type="dxa"/>
            <w:vAlign w:val="center"/>
          </w:tcPr>
          <w:p w14:paraId="00387DBA" w14:textId="77777777" w:rsidR="00200B15" w:rsidRDefault="00200B15" w:rsidP="00944A0B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未启用</w:t>
            </w:r>
          </w:p>
        </w:tc>
        <w:tc>
          <w:tcPr>
            <w:tcW w:w="980" w:type="dxa"/>
            <w:vAlign w:val="center"/>
          </w:tcPr>
          <w:p w14:paraId="123C0916" w14:textId="77777777" w:rsidR="00200B15" w:rsidRDefault="00200B1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00B15" w14:paraId="329B655A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2CD255A4" w14:textId="77777777" w:rsidR="00200B15" w:rsidRPr="008C3DC7" w:rsidRDefault="00200B15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3</w:t>
            </w:r>
          </w:p>
        </w:tc>
        <w:tc>
          <w:tcPr>
            <w:tcW w:w="2654" w:type="dxa"/>
            <w:vAlign w:val="center"/>
          </w:tcPr>
          <w:p w14:paraId="1C2C3A57" w14:textId="77777777" w:rsidR="00200B15" w:rsidRPr="008C3DC7" w:rsidRDefault="00200B15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  <w:lang w:eastAsia="zh-Hans"/>
              </w:rPr>
              <w:t>取消</w:t>
            </w:r>
          </w:p>
        </w:tc>
        <w:tc>
          <w:tcPr>
            <w:tcW w:w="4588" w:type="dxa"/>
            <w:vAlign w:val="center"/>
          </w:tcPr>
          <w:p w14:paraId="67C6D333" w14:textId="77777777" w:rsidR="00200B15" w:rsidRDefault="00200B15" w:rsidP="00944A0B">
            <w:pPr>
              <w:pStyle w:val="af6"/>
              <w:spacing w:after="0"/>
              <w:ind w:leftChars="0" w:left="0"/>
            </w:pPr>
          </w:p>
        </w:tc>
        <w:tc>
          <w:tcPr>
            <w:tcW w:w="980" w:type="dxa"/>
            <w:vAlign w:val="center"/>
          </w:tcPr>
          <w:p w14:paraId="51A14330" w14:textId="77777777" w:rsidR="00200B15" w:rsidRDefault="00200B1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00B15" w14:paraId="3F04CBE6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0E8BEA2A" w14:textId="77777777" w:rsidR="00200B15" w:rsidRPr="008C3DC7" w:rsidRDefault="00200B15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4</w:t>
            </w:r>
          </w:p>
        </w:tc>
        <w:tc>
          <w:tcPr>
            <w:tcW w:w="2654" w:type="dxa"/>
            <w:vAlign w:val="center"/>
          </w:tcPr>
          <w:p w14:paraId="28A31724" w14:textId="77777777" w:rsidR="00200B15" w:rsidRPr="008C3DC7" w:rsidRDefault="00200B15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  <w:lang w:eastAsia="zh-Hans"/>
              </w:rPr>
              <w:t>停用</w:t>
            </w:r>
          </w:p>
        </w:tc>
        <w:tc>
          <w:tcPr>
            <w:tcW w:w="4588" w:type="dxa"/>
            <w:vAlign w:val="center"/>
          </w:tcPr>
          <w:p w14:paraId="13BB774E" w14:textId="77777777" w:rsidR="00200B15" w:rsidRDefault="000C1041" w:rsidP="00944A0B">
            <w:pPr>
              <w:pStyle w:val="af6"/>
              <w:spacing w:after="0"/>
              <w:ind w:leftChars="0" w:left="0"/>
            </w:pPr>
            <w:r>
              <w:rPr>
                <w:rFonts w:hint="eastAsia"/>
                <w:lang w:eastAsia="zh-Hans"/>
              </w:rPr>
              <w:t>禁止登录</w:t>
            </w:r>
          </w:p>
        </w:tc>
        <w:tc>
          <w:tcPr>
            <w:tcW w:w="980" w:type="dxa"/>
            <w:vAlign w:val="center"/>
          </w:tcPr>
          <w:p w14:paraId="19DC99CB" w14:textId="77777777" w:rsidR="00200B15" w:rsidRDefault="00200B1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00B15" w14:paraId="7F094035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360F1783" w14:textId="77777777" w:rsidR="00200B15" w:rsidRPr="008C3DC7" w:rsidRDefault="00200B15" w:rsidP="00944A0B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54" w:type="dxa"/>
            <w:vAlign w:val="center"/>
          </w:tcPr>
          <w:p w14:paraId="7C05D813" w14:textId="77777777" w:rsidR="00200B15" w:rsidRPr="00200B15" w:rsidRDefault="00200B15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  <w:lang w:eastAsia="zh-Hans"/>
              </w:rPr>
              <w:t>冻结</w:t>
            </w:r>
          </w:p>
        </w:tc>
        <w:tc>
          <w:tcPr>
            <w:tcW w:w="4588" w:type="dxa"/>
            <w:vAlign w:val="center"/>
          </w:tcPr>
          <w:p w14:paraId="073F48CB" w14:textId="77777777" w:rsidR="00200B15" w:rsidRDefault="000C1041" w:rsidP="00944A0B">
            <w:pPr>
              <w:pStyle w:val="af6"/>
              <w:spacing w:after="0"/>
              <w:ind w:leftChars="0" w:left="0"/>
            </w:pPr>
            <w:r>
              <w:rPr>
                <w:rFonts w:hint="eastAsia"/>
                <w:lang w:eastAsia="zh-Hans"/>
              </w:rPr>
              <w:t>允许登录、下注，不能出款</w:t>
            </w:r>
          </w:p>
        </w:tc>
        <w:tc>
          <w:tcPr>
            <w:tcW w:w="980" w:type="dxa"/>
            <w:vAlign w:val="center"/>
          </w:tcPr>
          <w:p w14:paraId="21D838D6" w14:textId="77777777" w:rsidR="00200B15" w:rsidRDefault="00200B1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00B15" w14:paraId="54297F5C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20F1229F" w14:textId="77777777" w:rsidR="00200B15" w:rsidRPr="008C3DC7" w:rsidRDefault="00200B15" w:rsidP="00944A0B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654" w:type="dxa"/>
            <w:vAlign w:val="center"/>
          </w:tcPr>
          <w:p w14:paraId="5DCA00DB" w14:textId="77777777" w:rsidR="00200B15" w:rsidRPr="00200B15" w:rsidRDefault="00200B15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  <w:lang w:eastAsia="zh-Hans"/>
              </w:rPr>
              <w:t>停权</w:t>
            </w:r>
          </w:p>
        </w:tc>
        <w:tc>
          <w:tcPr>
            <w:tcW w:w="4588" w:type="dxa"/>
            <w:vAlign w:val="center"/>
          </w:tcPr>
          <w:p w14:paraId="298FBC42" w14:textId="77777777" w:rsidR="00200B15" w:rsidRDefault="000C1041" w:rsidP="00944A0B">
            <w:pPr>
              <w:pStyle w:val="af6"/>
              <w:spacing w:after="0"/>
              <w:ind w:leftChars="0" w:left="0"/>
            </w:pPr>
            <w:r>
              <w:rPr>
                <w:rFonts w:hint="eastAsia"/>
                <w:lang w:eastAsia="zh-Hans"/>
              </w:rPr>
              <w:t>允许登录，禁止下注、出款</w:t>
            </w:r>
          </w:p>
        </w:tc>
        <w:tc>
          <w:tcPr>
            <w:tcW w:w="980" w:type="dxa"/>
            <w:vAlign w:val="center"/>
          </w:tcPr>
          <w:p w14:paraId="0A35FCA2" w14:textId="77777777" w:rsidR="00200B15" w:rsidRDefault="00200B1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00B15" w14:paraId="1A64B279" w14:textId="77777777" w:rsidTr="00BA22BD">
        <w:trPr>
          <w:trHeight w:val="454"/>
        </w:trPr>
        <w:tc>
          <w:tcPr>
            <w:tcW w:w="786" w:type="dxa"/>
            <w:vAlign w:val="center"/>
          </w:tcPr>
          <w:p w14:paraId="5707C237" w14:textId="77777777" w:rsidR="00200B15" w:rsidRPr="008C3DC7" w:rsidRDefault="00200B15" w:rsidP="00944A0B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54" w:type="dxa"/>
            <w:vAlign w:val="center"/>
          </w:tcPr>
          <w:p w14:paraId="5FB290FE" w14:textId="77777777" w:rsidR="00200B15" w:rsidRPr="00200B15" w:rsidRDefault="00200B15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  <w:lang w:eastAsia="zh-Hans"/>
              </w:rPr>
              <w:t>预注册</w:t>
            </w:r>
          </w:p>
        </w:tc>
        <w:tc>
          <w:tcPr>
            <w:tcW w:w="4588" w:type="dxa"/>
            <w:vAlign w:val="center"/>
          </w:tcPr>
          <w:p w14:paraId="60715862" w14:textId="77777777" w:rsidR="00200B15" w:rsidRDefault="00200B15" w:rsidP="00944A0B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未启用</w:t>
            </w:r>
          </w:p>
        </w:tc>
        <w:tc>
          <w:tcPr>
            <w:tcW w:w="980" w:type="dxa"/>
            <w:vAlign w:val="center"/>
          </w:tcPr>
          <w:p w14:paraId="775887F5" w14:textId="77777777" w:rsidR="00200B15" w:rsidRDefault="00200B15" w:rsidP="00944A0B">
            <w:pPr>
              <w:pStyle w:val="af6"/>
              <w:spacing w:after="0"/>
              <w:ind w:leftChars="0" w:left="0"/>
              <w:jc w:val="center"/>
            </w:pPr>
          </w:p>
        </w:tc>
      </w:tr>
    </w:tbl>
    <w:p w14:paraId="241F9829" w14:textId="77777777" w:rsidR="00200B15" w:rsidRDefault="00200B15" w:rsidP="00200B15">
      <w:pPr>
        <w:pStyle w:val="HTML"/>
        <w:rPr>
          <w:lang w:eastAsia="zh-Hans"/>
        </w:rPr>
      </w:pPr>
    </w:p>
    <w:p w14:paraId="6B1D2C51" w14:textId="77777777" w:rsidR="00A64914" w:rsidRPr="00A64914" w:rsidRDefault="00A64914" w:rsidP="00944A0B">
      <w:pPr>
        <w:pStyle w:val="af7"/>
        <w:ind w:left="504" w:right="240"/>
      </w:pPr>
      <w:bookmarkStart w:id="86" w:name="语言类别代码"/>
      <w:r>
        <w:t>语言类别代码</w:t>
      </w:r>
      <w:bookmarkEnd w:id="86"/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834"/>
        <w:gridCol w:w="2629"/>
        <w:gridCol w:w="4556"/>
        <w:gridCol w:w="989"/>
      </w:tblGrid>
      <w:tr w:rsidR="00977197" w14:paraId="1F27AD43" w14:textId="77777777" w:rsidTr="00490E95">
        <w:trPr>
          <w:trHeight w:val="454"/>
        </w:trPr>
        <w:tc>
          <w:tcPr>
            <w:tcW w:w="834" w:type="dxa"/>
            <w:shd w:val="clear" w:color="auto" w:fill="DEE7EC"/>
            <w:vAlign w:val="center"/>
          </w:tcPr>
          <w:p w14:paraId="593A0DF2" w14:textId="77777777" w:rsidR="00977197" w:rsidRPr="008C3DC7" w:rsidRDefault="00977197" w:rsidP="00944A0B">
            <w:pPr>
              <w:pStyle w:val="af6"/>
              <w:spacing w:after="0"/>
              <w:ind w:leftChars="0" w:left="0"/>
              <w:jc w:val="center"/>
            </w:pPr>
            <w:r>
              <w:t>CODE</w:t>
            </w:r>
          </w:p>
        </w:tc>
        <w:tc>
          <w:tcPr>
            <w:tcW w:w="2629" w:type="dxa"/>
            <w:shd w:val="clear" w:color="auto" w:fill="DEE7EC"/>
            <w:vAlign w:val="center"/>
          </w:tcPr>
          <w:p w14:paraId="2335D3C2" w14:textId="77777777" w:rsidR="00977197" w:rsidRPr="008C3DC7" w:rsidRDefault="00977197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语言类别</w:t>
            </w:r>
          </w:p>
        </w:tc>
        <w:tc>
          <w:tcPr>
            <w:tcW w:w="4556" w:type="dxa"/>
            <w:shd w:val="clear" w:color="auto" w:fill="DEE7EC"/>
            <w:vAlign w:val="center"/>
          </w:tcPr>
          <w:p w14:paraId="630980F5" w14:textId="77777777" w:rsidR="00977197" w:rsidRPr="008C3DC7" w:rsidRDefault="000C1041" w:rsidP="00944A0B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989" w:type="dxa"/>
            <w:shd w:val="clear" w:color="auto" w:fill="DEE7EC"/>
            <w:vAlign w:val="center"/>
          </w:tcPr>
          <w:p w14:paraId="7EA51BC7" w14:textId="77777777" w:rsidR="00977197" w:rsidRDefault="000C1041" w:rsidP="00944A0B">
            <w:pPr>
              <w:pStyle w:val="af6"/>
              <w:spacing w:after="0"/>
              <w:ind w:leftChars="0" w:left="0"/>
              <w:jc w:val="center"/>
            </w:pPr>
            <w:r w:rsidRPr="008C3DC7">
              <w:t>备注</w:t>
            </w:r>
          </w:p>
        </w:tc>
      </w:tr>
      <w:tr w:rsidR="00977197" w14:paraId="39AEC3E4" w14:textId="77777777" w:rsidTr="00490E95">
        <w:trPr>
          <w:trHeight w:val="454"/>
        </w:trPr>
        <w:tc>
          <w:tcPr>
            <w:tcW w:w="834" w:type="dxa"/>
            <w:vAlign w:val="center"/>
          </w:tcPr>
          <w:p w14:paraId="502EA281" w14:textId="77777777" w:rsidR="00977197" w:rsidRPr="008C3DC7" w:rsidRDefault="00977197" w:rsidP="00944A0B">
            <w:pPr>
              <w:pStyle w:val="af6"/>
              <w:spacing w:after="0"/>
              <w:ind w:leftChars="0" w:left="0"/>
              <w:jc w:val="center"/>
            </w:pPr>
            <w:r w:rsidRPr="00A64914">
              <w:t>en_US</w:t>
            </w:r>
          </w:p>
        </w:tc>
        <w:tc>
          <w:tcPr>
            <w:tcW w:w="2629" w:type="dxa"/>
            <w:vAlign w:val="center"/>
          </w:tcPr>
          <w:p w14:paraId="281D0D6D" w14:textId="77777777" w:rsidR="00977197" w:rsidRPr="008C3DC7" w:rsidRDefault="00977197" w:rsidP="00944A0B">
            <w:pPr>
              <w:pStyle w:val="af6"/>
              <w:spacing w:after="0"/>
              <w:ind w:leftChars="0" w:left="0"/>
              <w:jc w:val="both"/>
            </w:pPr>
            <w:r w:rsidRPr="00A64914">
              <w:t>英文</w:t>
            </w:r>
          </w:p>
        </w:tc>
        <w:tc>
          <w:tcPr>
            <w:tcW w:w="4556" w:type="dxa"/>
            <w:vAlign w:val="center"/>
          </w:tcPr>
          <w:p w14:paraId="7D98CAE9" w14:textId="77777777" w:rsidR="00977197" w:rsidRDefault="00977197" w:rsidP="00944A0B">
            <w:pPr>
              <w:pStyle w:val="af6"/>
              <w:spacing w:after="0"/>
              <w:ind w:leftChars="0" w:left="0"/>
            </w:pPr>
          </w:p>
        </w:tc>
        <w:tc>
          <w:tcPr>
            <w:tcW w:w="989" w:type="dxa"/>
            <w:vAlign w:val="center"/>
          </w:tcPr>
          <w:p w14:paraId="69AD5550" w14:textId="77777777" w:rsidR="00977197" w:rsidRDefault="00977197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977197" w14:paraId="7ACD771A" w14:textId="77777777" w:rsidTr="00490E95">
        <w:trPr>
          <w:trHeight w:val="454"/>
        </w:trPr>
        <w:tc>
          <w:tcPr>
            <w:tcW w:w="834" w:type="dxa"/>
            <w:vAlign w:val="center"/>
          </w:tcPr>
          <w:p w14:paraId="009DD5E7" w14:textId="77777777" w:rsidR="00977197" w:rsidRPr="008C3DC7" w:rsidRDefault="00977197" w:rsidP="00944A0B">
            <w:pPr>
              <w:pStyle w:val="af6"/>
              <w:spacing w:after="0"/>
              <w:ind w:leftChars="0" w:left="0"/>
              <w:jc w:val="center"/>
            </w:pPr>
            <w:r w:rsidRPr="00A64914">
              <w:t>zh_CN</w:t>
            </w:r>
          </w:p>
        </w:tc>
        <w:tc>
          <w:tcPr>
            <w:tcW w:w="2629" w:type="dxa"/>
            <w:vAlign w:val="center"/>
          </w:tcPr>
          <w:p w14:paraId="4223AAC0" w14:textId="77777777" w:rsidR="00977197" w:rsidRPr="008C3DC7" w:rsidRDefault="000C1041" w:rsidP="00944A0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  <w:lang w:eastAsia="zh-Hans"/>
              </w:rPr>
              <w:t>简体中文</w:t>
            </w:r>
          </w:p>
        </w:tc>
        <w:tc>
          <w:tcPr>
            <w:tcW w:w="4556" w:type="dxa"/>
            <w:vAlign w:val="center"/>
          </w:tcPr>
          <w:p w14:paraId="6D5A6B8E" w14:textId="77777777" w:rsidR="00977197" w:rsidRDefault="00977197" w:rsidP="00944A0B">
            <w:pPr>
              <w:pStyle w:val="af6"/>
              <w:spacing w:after="0"/>
              <w:ind w:leftChars="0" w:left="0"/>
            </w:pPr>
            <w:r>
              <w:t>默认</w:t>
            </w:r>
          </w:p>
        </w:tc>
        <w:tc>
          <w:tcPr>
            <w:tcW w:w="989" w:type="dxa"/>
            <w:vAlign w:val="center"/>
          </w:tcPr>
          <w:p w14:paraId="40DD09CB" w14:textId="77777777" w:rsidR="00977197" w:rsidRDefault="00977197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977197" w14:paraId="461C169A" w14:textId="77777777" w:rsidTr="00490E95">
        <w:trPr>
          <w:trHeight w:val="454"/>
        </w:trPr>
        <w:tc>
          <w:tcPr>
            <w:tcW w:w="834" w:type="dxa"/>
            <w:vAlign w:val="center"/>
          </w:tcPr>
          <w:p w14:paraId="375F0FCA" w14:textId="77777777" w:rsidR="00977197" w:rsidRPr="008C3DC7" w:rsidRDefault="00977197" w:rsidP="00944A0B">
            <w:pPr>
              <w:pStyle w:val="af6"/>
              <w:spacing w:after="0"/>
              <w:ind w:leftChars="0" w:left="0"/>
              <w:jc w:val="center"/>
            </w:pPr>
            <w:r w:rsidRPr="00A64914">
              <w:t>zh_TW</w:t>
            </w:r>
          </w:p>
        </w:tc>
        <w:tc>
          <w:tcPr>
            <w:tcW w:w="2629" w:type="dxa"/>
            <w:vAlign w:val="center"/>
          </w:tcPr>
          <w:p w14:paraId="54ED8F39" w14:textId="77777777" w:rsidR="00977197" w:rsidRPr="008C3DC7" w:rsidRDefault="00977197" w:rsidP="00944A0B">
            <w:pPr>
              <w:pStyle w:val="af6"/>
              <w:spacing w:after="0"/>
              <w:ind w:leftChars="0" w:left="0"/>
              <w:jc w:val="both"/>
            </w:pPr>
            <w:r w:rsidRPr="00A64914">
              <w:t>繁体中文</w:t>
            </w:r>
          </w:p>
        </w:tc>
        <w:tc>
          <w:tcPr>
            <w:tcW w:w="4556" w:type="dxa"/>
            <w:vAlign w:val="center"/>
          </w:tcPr>
          <w:p w14:paraId="389C6B8D" w14:textId="77777777" w:rsidR="00977197" w:rsidRDefault="00977197" w:rsidP="00944A0B">
            <w:pPr>
              <w:pStyle w:val="af6"/>
              <w:spacing w:after="0"/>
              <w:ind w:leftChars="0" w:left="0"/>
            </w:pPr>
          </w:p>
        </w:tc>
        <w:tc>
          <w:tcPr>
            <w:tcW w:w="989" w:type="dxa"/>
            <w:vAlign w:val="center"/>
          </w:tcPr>
          <w:p w14:paraId="63D6E500" w14:textId="77777777" w:rsidR="00977197" w:rsidRDefault="00977197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977197" w14:paraId="3920F5DC" w14:textId="77777777" w:rsidTr="00490E95">
        <w:trPr>
          <w:trHeight w:val="454"/>
        </w:trPr>
        <w:tc>
          <w:tcPr>
            <w:tcW w:w="834" w:type="dxa"/>
            <w:vAlign w:val="center"/>
          </w:tcPr>
          <w:p w14:paraId="3E9BF779" w14:textId="77777777" w:rsidR="00977197" w:rsidRPr="008C3DC7" w:rsidRDefault="00977197" w:rsidP="00944A0B">
            <w:pPr>
              <w:pStyle w:val="af6"/>
              <w:spacing w:after="0"/>
              <w:ind w:leftChars="0" w:left="0"/>
              <w:jc w:val="center"/>
            </w:pPr>
            <w:r w:rsidRPr="00A64914">
              <w:t>th_TH</w:t>
            </w:r>
          </w:p>
        </w:tc>
        <w:tc>
          <w:tcPr>
            <w:tcW w:w="2629" w:type="dxa"/>
            <w:vAlign w:val="center"/>
          </w:tcPr>
          <w:p w14:paraId="0071BB85" w14:textId="77777777" w:rsidR="00977197" w:rsidRPr="008C3DC7" w:rsidRDefault="00977197" w:rsidP="00944A0B">
            <w:pPr>
              <w:pStyle w:val="af6"/>
              <w:spacing w:after="0"/>
              <w:ind w:leftChars="0" w:left="0"/>
              <w:jc w:val="both"/>
            </w:pPr>
            <w:r w:rsidRPr="00A64914">
              <w:t>泰语</w:t>
            </w:r>
          </w:p>
        </w:tc>
        <w:tc>
          <w:tcPr>
            <w:tcW w:w="4556" w:type="dxa"/>
            <w:vAlign w:val="center"/>
          </w:tcPr>
          <w:p w14:paraId="263399A3" w14:textId="77777777" w:rsidR="00977197" w:rsidRDefault="00977197" w:rsidP="00944A0B">
            <w:pPr>
              <w:pStyle w:val="af6"/>
              <w:spacing w:after="0"/>
              <w:ind w:leftChars="0" w:left="0"/>
            </w:pPr>
          </w:p>
        </w:tc>
        <w:tc>
          <w:tcPr>
            <w:tcW w:w="989" w:type="dxa"/>
            <w:vAlign w:val="center"/>
          </w:tcPr>
          <w:p w14:paraId="2499BE29" w14:textId="77777777" w:rsidR="00977197" w:rsidRDefault="00977197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977197" w14:paraId="0F3E5E06" w14:textId="77777777" w:rsidTr="00490E95">
        <w:trPr>
          <w:trHeight w:val="454"/>
        </w:trPr>
        <w:tc>
          <w:tcPr>
            <w:tcW w:w="834" w:type="dxa"/>
            <w:vAlign w:val="center"/>
          </w:tcPr>
          <w:p w14:paraId="4084DBA4" w14:textId="77777777" w:rsidR="00977197" w:rsidRPr="008C3DC7" w:rsidRDefault="00977197" w:rsidP="00944A0B">
            <w:pPr>
              <w:pStyle w:val="af6"/>
              <w:spacing w:after="0"/>
              <w:ind w:leftChars="0" w:left="0"/>
              <w:jc w:val="center"/>
            </w:pPr>
            <w:r w:rsidRPr="00A64914">
              <w:t>id_ID</w:t>
            </w:r>
          </w:p>
        </w:tc>
        <w:tc>
          <w:tcPr>
            <w:tcW w:w="2629" w:type="dxa"/>
            <w:vAlign w:val="center"/>
          </w:tcPr>
          <w:p w14:paraId="43EAF526" w14:textId="77777777" w:rsidR="00977197" w:rsidRPr="00200B15" w:rsidRDefault="00977197" w:rsidP="00944A0B">
            <w:pPr>
              <w:pStyle w:val="af6"/>
              <w:spacing w:after="0"/>
              <w:ind w:leftChars="0" w:left="0"/>
              <w:jc w:val="both"/>
            </w:pPr>
            <w:r w:rsidRPr="00A64914">
              <w:t>印尼语</w:t>
            </w:r>
          </w:p>
        </w:tc>
        <w:tc>
          <w:tcPr>
            <w:tcW w:w="4556" w:type="dxa"/>
            <w:vAlign w:val="center"/>
          </w:tcPr>
          <w:p w14:paraId="27CB9317" w14:textId="77777777" w:rsidR="00977197" w:rsidRDefault="00977197" w:rsidP="00944A0B">
            <w:pPr>
              <w:pStyle w:val="af6"/>
              <w:spacing w:after="0"/>
              <w:ind w:leftChars="0" w:left="0"/>
            </w:pPr>
          </w:p>
        </w:tc>
        <w:tc>
          <w:tcPr>
            <w:tcW w:w="989" w:type="dxa"/>
            <w:vAlign w:val="center"/>
          </w:tcPr>
          <w:p w14:paraId="47D69C7E" w14:textId="77777777" w:rsidR="00977197" w:rsidRDefault="00977197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977197" w14:paraId="64CDB967" w14:textId="77777777" w:rsidTr="00490E95">
        <w:trPr>
          <w:trHeight w:val="454"/>
        </w:trPr>
        <w:tc>
          <w:tcPr>
            <w:tcW w:w="834" w:type="dxa"/>
            <w:vAlign w:val="center"/>
          </w:tcPr>
          <w:p w14:paraId="66A9D442" w14:textId="77777777" w:rsidR="00977197" w:rsidRPr="008C3DC7" w:rsidRDefault="00977197" w:rsidP="00944A0B">
            <w:pPr>
              <w:pStyle w:val="af6"/>
              <w:spacing w:after="0"/>
              <w:ind w:leftChars="0" w:left="0"/>
              <w:jc w:val="center"/>
            </w:pPr>
            <w:r w:rsidRPr="00A64914">
              <w:t>ms_MY</w:t>
            </w:r>
          </w:p>
        </w:tc>
        <w:tc>
          <w:tcPr>
            <w:tcW w:w="2629" w:type="dxa"/>
            <w:vAlign w:val="center"/>
          </w:tcPr>
          <w:p w14:paraId="1C40DE24" w14:textId="77777777" w:rsidR="00977197" w:rsidRPr="00200B15" w:rsidRDefault="00977197" w:rsidP="00944A0B">
            <w:pPr>
              <w:pStyle w:val="af6"/>
              <w:spacing w:after="0"/>
              <w:ind w:leftChars="0" w:left="0"/>
              <w:jc w:val="both"/>
            </w:pPr>
            <w:r w:rsidRPr="00A64914">
              <w:t>马来语</w:t>
            </w:r>
          </w:p>
        </w:tc>
        <w:tc>
          <w:tcPr>
            <w:tcW w:w="4556" w:type="dxa"/>
            <w:vAlign w:val="center"/>
          </w:tcPr>
          <w:p w14:paraId="7F96CFB5" w14:textId="77777777" w:rsidR="00977197" w:rsidRDefault="00977197" w:rsidP="00944A0B">
            <w:pPr>
              <w:pStyle w:val="af6"/>
              <w:spacing w:after="0"/>
              <w:ind w:leftChars="0" w:left="0"/>
            </w:pPr>
          </w:p>
        </w:tc>
        <w:tc>
          <w:tcPr>
            <w:tcW w:w="989" w:type="dxa"/>
            <w:vAlign w:val="center"/>
          </w:tcPr>
          <w:p w14:paraId="57AB61A4" w14:textId="77777777" w:rsidR="00977197" w:rsidRDefault="00977197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330E90" w14:paraId="4887935A" w14:textId="77777777" w:rsidTr="00490E95">
        <w:trPr>
          <w:trHeight w:val="454"/>
        </w:trPr>
        <w:tc>
          <w:tcPr>
            <w:tcW w:w="834" w:type="dxa"/>
            <w:vAlign w:val="center"/>
          </w:tcPr>
          <w:p w14:paraId="434E82AE" w14:textId="77777777" w:rsidR="00330E90" w:rsidRPr="00A64914" w:rsidRDefault="00AF2823" w:rsidP="00944A0B">
            <w:pPr>
              <w:pStyle w:val="af6"/>
              <w:spacing w:after="0"/>
              <w:ind w:leftChars="0" w:left="0"/>
              <w:jc w:val="center"/>
            </w:pPr>
            <w:r w:rsidRPr="00AF2823">
              <w:t>ko_KR</w:t>
            </w:r>
          </w:p>
        </w:tc>
        <w:tc>
          <w:tcPr>
            <w:tcW w:w="2629" w:type="dxa"/>
            <w:vAlign w:val="center"/>
          </w:tcPr>
          <w:p w14:paraId="35F81405" w14:textId="77777777" w:rsidR="00330E90" w:rsidRPr="00A64914" w:rsidRDefault="00330E90" w:rsidP="00944A0B">
            <w:pPr>
              <w:pStyle w:val="af6"/>
              <w:spacing w:after="0"/>
              <w:ind w:leftChars="0" w:left="0"/>
              <w:jc w:val="both"/>
            </w:pPr>
            <w:r>
              <w:t>韩语</w:t>
            </w:r>
          </w:p>
        </w:tc>
        <w:tc>
          <w:tcPr>
            <w:tcW w:w="4556" w:type="dxa"/>
            <w:vAlign w:val="center"/>
          </w:tcPr>
          <w:p w14:paraId="0924D03F" w14:textId="77777777" w:rsidR="00330E90" w:rsidRDefault="00330E90" w:rsidP="00944A0B">
            <w:pPr>
              <w:pStyle w:val="af6"/>
              <w:spacing w:after="0"/>
              <w:ind w:leftChars="0" w:left="0"/>
            </w:pPr>
          </w:p>
        </w:tc>
        <w:tc>
          <w:tcPr>
            <w:tcW w:w="989" w:type="dxa"/>
            <w:vAlign w:val="center"/>
          </w:tcPr>
          <w:p w14:paraId="6455BEDA" w14:textId="77777777" w:rsidR="00330E90" w:rsidRDefault="00330E90" w:rsidP="00944A0B">
            <w:pPr>
              <w:pStyle w:val="af6"/>
              <w:spacing w:after="0"/>
              <w:ind w:leftChars="0" w:left="0"/>
              <w:jc w:val="both"/>
            </w:pPr>
          </w:p>
        </w:tc>
      </w:tr>
      <w:tr w:rsidR="00674514" w14:paraId="4E2A1407" w14:textId="77777777" w:rsidTr="00490E95">
        <w:trPr>
          <w:trHeight w:val="454"/>
        </w:trPr>
        <w:tc>
          <w:tcPr>
            <w:tcW w:w="834" w:type="dxa"/>
            <w:vAlign w:val="center"/>
          </w:tcPr>
          <w:p w14:paraId="66575C64" w14:textId="6DDFCF51" w:rsidR="00674514" w:rsidRPr="00AF2823" w:rsidRDefault="00674514" w:rsidP="00944A0B">
            <w:pPr>
              <w:pStyle w:val="af6"/>
              <w:spacing w:after="0"/>
              <w:ind w:leftChars="0" w:left="0"/>
              <w:jc w:val="center"/>
            </w:pPr>
            <w:r w:rsidRPr="00674514">
              <w:t>ja_JP</w:t>
            </w:r>
          </w:p>
        </w:tc>
        <w:tc>
          <w:tcPr>
            <w:tcW w:w="2629" w:type="dxa"/>
            <w:vAlign w:val="center"/>
          </w:tcPr>
          <w:p w14:paraId="408067B5" w14:textId="0171BAE1" w:rsidR="00674514" w:rsidRDefault="00674514" w:rsidP="00944A0B">
            <w:pPr>
              <w:pStyle w:val="af6"/>
              <w:spacing w:after="0"/>
              <w:ind w:leftChars="0" w:left="0"/>
              <w:jc w:val="both"/>
            </w:pPr>
            <w:r>
              <w:t>日文</w:t>
            </w:r>
          </w:p>
        </w:tc>
        <w:tc>
          <w:tcPr>
            <w:tcW w:w="4556" w:type="dxa"/>
            <w:vAlign w:val="center"/>
          </w:tcPr>
          <w:p w14:paraId="19175C81" w14:textId="77777777" w:rsidR="00674514" w:rsidRDefault="00674514" w:rsidP="00944A0B">
            <w:pPr>
              <w:pStyle w:val="af6"/>
              <w:spacing w:after="0"/>
              <w:ind w:leftChars="0" w:left="0"/>
            </w:pPr>
          </w:p>
        </w:tc>
        <w:tc>
          <w:tcPr>
            <w:tcW w:w="989" w:type="dxa"/>
            <w:vAlign w:val="center"/>
          </w:tcPr>
          <w:p w14:paraId="30447ADC" w14:textId="77777777" w:rsidR="00674514" w:rsidRDefault="00674514" w:rsidP="00944A0B">
            <w:pPr>
              <w:pStyle w:val="af6"/>
              <w:spacing w:after="0"/>
              <w:ind w:leftChars="0" w:left="0"/>
              <w:jc w:val="both"/>
            </w:pPr>
          </w:p>
        </w:tc>
      </w:tr>
    </w:tbl>
    <w:p w14:paraId="142CBB97" w14:textId="77777777" w:rsidR="001376EF" w:rsidRDefault="001376EF">
      <w:pPr>
        <w:spacing w:after="200" w:line="288" w:lineRule="auto"/>
        <w:rPr>
          <w:rFonts w:ascii="Verdana" w:eastAsia="Microsoft YaHei UI" w:hAnsi="Verdana" w:cstheme="minorBidi"/>
          <w:color w:val="262626" w:themeColor="text1" w:themeTint="D9"/>
          <w:sz w:val="21"/>
          <w:szCs w:val="20"/>
        </w:rPr>
      </w:pPr>
      <w:r>
        <w:br w:type="page"/>
      </w:r>
    </w:p>
    <w:p w14:paraId="132545CF" w14:textId="1DCB881A" w:rsidR="004B6F4D" w:rsidRPr="00A64914" w:rsidRDefault="00D67521" w:rsidP="004B6F4D">
      <w:pPr>
        <w:pStyle w:val="af7"/>
        <w:ind w:left="504" w:right="240"/>
      </w:pPr>
      <w:bookmarkStart w:id="87" w:name="终端类别"/>
      <w:bookmarkEnd w:id="87"/>
      <w:r>
        <w:lastRenderedPageBreak/>
        <w:t>终端类别</w:t>
      </w:r>
      <w:r w:rsidR="00D22A7A">
        <w:rPr>
          <w:rFonts w:hint="eastAsia"/>
        </w:rPr>
        <w:t>(</w:t>
      </w:r>
      <w:r w:rsidR="00D22A7A">
        <w:rPr>
          <w:rFonts w:hint="eastAsia"/>
        </w:rPr>
        <w:t>适用于</w:t>
      </w:r>
      <w:r w:rsidR="00D22A7A">
        <w:t>BG</w:t>
      </w:r>
      <w:r w:rsidR="00D22A7A">
        <w:t>捕鱼</w:t>
      </w:r>
      <w:r w:rsidR="00D22A7A">
        <w:rPr>
          <w:rFonts w:hint="eastAsia"/>
        </w:rPr>
        <w:t>/</w:t>
      </w:r>
      <w:r w:rsidR="00D22A7A">
        <w:rPr>
          <w:rFonts w:hint="eastAsia"/>
        </w:rPr>
        <w:t>电子</w:t>
      </w:r>
      <w:r w:rsidR="00321B94">
        <w:rPr>
          <w:rFonts w:hint="eastAsia"/>
        </w:rPr>
        <w:t>/</w:t>
      </w:r>
      <w:r w:rsidR="00321B94">
        <w:rPr>
          <w:rFonts w:hint="eastAsia"/>
        </w:rPr>
        <w:t>彩票</w:t>
      </w:r>
      <w:r w:rsidR="00D22A7A">
        <w:rPr>
          <w:rFonts w:hint="eastAsia"/>
        </w:rPr>
        <w:t>)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834"/>
        <w:gridCol w:w="2629"/>
        <w:gridCol w:w="4556"/>
        <w:gridCol w:w="989"/>
      </w:tblGrid>
      <w:tr w:rsidR="004B6F4D" w14:paraId="2245367B" w14:textId="77777777" w:rsidTr="00465032">
        <w:trPr>
          <w:trHeight w:val="454"/>
        </w:trPr>
        <w:tc>
          <w:tcPr>
            <w:tcW w:w="834" w:type="dxa"/>
            <w:shd w:val="clear" w:color="auto" w:fill="DEE7EC"/>
            <w:vAlign w:val="center"/>
          </w:tcPr>
          <w:p w14:paraId="17F3C149" w14:textId="77777777" w:rsidR="004B6F4D" w:rsidRPr="008C3DC7" w:rsidRDefault="004B6F4D" w:rsidP="00465032">
            <w:pPr>
              <w:pStyle w:val="af6"/>
              <w:spacing w:after="0"/>
              <w:ind w:leftChars="0" w:left="0"/>
              <w:jc w:val="center"/>
            </w:pPr>
            <w:r>
              <w:t>CODE</w:t>
            </w:r>
          </w:p>
        </w:tc>
        <w:tc>
          <w:tcPr>
            <w:tcW w:w="2629" w:type="dxa"/>
            <w:shd w:val="clear" w:color="auto" w:fill="DEE7EC"/>
            <w:vAlign w:val="center"/>
          </w:tcPr>
          <w:p w14:paraId="7D4AD200" w14:textId="77777777" w:rsidR="004B6F4D" w:rsidRPr="008C3DC7" w:rsidRDefault="00D67521" w:rsidP="0046503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类别</w:t>
            </w:r>
          </w:p>
        </w:tc>
        <w:tc>
          <w:tcPr>
            <w:tcW w:w="4556" w:type="dxa"/>
            <w:shd w:val="clear" w:color="auto" w:fill="DEE7EC"/>
            <w:vAlign w:val="center"/>
          </w:tcPr>
          <w:p w14:paraId="3A674AF4" w14:textId="77777777" w:rsidR="004B6F4D" w:rsidRPr="008C3DC7" w:rsidRDefault="004B6F4D" w:rsidP="00465032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989" w:type="dxa"/>
            <w:shd w:val="clear" w:color="auto" w:fill="DEE7EC"/>
            <w:vAlign w:val="center"/>
          </w:tcPr>
          <w:p w14:paraId="27B33D59" w14:textId="77777777" w:rsidR="004B6F4D" w:rsidRDefault="004B6F4D" w:rsidP="00465032">
            <w:pPr>
              <w:pStyle w:val="af6"/>
              <w:spacing w:after="0"/>
              <w:ind w:leftChars="0" w:left="0"/>
              <w:jc w:val="center"/>
            </w:pPr>
            <w:r w:rsidRPr="008C3DC7">
              <w:t>备注</w:t>
            </w:r>
          </w:p>
        </w:tc>
      </w:tr>
      <w:tr w:rsidR="004B6F4D" w14:paraId="5C00D10E" w14:textId="77777777" w:rsidTr="00465032">
        <w:trPr>
          <w:trHeight w:val="454"/>
        </w:trPr>
        <w:tc>
          <w:tcPr>
            <w:tcW w:w="834" w:type="dxa"/>
            <w:vAlign w:val="center"/>
          </w:tcPr>
          <w:p w14:paraId="5447DA88" w14:textId="77777777" w:rsidR="004B6F4D" w:rsidRPr="008C3DC7" w:rsidRDefault="00D67521" w:rsidP="00465032">
            <w:pPr>
              <w:pStyle w:val="af6"/>
              <w:spacing w:after="0"/>
              <w:ind w:leftChars="0" w:left="0"/>
              <w:jc w:val="center"/>
            </w:pPr>
            <w:r>
              <w:t>1</w:t>
            </w:r>
          </w:p>
        </w:tc>
        <w:tc>
          <w:tcPr>
            <w:tcW w:w="2629" w:type="dxa"/>
            <w:vAlign w:val="center"/>
          </w:tcPr>
          <w:p w14:paraId="6397890B" w14:textId="77777777" w:rsidR="004B6F4D" w:rsidRPr="008C3DC7" w:rsidRDefault="00D67521" w:rsidP="00465032">
            <w:pPr>
              <w:pStyle w:val="af6"/>
              <w:spacing w:after="0"/>
              <w:ind w:leftChars="0" w:left="0"/>
              <w:jc w:val="both"/>
            </w:pPr>
            <w:r>
              <w:t>PC-WEB</w:t>
            </w:r>
          </w:p>
        </w:tc>
        <w:tc>
          <w:tcPr>
            <w:tcW w:w="4556" w:type="dxa"/>
            <w:vAlign w:val="center"/>
          </w:tcPr>
          <w:p w14:paraId="47714B94" w14:textId="77777777" w:rsidR="004B6F4D" w:rsidRDefault="00D67521" w:rsidP="00D67521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PC端，通常为浏览器</w:t>
            </w:r>
          </w:p>
        </w:tc>
        <w:tc>
          <w:tcPr>
            <w:tcW w:w="989" w:type="dxa"/>
            <w:vAlign w:val="center"/>
          </w:tcPr>
          <w:p w14:paraId="606D4BC6" w14:textId="77777777" w:rsidR="004B6F4D" w:rsidRPr="00D67521" w:rsidRDefault="00D67521" w:rsidP="00D67521">
            <w:pPr>
              <w:pStyle w:val="af6"/>
              <w:spacing w:after="0"/>
              <w:ind w:leftChars="0" w:left="0"/>
              <w:jc w:val="center"/>
            </w:pPr>
            <w:r>
              <w:t>默认</w:t>
            </w:r>
          </w:p>
        </w:tc>
      </w:tr>
      <w:tr w:rsidR="004B6F4D" w14:paraId="3EFBA80A" w14:textId="77777777" w:rsidTr="00465032">
        <w:trPr>
          <w:trHeight w:val="454"/>
        </w:trPr>
        <w:tc>
          <w:tcPr>
            <w:tcW w:w="834" w:type="dxa"/>
            <w:vAlign w:val="center"/>
          </w:tcPr>
          <w:p w14:paraId="2660F608" w14:textId="77777777" w:rsidR="004B6F4D" w:rsidRPr="008C3DC7" w:rsidRDefault="00D67521" w:rsidP="00465032">
            <w:pPr>
              <w:pStyle w:val="af6"/>
              <w:spacing w:after="0"/>
              <w:ind w:leftChars="0" w:left="0"/>
              <w:jc w:val="center"/>
            </w:pPr>
            <w:r>
              <w:t>2</w:t>
            </w:r>
          </w:p>
        </w:tc>
        <w:tc>
          <w:tcPr>
            <w:tcW w:w="2629" w:type="dxa"/>
            <w:vAlign w:val="center"/>
          </w:tcPr>
          <w:p w14:paraId="70CB529E" w14:textId="77777777" w:rsidR="004B6F4D" w:rsidRPr="008C3DC7" w:rsidRDefault="00D67521" w:rsidP="0046503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C-CLIENT</w:t>
            </w:r>
          </w:p>
        </w:tc>
        <w:tc>
          <w:tcPr>
            <w:tcW w:w="4556" w:type="dxa"/>
            <w:vAlign w:val="center"/>
          </w:tcPr>
          <w:p w14:paraId="432D5CB4" w14:textId="77777777" w:rsidR="004B6F4D" w:rsidRDefault="00D67521" w:rsidP="00465032">
            <w:pPr>
              <w:pStyle w:val="af6"/>
              <w:spacing w:after="0"/>
              <w:ind w:leftChars="0" w:left="0"/>
            </w:pPr>
            <w:r>
              <w:t>PC客户端</w:t>
            </w:r>
          </w:p>
        </w:tc>
        <w:tc>
          <w:tcPr>
            <w:tcW w:w="989" w:type="dxa"/>
            <w:vAlign w:val="center"/>
          </w:tcPr>
          <w:p w14:paraId="3E4A2F0C" w14:textId="77777777" w:rsidR="004B6F4D" w:rsidRDefault="004B6F4D" w:rsidP="00465032">
            <w:pPr>
              <w:pStyle w:val="af6"/>
              <w:spacing w:after="0"/>
              <w:ind w:leftChars="0" w:left="0"/>
              <w:jc w:val="both"/>
            </w:pPr>
          </w:p>
        </w:tc>
      </w:tr>
      <w:tr w:rsidR="004B6F4D" w14:paraId="189803A6" w14:textId="77777777" w:rsidTr="00465032">
        <w:trPr>
          <w:trHeight w:val="454"/>
        </w:trPr>
        <w:tc>
          <w:tcPr>
            <w:tcW w:w="834" w:type="dxa"/>
            <w:vAlign w:val="center"/>
          </w:tcPr>
          <w:p w14:paraId="576A68D0" w14:textId="77777777" w:rsidR="004B6F4D" w:rsidRPr="008C3DC7" w:rsidRDefault="00D67521" w:rsidP="00465032">
            <w:pPr>
              <w:pStyle w:val="af6"/>
              <w:spacing w:after="0"/>
              <w:ind w:leftChars="0" w:left="0"/>
              <w:jc w:val="center"/>
            </w:pPr>
            <w:r>
              <w:t>3</w:t>
            </w:r>
          </w:p>
        </w:tc>
        <w:tc>
          <w:tcPr>
            <w:tcW w:w="2629" w:type="dxa"/>
            <w:vAlign w:val="center"/>
          </w:tcPr>
          <w:p w14:paraId="2843E3F5" w14:textId="77777777" w:rsidR="004B6F4D" w:rsidRPr="008C3DC7" w:rsidRDefault="00D67521" w:rsidP="0046503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A</w:t>
            </w:r>
            <w:r>
              <w:t>ndroid App</w:t>
            </w:r>
          </w:p>
        </w:tc>
        <w:tc>
          <w:tcPr>
            <w:tcW w:w="4556" w:type="dxa"/>
            <w:vAlign w:val="center"/>
          </w:tcPr>
          <w:p w14:paraId="4F8CF329" w14:textId="77777777" w:rsidR="004B6F4D" w:rsidRDefault="00D67521" w:rsidP="00465032">
            <w:pPr>
              <w:pStyle w:val="af6"/>
              <w:spacing w:after="0"/>
              <w:ind w:leftChars="0" w:left="0"/>
            </w:pPr>
            <w:r>
              <w:t>安卓APP</w:t>
            </w:r>
          </w:p>
        </w:tc>
        <w:tc>
          <w:tcPr>
            <w:tcW w:w="989" w:type="dxa"/>
            <w:vAlign w:val="center"/>
          </w:tcPr>
          <w:p w14:paraId="6D595ED5" w14:textId="77777777" w:rsidR="004B6F4D" w:rsidRDefault="004B6F4D" w:rsidP="00465032">
            <w:pPr>
              <w:pStyle w:val="af6"/>
              <w:spacing w:after="0"/>
              <w:ind w:leftChars="0" w:left="0"/>
              <w:jc w:val="both"/>
            </w:pPr>
          </w:p>
        </w:tc>
      </w:tr>
      <w:tr w:rsidR="004B6F4D" w14:paraId="03A7E2B9" w14:textId="77777777" w:rsidTr="00465032">
        <w:trPr>
          <w:trHeight w:val="454"/>
        </w:trPr>
        <w:tc>
          <w:tcPr>
            <w:tcW w:w="834" w:type="dxa"/>
            <w:vAlign w:val="center"/>
          </w:tcPr>
          <w:p w14:paraId="1AD0AAEF" w14:textId="77777777" w:rsidR="004B6F4D" w:rsidRPr="008C3DC7" w:rsidRDefault="00D67521" w:rsidP="00465032">
            <w:pPr>
              <w:pStyle w:val="af6"/>
              <w:spacing w:after="0"/>
              <w:ind w:leftChars="0" w:left="0"/>
              <w:jc w:val="center"/>
            </w:pPr>
            <w:r>
              <w:t>4</w:t>
            </w:r>
          </w:p>
        </w:tc>
        <w:tc>
          <w:tcPr>
            <w:tcW w:w="2629" w:type="dxa"/>
            <w:vAlign w:val="center"/>
          </w:tcPr>
          <w:p w14:paraId="523A4C12" w14:textId="77777777" w:rsidR="004B6F4D" w:rsidRPr="008C3DC7" w:rsidRDefault="00D67521" w:rsidP="0046503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i</w:t>
            </w:r>
            <w:r>
              <w:t>OS App</w:t>
            </w:r>
          </w:p>
        </w:tc>
        <w:tc>
          <w:tcPr>
            <w:tcW w:w="4556" w:type="dxa"/>
            <w:vAlign w:val="center"/>
          </w:tcPr>
          <w:p w14:paraId="21851FB0" w14:textId="77777777" w:rsidR="004B6F4D" w:rsidRDefault="00D67521" w:rsidP="00465032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iPhone App</w:t>
            </w:r>
          </w:p>
        </w:tc>
        <w:tc>
          <w:tcPr>
            <w:tcW w:w="989" w:type="dxa"/>
            <w:vAlign w:val="center"/>
          </w:tcPr>
          <w:p w14:paraId="0B1D71EA" w14:textId="77777777" w:rsidR="004B6F4D" w:rsidRDefault="004B6F4D" w:rsidP="00465032">
            <w:pPr>
              <w:pStyle w:val="af6"/>
              <w:spacing w:after="0"/>
              <w:ind w:leftChars="0" w:left="0"/>
              <w:jc w:val="both"/>
            </w:pPr>
          </w:p>
        </w:tc>
      </w:tr>
      <w:tr w:rsidR="004B6F4D" w14:paraId="67B8115B" w14:textId="77777777" w:rsidTr="00465032">
        <w:trPr>
          <w:trHeight w:val="454"/>
        </w:trPr>
        <w:tc>
          <w:tcPr>
            <w:tcW w:w="834" w:type="dxa"/>
            <w:vAlign w:val="center"/>
          </w:tcPr>
          <w:p w14:paraId="5AB175F9" w14:textId="77777777" w:rsidR="004B6F4D" w:rsidRPr="008C3DC7" w:rsidRDefault="00D67521" w:rsidP="00465032">
            <w:pPr>
              <w:pStyle w:val="af6"/>
              <w:spacing w:after="0"/>
              <w:ind w:leftChars="0" w:left="0"/>
              <w:jc w:val="center"/>
            </w:pPr>
            <w:r>
              <w:t>5</w:t>
            </w:r>
          </w:p>
        </w:tc>
        <w:tc>
          <w:tcPr>
            <w:tcW w:w="2629" w:type="dxa"/>
            <w:vAlign w:val="center"/>
          </w:tcPr>
          <w:p w14:paraId="6507B615" w14:textId="77777777" w:rsidR="004B6F4D" w:rsidRPr="00200B15" w:rsidRDefault="00D67521" w:rsidP="0046503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A</w:t>
            </w:r>
            <w:r>
              <w:t>ndroid Pad</w:t>
            </w:r>
          </w:p>
        </w:tc>
        <w:tc>
          <w:tcPr>
            <w:tcW w:w="4556" w:type="dxa"/>
            <w:vAlign w:val="center"/>
          </w:tcPr>
          <w:p w14:paraId="73E141A8" w14:textId="77777777" w:rsidR="004B6F4D" w:rsidRDefault="00D67521" w:rsidP="00465032">
            <w:pPr>
              <w:pStyle w:val="af6"/>
              <w:spacing w:after="0"/>
              <w:ind w:leftChars="0" w:left="0"/>
            </w:pPr>
            <w:r>
              <w:t>安卓平板</w:t>
            </w:r>
            <w:r>
              <w:rPr>
                <w:rFonts w:hint="eastAsia"/>
              </w:rPr>
              <w:t>App</w:t>
            </w:r>
          </w:p>
        </w:tc>
        <w:tc>
          <w:tcPr>
            <w:tcW w:w="989" w:type="dxa"/>
            <w:vAlign w:val="center"/>
          </w:tcPr>
          <w:p w14:paraId="23A0B7CE" w14:textId="77777777" w:rsidR="004B6F4D" w:rsidRDefault="004B6F4D" w:rsidP="00465032">
            <w:pPr>
              <w:pStyle w:val="af6"/>
              <w:spacing w:after="0"/>
              <w:ind w:leftChars="0" w:left="0"/>
              <w:jc w:val="both"/>
            </w:pPr>
          </w:p>
        </w:tc>
      </w:tr>
      <w:tr w:rsidR="004B6F4D" w14:paraId="2E792504" w14:textId="77777777" w:rsidTr="00465032">
        <w:trPr>
          <w:trHeight w:val="454"/>
        </w:trPr>
        <w:tc>
          <w:tcPr>
            <w:tcW w:w="834" w:type="dxa"/>
            <w:vAlign w:val="center"/>
          </w:tcPr>
          <w:p w14:paraId="1B7EC0C1" w14:textId="77777777" w:rsidR="004B6F4D" w:rsidRPr="008C3DC7" w:rsidRDefault="00D67521" w:rsidP="00465032">
            <w:pPr>
              <w:pStyle w:val="af6"/>
              <w:spacing w:after="0"/>
              <w:ind w:leftChars="0" w:left="0"/>
              <w:jc w:val="center"/>
            </w:pPr>
            <w:r>
              <w:t>6</w:t>
            </w:r>
          </w:p>
        </w:tc>
        <w:tc>
          <w:tcPr>
            <w:tcW w:w="2629" w:type="dxa"/>
            <w:vAlign w:val="center"/>
          </w:tcPr>
          <w:p w14:paraId="68B566C8" w14:textId="77777777" w:rsidR="004B6F4D" w:rsidRPr="00200B15" w:rsidRDefault="00D67521" w:rsidP="0046503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i</w:t>
            </w:r>
            <w:r>
              <w:t>OS Pad</w:t>
            </w:r>
          </w:p>
        </w:tc>
        <w:tc>
          <w:tcPr>
            <w:tcW w:w="4556" w:type="dxa"/>
            <w:vAlign w:val="center"/>
          </w:tcPr>
          <w:p w14:paraId="1234E91D" w14:textId="77777777" w:rsidR="004B6F4D" w:rsidRDefault="00D67521" w:rsidP="00465032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Apple Pad App</w:t>
            </w:r>
          </w:p>
        </w:tc>
        <w:tc>
          <w:tcPr>
            <w:tcW w:w="989" w:type="dxa"/>
            <w:vAlign w:val="center"/>
          </w:tcPr>
          <w:p w14:paraId="12DFCAF0" w14:textId="77777777" w:rsidR="004B6F4D" w:rsidRDefault="004B6F4D" w:rsidP="00465032">
            <w:pPr>
              <w:pStyle w:val="af6"/>
              <w:spacing w:after="0"/>
              <w:ind w:leftChars="0" w:left="0"/>
              <w:jc w:val="both"/>
            </w:pPr>
          </w:p>
        </w:tc>
      </w:tr>
      <w:tr w:rsidR="00D67521" w14:paraId="54A82AA2" w14:textId="77777777" w:rsidTr="00465032">
        <w:trPr>
          <w:trHeight w:val="454"/>
        </w:trPr>
        <w:tc>
          <w:tcPr>
            <w:tcW w:w="834" w:type="dxa"/>
            <w:vAlign w:val="center"/>
          </w:tcPr>
          <w:p w14:paraId="788DDD65" w14:textId="77777777" w:rsidR="00D67521" w:rsidRDefault="00D67521" w:rsidP="0046503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29" w:type="dxa"/>
            <w:vAlign w:val="center"/>
          </w:tcPr>
          <w:p w14:paraId="75736ED0" w14:textId="77777777" w:rsidR="00D67521" w:rsidRPr="00A64914" w:rsidRDefault="00D67521" w:rsidP="0046503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System backend</w:t>
            </w:r>
          </w:p>
        </w:tc>
        <w:tc>
          <w:tcPr>
            <w:tcW w:w="4556" w:type="dxa"/>
            <w:vAlign w:val="center"/>
          </w:tcPr>
          <w:p w14:paraId="686F1CF8" w14:textId="77777777" w:rsidR="00D67521" w:rsidRDefault="00D67521" w:rsidP="00465032">
            <w:pPr>
              <w:pStyle w:val="af6"/>
              <w:spacing w:after="0"/>
              <w:ind w:leftChars="0" w:left="0"/>
            </w:pPr>
            <w:r>
              <w:t>系统后台</w:t>
            </w:r>
          </w:p>
        </w:tc>
        <w:tc>
          <w:tcPr>
            <w:tcW w:w="989" w:type="dxa"/>
            <w:vAlign w:val="center"/>
          </w:tcPr>
          <w:p w14:paraId="09B7363B" w14:textId="77777777" w:rsidR="00D67521" w:rsidRDefault="00D67521" w:rsidP="00465032">
            <w:pPr>
              <w:pStyle w:val="af6"/>
              <w:spacing w:after="0"/>
              <w:ind w:leftChars="0" w:left="0"/>
              <w:jc w:val="both"/>
            </w:pPr>
          </w:p>
        </w:tc>
      </w:tr>
      <w:tr w:rsidR="00D67521" w14:paraId="33A5D36E" w14:textId="77777777" w:rsidTr="00465032">
        <w:trPr>
          <w:trHeight w:val="454"/>
        </w:trPr>
        <w:tc>
          <w:tcPr>
            <w:tcW w:w="834" w:type="dxa"/>
            <w:vAlign w:val="center"/>
          </w:tcPr>
          <w:p w14:paraId="52786157" w14:textId="77777777" w:rsidR="00D67521" w:rsidRDefault="00D67521" w:rsidP="0046503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29" w:type="dxa"/>
            <w:vAlign w:val="center"/>
          </w:tcPr>
          <w:p w14:paraId="6F3B344C" w14:textId="77777777" w:rsidR="00D67521" w:rsidRPr="00A64914" w:rsidRDefault="00D67521" w:rsidP="0046503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H5</w:t>
            </w:r>
          </w:p>
        </w:tc>
        <w:tc>
          <w:tcPr>
            <w:tcW w:w="4556" w:type="dxa"/>
            <w:vAlign w:val="center"/>
          </w:tcPr>
          <w:p w14:paraId="4D5244D0" w14:textId="77777777" w:rsidR="00D67521" w:rsidRDefault="00D67521" w:rsidP="00465032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H5(手机端)</w:t>
            </w:r>
          </w:p>
        </w:tc>
        <w:tc>
          <w:tcPr>
            <w:tcW w:w="989" w:type="dxa"/>
            <w:vAlign w:val="center"/>
          </w:tcPr>
          <w:p w14:paraId="6826CD7B" w14:textId="77777777" w:rsidR="00D67521" w:rsidRDefault="00D67521" w:rsidP="00465032">
            <w:pPr>
              <w:pStyle w:val="af6"/>
              <w:spacing w:after="0"/>
              <w:ind w:leftChars="0" w:left="0"/>
              <w:jc w:val="both"/>
            </w:pPr>
          </w:p>
        </w:tc>
      </w:tr>
      <w:tr w:rsidR="00D67521" w14:paraId="0E7AFCB4" w14:textId="77777777" w:rsidTr="00465032">
        <w:trPr>
          <w:trHeight w:val="454"/>
        </w:trPr>
        <w:tc>
          <w:tcPr>
            <w:tcW w:w="834" w:type="dxa"/>
            <w:vAlign w:val="center"/>
          </w:tcPr>
          <w:p w14:paraId="7BAD0470" w14:textId="77777777" w:rsidR="00D67521" w:rsidRDefault="00D67521" w:rsidP="0046503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29" w:type="dxa"/>
            <w:vAlign w:val="center"/>
          </w:tcPr>
          <w:p w14:paraId="379048F4" w14:textId="77777777" w:rsidR="00D67521" w:rsidRPr="00A64914" w:rsidRDefault="00D67521" w:rsidP="0046503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Wechat</w:t>
            </w:r>
          </w:p>
        </w:tc>
        <w:tc>
          <w:tcPr>
            <w:tcW w:w="4556" w:type="dxa"/>
            <w:vAlign w:val="center"/>
          </w:tcPr>
          <w:p w14:paraId="354B93AE" w14:textId="77777777" w:rsidR="00D67521" w:rsidRDefault="00D67521" w:rsidP="00465032">
            <w:pPr>
              <w:pStyle w:val="af6"/>
              <w:spacing w:after="0"/>
              <w:ind w:leftChars="0" w:left="0"/>
            </w:pPr>
            <w:r>
              <w:t>微信</w:t>
            </w:r>
          </w:p>
        </w:tc>
        <w:tc>
          <w:tcPr>
            <w:tcW w:w="989" w:type="dxa"/>
            <w:vAlign w:val="center"/>
          </w:tcPr>
          <w:p w14:paraId="2F6D484A" w14:textId="77777777" w:rsidR="00D67521" w:rsidRDefault="00D67521" w:rsidP="00465032">
            <w:pPr>
              <w:pStyle w:val="af6"/>
              <w:spacing w:after="0"/>
              <w:ind w:leftChars="0" w:left="0"/>
              <w:jc w:val="both"/>
            </w:pPr>
          </w:p>
        </w:tc>
      </w:tr>
    </w:tbl>
    <w:p w14:paraId="57FC13A6" w14:textId="6D23FC4F" w:rsidR="005E64DA" w:rsidRDefault="005E64DA">
      <w:pPr>
        <w:spacing w:after="200" w:line="288" w:lineRule="auto"/>
      </w:pPr>
    </w:p>
    <w:p w14:paraId="18935BDC" w14:textId="77777777" w:rsidR="005E64DA" w:rsidRPr="005E64DA" w:rsidRDefault="005E64DA">
      <w:pPr>
        <w:spacing w:after="200" w:line="288" w:lineRule="auto"/>
      </w:pPr>
    </w:p>
    <w:p w14:paraId="1B1275E6" w14:textId="0B1CF812" w:rsidR="005E64DA" w:rsidRPr="00A64914" w:rsidRDefault="005E64DA" w:rsidP="005E64DA">
      <w:pPr>
        <w:pStyle w:val="af7"/>
        <w:ind w:left="504" w:right="240"/>
      </w:pPr>
      <w:bookmarkStart w:id="88" w:name="BG视讯终端类别"/>
      <w:r>
        <w:t>终端类别</w:t>
      </w:r>
      <w:r>
        <w:rPr>
          <w:rFonts w:hint="eastAsia"/>
        </w:rPr>
        <w:t>(</w:t>
      </w:r>
      <w:r>
        <w:rPr>
          <w:rFonts w:hint="eastAsia"/>
        </w:rPr>
        <w:t>适用于</w:t>
      </w:r>
      <w:r>
        <w:t>BG</w:t>
      </w:r>
      <w:r>
        <w:t>视讯</w:t>
      </w:r>
      <w:r>
        <w:rPr>
          <w:rFonts w:hint="eastAsia"/>
        </w:rPr>
        <w:t>)</w:t>
      </w:r>
      <w:bookmarkEnd w:id="88"/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834"/>
        <w:gridCol w:w="2629"/>
        <w:gridCol w:w="4556"/>
        <w:gridCol w:w="989"/>
      </w:tblGrid>
      <w:tr w:rsidR="005E64DA" w14:paraId="3CEE0572" w14:textId="77777777" w:rsidTr="00A65196">
        <w:trPr>
          <w:trHeight w:val="454"/>
        </w:trPr>
        <w:tc>
          <w:tcPr>
            <w:tcW w:w="834" w:type="dxa"/>
            <w:shd w:val="clear" w:color="auto" w:fill="DEE7EC"/>
            <w:vAlign w:val="center"/>
          </w:tcPr>
          <w:p w14:paraId="2E41AC7B" w14:textId="77777777" w:rsidR="005E64DA" w:rsidRPr="008C3DC7" w:rsidRDefault="005E64DA" w:rsidP="00A65196">
            <w:pPr>
              <w:pStyle w:val="af6"/>
              <w:spacing w:after="0"/>
              <w:ind w:leftChars="0" w:left="0"/>
              <w:jc w:val="center"/>
            </w:pPr>
            <w:r>
              <w:t>CODE</w:t>
            </w:r>
          </w:p>
        </w:tc>
        <w:tc>
          <w:tcPr>
            <w:tcW w:w="2629" w:type="dxa"/>
            <w:shd w:val="clear" w:color="auto" w:fill="DEE7EC"/>
            <w:vAlign w:val="center"/>
          </w:tcPr>
          <w:p w14:paraId="2882BFCE" w14:textId="77777777" w:rsidR="005E64DA" w:rsidRPr="008C3DC7" w:rsidRDefault="005E64DA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类别</w:t>
            </w:r>
          </w:p>
        </w:tc>
        <w:tc>
          <w:tcPr>
            <w:tcW w:w="4556" w:type="dxa"/>
            <w:shd w:val="clear" w:color="auto" w:fill="DEE7EC"/>
            <w:vAlign w:val="center"/>
          </w:tcPr>
          <w:p w14:paraId="3B050280" w14:textId="77777777" w:rsidR="005E64DA" w:rsidRPr="008C3DC7" w:rsidRDefault="005E64DA" w:rsidP="00A65196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989" w:type="dxa"/>
            <w:shd w:val="clear" w:color="auto" w:fill="DEE7EC"/>
            <w:vAlign w:val="center"/>
          </w:tcPr>
          <w:p w14:paraId="4A3DB8F9" w14:textId="77777777" w:rsidR="005E64DA" w:rsidRDefault="005E64DA" w:rsidP="00A65196">
            <w:pPr>
              <w:pStyle w:val="af6"/>
              <w:spacing w:after="0"/>
              <w:ind w:leftChars="0" w:left="0"/>
              <w:jc w:val="center"/>
            </w:pPr>
            <w:r w:rsidRPr="008C3DC7">
              <w:t>备注</w:t>
            </w:r>
          </w:p>
        </w:tc>
      </w:tr>
      <w:tr w:rsidR="005E64DA" w14:paraId="4BD2DF82" w14:textId="77777777" w:rsidTr="00A65196">
        <w:trPr>
          <w:trHeight w:val="454"/>
        </w:trPr>
        <w:tc>
          <w:tcPr>
            <w:tcW w:w="834" w:type="dxa"/>
            <w:vAlign w:val="center"/>
          </w:tcPr>
          <w:p w14:paraId="1253A9DA" w14:textId="214752C2" w:rsidR="005E64DA" w:rsidRPr="008C3DC7" w:rsidRDefault="005E64DA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29" w:type="dxa"/>
            <w:vAlign w:val="center"/>
          </w:tcPr>
          <w:p w14:paraId="2EA7D5F4" w14:textId="09933936" w:rsidR="005E64DA" w:rsidRPr="008C3DC7" w:rsidRDefault="005E64DA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U</w:t>
            </w:r>
            <w:r>
              <w:t>nknown</w:t>
            </w:r>
          </w:p>
        </w:tc>
        <w:tc>
          <w:tcPr>
            <w:tcW w:w="4556" w:type="dxa"/>
            <w:vAlign w:val="center"/>
          </w:tcPr>
          <w:p w14:paraId="77C7CF99" w14:textId="1997FE33" w:rsidR="005E64DA" w:rsidRDefault="005E64DA" w:rsidP="00A65196">
            <w:pPr>
              <w:pStyle w:val="af6"/>
              <w:spacing w:after="0"/>
              <w:ind w:leftChars="0" w:left="0"/>
            </w:pPr>
            <w:r>
              <w:t>未知终端</w:t>
            </w:r>
          </w:p>
        </w:tc>
        <w:tc>
          <w:tcPr>
            <w:tcW w:w="989" w:type="dxa"/>
            <w:vAlign w:val="center"/>
          </w:tcPr>
          <w:p w14:paraId="4774183E" w14:textId="716582BC" w:rsidR="005E64DA" w:rsidRPr="00D67521" w:rsidRDefault="005E64DA" w:rsidP="00A65196">
            <w:pPr>
              <w:pStyle w:val="af6"/>
              <w:spacing w:after="0"/>
              <w:ind w:leftChars="0" w:left="0"/>
              <w:jc w:val="center"/>
            </w:pPr>
          </w:p>
        </w:tc>
      </w:tr>
      <w:tr w:rsidR="005E64DA" w14:paraId="1CA9A711" w14:textId="77777777" w:rsidTr="00A65196">
        <w:trPr>
          <w:trHeight w:val="454"/>
        </w:trPr>
        <w:tc>
          <w:tcPr>
            <w:tcW w:w="834" w:type="dxa"/>
            <w:vAlign w:val="center"/>
          </w:tcPr>
          <w:p w14:paraId="73D56806" w14:textId="76FFACFC" w:rsidR="005E64DA" w:rsidRPr="008C3DC7" w:rsidRDefault="005E64DA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29" w:type="dxa"/>
            <w:vAlign w:val="center"/>
          </w:tcPr>
          <w:p w14:paraId="5D049A4D" w14:textId="5B980BEC" w:rsidR="005E64DA" w:rsidRPr="008C3DC7" w:rsidRDefault="005E64DA" w:rsidP="00A65196">
            <w:pPr>
              <w:pStyle w:val="af6"/>
              <w:spacing w:after="0"/>
              <w:ind w:leftChars="0" w:left="0"/>
              <w:jc w:val="both"/>
            </w:pPr>
            <w:r>
              <w:t>Desktop(Browser)</w:t>
            </w:r>
          </w:p>
        </w:tc>
        <w:tc>
          <w:tcPr>
            <w:tcW w:w="4556" w:type="dxa"/>
            <w:vAlign w:val="center"/>
          </w:tcPr>
          <w:p w14:paraId="14A05A03" w14:textId="65BD586A" w:rsidR="005E64DA" w:rsidRDefault="005E64DA" w:rsidP="00A65196">
            <w:pPr>
              <w:pStyle w:val="af6"/>
              <w:spacing w:after="0"/>
              <w:ind w:leftChars="0" w:left="0"/>
            </w:pPr>
            <w:r>
              <w:t>PC版</w:t>
            </w:r>
            <w:r>
              <w:rPr>
                <w:rFonts w:hint="eastAsia"/>
              </w:rPr>
              <w:t>(含</w:t>
            </w:r>
            <w:r>
              <w:t>PC-H5和</w:t>
            </w:r>
            <w:r>
              <w:rPr>
                <w:rFonts w:hint="eastAsia"/>
              </w:rPr>
              <w:t>F</w:t>
            </w:r>
            <w:r>
              <w:t>lash版本</w:t>
            </w:r>
            <w:r>
              <w:rPr>
                <w:rFonts w:hint="eastAsia"/>
              </w:rPr>
              <w:t>)</w:t>
            </w:r>
          </w:p>
        </w:tc>
        <w:tc>
          <w:tcPr>
            <w:tcW w:w="989" w:type="dxa"/>
            <w:vAlign w:val="center"/>
          </w:tcPr>
          <w:p w14:paraId="66A9D6FD" w14:textId="77777777" w:rsidR="005E64DA" w:rsidRDefault="005E64DA" w:rsidP="00A65196">
            <w:pPr>
              <w:pStyle w:val="af6"/>
              <w:spacing w:after="0"/>
              <w:ind w:leftChars="0" w:left="0"/>
              <w:jc w:val="both"/>
            </w:pPr>
          </w:p>
        </w:tc>
      </w:tr>
      <w:tr w:rsidR="005E64DA" w14:paraId="29003B2A" w14:textId="77777777" w:rsidTr="00A65196">
        <w:trPr>
          <w:trHeight w:val="454"/>
        </w:trPr>
        <w:tc>
          <w:tcPr>
            <w:tcW w:w="834" w:type="dxa"/>
            <w:vAlign w:val="center"/>
          </w:tcPr>
          <w:p w14:paraId="337AF405" w14:textId="499C442B" w:rsidR="005E64DA" w:rsidRPr="008C3DC7" w:rsidRDefault="005E64DA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29" w:type="dxa"/>
            <w:vAlign w:val="center"/>
          </w:tcPr>
          <w:p w14:paraId="0EF02A2D" w14:textId="07D9C2D5" w:rsidR="005E64DA" w:rsidRPr="008C3DC7" w:rsidRDefault="005E64DA" w:rsidP="00A65196">
            <w:pPr>
              <w:pStyle w:val="af6"/>
              <w:spacing w:after="0"/>
              <w:ind w:leftChars="0" w:left="0"/>
              <w:jc w:val="both"/>
            </w:pPr>
            <w:r w:rsidRPr="005E64DA">
              <w:t>Android App</w:t>
            </w:r>
          </w:p>
        </w:tc>
        <w:tc>
          <w:tcPr>
            <w:tcW w:w="4556" w:type="dxa"/>
            <w:vAlign w:val="center"/>
          </w:tcPr>
          <w:p w14:paraId="2E8EC954" w14:textId="4A6766C3" w:rsidR="005E64DA" w:rsidRDefault="005E64DA" w:rsidP="00A65196">
            <w:pPr>
              <w:pStyle w:val="af6"/>
              <w:spacing w:after="0"/>
              <w:ind w:leftChars="0" w:left="0"/>
            </w:pPr>
            <w:r>
              <w:t>安卓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989" w:type="dxa"/>
            <w:vAlign w:val="center"/>
          </w:tcPr>
          <w:p w14:paraId="36CE7235" w14:textId="77777777" w:rsidR="005E64DA" w:rsidRDefault="005E64DA" w:rsidP="00A65196">
            <w:pPr>
              <w:pStyle w:val="af6"/>
              <w:spacing w:after="0"/>
              <w:ind w:leftChars="0" w:left="0"/>
              <w:jc w:val="both"/>
            </w:pPr>
          </w:p>
        </w:tc>
      </w:tr>
      <w:tr w:rsidR="005E64DA" w14:paraId="1035E7A6" w14:textId="77777777" w:rsidTr="00A65196">
        <w:trPr>
          <w:trHeight w:val="454"/>
        </w:trPr>
        <w:tc>
          <w:tcPr>
            <w:tcW w:w="834" w:type="dxa"/>
            <w:vAlign w:val="center"/>
          </w:tcPr>
          <w:p w14:paraId="08EA80EB" w14:textId="0AF012F2" w:rsidR="005E64DA" w:rsidRPr="008C3DC7" w:rsidRDefault="005E64DA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29" w:type="dxa"/>
            <w:vAlign w:val="center"/>
          </w:tcPr>
          <w:p w14:paraId="276075DD" w14:textId="7D24B690" w:rsidR="005E64DA" w:rsidRPr="008C3DC7" w:rsidRDefault="005E64DA" w:rsidP="00A65196">
            <w:pPr>
              <w:pStyle w:val="af6"/>
              <w:spacing w:after="0"/>
              <w:ind w:leftChars="0" w:left="0"/>
              <w:jc w:val="both"/>
            </w:pPr>
            <w:r w:rsidRPr="005E64DA">
              <w:t>Apple App</w:t>
            </w:r>
          </w:p>
        </w:tc>
        <w:tc>
          <w:tcPr>
            <w:tcW w:w="4556" w:type="dxa"/>
            <w:vAlign w:val="center"/>
          </w:tcPr>
          <w:p w14:paraId="3A96657E" w14:textId="77BECA59" w:rsidR="005E64DA" w:rsidRDefault="005E64DA" w:rsidP="00A65196">
            <w:pPr>
              <w:pStyle w:val="af6"/>
              <w:spacing w:after="0"/>
              <w:ind w:leftChars="0" w:left="0"/>
            </w:pPr>
            <w:r>
              <w:t>苹果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989" w:type="dxa"/>
            <w:vAlign w:val="center"/>
          </w:tcPr>
          <w:p w14:paraId="36C0742E" w14:textId="77777777" w:rsidR="005E64DA" w:rsidRDefault="005E64DA" w:rsidP="00A65196">
            <w:pPr>
              <w:pStyle w:val="af6"/>
              <w:spacing w:after="0"/>
              <w:ind w:leftChars="0" w:left="0"/>
              <w:jc w:val="both"/>
            </w:pPr>
          </w:p>
        </w:tc>
      </w:tr>
      <w:tr w:rsidR="005E64DA" w14:paraId="63E74D03" w14:textId="77777777" w:rsidTr="00A65196">
        <w:trPr>
          <w:trHeight w:val="454"/>
        </w:trPr>
        <w:tc>
          <w:tcPr>
            <w:tcW w:w="834" w:type="dxa"/>
            <w:vAlign w:val="center"/>
          </w:tcPr>
          <w:p w14:paraId="7F048419" w14:textId="371381EA" w:rsidR="005E64DA" w:rsidRPr="008C3DC7" w:rsidRDefault="005E64DA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29" w:type="dxa"/>
            <w:vAlign w:val="center"/>
          </w:tcPr>
          <w:p w14:paraId="6B4CA725" w14:textId="06FB6F37" w:rsidR="005E64DA" w:rsidRPr="00200B15" w:rsidRDefault="005E64DA" w:rsidP="00A65196">
            <w:pPr>
              <w:pStyle w:val="af6"/>
              <w:spacing w:after="0"/>
              <w:ind w:leftChars="0" w:left="0"/>
              <w:jc w:val="both"/>
            </w:pPr>
            <w:r w:rsidRPr="005E64DA">
              <w:t>Pad</w:t>
            </w:r>
          </w:p>
        </w:tc>
        <w:tc>
          <w:tcPr>
            <w:tcW w:w="4556" w:type="dxa"/>
            <w:vAlign w:val="center"/>
          </w:tcPr>
          <w:p w14:paraId="76B51E37" w14:textId="060ACD96" w:rsidR="005E64DA" w:rsidRDefault="005E64DA" w:rsidP="00A65196">
            <w:pPr>
              <w:pStyle w:val="af6"/>
              <w:spacing w:after="0"/>
              <w:ind w:leftChars="0" w:left="0"/>
            </w:pPr>
            <w:r>
              <w:t>平板电脑</w:t>
            </w:r>
          </w:p>
        </w:tc>
        <w:tc>
          <w:tcPr>
            <w:tcW w:w="989" w:type="dxa"/>
            <w:vAlign w:val="center"/>
          </w:tcPr>
          <w:p w14:paraId="1D5513DA" w14:textId="77777777" w:rsidR="005E64DA" w:rsidRDefault="005E64DA" w:rsidP="00A65196">
            <w:pPr>
              <w:pStyle w:val="af6"/>
              <w:spacing w:after="0"/>
              <w:ind w:leftChars="0" w:left="0"/>
              <w:jc w:val="both"/>
            </w:pPr>
          </w:p>
        </w:tc>
      </w:tr>
      <w:tr w:rsidR="005E64DA" w14:paraId="6FAF6211" w14:textId="77777777" w:rsidTr="00A65196">
        <w:trPr>
          <w:trHeight w:val="454"/>
        </w:trPr>
        <w:tc>
          <w:tcPr>
            <w:tcW w:w="834" w:type="dxa"/>
            <w:vAlign w:val="center"/>
          </w:tcPr>
          <w:p w14:paraId="3B825C7C" w14:textId="026BCA19" w:rsidR="005E64DA" w:rsidRPr="008C3DC7" w:rsidRDefault="005E64DA" w:rsidP="00A65196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29" w:type="dxa"/>
            <w:vAlign w:val="center"/>
          </w:tcPr>
          <w:p w14:paraId="1322C635" w14:textId="7B054C5D" w:rsidR="005E64DA" w:rsidRPr="00200B15" w:rsidRDefault="005E64DA" w:rsidP="00A65196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H</w:t>
            </w:r>
            <w:r>
              <w:t>5</w:t>
            </w:r>
          </w:p>
        </w:tc>
        <w:tc>
          <w:tcPr>
            <w:tcW w:w="4556" w:type="dxa"/>
            <w:vAlign w:val="center"/>
          </w:tcPr>
          <w:p w14:paraId="381AABD5" w14:textId="607B46D5" w:rsidR="005E64DA" w:rsidRDefault="005E64DA" w:rsidP="00A65196">
            <w:pPr>
              <w:pStyle w:val="af6"/>
              <w:spacing w:after="0"/>
              <w:ind w:leftChars="0" w:left="0"/>
            </w:pPr>
            <w:r>
              <w:t>HTML-5</w:t>
            </w:r>
          </w:p>
        </w:tc>
        <w:tc>
          <w:tcPr>
            <w:tcW w:w="989" w:type="dxa"/>
            <w:vAlign w:val="center"/>
          </w:tcPr>
          <w:p w14:paraId="723ED647" w14:textId="77777777" w:rsidR="005E64DA" w:rsidRDefault="005E64DA" w:rsidP="00A65196">
            <w:pPr>
              <w:pStyle w:val="af6"/>
              <w:spacing w:after="0"/>
              <w:ind w:leftChars="0" w:left="0"/>
              <w:jc w:val="both"/>
            </w:pPr>
          </w:p>
        </w:tc>
      </w:tr>
    </w:tbl>
    <w:p w14:paraId="4112BD65" w14:textId="77777777" w:rsidR="005E64DA" w:rsidRDefault="005E64DA">
      <w:pPr>
        <w:spacing w:after="200" w:line="288" w:lineRule="auto"/>
        <w:rPr>
          <w:rFonts w:ascii="Verdana" w:eastAsia="Microsoft YaHei UI" w:hAnsi="Verdana" w:cstheme="minorBidi"/>
          <w:color w:val="262626" w:themeColor="text1" w:themeTint="D9"/>
          <w:sz w:val="21"/>
          <w:szCs w:val="20"/>
        </w:rPr>
      </w:pPr>
      <w:r>
        <w:br w:type="page"/>
      </w:r>
    </w:p>
    <w:p w14:paraId="09E3D806" w14:textId="6837D5D2" w:rsidR="00490E95" w:rsidRPr="00A64914" w:rsidRDefault="002E0390" w:rsidP="00490E95">
      <w:pPr>
        <w:pStyle w:val="af7"/>
        <w:ind w:left="504" w:right="240"/>
      </w:pPr>
      <w:bookmarkStart w:id="89" w:name="平台彩种ID与玩法对照表"/>
      <w:r>
        <w:lastRenderedPageBreak/>
        <w:t>平台彩种</w:t>
      </w:r>
      <w:r w:rsidR="00C41313">
        <w:rPr>
          <w:rFonts w:hint="eastAsia"/>
        </w:rPr>
        <w:t>编号</w:t>
      </w:r>
      <w:r w:rsidR="00C41313">
        <w:rPr>
          <w:rFonts w:hint="eastAsia"/>
        </w:rPr>
        <w:t>(</w:t>
      </w:r>
      <w:r w:rsidR="00C41313">
        <w:t>lotteryId)</w:t>
      </w:r>
      <w:r>
        <w:rPr>
          <w:rFonts w:hint="eastAsia"/>
        </w:rPr>
        <w:t>/</w:t>
      </w:r>
      <w:r>
        <w:rPr>
          <w:rFonts w:hint="eastAsia"/>
        </w:rPr>
        <w:t>玩法对照表</w:t>
      </w:r>
      <w:bookmarkEnd w:id="89"/>
    </w:p>
    <w:tbl>
      <w:tblPr>
        <w:tblStyle w:val="a7"/>
        <w:tblW w:w="9153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1134"/>
        <w:gridCol w:w="1417"/>
        <w:gridCol w:w="992"/>
        <w:gridCol w:w="2127"/>
        <w:gridCol w:w="2413"/>
      </w:tblGrid>
      <w:tr w:rsidR="0075575B" w14:paraId="3F7D8534" w14:textId="77777777" w:rsidTr="00AC2D4E">
        <w:trPr>
          <w:trHeight w:val="454"/>
        </w:trPr>
        <w:tc>
          <w:tcPr>
            <w:tcW w:w="1070" w:type="dxa"/>
            <w:shd w:val="clear" w:color="auto" w:fill="DEE7EC"/>
            <w:vAlign w:val="center"/>
          </w:tcPr>
          <w:p w14:paraId="04E31362" w14:textId="77777777" w:rsidR="0075575B" w:rsidRDefault="0075575B" w:rsidP="0078033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分类编号</w:t>
            </w:r>
          </w:p>
        </w:tc>
        <w:tc>
          <w:tcPr>
            <w:tcW w:w="1134" w:type="dxa"/>
            <w:shd w:val="clear" w:color="auto" w:fill="DEE7EC"/>
            <w:vAlign w:val="center"/>
          </w:tcPr>
          <w:p w14:paraId="166B48BB" w14:textId="77777777" w:rsidR="0075575B" w:rsidRDefault="0075575B" w:rsidP="0078033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1417" w:type="dxa"/>
            <w:shd w:val="clear" w:color="auto" w:fill="DEE7EC"/>
            <w:vAlign w:val="center"/>
          </w:tcPr>
          <w:p w14:paraId="2CD1F544" w14:textId="77777777" w:rsidR="0075575B" w:rsidRDefault="0075575B" w:rsidP="00780339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玩法模式</w:t>
            </w:r>
            <w:r>
              <w:t>(VAL)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0DBB088C" w14:textId="77777777" w:rsidR="0075575B" w:rsidRDefault="0075575B" w:rsidP="0078033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彩种编号</w:t>
            </w:r>
          </w:p>
        </w:tc>
        <w:tc>
          <w:tcPr>
            <w:tcW w:w="2127" w:type="dxa"/>
            <w:shd w:val="clear" w:color="auto" w:fill="DEE7EC"/>
            <w:vAlign w:val="center"/>
          </w:tcPr>
          <w:p w14:paraId="5B43AA57" w14:textId="77777777" w:rsidR="0075575B" w:rsidRDefault="0075575B" w:rsidP="00780339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彩种名称</w:t>
            </w:r>
          </w:p>
        </w:tc>
        <w:tc>
          <w:tcPr>
            <w:tcW w:w="2413" w:type="dxa"/>
            <w:shd w:val="clear" w:color="auto" w:fill="DEE7EC"/>
            <w:vAlign w:val="center"/>
          </w:tcPr>
          <w:p w14:paraId="4DEAB062" w14:textId="77777777" w:rsidR="0075575B" w:rsidRDefault="0075575B" w:rsidP="00780339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描述</w:t>
            </w:r>
          </w:p>
        </w:tc>
      </w:tr>
      <w:tr w:rsidR="00AC2D4E" w14:paraId="21D21B25" w14:textId="77777777" w:rsidTr="00AC2D4E">
        <w:trPr>
          <w:trHeight w:val="454"/>
        </w:trPr>
        <w:tc>
          <w:tcPr>
            <w:tcW w:w="1070" w:type="dxa"/>
            <w:vMerge w:val="restart"/>
            <w:vAlign w:val="center"/>
          </w:tcPr>
          <w:p w14:paraId="4D6C016B" w14:textId="77777777" w:rsidR="00AC2D4E" w:rsidRDefault="00AC2D4E" w:rsidP="0078033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 w:val="restart"/>
            <w:vAlign w:val="center"/>
          </w:tcPr>
          <w:p w14:paraId="437F446E" w14:textId="77777777" w:rsidR="00AC2D4E" w:rsidRDefault="00AC2D4E" w:rsidP="0078033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时时彩</w:t>
            </w:r>
          </w:p>
        </w:tc>
        <w:tc>
          <w:tcPr>
            <w:tcW w:w="1417" w:type="dxa"/>
            <w:vMerge w:val="restart"/>
            <w:vAlign w:val="center"/>
          </w:tcPr>
          <w:p w14:paraId="047112A5" w14:textId="77777777" w:rsidR="00AC2D4E" w:rsidRDefault="00AC2D4E" w:rsidP="0078033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官方玩法</w:t>
            </w:r>
            <w:r>
              <w:rPr>
                <w:rFonts w:hint="eastAsia"/>
              </w:rPr>
              <w:br/>
              <w:t>信用玩法</w:t>
            </w:r>
            <w:r>
              <w:rPr>
                <w:rFonts w:hint="eastAsia"/>
              </w:rPr>
              <w:br/>
              <w:t>(3)</w:t>
            </w:r>
          </w:p>
        </w:tc>
        <w:tc>
          <w:tcPr>
            <w:tcW w:w="992" w:type="dxa"/>
            <w:vAlign w:val="center"/>
          </w:tcPr>
          <w:p w14:paraId="00E4FFE3" w14:textId="77777777" w:rsidR="00AC2D4E" w:rsidRDefault="00AC2D4E" w:rsidP="0078033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127" w:type="dxa"/>
            <w:vAlign w:val="center"/>
          </w:tcPr>
          <w:p w14:paraId="6C3966ED" w14:textId="3470A2B7" w:rsidR="00AC2D4E" w:rsidRDefault="00EE6D64" w:rsidP="00780339">
            <w:pPr>
              <w:pStyle w:val="af6"/>
              <w:spacing w:after="0"/>
              <w:ind w:leftChars="0" w:left="0"/>
              <w:jc w:val="both"/>
            </w:pPr>
            <w:r w:rsidRPr="00EE6D64">
              <w:rPr>
                <w:rFonts w:hint="eastAsia"/>
              </w:rPr>
              <w:t>欢乐生肖</w:t>
            </w:r>
          </w:p>
        </w:tc>
        <w:tc>
          <w:tcPr>
            <w:tcW w:w="2413" w:type="dxa"/>
            <w:vAlign w:val="center"/>
          </w:tcPr>
          <w:p w14:paraId="712E8C87" w14:textId="77777777" w:rsidR="00AC2D4E" w:rsidRDefault="00AC2D4E" w:rsidP="0078033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全天120期</w:t>
            </w:r>
          </w:p>
        </w:tc>
      </w:tr>
      <w:tr w:rsidR="00AC2D4E" w14:paraId="6968B701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146816E9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Merge/>
            <w:vAlign w:val="center"/>
          </w:tcPr>
          <w:p w14:paraId="7843B285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14:paraId="58249C44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0F8BB19A" w14:textId="77777777" w:rsidR="00AC2D4E" w:rsidRDefault="00AC2D4E" w:rsidP="0078033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127" w:type="dxa"/>
            <w:vAlign w:val="center"/>
          </w:tcPr>
          <w:p w14:paraId="7D290CB3" w14:textId="77777777" w:rsidR="00AC2D4E" w:rsidRDefault="00AC2D4E" w:rsidP="0078033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新疆时时彩</w:t>
            </w:r>
          </w:p>
        </w:tc>
        <w:tc>
          <w:tcPr>
            <w:tcW w:w="2413" w:type="dxa"/>
            <w:vAlign w:val="center"/>
          </w:tcPr>
          <w:p w14:paraId="2AD9323A" w14:textId="77777777" w:rsidR="00AC2D4E" w:rsidRDefault="00AC2D4E" w:rsidP="0078033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全天83期</w:t>
            </w:r>
          </w:p>
        </w:tc>
      </w:tr>
      <w:tr w:rsidR="00AC2D4E" w14:paraId="547EFCF0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71419CB1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Merge/>
            <w:vAlign w:val="center"/>
          </w:tcPr>
          <w:p w14:paraId="7D2531C0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14:paraId="16F291E8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72D42E32" w14:textId="77777777" w:rsidR="00AC2D4E" w:rsidRDefault="00AC2D4E" w:rsidP="0078033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127" w:type="dxa"/>
            <w:vAlign w:val="center"/>
          </w:tcPr>
          <w:p w14:paraId="50FD27DA" w14:textId="77777777" w:rsidR="00AC2D4E" w:rsidRDefault="00AC2D4E" w:rsidP="0078033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天津时时彩</w:t>
            </w:r>
          </w:p>
        </w:tc>
        <w:tc>
          <w:tcPr>
            <w:tcW w:w="2413" w:type="dxa"/>
            <w:vAlign w:val="center"/>
          </w:tcPr>
          <w:p w14:paraId="1AEEC16C" w14:textId="77777777" w:rsidR="00AC2D4E" w:rsidRDefault="00AC2D4E" w:rsidP="0078033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全天84期</w:t>
            </w:r>
          </w:p>
        </w:tc>
      </w:tr>
      <w:tr w:rsidR="00AC2D4E" w14:paraId="2100532F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26BA5F93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Merge/>
            <w:vAlign w:val="center"/>
          </w:tcPr>
          <w:p w14:paraId="56F162D1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14:paraId="0568D2A8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21662BA2" w14:textId="77777777" w:rsidR="00AC2D4E" w:rsidRPr="007F5AE7" w:rsidRDefault="00AC2D4E" w:rsidP="007F5AE7">
            <w:pPr>
              <w:jc w:val="center"/>
              <w:rPr>
                <w:rFonts w:ascii="Microsoft YaHei UI" w:eastAsia="Microsoft YaHei UI" w:hAnsi="Microsoft YaHei UI Light" w:cs="Arial Unicode MS"/>
                <w:strike/>
                <w:color w:val="B9B9B9" w:themeColor="background2" w:themeShade="BF"/>
                <w:sz w:val="18"/>
                <w:szCs w:val="18"/>
              </w:rPr>
            </w:pPr>
            <w:r w:rsidRPr="007F5AE7"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1005</w:t>
            </w:r>
          </w:p>
        </w:tc>
        <w:tc>
          <w:tcPr>
            <w:tcW w:w="2127" w:type="dxa"/>
            <w:vAlign w:val="center"/>
          </w:tcPr>
          <w:p w14:paraId="67A4ACF5" w14:textId="77777777" w:rsidR="00AC2D4E" w:rsidRPr="007F5AE7" w:rsidRDefault="00AC2D4E" w:rsidP="007F5AE7">
            <w:pPr>
              <w:rPr>
                <w:rFonts w:ascii="Microsoft YaHei UI" w:eastAsia="Microsoft YaHei UI" w:hAnsi="Microsoft YaHei UI Light" w:cs="Arial Unicode MS"/>
                <w:strike/>
                <w:color w:val="B9B9B9" w:themeColor="background2" w:themeShade="BF"/>
                <w:sz w:val="18"/>
                <w:szCs w:val="18"/>
              </w:rPr>
            </w:pPr>
            <w:r w:rsidRPr="007F5AE7"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66时时彩</w:t>
            </w:r>
          </w:p>
        </w:tc>
        <w:tc>
          <w:tcPr>
            <w:tcW w:w="2413" w:type="dxa"/>
            <w:vAlign w:val="center"/>
          </w:tcPr>
          <w:p w14:paraId="338C1B4E" w14:textId="0DBA65D2" w:rsidR="00AC2D4E" w:rsidRPr="007F5AE7" w:rsidRDefault="00AC2D4E" w:rsidP="00CF1119">
            <w:pPr>
              <w:rPr>
                <w:rFonts w:ascii="Microsoft YaHei UI" w:eastAsia="Microsoft YaHei UI" w:hAnsi="Microsoft YaHei UI Light" w:cs="Arial Unicode MS"/>
                <w:strike/>
                <w:color w:val="B9B9B9" w:themeColor="background2" w:themeShade="BF"/>
                <w:sz w:val="18"/>
                <w:szCs w:val="18"/>
              </w:rPr>
            </w:pPr>
            <w:r w:rsidRPr="007F5AE7"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1分钟</w:t>
            </w:r>
            <w:r w:rsidR="00CF1119">
              <w:rPr>
                <w:rFonts w:ascii="Microsoft YaHei UI" w:eastAsia="Microsoft YaHei UI" w:hAnsi="Microsoft YaHei UI Light" w:cs="Arial Unicode MS"/>
                <w:strike/>
                <w:color w:val="B9B9B9" w:themeColor="background2" w:themeShade="BF"/>
                <w:sz w:val="18"/>
                <w:szCs w:val="18"/>
              </w:rPr>
              <w:t>/</w:t>
            </w:r>
            <w:r w:rsidRPr="007F5AE7"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期</w:t>
            </w:r>
          </w:p>
        </w:tc>
      </w:tr>
      <w:tr w:rsidR="00AC2D4E" w14:paraId="01165741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2483EF5E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Merge/>
            <w:vAlign w:val="center"/>
          </w:tcPr>
          <w:p w14:paraId="7482B2F3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14:paraId="55181142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175AE9EB" w14:textId="77777777" w:rsidR="00AC2D4E" w:rsidRDefault="00AC2D4E" w:rsidP="0078033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127" w:type="dxa"/>
            <w:vAlign w:val="center"/>
          </w:tcPr>
          <w:p w14:paraId="15CCA727" w14:textId="77777777" w:rsidR="00AC2D4E" w:rsidRDefault="00AC2D4E" w:rsidP="0078033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秒秒时时彩</w:t>
            </w:r>
          </w:p>
        </w:tc>
        <w:tc>
          <w:tcPr>
            <w:tcW w:w="2413" w:type="dxa"/>
            <w:vAlign w:val="center"/>
          </w:tcPr>
          <w:p w14:paraId="67354148" w14:textId="77777777" w:rsidR="00AC2D4E" w:rsidRDefault="00AC2D4E" w:rsidP="0078033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即投即开</w:t>
            </w:r>
          </w:p>
        </w:tc>
      </w:tr>
      <w:tr w:rsidR="00AC2D4E" w14:paraId="30A288F1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511E01E6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Merge/>
            <w:vAlign w:val="center"/>
          </w:tcPr>
          <w:p w14:paraId="073BB19F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14:paraId="1819D045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3157A0B0" w14:textId="77777777" w:rsidR="00AC2D4E" w:rsidRDefault="00AC2D4E" w:rsidP="0078033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127" w:type="dxa"/>
            <w:vAlign w:val="center"/>
          </w:tcPr>
          <w:p w14:paraId="09BC4D91" w14:textId="77777777" w:rsidR="00AC2D4E" w:rsidRDefault="00AC2D4E" w:rsidP="0078033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2分时时彩</w:t>
            </w:r>
          </w:p>
        </w:tc>
        <w:tc>
          <w:tcPr>
            <w:tcW w:w="2413" w:type="dxa"/>
            <w:vAlign w:val="center"/>
          </w:tcPr>
          <w:p w14:paraId="17F86E0C" w14:textId="4BA6D8E6" w:rsidR="00AC2D4E" w:rsidRDefault="00AC2D4E" w:rsidP="0078033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2</w:t>
            </w:r>
            <w:r w:rsidR="00CF1119">
              <w:rPr>
                <w:rFonts w:hint="eastAsia"/>
              </w:rPr>
              <w:t>分钟/</w:t>
            </w:r>
            <w:r>
              <w:rPr>
                <w:rFonts w:hint="eastAsia"/>
              </w:rPr>
              <w:t>期</w:t>
            </w:r>
          </w:p>
        </w:tc>
      </w:tr>
      <w:tr w:rsidR="00AC2D4E" w14:paraId="6F3E385A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666C636F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Merge/>
            <w:vAlign w:val="center"/>
          </w:tcPr>
          <w:p w14:paraId="672F8A04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14:paraId="25CE9C7D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02562382" w14:textId="77777777" w:rsidR="00AC2D4E" w:rsidRDefault="00AC2D4E" w:rsidP="0078033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127" w:type="dxa"/>
            <w:vAlign w:val="center"/>
          </w:tcPr>
          <w:p w14:paraId="3D9CD944" w14:textId="77777777" w:rsidR="00AC2D4E" w:rsidRDefault="00AC2D4E" w:rsidP="0078033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5分时时彩</w:t>
            </w:r>
          </w:p>
        </w:tc>
        <w:tc>
          <w:tcPr>
            <w:tcW w:w="2413" w:type="dxa"/>
            <w:vAlign w:val="center"/>
          </w:tcPr>
          <w:p w14:paraId="4547D188" w14:textId="3C6DFD81" w:rsidR="00AC2D4E" w:rsidRDefault="00AC2D4E" w:rsidP="00780339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5</w:t>
            </w:r>
            <w:r w:rsidR="00CF1119">
              <w:t>分钟/</w:t>
            </w:r>
            <w:r>
              <w:t>期</w:t>
            </w:r>
          </w:p>
        </w:tc>
      </w:tr>
      <w:tr w:rsidR="00AC2D4E" w14:paraId="1FCBE9D8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4104CEC1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Merge/>
            <w:vAlign w:val="center"/>
          </w:tcPr>
          <w:p w14:paraId="707C97E7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14:paraId="76DC784B" w14:textId="77777777" w:rsidR="00AC2D4E" w:rsidRDefault="00AC2D4E" w:rsidP="00780339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02FFCD5C" w14:textId="77777777" w:rsidR="00AC2D4E" w:rsidRDefault="00AC2D4E" w:rsidP="00780339">
            <w:pPr>
              <w:pStyle w:val="af6"/>
              <w:spacing w:after="0"/>
              <w:ind w:leftChars="0" w:left="0"/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1018</w:t>
            </w:r>
          </w:p>
        </w:tc>
        <w:tc>
          <w:tcPr>
            <w:tcW w:w="2127" w:type="dxa"/>
            <w:vAlign w:val="center"/>
          </w:tcPr>
          <w:p w14:paraId="2A75FC7E" w14:textId="77777777" w:rsidR="00AC2D4E" w:rsidRDefault="00AC2D4E" w:rsidP="00780339">
            <w:pPr>
              <w:pStyle w:val="af6"/>
              <w:spacing w:after="0"/>
              <w:ind w:leftChars="0" w:left="0"/>
              <w:jc w:val="both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分分时时彩</w:t>
            </w:r>
          </w:p>
        </w:tc>
        <w:tc>
          <w:tcPr>
            <w:tcW w:w="2413" w:type="dxa"/>
            <w:vAlign w:val="center"/>
          </w:tcPr>
          <w:p w14:paraId="0B643EDA" w14:textId="77777777" w:rsidR="00AC2D4E" w:rsidRDefault="00AC2D4E" w:rsidP="00780339">
            <w:pPr>
              <w:pStyle w:val="af6"/>
              <w:spacing w:after="0"/>
              <w:ind w:leftChars="0" w:left="0"/>
              <w:jc w:val="both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1分钟1期</w:t>
            </w:r>
          </w:p>
        </w:tc>
      </w:tr>
      <w:tr w:rsidR="00770EED" w14:paraId="3961BE6C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53A7605D" w14:textId="77777777" w:rsidR="00770EED" w:rsidRDefault="00770EED" w:rsidP="00780339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Merge/>
            <w:vAlign w:val="center"/>
          </w:tcPr>
          <w:p w14:paraId="5728A162" w14:textId="77777777" w:rsidR="00770EED" w:rsidRDefault="00770EED" w:rsidP="00780339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14:paraId="4CC3FF06" w14:textId="77777777" w:rsidR="00770EED" w:rsidRDefault="00770EED" w:rsidP="00780339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161B5B87" w14:textId="75D307E1" w:rsidR="00770EED" w:rsidRDefault="00770EED" w:rsidP="00780339">
            <w:pPr>
              <w:pStyle w:val="af6"/>
              <w:spacing w:after="0"/>
              <w:ind w:leftChars="0" w:left="0"/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1020</w:t>
            </w:r>
          </w:p>
        </w:tc>
        <w:tc>
          <w:tcPr>
            <w:tcW w:w="2127" w:type="dxa"/>
            <w:vAlign w:val="center"/>
          </w:tcPr>
          <w:p w14:paraId="3293156C" w14:textId="07AF49D5" w:rsidR="00770EED" w:rsidRDefault="00770EED" w:rsidP="00780339">
            <w:pPr>
              <w:pStyle w:val="af6"/>
              <w:spacing w:after="0"/>
              <w:ind w:leftChars="0" w:left="0"/>
              <w:jc w:val="both"/>
              <w:rPr>
                <w:color w:val="00B0F0"/>
              </w:rPr>
            </w:pPr>
            <w:r w:rsidRPr="00770EED">
              <w:rPr>
                <w:rFonts w:hint="eastAsia"/>
                <w:color w:val="00B0F0"/>
              </w:rPr>
              <w:t>十分时时彩</w:t>
            </w:r>
          </w:p>
        </w:tc>
        <w:tc>
          <w:tcPr>
            <w:tcW w:w="2413" w:type="dxa"/>
            <w:vAlign w:val="center"/>
          </w:tcPr>
          <w:p w14:paraId="4FA99FBC" w14:textId="28EC6EA5" w:rsidR="00770EED" w:rsidRDefault="00CF1119" w:rsidP="00780339">
            <w:pPr>
              <w:pStyle w:val="af6"/>
              <w:spacing w:after="0"/>
              <w:ind w:leftChars="0" w:left="0"/>
              <w:jc w:val="both"/>
              <w:rPr>
                <w:color w:val="00B0F0"/>
              </w:rPr>
            </w:pPr>
            <w:r w:rsidRPr="00CF1119">
              <w:rPr>
                <w:color w:val="00B0F0"/>
              </w:rPr>
              <w:t>10</w:t>
            </w:r>
            <w:r>
              <w:rPr>
                <w:color w:val="00B0F0"/>
              </w:rPr>
              <w:t>分钟/</w:t>
            </w:r>
            <w:r w:rsidRPr="00CF1119">
              <w:rPr>
                <w:color w:val="00B0F0"/>
              </w:rPr>
              <w:t>期，全天144期</w:t>
            </w:r>
          </w:p>
        </w:tc>
      </w:tr>
      <w:tr w:rsidR="00250CB2" w14:paraId="7E04287C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51D1CF08" w14:textId="77777777" w:rsidR="00250CB2" w:rsidRDefault="00250CB2" w:rsidP="00250CB2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Merge/>
            <w:vAlign w:val="center"/>
          </w:tcPr>
          <w:p w14:paraId="79004357" w14:textId="77777777" w:rsidR="00250CB2" w:rsidRDefault="00250CB2" w:rsidP="00250CB2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14:paraId="1A244DDB" w14:textId="77777777" w:rsidR="00250CB2" w:rsidRDefault="00250CB2" w:rsidP="00250CB2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7DCB77BD" w14:textId="3A67CE85" w:rsidR="00250CB2" w:rsidRDefault="00250CB2" w:rsidP="00250CB2">
            <w:pPr>
              <w:pStyle w:val="af6"/>
              <w:spacing w:after="0"/>
              <w:ind w:leftChars="0" w:left="0"/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1026</w:t>
            </w:r>
          </w:p>
        </w:tc>
        <w:tc>
          <w:tcPr>
            <w:tcW w:w="2127" w:type="dxa"/>
            <w:vAlign w:val="center"/>
          </w:tcPr>
          <w:p w14:paraId="01BD7BCF" w14:textId="3B6A99E3" w:rsidR="00250CB2" w:rsidRPr="00770EED" w:rsidRDefault="00250CB2" w:rsidP="00250CB2">
            <w:pPr>
              <w:pStyle w:val="af6"/>
              <w:spacing w:after="0"/>
              <w:ind w:leftChars="0" w:left="0"/>
              <w:jc w:val="both"/>
              <w:rPr>
                <w:color w:val="00B0F0"/>
              </w:rPr>
            </w:pPr>
            <w:r w:rsidRPr="00AC2D4E">
              <w:rPr>
                <w:rFonts w:hint="eastAsia"/>
                <w:color w:val="00B0F0"/>
              </w:rPr>
              <w:t>澳洲幸运</w:t>
            </w:r>
            <w:r w:rsidRPr="00AC2D4E">
              <w:rPr>
                <w:color w:val="00B0F0"/>
              </w:rPr>
              <w:t>5</w:t>
            </w:r>
          </w:p>
        </w:tc>
        <w:tc>
          <w:tcPr>
            <w:tcW w:w="2413" w:type="dxa"/>
            <w:vAlign w:val="center"/>
          </w:tcPr>
          <w:p w14:paraId="5D436846" w14:textId="039E5D94" w:rsidR="00250CB2" w:rsidRPr="00CF1119" w:rsidRDefault="00250CB2" w:rsidP="00250CB2">
            <w:pPr>
              <w:pStyle w:val="af6"/>
              <w:spacing w:after="0"/>
              <w:ind w:leftChars="0" w:left="0"/>
              <w:jc w:val="both"/>
              <w:rPr>
                <w:color w:val="00B0F0"/>
              </w:rPr>
            </w:pPr>
            <w:commentRangeStart w:id="90"/>
            <w:r w:rsidRPr="00AC2D4E">
              <w:rPr>
                <w:rFonts w:hint="eastAsia"/>
                <w:color w:val="00B0F0"/>
              </w:rPr>
              <w:t>全天</w:t>
            </w:r>
            <w:r w:rsidRPr="00AC2D4E">
              <w:rPr>
                <w:color w:val="00B0F0"/>
              </w:rPr>
              <w:t>276期</w:t>
            </w:r>
            <w:commentRangeEnd w:id="90"/>
            <w:r>
              <w:rPr>
                <w:rStyle w:val="afd"/>
                <w:rFonts w:ascii="宋体" w:eastAsia="宋体" w:hAnsi="宋体" w:cs="宋体"/>
                <w:color w:val="auto"/>
              </w:rPr>
              <w:commentReference w:id="90"/>
            </w:r>
          </w:p>
        </w:tc>
      </w:tr>
      <w:tr w:rsidR="00236D3E" w14:paraId="72853621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4BDF8EEF" w14:textId="77777777" w:rsidR="00236D3E" w:rsidRDefault="00236D3E" w:rsidP="00236D3E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Merge/>
            <w:vAlign w:val="center"/>
          </w:tcPr>
          <w:p w14:paraId="5A7B3DAA" w14:textId="77777777" w:rsidR="00236D3E" w:rsidRDefault="00236D3E" w:rsidP="00236D3E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14:paraId="44F9909A" w14:textId="77777777" w:rsidR="00236D3E" w:rsidRDefault="00236D3E" w:rsidP="00236D3E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352D48BA" w14:textId="604382D2" w:rsidR="00236D3E" w:rsidRDefault="00236D3E" w:rsidP="00236D3E">
            <w:pPr>
              <w:pStyle w:val="af6"/>
              <w:spacing w:after="0"/>
              <w:ind w:leftChars="0" w:left="0"/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</w:t>
            </w:r>
            <w:r>
              <w:rPr>
                <w:color w:val="00B0F0"/>
              </w:rPr>
              <w:t>027</w:t>
            </w:r>
          </w:p>
        </w:tc>
        <w:tc>
          <w:tcPr>
            <w:tcW w:w="2127" w:type="dxa"/>
            <w:vAlign w:val="center"/>
          </w:tcPr>
          <w:p w14:paraId="254BC6D0" w14:textId="18FE9EDD" w:rsidR="00236D3E" w:rsidRPr="00AC2D4E" w:rsidRDefault="00236D3E" w:rsidP="00236D3E">
            <w:pPr>
              <w:pStyle w:val="af6"/>
              <w:spacing w:after="0"/>
              <w:ind w:leftChars="0" w:left="0"/>
              <w:jc w:val="both"/>
              <w:rPr>
                <w:color w:val="00B0F0"/>
              </w:rPr>
            </w:pPr>
            <w:r w:rsidRPr="00250CB2">
              <w:rPr>
                <w:rFonts w:hint="eastAsia"/>
                <w:color w:val="00B0F0"/>
              </w:rPr>
              <w:t>河内</w:t>
            </w:r>
            <w:r w:rsidRPr="00250CB2">
              <w:rPr>
                <w:color w:val="00B0F0"/>
              </w:rPr>
              <w:t>5分彩</w:t>
            </w:r>
          </w:p>
        </w:tc>
        <w:tc>
          <w:tcPr>
            <w:tcW w:w="2413" w:type="dxa"/>
            <w:vAlign w:val="center"/>
          </w:tcPr>
          <w:p w14:paraId="6716D8BA" w14:textId="7B213F53" w:rsidR="00236D3E" w:rsidRPr="00AC2D4E" w:rsidRDefault="00236D3E" w:rsidP="00236D3E">
            <w:pPr>
              <w:pStyle w:val="af6"/>
              <w:spacing w:after="0"/>
              <w:ind w:leftChars="0" w:left="0"/>
              <w:jc w:val="both"/>
              <w:rPr>
                <w:color w:val="00B0F0"/>
              </w:rPr>
            </w:pPr>
            <w:commentRangeStart w:id="91"/>
            <w:r w:rsidRPr="00250CB2">
              <w:rPr>
                <w:rFonts w:hint="eastAsia"/>
                <w:color w:val="00B0F0"/>
              </w:rPr>
              <w:t>全天</w:t>
            </w:r>
            <w:r w:rsidRPr="00250CB2">
              <w:rPr>
                <w:color w:val="00B0F0"/>
              </w:rPr>
              <w:t>288</w:t>
            </w:r>
            <w:r>
              <w:rPr>
                <w:color w:val="00B0F0"/>
              </w:rPr>
              <w:t>期</w:t>
            </w:r>
            <w:commentRangeEnd w:id="91"/>
            <w:r>
              <w:rPr>
                <w:rStyle w:val="afd"/>
                <w:rFonts w:ascii="宋体" w:eastAsia="宋体" w:hAnsi="宋体" w:cs="宋体"/>
                <w:color w:val="auto"/>
              </w:rPr>
              <w:commentReference w:id="91"/>
            </w:r>
          </w:p>
        </w:tc>
      </w:tr>
      <w:tr w:rsidR="00236D3E" w14:paraId="0BB92DD3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6CD6C33B" w14:textId="77777777" w:rsidR="00236D3E" w:rsidRDefault="00236D3E" w:rsidP="00236D3E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Merge/>
            <w:vAlign w:val="center"/>
          </w:tcPr>
          <w:p w14:paraId="060C9E61" w14:textId="77777777" w:rsidR="00236D3E" w:rsidRDefault="00236D3E" w:rsidP="00236D3E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14:paraId="2D24B11A" w14:textId="77777777" w:rsidR="00236D3E" w:rsidRDefault="00236D3E" w:rsidP="00236D3E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73AAFF52" w14:textId="3D443E07" w:rsidR="00236D3E" w:rsidRDefault="00236D3E" w:rsidP="00236D3E">
            <w:pPr>
              <w:pStyle w:val="af6"/>
              <w:spacing w:after="0"/>
              <w:ind w:leftChars="0" w:left="0"/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</w:t>
            </w:r>
            <w:r>
              <w:rPr>
                <w:color w:val="00B0F0"/>
              </w:rPr>
              <w:t>031</w:t>
            </w:r>
          </w:p>
        </w:tc>
        <w:tc>
          <w:tcPr>
            <w:tcW w:w="2127" w:type="dxa"/>
            <w:vAlign w:val="center"/>
          </w:tcPr>
          <w:p w14:paraId="0211D492" w14:textId="4E59E665" w:rsidR="00236D3E" w:rsidRDefault="00236D3E" w:rsidP="00236D3E">
            <w:pPr>
              <w:pStyle w:val="af6"/>
              <w:spacing w:after="0"/>
              <w:ind w:leftChars="0" w:left="0"/>
              <w:jc w:val="both"/>
              <w:rPr>
                <w:color w:val="00B0F0"/>
              </w:rPr>
            </w:pPr>
            <w:r>
              <w:rPr>
                <w:color w:val="00B0F0"/>
              </w:rPr>
              <w:t>极速时时彩</w:t>
            </w:r>
          </w:p>
        </w:tc>
        <w:tc>
          <w:tcPr>
            <w:tcW w:w="2413" w:type="dxa"/>
            <w:vAlign w:val="center"/>
          </w:tcPr>
          <w:p w14:paraId="0114882F" w14:textId="42E400F1" w:rsidR="00236D3E" w:rsidRDefault="00236D3E" w:rsidP="00236D3E">
            <w:pPr>
              <w:pStyle w:val="af6"/>
              <w:spacing w:after="0"/>
              <w:ind w:leftChars="0" w:left="0"/>
              <w:jc w:val="both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3分钟/期，</w:t>
            </w:r>
            <w:r>
              <w:rPr>
                <w:color w:val="00B0F0"/>
              </w:rPr>
              <w:t>全天</w:t>
            </w:r>
            <w:r>
              <w:rPr>
                <w:rFonts w:hint="eastAsia"/>
                <w:color w:val="00B0F0"/>
              </w:rPr>
              <w:t>4</w:t>
            </w:r>
            <w:r>
              <w:rPr>
                <w:color w:val="00B0F0"/>
              </w:rPr>
              <w:t>80期</w:t>
            </w:r>
          </w:p>
        </w:tc>
      </w:tr>
      <w:tr w:rsidR="00236D3E" w14:paraId="5E84FECE" w14:textId="77777777" w:rsidTr="00AC2D4E">
        <w:trPr>
          <w:trHeight w:val="454"/>
        </w:trPr>
        <w:tc>
          <w:tcPr>
            <w:tcW w:w="1070" w:type="dxa"/>
            <w:vMerge w:val="restart"/>
            <w:vAlign w:val="center"/>
          </w:tcPr>
          <w:p w14:paraId="5A1FAB59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10</w:t>
            </w:r>
          </w:p>
        </w:tc>
        <w:tc>
          <w:tcPr>
            <w:tcW w:w="1134" w:type="dxa"/>
            <w:vMerge w:val="restart"/>
            <w:vAlign w:val="center"/>
          </w:tcPr>
          <w:p w14:paraId="0BFD48C9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分分彩</w:t>
            </w:r>
          </w:p>
        </w:tc>
        <w:tc>
          <w:tcPr>
            <w:tcW w:w="1417" w:type="dxa"/>
            <w:vMerge w:val="restart"/>
            <w:vAlign w:val="center"/>
          </w:tcPr>
          <w:p w14:paraId="0EDE0FB4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官方玩法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br/>
              <w:t>信用玩法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br/>
              <w:t>(3)</w:t>
            </w:r>
          </w:p>
        </w:tc>
        <w:tc>
          <w:tcPr>
            <w:tcW w:w="992" w:type="dxa"/>
            <w:vAlign w:val="center"/>
          </w:tcPr>
          <w:p w14:paraId="780D2735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1021</w:t>
            </w:r>
          </w:p>
        </w:tc>
        <w:tc>
          <w:tcPr>
            <w:tcW w:w="2127" w:type="dxa"/>
            <w:vAlign w:val="center"/>
          </w:tcPr>
          <w:p w14:paraId="2BA60CA6" w14:textId="7777777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QQ分分彩</w:t>
            </w:r>
          </w:p>
        </w:tc>
        <w:tc>
          <w:tcPr>
            <w:tcW w:w="2413" w:type="dxa"/>
            <w:vAlign w:val="center"/>
          </w:tcPr>
          <w:p w14:paraId="1C400177" w14:textId="22840C16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1分钟/期</w:t>
            </w:r>
          </w:p>
        </w:tc>
      </w:tr>
      <w:tr w:rsidR="00236D3E" w14:paraId="2EC0095D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2F30171A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2F31A5C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23471410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8D97F14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1022</w:t>
            </w:r>
          </w:p>
        </w:tc>
        <w:tc>
          <w:tcPr>
            <w:tcW w:w="2127" w:type="dxa"/>
            <w:vAlign w:val="center"/>
          </w:tcPr>
          <w:p w14:paraId="4AED173A" w14:textId="7777777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北京5分彩</w:t>
            </w:r>
          </w:p>
        </w:tc>
        <w:tc>
          <w:tcPr>
            <w:tcW w:w="2413" w:type="dxa"/>
            <w:vAlign w:val="center"/>
          </w:tcPr>
          <w:p w14:paraId="04A0FABE" w14:textId="5D993680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5分钟/期</w:t>
            </w:r>
          </w:p>
        </w:tc>
      </w:tr>
      <w:tr w:rsidR="00236D3E" w14:paraId="331A7FC2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1834136C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0D9D986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07AA180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B9291B3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1023</w:t>
            </w:r>
          </w:p>
        </w:tc>
        <w:tc>
          <w:tcPr>
            <w:tcW w:w="2127" w:type="dxa"/>
            <w:vAlign w:val="center"/>
          </w:tcPr>
          <w:p w14:paraId="20EC76F1" w14:textId="7777777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斯洛伐克5分彩</w:t>
            </w:r>
          </w:p>
        </w:tc>
        <w:tc>
          <w:tcPr>
            <w:tcW w:w="2413" w:type="dxa"/>
            <w:vAlign w:val="center"/>
          </w:tcPr>
          <w:p w14:paraId="2A9BB925" w14:textId="1EA8402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5分钟/期</w:t>
            </w:r>
          </w:p>
        </w:tc>
      </w:tr>
      <w:tr w:rsidR="00236D3E" w14:paraId="210DEE89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1AA3FB9D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FF86A1D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180B973B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FB56ADC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1024</w:t>
            </w:r>
          </w:p>
        </w:tc>
        <w:tc>
          <w:tcPr>
            <w:tcW w:w="2127" w:type="dxa"/>
            <w:vAlign w:val="center"/>
          </w:tcPr>
          <w:p w14:paraId="3DD124C8" w14:textId="7777777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加拿大3.5分彩</w:t>
            </w:r>
          </w:p>
        </w:tc>
        <w:tc>
          <w:tcPr>
            <w:tcW w:w="2413" w:type="dxa"/>
            <w:vAlign w:val="center"/>
          </w:tcPr>
          <w:p w14:paraId="1B7CE29A" w14:textId="3FA113C8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3.5分钟/期</w:t>
            </w:r>
          </w:p>
        </w:tc>
      </w:tr>
      <w:tr w:rsidR="00236D3E" w14:paraId="06E80898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2E84C747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6DDA98A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0BDD631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CF0572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102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5</w:t>
            </w:r>
          </w:p>
        </w:tc>
        <w:tc>
          <w:tcPr>
            <w:tcW w:w="2127" w:type="dxa"/>
            <w:vAlign w:val="center"/>
          </w:tcPr>
          <w:p w14:paraId="4A10B2C4" w14:textId="7777777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腾讯分分彩</w:t>
            </w:r>
          </w:p>
        </w:tc>
        <w:tc>
          <w:tcPr>
            <w:tcW w:w="2413" w:type="dxa"/>
            <w:vAlign w:val="center"/>
          </w:tcPr>
          <w:p w14:paraId="7DA6E68F" w14:textId="5F22F3CB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1分钟/期</w:t>
            </w:r>
          </w:p>
        </w:tc>
      </w:tr>
      <w:tr w:rsidR="00236D3E" w14:paraId="6D198116" w14:textId="77777777" w:rsidTr="00AC2D4E">
        <w:trPr>
          <w:trHeight w:val="454"/>
        </w:trPr>
        <w:tc>
          <w:tcPr>
            <w:tcW w:w="1070" w:type="dxa"/>
            <w:vMerge w:val="restart"/>
            <w:vAlign w:val="center"/>
          </w:tcPr>
          <w:p w14:paraId="0E9E6073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14</w:t>
            </w:r>
          </w:p>
        </w:tc>
        <w:tc>
          <w:tcPr>
            <w:tcW w:w="1134" w:type="dxa"/>
            <w:vMerge w:val="restart"/>
            <w:vAlign w:val="center"/>
          </w:tcPr>
          <w:p w14:paraId="6CE6DC37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PK10</w:t>
            </w:r>
          </w:p>
        </w:tc>
        <w:tc>
          <w:tcPr>
            <w:tcW w:w="1417" w:type="dxa"/>
            <w:vMerge w:val="restart"/>
            <w:vAlign w:val="center"/>
          </w:tcPr>
          <w:p w14:paraId="6F9B0BE9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官方玩法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br/>
              <w:t>信用玩法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br/>
              <w:t>(3)</w:t>
            </w:r>
          </w:p>
        </w:tc>
        <w:tc>
          <w:tcPr>
            <w:tcW w:w="992" w:type="dxa"/>
            <w:vAlign w:val="center"/>
          </w:tcPr>
          <w:p w14:paraId="2A24D312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1401</w:t>
            </w:r>
          </w:p>
        </w:tc>
        <w:tc>
          <w:tcPr>
            <w:tcW w:w="2127" w:type="dxa"/>
            <w:vAlign w:val="center"/>
          </w:tcPr>
          <w:p w14:paraId="61C222E4" w14:textId="7777777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北京赛车</w:t>
            </w:r>
          </w:p>
        </w:tc>
        <w:tc>
          <w:tcPr>
            <w:tcW w:w="2413" w:type="dxa"/>
            <w:vAlign w:val="center"/>
          </w:tcPr>
          <w:p w14:paraId="6FC17E5C" w14:textId="7777777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全天179期</w:t>
            </w:r>
          </w:p>
        </w:tc>
      </w:tr>
      <w:tr w:rsidR="00236D3E" w14:paraId="07FFA0D0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6E4FBD1F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4173CA3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A7DDBC3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9647134" w14:textId="7D7AF94C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402</w:t>
            </w:r>
          </w:p>
        </w:tc>
        <w:tc>
          <w:tcPr>
            <w:tcW w:w="2127" w:type="dxa"/>
            <w:vAlign w:val="center"/>
          </w:tcPr>
          <w:p w14:paraId="3D57958F" w14:textId="40E08AA0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幸运飞艇</w:t>
            </w:r>
          </w:p>
        </w:tc>
        <w:tc>
          <w:tcPr>
            <w:tcW w:w="2413" w:type="dxa"/>
            <w:vAlign w:val="center"/>
          </w:tcPr>
          <w:p w14:paraId="6411553B" w14:textId="74CC0E2F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全天1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80期</w:t>
            </w:r>
          </w:p>
        </w:tc>
      </w:tr>
      <w:tr w:rsidR="00236D3E" w14:paraId="01F54D84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067A17F7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4F612A9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3F368C26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AAB74D5" w14:textId="77777777" w:rsidR="00236D3E" w:rsidRPr="007F5AE7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strike/>
                <w:color w:val="B9B9B9" w:themeColor="background2" w:themeShade="BF"/>
                <w:sz w:val="18"/>
                <w:szCs w:val="18"/>
              </w:rPr>
            </w:pPr>
            <w:r w:rsidRPr="007F5AE7"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1403</w:t>
            </w:r>
          </w:p>
        </w:tc>
        <w:tc>
          <w:tcPr>
            <w:tcW w:w="2127" w:type="dxa"/>
            <w:vAlign w:val="center"/>
          </w:tcPr>
          <w:p w14:paraId="0EADDFDB" w14:textId="77777777" w:rsidR="00236D3E" w:rsidRPr="007F5AE7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strike/>
                <w:color w:val="B9B9B9" w:themeColor="background2" w:themeShade="BF"/>
                <w:sz w:val="18"/>
                <w:szCs w:val="18"/>
              </w:rPr>
            </w:pPr>
            <w:r w:rsidRPr="007F5AE7"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66PK10</w:t>
            </w:r>
          </w:p>
        </w:tc>
        <w:tc>
          <w:tcPr>
            <w:tcW w:w="2413" w:type="dxa"/>
            <w:vAlign w:val="center"/>
          </w:tcPr>
          <w:p w14:paraId="3F718B2F" w14:textId="5AD43456" w:rsidR="00236D3E" w:rsidRPr="007F5AE7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strike/>
                <w:color w:val="B9B9B9" w:themeColor="background2" w:themeShade="BF"/>
                <w:sz w:val="18"/>
                <w:szCs w:val="18"/>
              </w:rPr>
            </w:pPr>
            <w:r w:rsidRPr="007F5AE7"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1分钟</w:t>
            </w:r>
            <w:r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/</w:t>
            </w:r>
            <w:r w:rsidRPr="007F5AE7"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期</w:t>
            </w:r>
          </w:p>
        </w:tc>
      </w:tr>
      <w:tr w:rsidR="00236D3E" w14:paraId="7379E3DF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3AAB6059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B9C144B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DC3698D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CB4F3B5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1404</w:t>
            </w:r>
          </w:p>
        </w:tc>
        <w:tc>
          <w:tcPr>
            <w:tcW w:w="2127" w:type="dxa"/>
            <w:vAlign w:val="center"/>
          </w:tcPr>
          <w:p w14:paraId="64F6240B" w14:textId="7777777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2分PK10</w:t>
            </w:r>
          </w:p>
        </w:tc>
        <w:tc>
          <w:tcPr>
            <w:tcW w:w="2413" w:type="dxa"/>
            <w:vAlign w:val="center"/>
          </w:tcPr>
          <w:p w14:paraId="51D1AA2A" w14:textId="3707791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2分钟/期</w:t>
            </w:r>
          </w:p>
        </w:tc>
      </w:tr>
      <w:tr w:rsidR="00236D3E" w14:paraId="19CB7A90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2627E151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2FBAB47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BE6AE3D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BB74623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140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5</w:t>
            </w:r>
          </w:p>
        </w:tc>
        <w:tc>
          <w:tcPr>
            <w:tcW w:w="2127" w:type="dxa"/>
            <w:vAlign w:val="center"/>
          </w:tcPr>
          <w:p w14:paraId="110A5674" w14:textId="7777777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分PK10</w:t>
            </w:r>
          </w:p>
        </w:tc>
        <w:tc>
          <w:tcPr>
            <w:tcW w:w="2413" w:type="dxa"/>
            <w:vAlign w:val="center"/>
          </w:tcPr>
          <w:p w14:paraId="54A35A49" w14:textId="4742DFB8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5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分钟/期</w:t>
            </w:r>
          </w:p>
        </w:tc>
      </w:tr>
      <w:tr w:rsidR="00236D3E" w14:paraId="23898ECD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2E29AA33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F732FBC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0FB0488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8E9A8F3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1418</w:t>
            </w:r>
          </w:p>
        </w:tc>
        <w:tc>
          <w:tcPr>
            <w:tcW w:w="2127" w:type="dxa"/>
            <w:vAlign w:val="center"/>
          </w:tcPr>
          <w:p w14:paraId="4703606C" w14:textId="7777777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分分PK10</w:t>
            </w:r>
          </w:p>
        </w:tc>
        <w:tc>
          <w:tcPr>
            <w:tcW w:w="2413" w:type="dxa"/>
            <w:vAlign w:val="center"/>
          </w:tcPr>
          <w:p w14:paraId="6796E985" w14:textId="2E07C6F8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1分钟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期</w:t>
            </w:r>
          </w:p>
        </w:tc>
      </w:tr>
      <w:tr w:rsidR="00236D3E" w14:paraId="696E21DB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25F9A7E8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5AB291F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2559328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7FB39F9" w14:textId="4115B1B0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1420</w:t>
            </w:r>
          </w:p>
        </w:tc>
        <w:tc>
          <w:tcPr>
            <w:tcW w:w="2127" w:type="dxa"/>
            <w:vAlign w:val="center"/>
          </w:tcPr>
          <w:p w14:paraId="2BEBFA7F" w14:textId="237E8C4C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CF1119"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十分赛车</w:t>
            </w:r>
          </w:p>
        </w:tc>
        <w:tc>
          <w:tcPr>
            <w:tcW w:w="2413" w:type="dxa"/>
            <w:vAlign w:val="center"/>
          </w:tcPr>
          <w:p w14:paraId="16F5A957" w14:textId="329ABA2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CF1119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10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分钟/</w:t>
            </w:r>
            <w:r w:rsidRPr="00CF1119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期，全天144期</w:t>
            </w:r>
          </w:p>
        </w:tc>
      </w:tr>
      <w:tr w:rsidR="00236D3E" w14:paraId="3C288014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0F1B7D77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CA8E87E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6EBEE55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4231471" w14:textId="6C639132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426</w:t>
            </w:r>
          </w:p>
        </w:tc>
        <w:tc>
          <w:tcPr>
            <w:tcW w:w="2127" w:type="dxa"/>
            <w:vAlign w:val="center"/>
          </w:tcPr>
          <w:p w14:paraId="50D3D332" w14:textId="42C62D51" w:rsidR="00236D3E" w:rsidRPr="00CF1119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AC2D4E"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澳洲幸运</w:t>
            </w:r>
            <w:r w:rsidRPr="00AC2D4E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10</w:t>
            </w:r>
          </w:p>
        </w:tc>
        <w:tc>
          <w:tcPr>
            <w:tcW w:w="2413" w:type="dxa"/>
            <w:vAlign w:val="center"/>
          </w:tcPr>
          <w:p w14:paraId="6959FC14" w14:textId="47C54388" w:rsidR="00236D3E" w:rsidRPr="00CF1119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commentRangeStart w:id="92"/>
            <w:r w:rsidRPr="00AC2D4E"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全天</w:t>
            </w:r>
            <w:r w:rsidRPr="00AC2D4E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276期</w:t>
            </w:r>
            <w:commentRangeEnd w:id="92"/>
            <w:r>
              <w:rPr>
                <w:rStyle w:val="afd"/>
              </w:rPr>
              <w:commentReference w:id="92"/>
            </w:r>
          </w:p>
        </w:tc>
      </w:tr>
      <w:tr w:rsidR="00236D3E" w14:paraId="5CA572E6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6F380F22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4A98230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5F44894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79100C7" w14:textId="5B07D563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431</w:t>
            </w:r>
          </w:p>
        </w:tc>
        <w:tc>
          <w:tcPr>
            <w:tcW w:w="2127" w:type="dxa"/>
            <w:vAlign w:val="center"/>
          </w:tcPr>
          <w:p w14:paraId="60D78FCF" w14:textId="68E546E1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极速赛车</w:t>
            </w:r>
          </w:p>
        </w:tc>
        <w:tc>
          <w:tcPr>
            <w:tcW w:w="2413" w:type="dxa"/>
            <w:vAlign w:val="center"/>
          </w:tcPr>
          <w:p w14:paraId="48B4D6E9" w14:textId="7E4997EC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3分钟/期，全天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480期</w:t>
            </w:r>
          </w:p>
        </w:tc>
      </w:tr>
      <w:tr w:rsidR="00236D3E" w14:paraId="240BA593" w14:textId="77777777" w:rsidTr="00AC2D4E">
        <w:trPr>
          <w:trHeight w:val="454"/>
        </w:trPr>
        <w:tc>
          <w:tcPr>
            <w:tcW w:w="1070" w:type="dxa"/>
            <w:vMerge w:val="restart"/>
            <w:vAlign w:val="center"/>
          </w:tcPr>
          <w:p w14:paraId="5235BB9E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15</w:t>
            </w:r>
          </w:p>
        </w:tc>
        <w:tc>
          <w:tcPr>
            <w:tcW w:w="1134" w:type="dxa"/>
            <w:vMerge w:val="restart"/>
            <w:vAlign w:val="center"/>
          </w:tcPr>
          <w:p w14:paraId="726B82F9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幸运2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8</w:t>
            </w:r>
          </w:p>
        </w:tc>
        <w:tc>
          <w:tcPr>
            <w:tcW w:w="1417" w:type="dxa"/>
            <w:vMerge w:val="restart"/>
            <w:vAlign w:val="center"/>
          </w:tcPr>
          <w:p w14:paraId="218C7DD9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信用玩法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br/>
              <w:t>(2)</w:t>
            </w:r>
          </w:p>
        </w:tc>
        <w:tc>
          <w:tcPr>
            <w:tcW w:w="992" w:type="dxa"/>
            <w:vAlign w:val="center"/>
          </w:tcPr>
          <w:p w14:paraId="25C4BD2F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1501</w:t>
            </w:r>
          </w:p>
        </w:tc>
        <w:tc>
          <w:tcPr>
            <w:tcW w:w="2127" w:type="dxa"/>
            <w:vAlign w:val="center"/>
          </w:tcPr>
          <w:p w14:paraId="079A7544" w14:textId="7777777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北京28</w:t>
            </w:r>
          </w:p>
        </w:tc>
        <w:tc>
          <w:tcPr>
            <w:tcW w:w="2413" w:type="dxa"/>
            <w:vAlign w:val="center"/>
          </w:tcPr>
          <w:p w14:paraId="4B91663A" w14:textId="021C4643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5分钟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</w:p>
        </w:tc>
      </w:tr>
      <w:tr w:rsidR="00236D3E" w14:paraId="432E8D57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6DDBBE75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2268857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3B493292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25D107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1502</w:t>
            </w:r>
          </w:p>
        </w:tc>
        <w:tc>
          <w:tcPr>
            <w:tcW w:w="2127" w:type="dxa"/>
            <w:vAlign w:val="center"/>
          </w:tcPr>
          <w:p w14:paraId="7FD09FAE" w14:textId="7777777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加拿大28</w:t>
            </w:r>
          </w:p>
        </w:tc>
        <w:tc>
          <w:tcPr>
            <w:tcW w:w="2413" w:type="dxa"/>
            <w:vAlign w:val="center"/>
          </w:tcPr>
          <w:p w14:paraId="018AC184" w14:textId="13C84954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3.5分钟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</w:p>
        </w:tc>
      </w:tr>
      <w:tr w:rsidR="00236D3E" w14:paraId="5CA92703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6BF118C6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B5044E4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16F9419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09188E7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1503</w:t>
            </w:r>
          </w:p>
        </w:tc>
        <w:tc>
          <w:tcPr>
            <w:tcW w:w="2127" w:type="dxa"/>
            <w:vAlign w:val="center"/>
          </w:tcPr>
          <w:p w14:paraId="4A3DEFA4" w14:textId="7777777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斯洛伐克28</w:t>
            </w:r>
          </w:p>
        </w:tc>
        <w:tc>
          <w:tcPr>
            <w:tcW w:w="2413" w:type="dxa"/>
            <w:vAlign w:val="center"/>
          </w:tcPr>
          <w:p w14:paraId="451F4BBB" w14:textId="125E8C70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5分钟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</w:p>
        </w:tc>
      </w:tr>
      <w:tr w:rsidR="00236D3E" w14:paraId="7E0B1B30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604A9560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851644F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581FBC5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6A4A2EF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561</w:t>
            </w:r>
          </w:p>
        </w:tc>
        <w:tc>
          <w:tcPr>
            <w:tcW w:w="2127" w:type="dxa"/>
            <w:vAlign w:val="center"/>
          </w:tcPr>
          <w:p w14:paraId="250B9A05" w14:textId="77777777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北京幸运2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8</w:t>
            </w:r>
          </w:p>
        </w:tc>
        <w:tc>
          <w:tcPr>
            <w:tcW w:w="2413" w:type="dxa"/>
            <w:vAlign w:val="center"/>
          </w:tcPr>
          <w:p w14:paraId="49207A92" w14:textId="053E989C" w:rsidR="00236D3E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房间模式，5分钟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</w:p>
        </w:tc>
      </w:tr>
      <w:tr w:rsidR="00236D3E" w14:paraId="764EBAC3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190D2F6B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9E0CA1B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2FB6240F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9921A67" w14:textId="455FC0C7" w:rsidR="00236D3E" w:rsidRPr="00CF1119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CF1119"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1516</w:t>
            </w:r>
          </w:p>
        </w:tc>
        <w:tc>
          <w:tcPr>
            <w:tcW w:w="2127" w:type="dxa"/>
            <w:vAlign w:val="center"/>
          </w:tcPr>
          <w:p w14:paraId="750BE224" w14:textId="7E73B2D0" w:rsidR="00236D3E" w:rsidRPr="00CF1119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CF1119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5分28</w:t>
            </w:r>
          </w:p>
        </w:tc>
        <w:tc>
          <w:tcPr>
            <w:tcW w:w="2413" w:type="dxa"/>
            <w:vAlign w:val="center"/>
          </w:tcPr>
          <w:p w14:paraId="63EF81AD" w14:textId="5AD61DE2" w:rsidR="00236D3E" w:rsidRPr="00CF1119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CF1119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5分钟/期，全天288期</w:t>
            </w:r>
          </w:p>
        </w:tc>
      </w:tr>
      <w:tr w:rsidR="00236D3E" w14:paraId="55077871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1659F2B7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3C114AD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142DB2E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CDF659A" w14:textId="1AA46743" w:rsidR="00236D3E" w:rsidRPr="00CF1119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1517</w:t>
            </w:r>
          </w:p>
        </w:tc>
        <w:tc>
          <w:tcPr>
            <w:tcW w:w="2127" w:type="dxa"/>
            <w:vAlign w:val="center"/>
          </w:tcPr>
          <w:p w14:paraId="1149A262" w14:textId="6B57E149" w:rsidR="00236D3E" w:rsidRPr="00CF1119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CF1119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3分28</w:t>
            </w:r>
          </w:p>
        </w:tc>
        <w:tc>
          <w:tcPr>
            <w:tcW w:w="2413" w:type="dxa"/>
            <w:vAlign w:val="center"/>
          </w:tcPr>
          <w:p w14:paraId="50E7507C" w14:textId="4D358834" w:rsidR="00236D3E" w:rsidRPr="00CF1119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CF1119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3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分钟/</w:t>
            </w:r>
            <w:r w:rsidRPr="00CF1119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期，全天480期</w:t>
            </w:r>
          </w:p>
        </w:tc>
      </w:tr>
      <w:tr w:rsidR="00236D3E" w14:paraId="5ABCB1F8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1D55A1D0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92D6A0C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E4A451F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24A8C5A" w14:textId="256A72E3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1518</w:t>
            </w:r>
          </w:p>
        </w:tc>
        <w:tc>
          <w:tcPr>
            <w:tcW w:w="2127" w:type="dxa"/>
            <w:vAlign w:val="center"/>
          </w:tcPr>
          <w:p w14:paraId="60F74D95" w14:textId="7A763F61" w:rsidR="00236D3E" w:rsidRPr="00CF1119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CF1119"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分分</w:t>
            </w:r>
            <w:r w:rsidRPr="00CF1119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28</w:t>
            </w:r>
          </w:p>
        </w:tc>
        <w:tc>
          <w:tcPr>
            <w:tcW w:w="2413" w:type="dxa"/>
            <w:vAlign w:val="center"/>
          </w:tcPr>
          <w:p w14:paraId="0A6834C2" w14:textId="675186E2" w:rsidR="00236D3E" w:rsidRPr="00CF1119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CF1119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分钟/</w:t>
            </w:r>
            <w:r w:rsidRPr="00CF1119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期，全天1440期</w:t>
            </w:r>
          </w:p>
        </w:tc>
      </w:tr>
      <w:tr w:rsidR="00236D3E" w14:paraId="2F42B757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70514227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863C867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270C0989" w14:textId="77777777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D698D3" w14:textId="0EB1B25B" w:rsidR="00236D3E" w:rsidRDefault="00236D3E" w:rsidP="00236D3E">
            <w:pPr>
              <w:jc w:val="center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531</w:t>
            </w:r>
          </w:p>
        </w:tc>
        <w:tc>
          <w:tcPr>
            <w:tcW w:w="2127" w:type="dxa"/>
            <w:vAlign w:val="center"/>
          </w:tcPr>
          <w:p w14:paraId="2AB19824" w14:textId="39820F5A" w:rsidR="00236D3E" w:rsidRPr="00CF1119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极速2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8</w:t>
            </w:r>
          </w:p>
        </w:tc>
        <w:tc>
          <w:tcPr>
            <w:tcW w:w="2413" w:type="dxa"/>
            <w:vAlign w:val="center"/>
          </w:tcPr>
          <w:p w14:paraId="7A266D79" w14:textId="6EB3A663" w:rsidR="00236D3E" w:rsidRPr="00CF1119" w:rsidRDefault="00236D3E" w:rsidP="00236D3E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3分钟/期，全天4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80期</w:t>
            </w:r>
          </w:p>
        </w:tc>
      </w:tr>
      <w:tr w:rsidR="008B4410" w14:paraId="3FC3A8A2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72126572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6CAC38B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BBC9285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C4DEF27" w14:textId="08BC65CC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EE6D64"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1562</w:t>
            </w:r>
          </w:p>
        </w:tc>
        <w:tc>
          <w:tcPr>
            <w:tcW w:w="2127" w:type="dxa"/>
            <w:vAlign w:val="center"/>
          </w:tcPr>
          <w:p w14:paraId="14DC884F" w14:textId="3E99E9EC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加拿大幸运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2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8</w:t>
            </w:r>
          </w:p>
        </w:tc>
        <w:tc>
          <w:tcPr>
            <w:tcW w:w="2413" w:type="dxa"/>
            <w:vAlign w:val="center"/>
          </w:tcPr>
          <w:p w14:paraId="6B65E9B5" w14:textId="31AFE005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房间模式，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3.5分钟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</w:p>
        </w:tc>
      </w:tr>
      <w:tr w:rsidR="008B4410" w14:paraId="5C6FB1D2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0B1EECB6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C6BC7BA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DD9FA99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E6F72C1" w14:textId="476D3AD5" w:rsidR="008B4410" w:rsidRP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8B4410"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1</w:t>
            </w:r>
            <w:r w:rsidRPr="008B4410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563</w:t>
            </w:r>
          </w:p>
        </w:tc>
        <w:tc>
          <w:tcPr>
            <w:tcW w:w="2127" w:type="dxa"/>
            <w:vAlign w:val="center"/>
          </w:tcPr>
          <w:p w14:paraId="149258A4" w14:textId="391B47C8" w:rsidR="008B4410" w:rsidRP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8B4410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极速幸运</w:t>
            </w:r>
            <w:r w:rsidRPr="008B4410"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2</w:t>
            </w:r>
            <w:r w:rsidRPr="008B4410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8</w:t>
            </w:r>
          </w:p>
        </w:tc>
        <w:tc>
          <w:tcPr>
            <w:tcW w:w="2413" w:type="dxa"/>
            <w:vAlign w:val="center"/>
          </w:tcPr>
          <w:p w14:paraId="4D5F4F3D" w14:textId="426233C7" w:rsidR="008B4410" w:rsidRP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8B4410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房间模式，3分钟</w:t>
            </w:r>
            <w:r w:rsidRPr="008B4410"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/期</w:t>
            </w:r>
          </w:p>
        </w:tc>
      </w:tr>
      <w:tr w:rsidR="008B4410" w14:paraId="7CF4D435" w14:textId="77777777" w:rsidTr="00AC2D4E">
        <w:trPr>
          <w:trHeight w:val="454"/>
        </w:trPr>
        <w:tc>
          <w:tcPr>
            <w:tcW w:w="1070" w:type="dxa"/>
            <w:vMerge w:val="restart"/>
            <w:vAlign w:val="center"/>
          </w:tcPr>
          <w:p w14:paraId="4405BD40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12</w:t>
            </w:r>
          </w:p>
        </w:tc>
        <w:tc>
          <w:tcPr>
            <w:tcW w:w="1134" w:type="dxa"/>
            <w:vMerge w:val="restart"/>
            <w:vAlign w:val="center"/>
          </w:tcPr>
          <w:p w14:paraId="2B3A12AC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快3</w:t>
            </w:r>
          </w:p>
        </w:tc>
        <w:tc>
          <w:tcPr>
            <w:tcW w:w="1417" w:type="dxa"/>
            <w:vMerge w:val="restart"/>
            <w:vAlign w:val="center"/>
          </w:tcPr>
          <w:p w14:paraId="6DEB22D4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官方玩法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br/>
              <w:t>信用玩法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br/>
              <w:t>(3)</w:t>
            </w:r>
          </w:p>
        </w:tc>
        <w:tc>
          <w:tcPr>
            <w:tcW w:w="992" w:type="dxa"/>
            <w:vAlign w:val="center"/>
          </w:tcPr>
          <w:p w14:paraId="70A410C1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1201</w:t>
            </w:r>
          </w:p>
        </w:tc>
        <w:tc>
          <w:tcPr>
            <w:tcW w:w="2127" w:type="dxa"/>
            <w:vAlign w:val="center"/>
          </w:tcPr>
          <w:p w14:paraId="6123B220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安徽快3</w:t>
            </w:r>
          </w:p>
        </w:tc>
        <w:tc>
          <w:tcPr>
            <w:tcW w:w="2413" w:type="dxa"/>
            <w:vAlign w:val="center"/>
          </w:tcPr>
          <w:p w14:paraId="317552C3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全天80期</w:t>
            </w:r>
          </w:p>
        </w:tc>
      </w:tr>
      <w:tr w:rsidR="008B4410" w14:paraId="059AE847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577DFF7F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7BF89EC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2A1AF3F5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70DD3F2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1202</w:t>
            </w:r>
          </w:p>
        </w:tc>
        <w:tc>
          <w:tcPr>
            <w:tcW w:w="2127" w:type="dxa"/>
            <w:vAlign w:val="center"/>
          </w:tcPr>
          <w:p w14:paraId="1888D1DE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江苏快3</w:t>
            </w:r>
          </w:p>
        </w:tc>
        <w:tc>
          <w:tcPr>
            <w:tcW w:w="2413" w:type="dxa"/>
            <w:vAlign w:val="center"/>
          </w:tcPr>
          <w:p w14:paraId="53E7FB27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全天82期</w:t>
            </w:r>
          </w:p>
        </w:tc>
      </w:tr>
      <w:tr w:rsidR="008B4410" w14:paraId="5F04C61C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22CDAEDB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7B9D0D7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3E8D944F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87F6A1F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1203</w:t>
            </w:r>
          </w:p>
        </w:tc>
        <w:tc>
          <w:tcPr>
            <w:tcW w:w="2127" w:type="dxa"/>
            <w:vAlign w:val="center"/>
          </w:tcPr>
          <w:p w14:paraId="2B1715C8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吉林快3</w:t>
            </w:r>
          </w:p>
        </w:tc>
        <w:tc>
          <w:tcPr>
            <w:tcW w:w="2413" w:type="dxa"/>
            <w:vAlign w:val="center"/>
          </w:tcPr>
          <w:p w14:paraId="2FAB706D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全天87期</w:t>
            </w:r>
          </w:p>
        </w:tc>
      </w:tr>
      <w:tr w:rsidR="008B4410" w14:paraId="3397C196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55310912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535DCC4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E633442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ED86E6B" w14:textId="77777777" w:rsidR="008B4410" w:rsidRPr="007F5AE7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strike/>
                <w:color w:val="B9B9B9" w:themeColor="background2" w:themeShade="BF"/>
                <w:sz w:val="18"/>
                <w:szCs w:val="18"/>
              </w:rPr>
            </w:pPr>
            <w:r w:rsidRPr="007F5AE7"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1204</w:t>
            </w:r>
          </w:p>
        </w:tc>
        <w:tc>
          <w:tcPr>
            <w:tcW w:w="2127" w:type="dxa"/>
            <w:vAlign w:val="center"/>
          </w:tcPr>
          <w:p w14:paraId="2010B951" w14:textId="77777777" w:rsidR="008B4410" w:rsidRPr="007F5AE7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strike/>
                <w:color w:val="B9B9B9" w:themeColor="background2" w:themeShade="BF"/>
                <w:sz w:val="18"/>
                <w:szCs w:val="18"/>
              </w:rPr>
            </w:pPr>
            <w:r w:rsidRPr="007F5AE7"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66快3</w:t>
            </w:r>
          </w:p>
        </w:tc>
        <w:tc>
          <w:tcPr>
            <w:tcW w:w="2413" w:type="dxa"/>
            <w:vAlign w:val="center"/>
          </w:tcPr>
          <w:p w14:paraId="3CA225FA" w14:textId="75D9A865" w:rsidR="008B4410" w:rsidRPr="007F5AE7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strike/>
                <w:color w:val="B9B9B9" w:themeColor="background2" w:themeShade="BF"/>
                <w:sz w:val="18"/>
                <w:szCs w:val="18"/>
              </w:rPr>
            </w:pPr>
            <w:r w:rsidRPr="007F5AE7"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1分钟</w:t>
            </w:r>
            <w:r>
              <w:rPr>
                <w:rFonts w:ascii="Microsoft YaHei UI" w:eastAsia="Microsoft YaHei UI" w:hAnsi="Microsoft YaHei UI Light" w:cs="Arial Unicode MS"/>
                <w:strike/>
                <w:color w:val="B9B9B9" w:themeColor="background2" w:themeShade="BF"/>
                <w:sz w:val="18"/>
                <w:szCs w:val="18"/>
              </w:rPr>
              <w:t>/</w:t>
            </w:r>
            <w:r w:rsidRPr="007F5AE7"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期</w:t>
            </w:r>
          </w:p>
        </w:tc>
      </w:tr>
      <w:tr w:rsidR="008B4410" w14:paraId="61235E20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5FEA6232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DC5F5AD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E6EBBB2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923914E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1205</w:t>
            </w:r>
          </w:p>
        </w:tc>
        <w:tc>
          <w:tcPr>
            <w:tcW w:w="2127" w:type="dxa"/>
            <w:vAlign w:val="center"/>
          </w:tcPr>
          <w:p w14:paraId="548A17B4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2分快3</w:t>
            </w:r>
          </w:p>
        </w:tc>
        <w:tc>
          <w:tcPr>
            <w:tcW w:w="2413" w:type="dxa"/>
            <w:vAlign w:val="center"/>
          </w:tcPr>
          <w:p w14:paraId="50BC4156" w14:textId="31AE2CF5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2分钟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</w:p>
        </w:tc>
      </w:tr>
      <w:tr w:rsidR="008B4410" w14:paraId="777185F9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24DEE252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59D1E76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7A650F6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27CBAC4" w14:textId="70637D66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1206</w:t>
            </w:r>
          </w:p>
        </w:tc>
        <w:tc>
          <w:tcPr>
            <w:tcW w:w="2127" w:type="dxa"/>
            <w:vAlign w:val="center"/>
          </w:tcPr>
          <w:p w14:paraId="1615E366" w14:textId="33CE9D81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湖北快3</w:t>
            </w:r>
          </w:p>
        </w:tc>
        <w:tc>
          <w:tcPr>
            <w:tcW w:w="2413" w:type="dxa"/>
            <w:vAlign w:val="center"/>
          </w:tcPr>
          <w:p w14:paraId="60C16CA3" w14:textId="187D23A0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10分钟/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，一天78期</w:t>
            </w:r>
          </w:p>
        </w:tc>
      </w:tr>
      <w:tr w:rsidR="008B4410" w14:paraId="2A809A48" w14:textId="77777777" w:rsidTr="00CF1119">
        <w:trPr>
          <w:trHeight w:val="454"/>
        </w:trPr>
        <w:tc>
          <w:tcPr>
            <w:tcW w:w="1070" w:type="dxa"/>
            <w:vMerge/>
            <w:vAlign w:val="center"/>
          </w:tcPr>
          <w:p w14:paraId="592D9CB6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5E1EAAD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6F4D2A8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9422868" w14:textId="13CC68BA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1207</w:t>
            </w:r>
          </w:p>
        </w:tc>
        <w:tc>
          <w:tcPr>
            <w:tcW w:w="2127" w:type="dxa"/>
            <w:vAlign w:val="center"/>
          </w:tcPr>
          <w:p w14:paraId="7A151284" w14:textId="23DA5282" w:rsidR="008B4410" w:rsidRDefault="008B4410" w:rsidP="008B4410">
            <w:pP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贵州快3</w:t>
            </w:r>
          </w:p>
        </w:tc>
        <w:tc>
          <w:tcPr>
            <w:tcW w:w="2413" w:type="dxa"/>
            <w:vAlign w:val="center"/>
          </w:tcPr>
          <w:p w14:paraId="15745229" w14:textId="099BFBC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10分钟/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，一天78期</w:t>
            </w:r>
          </w:p>
        </w:tc>
      </w:tr>
      <w:tr w:rsidR="008B4410" w14:paraId="447BDC81" w14:textId="77777777" w:rsidTr="00CF1119">
        <w:trPr>
          <w:trHeight w:val="454"/>
        </w:trPr>
        <w:tc>
          <w:tcPr>
            <w:tcW w:w="1070" w:type="dxa"/>
            <w:vMerge/>
            <w:vAlign w:val="center"/>
          </w:tcPr>
          <w:p w14:paraId="22AB7627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6E08046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DA5C98F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C323B68" w14:textId="4016BDC3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1208</w:t>
            </w:r>
          </w:p>
        </w:tc>
        <w:tc>
          <w:tcPr>
            <w:tcW w:w="2127" w:type="dxa"/>
            <w:vAlign w:val="center"/>
          </w:tcPr>
          <w:p w14:paraId="1E1DD110" w14:textId="437AABB8" w:rsidR="008B4410" w:rsidRDefault="008B4410" w:rsidP="008B4410">
            <w:pP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上海快3</w:t>
            </w:r>
          </w:p>
        </w:tc>
        <w:tc>
          <w:tcPr>
            <w:tcW w:w="2413" w:type="dxa"/>
            <w:vAlign w:val="center"/>
          </w:tcPr>
          <w:p w14:paraId="78EA02D7" w14:textId="541A8F6E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10分钟/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，一天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8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2期</w:t>
            </w:r>
          </w:p>
        </w:tc>
      </w:tr>
      <w:tr w:rsidR="008B4410" w14:paraId="338FDE44" w14:textId="77777777" w:rsidTr="00CF1119">
        <w:trPr>
          <w:trHeight w:val="454"/>
        </w:trPr>
        <w:tc>
          <w:tcPr>
            <w:tcW w:w="1070" w:type="dxa"/>
            <w:vMerge/>
            <w:vAlign w:val="center"/>
          </w:tcPr>
          <w:p w14:paraId="5EC71801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6F0C1B9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2D448424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88E19D1" w14:textId="19FD43C8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1209</w:t>
            </w:r>
          </w:p>
        </w:tc>
        <w:tc>
          <w:tcPr>
            <w:tcW w:w="2127" w:type="dxa"/>
            <w:vAlign w:val="center"/>
          </w:tcPr>
          <w:p w14:paraId="3E813E5E" w14:textId="241E1AD0" w:rsidR="008B4410" w:rsidRDefault="008B4410" w:rsidP="008B4410">
            <w:pP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广西快3</w:t>
            </w:r>
          </w:p>
        </w:tc>
        <w:tc>
          <w:tcPr>
            <w:tcW w:w="2413" w:type="dxa"/>
            <w:vAlign w:val="center"/>
          </w:tcPr>
          <w:p w14:paraId="7F427503" w14:textId="31F75828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10分钟/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，一天78期</w:t>
            </w:r>
          </w:p>
        </w:tc>
      </w:tr>
      <w:tr w:rsidR="008B4410" w14:paraId="70B68551" w14:textId="77777777" w:rsidTr="00CF1119">
        <w:trPr>
          <w:trHeight w:val="454"/>
        </w:trPr>
        <w:tc>
          <w:tcPr>
            <w:tcW w:w="1070" w:type="dxa"/>
            <w:vMerge/>
            <w:vAlign w:val="center"/>
          </w:tcPr>
          <w:p w14:paraId="314E9904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F50FEC7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14AE757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199E6A6" w14:textId="78FDD204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1210</w:t>
            </w:r>
          </w:p>
        </w:tc>
        <w:tc>
          <w:tcPr>
            <w:tcW w:w="2127" w:type="dxa"/>
            <w:vAlign w:val="center"/>
          </w:tcPr>
          <w:p w14:paraId="48323350" w14:textId="3C6EDB57" w:rsidR="008B4410" w:rsidRDefault="008B4410" w:rsidP="008B4410">
            <w:pP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甘肃快3</w:t>
            </w:r>
          </w:p>
        </w:tc>
        <w:tc>
          <w:tcPr>
            <w:tcW w:w="2413" w:type="dxa"/>
            <w:vAlign w:val="center"/>
          </w:tcPr>
          <w:p w14:paraId="48E76911" w14:textId="03E16410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10分钟/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，一天72期</w:t>
            </w:r>
          </w:p>
        </w:tc>
      </w:tr>
      <w:tr w:rsidR="008B4410" w14:paraId="4A3B6A48" w14:textId="77777777" w:rsidTr="00CF1119">
        <w:trPr>
          <w:trHeight w:val="454"/>
        </w:trPr>
        <w:tc>
          <w:tcPr>
            <w:tcW w:w="1070" w:type="dxa"/>
            <w:vMerge/>
            <w:vAlign w:val="center"/>
          </w:tcPr>
          <w:p w14:paraId="252573F5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8DE377A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0030302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E974CB4" w14:textId="78C869EA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1211</w:t>
            </w:r>
          </w:p>
        </w:tc>
        <w:tc>
          <w:tcPr>
            <w:tcW w:w="2127" w:type="dxa"/>
            <w:vAlign w:val="center"/>
          </w:tcPr>
          <w:p w14:paraId="4D665B4C" w14:textId="3B942760" w:rsidR="008B4410" w:rsidRDefault="008B4410" w:rsidP="008B4410">
            <w:pP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北京快3</w:t>
            </w:r>
          </w:p>
        </w:tc>
        <w:tc>
          <w:tcPr>
            <w:tcW w:w="2413" w:type="dxa"/>
            <w:vAlign w:val="center"/>
          </w:tcPr>
          <w:p w14:paraId="6AC95E81" w14:textId="3DB760F9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10分钟/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，一天89期</w:t>
            </w:r>
          </w:p>
        </w:tc>
      </w:tr>
      <w:tr w:rsidR="008B4410" w14:paraId="5AA8F62E" w14:textId="77777777" w:rsidTr="00CF1119">
        <w:trPr>
          <w:trHeight w:val="454"/>
        </w:trPr>
        <w:tc>
          <w:tcPr>
            <w:tcW w:w="1070" w:type="dxa"/>
            <w:vMerge/>
            <w:vAlign w:val="center"/>
          </w:tcPr>
          <w:p w14:paraId="646929E4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178F296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7FF2768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2977C1F" w14:textId="3F0FF4CB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1212</w:t>
            </w:r>
          </w:p>
        </w:tc>
        <w:tc>
          <w:tcPr>
            <w:tcW w:w="2127" w:type="dxa"/>
            <w:vAlign w:val="center"/>
          </w:tcPr>
          <w:p w14:paraId="6881AC11" w14:textId="622EDC65" w:rsidR="008B4410" w:rsidRDefault="008B4410" w:rsidP="008B4410">
            <w:pP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河北快3</w:t>
            </w:r>
          </w:p>
        </w:tc>
        <w:tc>
          <w:tcPr>
            <w:tcW w:w="2413" w:type="dxa"/>
            <w:vAlign w:val="center"/>
          </w:tcPr>
          <w:p w14:paraId="51B2FD37" w14:textId="3ACA07ED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10分钟/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，一天81期</w:t>
            </w:r>
          </w:p>
        </w:tc>
      </w:tr>
      <w:tr w:rsidR="008B4410" w14:paraId="595C218D" w14:textId="77777777" w:rsidTr="00CF1119">
        <w:trPr>
          <w:trHeight w:val="454"/>
        </w:trPr>
        <w:tc>
          <w:tcPr>
            <w:tcW w:w="1070" w:type="dxa"/>
            <w:vMerge/>
            <w:vAlign w:val="center"/>
          </w:tcPr>
          <w:p w14:paraId="1EF91C54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5C07F48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4DFD2E8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9AB01BF" w14:textId="739EE4E3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1213</w:t>
            </w:r>
          </w:p>
        </w:tc>
        <w:tc>
          <w:tcPr>
            <w:tcW w:w="2127" w:type="dxa"/>
            <w:vAlign w:val="center"/>
          </w:tcPr>
          <w:p w14:paraId="206ED2B5" w14:textId="31BFD7D8" w:rsidR="008B4410" w:rsidRDefault="008B4410" w:rsidP="008B4410">
            <w:pP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5分快3</w:t>
            </w:r>
          </w:p>
        </w:tc>
        <w:tc>
          <w:tcPr>
            <w:tcW w:w="2413" w:type="dxa"/>
            <w:vAlign w:val="center"/>
          </w:tcPr>
          <w:p w14:paraId="569626D2" w14:textId="27C84B38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5分钟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</w:p>
        </w:tc>
      </w:tr>
      <w:tr w:rsidR="008B4410" w14:paraId="5BCF0B06" w14:textId="77777777" w:rsidTr="00A51799">
        <w:trPr>
          <w:trHeight w:val="454"/>
        </w:trPr>
        <w:tc>
          <w:tcPr>
            <w:tcW w:w="1070" w:type="dxa"/>
            <w:vMerge/>
            <w:vAlign w:val="center"/>
          </w:tcPr>
          <w:p w14:paraId="4BBE364D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B360974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3158D0B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CD0BA09" w14:textId="49FA5D5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1218</w:t>
            </w:r>
          </w:p>
        </w:tc>
        <w:tc>
          <w:tcPr>
            <w:tcW w:w="2127" w:type="dxa"/>
            <w:vAlign w:val="center"/>
          </w:tcPr>
          <w:p w14:paraId="5E7DB958" w14:textId="24DB9CB6" w:rsidR="008B4410" w:rsidRDefault="008B4410" w:rsidP="008B4410">
            <w:pP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分分快3</w:t>
            </w:r>
          </w:p>
        </w:tc>
        <w:tc>
          <w:tcPr>
            <w:tcW w:w="2413" w:type="dxa"/>
            <w:vAlign w:val="center"/>
          </w:tcPr>
          <w:p w14:paraId="183C4927" w14:textId="1817BE3F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1分钟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期</w:t>
            </w:r>
          </w:p>
        </w:tc>
      </w:tr>
      <w:tr w:rsidR="008B4410" w14:paraId="48B1CF9B" w14:textId="77777777" w:rsidTr="00A51799">
        <w:trPr>
          <w:trHeight w:val="454"/>
        </w:trPr>
        <w:tc>
          <w:tcPr>
            <w:tcW w:w="1070" w:type="dxa"/>
            <w:vMerge/>
            <w:vAlign w:val="center"/>
          </w:tcPr>
          <w:p w14:paraId="6C4E9438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D990F39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13E9C052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983CFA0" w14:textId="79FFE19F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CF1119"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1220</w:t>
            </w:r>
          </w:p>
        </w:tc>
        <w:tc>
          <w:tcPr>
            <w:tcW w:w="2127" w:type="dxa"/>
            <w:vAlign w:val="center"/>
          </w:tcPr>
          <w:p w14:paraId="20C0EBB1" w14:textId="687F9409" w:rsidR="008B4410" w:rsidRDefault="008B4410" w:rsidP="008B4410">
            <w:pP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CF1119"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十分快</w:t>
            </w:r>
            <w:r w:rsidRPr="00CF1119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241EB27B" w14:textId="015F001B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CF1119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10分钟/期，全天144期</w:t>
            </w:r>
          </w:p>
        </w:tc>
      </w:tr>
      <w:tr w:rsidR="008B4410" w14:paraId="0812D4A8" w14:textId="77777777" w:rsidTr="00CF1119">
        <w:trPr>
          <w:trHeight w:val="454"/>
        </w:trPr>
        <w:tc>
          <w:tcPr>
            <w:tcW w:w="1070" w:type="dxa"/>
            <w:vMerge/>
            <w:vAlign w:val="center"/>
          </w:tcPr>
          <w:p w14:paraId="3E800134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FBAFFB5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3F09819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007CCA6" w14:textId="22E680FD" w:rsidR="008B4410" w:rsidRPr="00CF1119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231</w:t>
            </w:r>
          </w:p>
        </w:tc>
        <w:tc>
          <w:tcPr>
            <w:tcW w:w="2127" w:type="dxa"/>
            <w:vAlign w:val="center"/>
          </w:tcPr>
          <w:p w14:paraId="5642E6C7" w14:textId="29F954B3" w:rsidR="008B4410" w:rsidRPr="00CF1119" w:rsidRDefault="008B4410" w:rsidP="008B4410">
            <w:pP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极速快</w:t>
            </w: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3</w:t>
            </w:r>
          </w:p>
        </w:tc>
        <w:tc>
          <w:tcPr>
            <w:tcW w:w="2413" w:type="dxa"/>
            <w:vAlign w:val="center"/>
          </w:tcPr>
          <w:p w14:paraId="5F9C3E67" w14:textId="6B719D98" w:rsidR="008B4410" w:rsidRPr="00CF1119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3分钟/期，全天4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80期</w:t>
            </w:r>
          </w:p>
        </w:tc>
      </w:tr>
      <w:tr w:rsidR="008B4410" w14:paraId="20D92E49" w14:textId="77777777" w:rsidTr="00AC2D4E">
        <w:trPr>
          <w:trHeight w:val="454"/>
        </w:trPr>
        <w:tc>
          <w:tcPr>
            <w:tcW w:w="1070" w:type="dxa"/>
            <w:vMerge w:val="restart"/>
            <w:vAlign w:val="center"/>
          </w:tcPr>
          <w:p w14:paraId="5574DF56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20</w:t>
            </w:r>
          </w:p>
        </w:tc>
        <w:tc>
          <w:tcPr>
            <w:tcW w:w="1134" w:type="dxa"/>
            <w:vMerge w:val="restart"/>
            <w:vAlign w:val="center"/>
          </w:tcPr>
          <w:p w14:paraId="7FA8C9D1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六合彩</w:t>
            </w:r>
          </w:p>
        </w:tc>
        <w:tc>
          <w:tcPr>
            <w:tcW w:w="1417" w:type="dxa"/>
            <w:vMerge w:val="restart"/>
            <w:vAlign w:val="center"/>
          </w:tcPr>
          <w:p w14:paraId="0953667E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信用玩法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br/>
              <w:t>(2)</w:t>
            </w:r>
          </w:p>
        </w:tc>
        <w:tc>
          <w:tcPr>
            <w:tcW w:w="992" w:type="dxa"/>
            <w:vAlign w:val="center"/>
          </w:tcPr>
          <w:p w14:paraId="5F8FA426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2001</w:t>
            </w:r>
          </w:p>
        </w:tc>
        <w:tc>
          <w:tcPr>
            <w:tcW w:w="2127" w:type="dxa"/>
            <w:vAlign w:val="center"/>
          </w:tcPr>
          <w:p w14:paraId="24991E5F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香港六合彩</w:t>
            </w:r>
          </w:p>
        </w:tc>
        <w:tc>
          <w:tcPr>
            <w:tcW w:w="2413" w:type="dxa"/>
            <w:vAlign w:val="center"/>
          </w:tcPr>
          <w:p w14:paraId="212EF0D0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一周3期</w:t>
            </w:r>
          </w:p>
        </w:tc>
      </w:tr>
      <w:tr w:rsidR="008B4410" w14:paraId="6E377C5C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46D16E60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B843A21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AB6FB59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8D56CCE" w14:textId="77777777" w:rsidR="008B4410" w:rsidRPr="007F5AE7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strike/>
                <w:color w:val="B9B9B9" w:themeColor="background2" w:themeShade="BF"/>
                <w:sz w:val="18"/>
                <w:szCs w:val="18"/>
              </w:rPr>
            </w:pPr>
            <w:r w:rsidRPr="007F5AE7"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2002</w:t>
            </w:r>
          </w:p>
        </w:tc>
        <w:tc>
          <w:tcPr>
            <w:tcW w:w="2127" w:type="dxa"/>
            <w:vAlign w:val="center"/>
          </w:tcPr>
          <w:p w14:paraId="5EBC151E" w14:textId="77777777" w:rsidR="008B4410" w:rsidRPr="007F5AE7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strike/>
                <w:color w:val="B9B9B9" w:themeColor="background2" w:themeShade="BF"/>
                <w:sz w:val="18"/>
                <w:szCs w:val="18"/>
              </w:rPr>
            </w:pPr>
            <w:r w:rsidRPr="007F5AE7"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66六合彩</w:t>
            </w:r>
          </w:p>
        </w:tc>
        <w:tc>
          <w:tcPr>
            <w:tcW w:w="2413" w:type="dxa"/>
            <w:vAlign w:val="center"/>
          </w:tcPr>
          <w:p w14:paraId="70830A85" w14:textId="77777777" w:rsidR="008B4410" w:rsidRPr="007F5AE7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strike/>
                <w:color w:val="B9B9B9" w:themeColor="background2" w:themeShade="BF"/>
                <w:sz w:val="18"/>
                <w:szCs w:val="18"/>
              </w:rPr>
            </w:pPr>
            <w:r w:rsidRPr="007F5AE7">
              <w:rPr>
                <w:rFonts w:ascii="Microsoft YaHei UI" w:eastAsia="Microsoft YaHei UI" w:hAnsi="Microsoft YaHei UI Light" w:cs="Arial Unicode MS" w:hint="eastAsia"/>
                <w:strike/>
                <w:color w:val="B9B9B9" w:themeColor="background2" w:themeShade="BF"/>
                <w:sz w:val="18"/>
                <w:szCs w:val="18"/>
              </w:rPr>
              <w:t>3分钟1期</w:t>
            </w:r>
          </w:p>
        </w:tc>
      </w:tr>
      <w:tr w:rsidR="008B4410" w14:paraId="7F47C29E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61AAD2ED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16AB186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2529634F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FD38A77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2003</w:t>
            </w:r>
          </w:p>
        </w:tc>
        <w:tc>
          <w:tcPr>
            <w:tcW w:w="2127" w:type="dxa"/>
            <w:vAlign w:val="center"/>
          </w:tcPr>
          <w:p w14:paraId="3173DCFC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5分六合彩</w:t>
            </w:r>
          </w:p>
        </w:tc>
        <w:tc>
          <w:tcPr>
            <w:tcW w:w="2413" w:type="dxa"/>
            <w:vAlign w:val="center"/>
          </w:tcPr>
          <w:p w14:paraId="44F17CA6" w14:textId="3D790709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5分钟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</w:p>
        </w:tc>
      </w:tr>
      <w:tr w:rsidR="008B4410" w14:paraId="040EAC87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2111E57E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69DCE0B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2EF64979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96D79C1" w14:textId="15EED764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2018</w:t>
            </w:r>
          </w:p>
        </w:tc>
        <w:tc>
          <w:tcPr>
            <w:tcW w:w="2127" w:type="dxa"/>
            <w:vAlign w:val="center"/>
          </w:tcPr>
          <w:p w14:paraId="37E4AFF0" w14:textId="06C9CDBB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3分六合彩</w:t>
            </w:r>
          </w:p>
        </w:tc>
        <w:tc>
          <w:tcPr>
            <w:tcW w:w="2413" w:type="dxa"/>
            <w:vAlign w:val="center"/>
          </w:tcPr>
          <w:p w14:paraId="5B3E6752" w14:textId="06E62D78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3分钟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期</w:t>
            </w:r>
          </w:p>
        </w:tc>
      </w:tr>
      <w:tr w:rsidR="008B4410" w14:paraId="77A21433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7F023130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2260024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6E028BD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087B552" w14:textId="5F066DF5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2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031</w:t>
            </w:r>
          </w:p>
        </w:tc>
        <w:tc>
          <w:tcPr>
            <w:tcW w:w="2127" w:type="dxa"/>
            <w:vAlign w:val="center"/>
          </w:tcPr>
          <w:p w14:paraId="214402C0" w14:textId="2606F750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极速六合彩</w:t>
            </w:r>
          </w:p>
        </w:tc>
        <w:tc>
          <w:tcPr>
            <w:tcW w:w="2413" w:type="dxa"/>
            <w:vAlign w:val="center"/>
          </w:tcPr>
          <w:p w14:paraId="492A523F" w14:textId="73E43A66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3分钟/期，全天4</w:t>
            </w:r>
            <w:r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80期</w:t>
            </w:r>
          </w:p>
        </w:tc>
      </w:tr>
      <w:tr w:rsidR="008B4410" w14:paraId="4825DAF3" w14:textId="77777777" w:rsidTr="00AC2D4E">
        <w:trPr>
          <w:trHeight w:val="454"/>
        </w:trPr>
        <w:tc>
          <w:tcPr>
            <w:tcW w:w="1070" w:type="dxa"/>
            <w:vMerge w:val="restart"/>
            <w:vAlign w:val="center"/>
          </w:tcPr>
          <w:p w14:paraId="1FEDD626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11</w:t>
            </w:r>
          </w:p>
        </w:tc>
        <w:tc>
          <w:tcPr>
            <w:tcW w:w="1134" w:type="dxa"/>
            <w:vMerge w:val="restart"/>
            <w:vAlign w:val="center"/>
          </w:tcPr>
          <w:p w14:paraId="023D3FC2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11选5</w:t>
            </w:r>
          </w:p>
        </w:tc>
        <w:tc>
          <w:tcPr>
            <w:tcW w:w="1417" w:type="dxa"/>
            <w:vMerge w:val="restart"/>
            <w:vAlign w:val="center"/>
          </w:tcPr>
          <w:p w14:paraId="02C3A1B0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官方玩法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br/>
              <w:t>信用玩法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br/>
              <w:t>(3)</w:t>
            </w:r>
          </w:p>
        </w:tc>
        <w:tc>
          <w:tcPr>
            <w:tcW w:w="992" w:type="dxa"/>
            <w:vAlign w:val="center"/>
          </w:tcPr>
          <w:p w14:paraId="261E96DC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1101</w:t>
            </w:r>
          </w:p>
        </w:tc>
        <w:tc>
          <w:tcPr>
            <w:tcW w:w="2127" w:type="dxa"/>
            <w:vAlign w:val="center"/>
          </w:tcPr>
          <w:p w14:paraId="7E8E500D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广东11选5</w:t>
            </w:r>
          </w:p>
        </w:tc>
        <w:tc>
          <w:tcPr>
            <w:tcW w:w="2413" w:type="dxa"/>
            <w:vAlign w:val="center"/>
          </w:tcPr>
          <w:p w14:paraId="34A20EFD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全天84期</w:t>
            </w:r>
          </w:p>
        </w:tc>
      </w:tr>
      <w:tr w:rsidR="008B4410" w14:paraId="4AD8F04B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6F4D6A5A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7F5E2E1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F0D7FAA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3E7AA39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1102</w:t>
            </w:r>
          </w:p>
        </w:tc>
        <w:tc>
          <w:tcPr>
            <w:tcW w:w="2127" w:type="dxa"/>
            <w:vAlign w:val="center"/>
          </w:tcPr>
          <w:p w14:paraId="297A2426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江西11选5</w:t>
            </w:r>
          </w:p>
        </w:tc>
        <w:tc>
          <w:tcPr>
            <w:tcW w:w="2413" w:type="dxa"/>
            <w:vAlign w:val="center"/>
          </w:tcPr>
          <w:p w14:paraId="4DC99EAB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全天84期</w:t>
            </w:r>
          </w:p>
        </w:tc>
      </w:tr>
      <w:tr w:rsidR="008B4410" w14:paraId="3DD18F31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7F8755D8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5F52F31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2A2017AF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C3966D9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1103</w:t>
            </w:r>
          </w:p>
        </w:tc>
        <w:tc>
          <w:tcPr>
            <w:tcW w:w="2127" w:type="dxa"/>
            <w:vAlign w:val="center"/>
          </w:tcPr>
          <w:p w14:paraId="312B573E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上海11选5</w:t>
            </w:r>
          </w:p>
        </w:tc>
        <w:tc>
          <w:tcPr>
            <w:tcW w:w="2413" w:type="dxa"/>
            <w:vAlign w:val="center"/>
          </w:tcPr>
          <w:p w14:paraId="66BEB924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全天90期</w:t>
            </w:r>
          </w:p>
        </w:tc>
      </w:tr>
      <w:tr w:rsidR="008B4410" w14:paraId="4FF47E95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2B6F20F8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1509F96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D0720FF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589B8DE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1104</w:t>
            </w:r>
          </w:p>
        </w:tc>
        <w:tc>
          <w:tcPr>
            <w:tcW w:w="2127" w:type="dxa"/>
            <w:vAlign w:val="center"/>
          </w:tcPr>
          <w:p w14:paraId="4F85FB95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山东11选5</w:t>
            </w:r>
          </w:p>
        </w:tc>
        <w:tc>
          <w:tcPr>
            <w:tcW w:w="2413" w:type="dxa"/>
            <w:vAlign w:val="center"/>
          </w:tcPr>
          <w:p w14:paraId="62116249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全天87期</w:t>
            </w:r>
          </w:p>
        </w:tc>
      </w:tr>
      <w:tr w:rsidR="008B4410" w14:paraId="67505F9C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71A901D4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BB80AD6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E84B870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A494E7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105</w:t>
            </w:r>
          </w:p>
        </w:tc>
        <w:tc>
          <w:tcPr>
            <w:tcW w:w="2127" w:type="dxa"/>
            <w:vAlign w:val="center"/>
          </w:tcPr>
          <w:p w14:paraId="58F13131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湖北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1选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5</w:t>
            </w:r>
          </w:p>
        </w:tc>
        <w:tc>
          <w:tcPr>
            <w:tcW w:w="2413" w:type="dxa"/>
            <w:vAlign w:val="center"/>
          </w:tcPr>
          <w:p w14:paraId="37F90562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全天84期</w:t>
            </w:r>
          </w:p>
        </w:tc>
      </w:tr>
      <w:tr w:rsidR="008B4410" w14:paraId="2C2A135F" w14:textId="77777777" w:rsidTr="00AC2D4E">
        <w:trPr>
          <w:trHeight w:val="454"/>
        </w:trPr>
        <w:tc>
          <w:tcPr>
            <w:tcW w:w="1070" w:type="dxa"/>
            <w:vMerge w:val="restart"/>
            <w:vAlign w:val="center"/>
          </w:tcPr>
          <w:p w14:paraId="1170C9CD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13</w:t>
            </w:r>
          </w:p>
        </w:tc>
        <w:tc>
          <w:tcPr>
            <w:tcW w:w="1134" w:type="dxa"/>
            <w:vMerge w:val="restart"/>
            <w:vAlign w:val="center"/>
          </w:tcPr>
          <w:p w14:paraId="2EFA870E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快乐十分</w:t>
            </w:r>
          </w:p>
        </w:tc>
        <w:tc>
          <w:tcPr>
            <w:tcW w:w="1417" w:type="dxa"/>
            <w:vMerge w:val="restart"/>
            <w:vAlign w:val="center"/>
          </w:tcPr>
          <w:p w14:paraId="5C1BE5CC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信用玩法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br/>
              <w:t>(2)</w:t>
            </w:r>
          </w:p>
        </w:tc>
        <w:tc>
          <w:tcPr>
            <w:tcW w:w="992" w:type="dxa"/>
            <w:vAlign w:val="center"/>
          </w:tcPr>
          <w:p w14:paraId="354BA86A" w14:textId="77777777" w:rsidR="008B4410" w:rsidRPr="00250CB2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250CB2"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1301</w:t>
            </w:r>
          </w:p>
        </w:tc>
        <w:tc>
          <w:tcPr>
            <w:tcW w:w="2127" w:type="dxa"/>
            <w:vAlign w:val="center"/>
          </w:tcPr>
          <w:p w14:paraId="3288B42A" w14:textId="77777777" w:rsidR="008B4410" w:rsidRPr="00250CB2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r w:rsidRPr="00250CB2"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幸运农场</w:t>
            </w:r>
          </w:p>
        </w:tc>
        <w:tc>
          <w:tcPr>
            <w:tcW w:w="2413" w:type="dxa"/>
            <w:vAlign w:val="center"/>
          </w:tcPr>
          <w:p w14:paraId="417477F0" w14:textId="2A82D44A" w:rsidR="008B4410" w:rsidRPr="00250CB2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</w:pPr>
            <w:commentRangeStart w:id="93"/>
            <w:r w:rsidRPr="00250CB2"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全天</w:t>
            </w:r>
            <w:r w:rsidRPr="00250CB2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t>59</w:t>
            </w:r>
            <w:r w:rsidRPr="00250CB2">
              <w:rPr>
                <w:rFonts w:ascii="Microsoft YaHei UI" w:eastAsia="Microsoft YaHei UI" w:hAnsi="Microsoft YaHei UI Light" w:cs="Arial Unicode MS" w:hint="eastAsia"/>
                <w:color w:val="00B0F0"/>
                <w:sz w:val="18"/>
                <w:szCs w:val="18"/>
              </w:rPr>
              <w:t>期</w:t>
            </w:r>
            <w:commentRangeEnd w:id="93"/>
            <w:r w:rsidRPr="00250CB2">
              <w:rPr>
                <w:rFonts w:ascii="Microsoft YaHei UI" w:eastAsia="Microsoft YaHei UI" w:hAnsi="Microsoft YaHei UI Light" w:cs="Arial Unicode MS"/>
                <w:color w:val="00B0F0"/>
                <w:sz w:val="18"/>
                <w:szCs w:val="18"/>
              </w:rPr>
              <w:commentReference w:id="93"/>
            </w:r>
          </w:p>
        </w:tc>
      </w:tr>
      <w:tr w:rsidR="008B4410" w14:paraId="51998572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6535ED8A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0E6B2A7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D60A39D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F716393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1302</w:t>
            </w:r>
          </w:p>
        </w:tc>
        <w:tc>
          <w:tcPr>
            <w:tcW w:w="2127" w:type="dxa"/>
            <w:vAlign w:val="center"/>
          </w:tcPr>
          <w:p w14:paraId="4C05D851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广东快乐十分</w:t>
            </w:r>
          </w:p>
        </w:tc>
        <w:tc>
          <w:tcPr>
            <w:tcW w:w="2413" w:type="dxa"/>
            <w:vAlign w:val="center"/>
          </w:tcPr>
          <w:p w14:paraId="17487412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全天84期</w:t>
            </w:r>
          </w:p>
        </w:tc>
      </w:tr>
      <w:tr w:rsidR="008B4410" w14:paraId="3063876D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09A13504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87BA2B0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A1CF150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624675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1303</w:t>
            </w:r>
          </w:p>
        </w:tc>
        <w:tc>
          <w:tcPr>
            <w:tcW w:w="2127" w:type="dxa"/>
            <w:vAlign w:val="center"/>
          </w:tcPr>
          <w:p w14:paraId="3C35B96A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湖南快乐十分</w:t>
            </w:r>
          </w:p>
        </w:tc>
        <w:tc>
          <w:tcPr>
            <w:tcW w:w="2413" w:type="dxa"/>
            <w:vAlign w:val="center"/>
          </w:tcPr>
          <w:p w14:paraId="7416F936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全天84期</w:t>
            </w:r>
          </w:p>
        </w:tc>
      </w:tr>
      <w:tr w:rsidR="008B4410" w14:paraId="73100F27" w14:textId="77777777" w:rsidTr="00AC2D4E">
        <w:trPr>
          <w:trHeight w:val="454"/>
        </w:trPr>
        <w:tc>
          <w:tcPr>
            <w:tcW w:w="1070" w:type="dxa"/>
            <w:vMerge w:val="restart"/>
            <w:vAlign w:val="center"/>
          </w:tcPr>
          <w:p w14:paraId="754F2F58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21</w:t>
            </w:r>
          </w:p>
        </w:tc>
        <w:tc>
          <w:tcPr>
            <w:tcW w:w="1134" w:type="dxa"/>
            <w:vMerge w:val="restart"/>
            <w:vAlign w:val="center"/>
          </w:tcPr>
          <w:p w14:paraId="79D83F7F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快乐8</w:t>
            </w:r>
          </w:p>
        </w:tc>
        <w:tc>
          <w:tcPr>
            <w:tcW w:w="1417" w:type="dxa"/>
            <w:vMerge w:val="restart"/>
            <w:vAlign w:val="center"/>
          </w:tcPr>
          <w:p w14:paraId="7808E724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信用玩法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br/>
              <w:t>(2)</w:t>
            </w:r>
          </w:p>
        </w:tc>
        <w:tc>
          <w:tcPr>
            <w:tcW w:w="992" w:type="dxa"/>
            <w:vAlign w:val="center"/>
          </w:tcPr>
          <w:p w14:paraId="08984199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2101</w:t>
            </w:r>
          </w:p>
        </w:tc>
        <w:tc>
          <w:tcPr>
            <w:tcW w:w="2127" w:type="dxa"/>
            <w:vAlign w:val="center"/>
          </w:tcPr>
          <w:p w14:paraId="54194540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北京快乐8</w:t>
            </w:r>
          </w:p>
        </w:tc>
        <w:tc>
          <w:tcPr>
            <w:tcW w:w="2413" w:type="dxa"/>
            <w:vAlign w:val="center"/>
          </w:tcPr>
          <w:p w14:paraId="68828AB4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全天179期</w:t>
            </w:r>
          </w:p>
        </w:tc>
      </w:tr>
      <w:tr w:rsidR="008B4410" w14:paraId="3A9C37A4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4A223D5C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E98C55F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5D883E8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E49568A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2102</w:t>
            </w:r>
          </w:p>
        </w:tc>
        <w:tc>
          <w:tcPr>
            <w:tcW w:w="2127" w:type="dxa"/>
            <w:vAlign w:val="center"/>
          </w:tcPr>
          <w:p w14:paraId="1E89BE42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加拿大快乐8</w:t>
            </w:r>
          </w:p>
        </w:tc>
        <w:tc>
          <w:tcPr>
            <w:tcW w:w="2413" w:type="dxa"/>
            <w:vAlign w:val="center"/>
          </w:tcPr>
          <w:p w14:paraId="2554A074" w14:textId="7708C795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3.5分钟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</w:p>
        </w:tc>
      </w:tr>
      <w:tr w:rsidR="008B4410" w14:paraId="41806612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160F5C95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65F76F9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7642D28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9255DA7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2103</w:t>
            </w:r>
          </w:p>
        </w:tc>
        <w:tc>
          <w:tcPr>
            <w:tcW w:w="2127" w:type="dxa"/>
            <w:vAlign w:val="center"/>
          </w:tcPr>
          <w:p w14:paraId="0986AEE8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台湾缤果</w:t>
            </w:r>
          </w:p>
        </w:tc>
        <w:tc>
          <w:tcPr>
            <w:tcW w:w="2413" w:type="dxa"/>
            <w:vAlign w:val="center"/>
          </w:tcPr>
          <w:p w14:paraId="0EF0A897" w14:textId="1D3F482F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5分钟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</w:p>
        </w:tc>
      </w:tr>
      <w:tr w:rsidR="008B4410" w14:paraId="420CA2C0" w14:textId="77777777" w:rsidTr="00AC2D4E">
        <w:trPr>
          <w:trHeight w:val="454"/>
        </w:trPr>
        <w:tc>
          <w:tcPr>
            <w:tcW w:w="1070" w:type="dxa"/>
            <w:vMerge/>
            <w:vAlign w:val="center"/>
          </w:tcPr>
          <w:p w14:paraId="75D8A9BC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3F49267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28A12BB2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A1620EF" w14:textId="77777777" w:rsidR="008B4410" w:rsidRDefault="008B4410" w:rsidP="008B4410">
            <w:pPr>
              <w:jc w:val="center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2104</w:t>
            </w:r>
          </w:p>
        </w:tc>
        <w:tc>
          <w:tcPr>
            <w:tcW w:w="2127" w:type="dxa"/>
            <w:vAlign w:val="center"/>
          </w:tcPr>
          <w:p w14:paraId="4DFA3F6C" w14:textId="7777777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斯洛伐克快乐8</w:t>
            </w:r>
          </w:p>
        </w:tc>
        <w:tc>
          <w:tcPr>
            <w:tcW w:w="2413" w:type="dxa"/>
            <w:vAlign w:val="center"/>
          </w:tcPr>
          <w:p w14:paraId="146000D5" w14:textId="4ADFECC7" w:rsidR="008B4410" w:rsidRDefault="008B4410" w:rsidP="008B4410">
            <w:pPr>
              <w:jc w:val="both"/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</w:pP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5分钟</w:t>
            </w:r>
            <w:r>
              <w:rPr>
                <w:rFonts w:ascii="Microsoft YaHei UI" w:eastAsia="Microsoft YaHei UI" w:hAnsi="Microsoft YaHei UI Light" w:cs="Arial Unicode MS"/>
                <w:color w:val="595959" w:themeColor="text1" w:themeTint="A6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 Light" w:cs="Arial Unicode MS" w:hint="eastAsia"/>
                <w:color w:val="595959" w:themeColor="text1" w:themeTint="A6"/>
                <w:sz w:val="18"/>
                <w:szCs w:val="18"/>
              </w:rPr>
              <w:t>期</w:t>
            </w:r>
          </w:p>
        </w:tc>
      </w:tr>
      <w:tr w:rsidR="008B4410" w14:paraId="704EC1E3" w14:textId="77777777" w:rsidTr="00AC2D4E">
        <w:trPr>
          <w:trHeight w:val="454"/>
        </w:trPr>
        <w:tc>
          <w:tcPr>
            <w:tcW w:w="1070" w:type="dxa"/>
            <w:vAlign w:val="center"/>
          </w:tcPr>
          <w:p w14:paraId="79CC8281" w14:textId="77777777" w:rsidR="008B4410" w:rsidRDefault="008B4410" w:rsidP="008B441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  <w:vAlign w:val="center"/>
          </w:tcPr>
          <w:p w14:paraId="35B77823" w14:textId="77777777" w:rsidR="008B4410" w:rsidRDefault="008B4410" w:rsidP="008B441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福彩3D</w:t>
            </w:r>
          </w:p>
        </w:tc>
        <w:tc>
          <w:tcPr>
            <w:tcW w:w="1417" w:type="dxa"/>
            <w:vAlign w:val="center"/>
          </w:tcPr>
          <w:p w14:paraId="5A88B87F" w14:textId="77777777" w:rsidR="008B4410" w:rsidRDefault="008B4410" w:rsidP="008B441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官方玩法(1)</w:t>
            </w:r>
          </w:p>
        </w:tc>
        <w:tc>
          <w:tcPr>
            <w:tcW w:w="992" w:type="dxa"/>
            <w:vAlign w:val="center"/>
          </w:tcPr>
          <w:p w14:paraId="4A1ABB8D" w14:textId="77777777" w:rsidR="008B4410" w:rsidRDefault="008B4410" w:rsidP="008B441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1801</w:t>
            </w:r>
          </w:p>
        </w:tc>
        <w:tc>
          <w:tcPr>
            <w:tcW w:w="2127" w:type="dxa"/>
            <w:vAlign w:val="center"/>
          </w:tcPr>
          <w:p w14:paraId="7E99DAC6" w14:textId="77777777" w:rsidR="008B4410" w:rsidRDefault="008B4410" w:rsidP="008B441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福彩3D</w:t>
            </w:r>
          </w:p>
        </w:tc>
        <w:tc>
          <w:tcPr>
            <w:tcW w:w="2413" w:type="dxa"/>
            <w:vAlign w:val="center"/>
          </w:tcPr>
          <w:p w14:paraId="6F6AD3DD" w14:textId="77777777" w:rsidR="008B4410" w:rsidRDefault="008B4410" w:rsidP="008B441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全天1期</w:t>
            </w:r>
          </w:p>
        </w:tc>
      </w:tr>
      <w:tr w:rsidR="008B4410" w14:paraId="53628A69" w14:textId="77777777" w:rsidTr="00AC2D4E">
        <w:trPr>
          <w:trHeight w:val="454"/>
        </w:trPr>
        <w:tc>
          <w:tcPr>
            <w:tcW w:w="1070" w:type="dxa"/>
            <w:vAlign w:val="center"/>
          </w:tcPr>
          <w:p w14:paraId="1871245E" w14:textId="77777777" w:rsidR="008B4410" w:rsidRDefault="008B4410" w:rsidP="008B441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  <w:vAlign w:val="center"/>
          </w:tcPr>
          <w:p w14:paraId="478CEA36" w14:textId="77777777" w:rsidR="008B4410" w:rsidRDefault="008B4410" w:rsidP="008B441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排列3</w:t>
            </w:r>
          </w:p>
        </w:tc>
        <w:tc>
          <w:tcPr>
            <w:tcW w:w="1417" w:type="dxa"/>
            <w:vAlign w:val="center"/>
          </w:tcPr>
          <w:p w14:paraId="0401FF13" w14:textId="77777777" w:rsidR="008B4410" w:rsidRDefault="008B4410" w:rsidP="008B441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官方玩法(1)</w:t>
            </w:r>
          </w:p>
        </w:tc>
        <w:tc>
          <w:tcPr>
            <w:tcW w:w="992" w:type="dxa"/>
            <w:vAlign w:val="center"/>
          </w:tcPr>
          <w:p w14:paraId="5BA32D21" w14:textId="77777777" w:rsidR="008B4410" w:rsidRDefault="008B4410" w:rsidP="008B441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1901</w:t>
            </w:r>
          </w:p>
        </w:tc>
        <w:tc>
          <w:tcPr>
            <w:tcW w:w="2127" w:type="dxa"/>
            <w:vAlign w:val="center"/>
          </w:tcPr>
          <w:p w14:paraId="1E0731CB" w14:textId="77777777" w:rsidR="008B4410" w:rsidRDefault="008B4410" w:rsidP="008B441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排列3</w:t>
            </w:r>
          </w:p>
        </w:tc>
        <w:tc>
          <w:tcPr>
            <w:tcW w:w="2413" w:type="dxa"/>
            <w:vAlign w:val="center"/>
          </w:tcPr>
          <w:p w14:paraId="150DF451" w14:textId="77777777" w:rsidR="008B4410" w:rsidRDefault="008B4410" w:rsidP="008B441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全天1期</w:t>
            </w:r>
          </w:p>
        </w:tc>
      </w:tr>
      <w:tr w:rsidR="008B4410" w14:paraId="391E5E70" w14:textId="77777777" w:rsidTr="00AC2D4E">
        <w:trPr>
          <w:trHeight w:val="454"/>
        </w:trPr>
        <w:tc>
          <w:tcPr>
            <w:tcW w:w="1070" w:type="dxa"/>
            <w:vAlign w:val="center"/>
          </w:tcPr>
          <w:p w14:paraId="0664C6D3" w14:textId="77777777" w:rsidR="008B4410" w:rsidRDefault="008B4410" w:rsidP="008B441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vAlign w:val="center"/>
          </w:tcPr>
          <w:p w14:paraId="632C369C" w14:textId="77777777" w:rsidR="008B4410" w:rsidRDefault="008B4410" w:rsidP="008B441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上海时时乐</w:t>
            </w:r>
          </w:p>
        </w:tc>
        <w:tc>
          <w:tcPr>
            <w:tcW w:w="1417" w:type="dxa"/>
            <w:vAlign w:val="center"/>
          </w:tcPr>
          <w:p w14:paraId="3237F416" w14:textId="77777777" w:rsidR="008B4410" w:rsidRDefault="008B4410" w:rsidP="008B441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官方玩法(1)</w:t>
            </w:r>
          </w:p>
        </w:tc>
        <w:tc>
          <w:tcPr>
            <w:tcW w:w="992" w:type="dxa"/>
            <w:vAlign w:val="center"/>
          </w:tcPr>
          <w:p w14:paraId="279BBBAC" w14:textId="77777777" w:rsidR="008B4410" w:rsidRDefault="008B4410" w:rsidP="008B4410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1601</w:t>
            </w:r>
          </w:p>
        </w:tc>
        <w:tc>
          <w:tcPr>
            <w:tcW w:w="2127" w:type="dxa"/>
            <w:vAlign w:val="center"/>
          </w:tcPr>
          <w:p w14:paraId="1C7B7A7F" w14:textId="77777777" w:rsidR="008B4410" w:rsidRDefault="008B4410" w:rsidP="008B441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上海时时乐</w:t>
            </w:r>
          </w:p>
        </w:tc>
        <w:tc>
          <w:tcPr>
            <w:tcW w:w="2413" w:type="dxa"/>
            <w:vAlign w:val="center"/>
          </w:tcPr>
          <w:p w14:paraId="481718C7" w14:textId="77777777" w:rsidR="008B4410" w:rsidRDefault="008B4410" w:rsidP="008B4410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全天23期</w:t>
            </w:r>
          </w:p>
        </w:tc>
      </w:tr>
    </w:tbl>
    <w:p w14:paraId="5D19C7DA" w14:textId="77777777" w:rsidR="00977197" w:rsidRDefault="00977197" w:rsidP="00490E95">
      <w:pPr>
        <w:pStyle w:val="af6"/>
        <w:ind w:leftChars="166" w:left="398"/>
      </w:pPr>
    </w:p>
    <w:p w14:paraId="3C762037" w14:textId="77777777" w:rsidR="00EE6D64" w:rsidRDefault="00EE6D64" w:rsidP="00490E95">
      <w:pPr>
        <w:pStyle w:val="af6"/>
        <w:ind w:leftChars="166" w:left="398"/>
      </w:pPr>
    </w:p>
    <w:p w14:paraId="1ABEB1C1" w14:textId="3E509FFB" w:rsidR="00EE6D64" w:rsidRDefault="00EE6D64" w:rsidP="00EE6D64">
      <w:pPr>
        <w:pStyle w:val="af7"/>
        <w:ind w:left="504" w:right="240"/>
      </w:pPr>
      <w:bookmarkStart w:id="94" w:name="BG彩票注单状态"/>
      <w:bookmarkEnd w:id="94"/>
      <w:r>
        <w:t xml:space="preserve">BG </w:t>
      </w:r>
      <w:r>
        <w:t>彩票注单状态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786"/>
        <w:gridCol w:w="2552"/>
        <w:gridCol w:w="4677"/>
        <w:gridCol w:w="993"/>
      </w:tblGrid>
      <w:tr w:rsidR="00EE6D64" w14:paraId="02ADB2E0" w14:textId="77777777" w:rsidTr="00453DF5">
        <w:trPr>
          <w:trHeight w:val="454"/>
        </w:trPr>
        <w:tc>
          <w:tcPr>
            <w:tcW w:w="786" w:type="dxa"/>
            <w:shd w:val="clear" w:color="auto" w:fill="DEE7EC"/>
            <w:vAlign w:val="center"/>
          </w:tcPr>
          <w:p w14:paraId="298E290B" w14:textId="77777777" w:rsidR="00EE6D64" w:rsidRPr="008C3DC7" w:rsidRDefault="00EE6D64" w:rsidP="00453DF5">
            <w:pPr>
              <w:pStyle w:val="af6"/>
              <w:spacing w:after="0"/>
              <w:ind w:leftChars="0" w:left="0"/>
              <w:jc w:val="center"/>
            </w:pPr>
            <w:r>
              <w:t>CODE</w:t>
            </w:r>
          </w:p>
        </w:tc>
        <w:tc>
          <w:tcPr>
            <w:tcW w:w="2552" w:type="dxa"/>
            <w:shd w:val="clear" w:color="auto" w:fill="DEE7EC"/>
            <w:vAlign w:val="center"/>
          </w:tcPr>
          <w:p w14:paraId="4DC96523" w14:textId="77777777" w:rsidR="00EE6D64" w:rsidRPr="008C3DC7" w:rsidRDefault="00EE6D64" w:rsidP="00453DF5">
            <w:pPr>
              <w:pStyle w:val="af6"/>
              <w:spacing w:after="0"/>
              <w:ind w:leftChars="0" w:left="0"/>
              <w:jc w:val="both"/>
            </w:pPr>
            <w:r>
              <w:t>状态名称</w:t>
            </w:r>
          </w:p>
        </w:tc>
        <w:tc>
          <w:tcPr>
            <w:tcW w:w="4677" w:type="dxa"/>
            <w:shd w:val="clear" w:color="auto" w:fill="DEE7EC"/>
            <w:vAlign w:val="center"/>
          </w:tcPr>
          <w:p w14:paraId="4239C266" w14:textId="77777777" w:rsidR="00EE6D64" w:rsidRPr="008C3DC7" w:rsidRDefault="00EE6D64" w:rsidP="00453DF5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DEE7EC"/>
            <w:vAlign w:val="center"/>
          </w:tcPr>
          <w:p w14:paraId="3CE39A92" w14:textId="77777777" w:rsidR="00EE6D64" w:rsidRDefault="00EE6D64" w:rsidP="00453DF5">
            <w:pPr>
              <w:pStyle w:val="af6"/>
              <w:spacing w:after="0"/>
              <w:ind w:leftChars="0" w:left="0"/>
              <w:jc w:val="center"/>
            </w:pPr>
            <w:r w:rsidRPr="008C3DC7">
              <w:t>备注</w:t>
            </w:r>
          </w:p>
        </w:tc>
      </w:tr>
      <w:tr w:rsidR="00EE6D64" w14:paraId="63710220" w14:textId="77777777" w:rsidTr="00453DF5">
        <w:trPr>
          <w:trHeight w:val="454"/>
        </w:trPr>
        <w:tc>
          <w:tcPr>
            <w:tcW w:w="786" w:type="dxa"/>
            <w:vAlign w:val="center"/>
          </w:tcPr>
          <w:p w14:paraId="5CB3FB10" w14:textId="62E57F6E" w:rsidR="00EE6D64" w:rsidRPr="008C3DC7" w:rsidRDefault="00DD1832" w:rsidP="00453DF5">
            <w:pPr>
              <w:pStyle w:val="af6"/>
              <w:spacing w:after="0"/>
              <w:ind w:leftChars="0" w:left="0"/>
              <w:jc w:val="center"/>
            </w:pPr>
            <w:r>
              <w:t>0</w:t>
            </w:r>
          </w:p>
        </w:tc>
        <w:tc>
          <w:tcPr>
            <w:tcW w:w="2552" w:type="dxa"/>
            <w:vAlign w:val="center"/>
          </w:tcPr>
          <w:p w14:paraId="7FB37DC9" w14:textId="77777777" w:rsidR="00EE6D64" w:rsidRPr="008C3DC7" w:rsidRDefault="00EE6D64" w:rsidP="00453DF5">
            <w:pPr>
              <w:pStyle w:val="af6"/>
              <w:spacing w:after="0"/>
              <w:ind w:leftChars="0" w:left="0"/>
              <w:jc w:val="both"/>
            </w:pPr>
            <w:r w:rsidRPr="00200B15">
              <w:rPr>
                <w:rFonts w:hint="eastAsia"/>
              </w:rPr>
              <w:t>未结算</w:t>
            </w:r>
          </w:p>
        </w:tc>
        <w:tc>
          <w:tcPr>
            <w:tcW w:w="4677" w:type="dxa"/>
            <w:vAlign w:val="center"/>
          </w:tcPr>
          <w:p w14:paraId="23ED8B39" w14:textId="77777777" w:rsidR="00EE6D64" w:rsidRDefault="00EE6D64" w:rsidP="00453DF5">
            <w:pPr>
              <w:pStyle w:val="af6"/>
              <w:spacing w:after="0"/>
              <w:ind w:leftChars="0" w:left="0"/>
            </w:pPr>
            <w:r>
              <w:t>新注单</w:t>
            </w:r>
          </w:p>
        </w:tc>
        <w:tc>
          <w:tcPr>
            <w:tcW w:w="993" w:type="dxa"/>
            <w:vAlign w:val="center"/>
          </w:tcPr>
          <w:p w14:paraId="6B02BF47" w14:textId="77777777" w:rsidR="00EE6D64" w:rsidRDefault="00EE6D64" w:rsidP="00453DF5">
            <w:pPr>
              <w:pStyle w:val="af6"/>
              <w:spacing w:after="0"/>
              <w:ind w:leftChars="0" w:left="0"/>
              <w:jc w:val="both"/>
            </w:pPr>
          </w:p>
        </w:tc>
      </w:tr>
      <w:tr w:rsidR="00DD1832" w14:paraId="7B889571" w14:textId="77777777" w:rsidTr="00453DF5">
        <w:trPr>
          <w:trHeight w:val="454"/>
        </w:trPr>
        <w:tc>
          <w:tcPr>
            <w:tcW w:w="786" w:type="dxa"/>
            <w:vAlign w:val="center"/>
          </w:tcPr>
          <w:p w14:paraId="5F011111" w14:textId="195697E6" w:rsidR="00DD1832" w:rsidRPr="008C3DC7" w:rsidRDefault="00DD1832" w:rsidP="00DD183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  <w:vMerge w:val="restart"/>
            <w:vAlign w:val="center"/>
          </w:tcPr>
          <w:p w14:paraId="46F89CE8" w14:textId="6E07D0BC" w:rsidR="00DD1832" w:rsidRPr="00200B15" w:rsidRDefault="00DD1832" w:rsidP="00DD1832">
            <w:pPr>
              <w:pStyle w:val="af6"/>
              <w:spacing w:after="0"/>
              <w:ind w:leftChars="0" w:left="0"/>
              <w:jc w:val="both"/>
            </w:pPr>
            <w:r>
              <w:t>撤单</w:t>
            </w:r>
          </w:p>
        </w:tc>
        <w:tc>
          <w:tcPr>
            <w:tcW w:w="4677" w:type="dxa"/>
            <w:vAlign w:val="center"/>
          </w:tcPr>
          <w:p w14:paraId="4AA8410E" w14:textId="53901950" w:rsidR="00DD1832" w:rsidRDefault="00DD1832" w:rsidP="00DD1832">
            <w:pPr>
              <w:pStyle w:val="af6"/>
              <w:spacing w:after="0"/>
              <w:ind w:leftChars="0" w:left="0"/>
            </w:pPr>
            <w:r w:rsidRPr="00DD1832">
              <w:t>用户撤单</w:t>
            </w:r>
          </w:p>
        </w:tc>
        <w:tc>
          <w:tcPr>
            <w:tcW w:w="993" w:type="dxa"/>
            <w:vAlign w:val="center"/>
          </w:tcPr>
          <w:p w14:paraId="33D48895" w14:textId="77777777" w:rsidR="00DD1832" w:rsidRDefault="00DD1832" w:rsidP="00DD1832">
            <w:pPr>
              <w:pStyle w:val="af6"/>
              <w:spacing w:after="0"/>
              <w:ind w:leftChars="0" w:left="0"/>
              <w:jc w:val="both"/>
            </w:pPr>
          </w:p>
        </w:tc>
      </w:tr>
      <w:tr w:rsidR="00DD1832" w14:paraId="1B78A103" w14:textId="77777777" w:rsidTr="00453DF5">
        <w:trPr>
          <w:trHeight w:val="454"/>
        </w:trPr>
        <w:tc>
          <w:tcPr>
            <w:tcW w:w="786" w:type="dxa"/>
            <w:vAlign w:val="center"/>
          </w:tcPr>
          <w:p w14:paraId="016B5EDE" w14:textId="77777777" w:rsidR="00DD1832" w:rsidRPr="008C3DC7" w:rsidRDefault="00DD1832" w:rsidP="00DD1832">
            <w:pPr>
              <w:pStyle w:val="af6"/>
              <w:spacing w:after="0"/>
              <w:ind w:leftChars="0" w:left="0"/>
              <w:jc w:val="center"/>
            </w:pPr>
            <w:r w:rsidRPr="008C3DC7">
              <w:t>2</w:t>
            </w:r>
          </w:p>
        </w:tc>
        <w:tc>
          <w:tcPr>
            <w:tcW w:w="2552" w:type="dxa"/>
            <w:vMerge/>
            <w:vAlign w:val="center"/>
          </w:tcPr>
          <w:p w14:paraId="0F232AF1" w14:textId="0FC37D14" w:rsidR="00DD1832" w:rsidRPr="008C3DC7" w:rsidRDefault="00DD1832" w:rsidP="00DD1832">
            <w:pPr>
              <w:pStyle w:val="af6"/>
              <w:spacing w:after="0"/>
              <w:ind w:left="960"/>
              <w:jc w:val="both"/>
            </w:pPr>
          </w:p>
        </w:tc>
        <w:tc>
          <w:tcPr>
            <w:tcW w:w="4677" w:type="dxa"/>
            <w:vAlign w:val="center"/>
          </w:tcPr>
          <w:p w14:paraId="53330D2F" w14:textId="4AAE3647" w:rsidR="00DD1832" w:rsidRDefault="00DD1832" w:rsidP="00DD1832">
            <w:pPr>
              <w:pStyle w:val="af6"/>
              <w:spacing w:after="0"/>
              <w:ind w:leftChars="0" w:left="0"/>
            </w:pPr>
            <w:r w:rsidRPr="00DD1832">
              <w:t>追号撤单</w:t>
            </w:r>
          </w:p>
        </w:tc>
        <w:tc>
          <w:tcPr>
            <w:tcW w:w="993" w:type="dxa"/>
            <w:vAlign w:val="center"/>
          </w:tcPr>
          <w:p w14:paraId="688D9ACD" w14:textId="77777777" w:rsidR="00DD1832" w:rsidRDefault="00DD1832" w:rsidP="00DD1832">
            <w:pPr>
              <w:pStyle w:val="af6"/>
              <w:spacing w:after="0"/>
              <w:ind w:leftChars="0" w:left="0"/>
              <w:jc w:val="both"/>
            </w:pPr>
          </w:p>
        </w:tc>
      </w:tr>
      <w:tr w:rsidR="00DD1832" w14:paraId="5C774C3C" w14:textId="77777777" w:rsidTr="00453DF5">
        <w:trPr>
          <w:trHeight w:val="454"/>
        </w:trPr>
        <w:tc>
          <w:tcPr>
            <w:tcW w:w="786" w:type="dxa"/>
            <w:vAlign w:val="center"/>
          </w:tcPr>
          <w:p w14:paraId="7DC5B133" w14:textId="77777777" w:rsidR="00DD1832" w:rsidRPr="008C3DC7" w:rsidRDefault="00DD1832" w:rsidP="00DD1832">
            <w:pPr>
              <w:pStyle w:val="af6"/>
              <w:spacing w:after="0"/>
              <w:ind w:leftChars="0" w:left="0"/>
              <w:jc w:val="center"/>
            </w:pPr>
            <w:r w:rsidRPr="008C3DC7">
              <w:t>3</w:t>
            </w:r>
          </w:p>
        </w:tc>
        <w:tc>
          <w:tcPr>
            <w:tcW w:w="2552" w:type="dxa"/>
            <w:vMerge/>
            <w:vAlign w:val="center"/>
          </w:tcPr>
          <w:p w14:paraId="242BEBD0" w14:textId="40B968BE" w:rsidR="00DD1832" w:rsidRPr="008C3DC7" w:rsidRDefault="00DD1832" w:rsidP="00DD1832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4677" w:type="dxa"/>
            <w:vAlign w:val="center"/>
          </w:tcPr>
          <w:p w14:paraId="44024ED2" w14:textId="78B1353B" w:rsidR="00DD1832" w:rsidRDefault="00DD1832" w:rsidP="00DD1832">
            <w:pPr>
              <w:pStyle w:val="af6"/>
              <w:spacing w:after="0"/>
              <w:ind w:leftChars="0" w:left="0"/>
            </w:pPr>
            <w:r w:rsidRPr="00DD1832">
              <w:t>系统撤单</w:t>
            </w:r>
          </w:p>
        </w:tc>
        <w:tc>
          <w:tcPr>
            <w:tcW w:w="993" w:type="dxa"/>
            <w:vAlign w:val="center"/>
          </w:tcPr>
          <w:p w14:paraId="2796BA56" w14:textId="77777777" w:rsidR="00DD1832" w:rsidRDefault="00DD1832" w:rsidP="00DD1832">
            <w:pPr>
              <w:pStyle w:val="af6"/>
              <w:spacing w:after="0"/>
              <w:ind w:leftChars="0" w:left="0"/>
              <w:jc w:val="both"/>
            </w:pPr>
          </w:p>
        </w:tc>
      </w:tr>
      <w:tr w:rsidR="00DD1832" w14:paraId="6BFBA900" w14:textId="77777777" w:rsidTr="00453DF5">
        <w:trPr>
          <w:trHeight w:val="454"/>
        </w:trPr>
        <w:tc>
          <w:tcPr>
            <w:tcW w:w="786" w:type="dxa"/>
            <w:vAlign w:val="center"/>
          </w:tcPr>
          <w:p w14:paraId="67B46F37" w14:textId="77777777" w:rsidR="00DD1832" w:rsidRPr="008C3DC7" w:rsidRDefault="00DD1832" w:rsidP="00453DF5">
            <w:pPr>
              <w:pStyle w:val="af6"/>
              <w:spacing w:after="0"/>
              <w:ind w:leftChars="0" w:left="0"/>
              <w:jc w:val="center"/>
            </w:pPr>
            <w:r w:rsidRPr="008C3DC7">
              <w:t>4</w:t>
            </w:r>
          </w:p>
        </w:tc>
        <w:tc>
          <w:tcPr>
            <w:tcW w:w="2552" w:type="dxa"/>
            <w:vMerge w:val="restart"/>
            <w:vAlign w:val="center"/>
          </w:tcPr>
          <w:p w14:paraId="101B6D85" w14:textId="2EB154A6" w:rsidR="00DD1832" w:rsidRPr="008C3DC7" w:rsidRDefault="00DD1832" w:rsidP="00DD1832">
            <w:pPr>
              <w:pStyle w:val="af6"/>
              <w:spacing w:after="0"/>
              <w:ind w:leftChars="0" w:left="0"/>
              <w:jc w:val="both"/>
            </w:pPr>
            <w:r w:rsidRPr="00DD1832">
              <w:t>已结算</w:t>
            </w:r>
          </w:p>
        </w:tc>
        <w:tc>
          <w:tcPr>
            <w:tcW w:w="4677" w:type="dxa"/>
            <w:vAlign w:val="center"/>
          </w:tcPr>
          <w:p w14:paraId="0745474F" w14:textId="3A14E8A3" w:rsidR="00DD1832" w:rsidRDefault="00DD1832" w:rsidP="00453DF5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结算结果为输</w:t>
            </w:r>
          </w:p>
        </w:tc>
        <w:tc>
          <w:tcPr>
            <w:tcW w:w="993" w:type="dxa"/>
            <w:vAlign w:val="center"/>
          </w:tcPr>
          <w:p w14:paraId="07CD59D3" w14:textId="77777777" w:rsidR="00DD1832" w:rsidRDefault="00DD1832" w:rsidP="00453DF5">
            <w:pPr>
              <w:pStyle w:val="af6"/>
              <w:spacing w:after="0"/>
              <w:ind w:leftChars="0" w:left="0"/>
              <w:jc w:val="both"/>
            </w:pPr>
          </w:p>
        </w:tc>
      </w:tr>
      <w:tr w:rsidR="00DD1832" w14:paraId="32C8C36C" w14:textId="77777777" w:rsidTr="00453DF5">
        <w:trPr>
          <w:trHeight w:val="454"/>
        </w:trPr>
        <w:tc>
          <w:tcPr>
            <w:tcW w:w="786" w:type="dxa"/>
            <w:vAlign w:val="center"/>
          </w:tcPr>
          <w:p w14:paraId="308F4B6E" w14:textId="77777777" w:rsidR="00DD1832" w:rsidRPr="008C3DC7" w:rsidRDefault="00DD1832" w:rsidP="00453DF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  <w:vMerge/>
            <w:vAlign w:val="center"/>
          </w:tcPr>
          <w:p w14:paraId="044D7A21" w14:textId="787C842E" w:rsidR="00DD1832" w:rsidRPr="00200B15" w:rsidRDefault="00DD1832" w:rsidP="00453DF5">
            <w:pPr>
              <w:pStyle w:val="af6"/>
              <w:spacing w:after="0"/>
              <w:ind w:left="960"/>
              <w:jc w:val="both"/>
            </w:pPr>
          </w:p>
        </w:tc>
        <w:tc>
          <w:tcPr>
            <w:tcW w:w="4677" w:type="dxa"/>
            <w:vAlign w:val="center"/>
          </w:tcPr>
          <w:p w14:paraId="2B52FC30" w14:textId="2CE1B456" w:rsidR="00DD1832" w:rsidRDefault="00DD1832" w:rsidP="00453DF5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结算结果为</w:t>
            </w:r>
            <w:r w:rsidRPr="00DD1832">
              <w:t>平局</w:t>
            </w:r>
          </w:p>
        </w:tc>
        <w:tc>
          <w:tcPr>
            <w:tcW w:w="993" w:type="dxa"/>
            <w:vAlign w:val="center"/>
          </w:tcPr>
          <w:p w14:paraId="29A179C2" w14:textId="77777777" w:rsidR="00DD1832" w:rsidRDefault="00DD1832" w:rsidP="00453DF5">
            <w:pPr>
              <w:pStyle w:val="af6"/>
              <w:spacing w:after="0"/>
              <w:ind w:leftChars="0" w:left="0"/>
              <w:jc w:val="both"/>
            </w:pPr>
          </w:p>
        </w:tc>
      </w:tr>
      <w:tr w:rsidR="00DD1832" w14:paraId="4577C153" w14:textId="77777777" w:rsidTr="00453DF5">
        <w:trPr>
          <w:trHeight w:val="454"/>
        </w:trPr>
        <w:tc>
          <w:tcPr>
            <w:tcW w:w="786" w:type="dxa"/>
            <w:vAlign w:val="center"/>
          </w:tcPr>
          <w:p w14:paraId="5AFDC5B3" w14:textId="77777777" w:rsidR="00DD1832" w:rsidRPr="008C3DC7" w:rsidRDefault="00DD1832" w:rsidP="00453DF5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52" w:type="dxa"/>
            <w:vMerge/>
            <w:vAlign w:val="center"/>
          </w:tcPr>
          <w:p w14:paraId="54963819" w14:textId="13BA5752" w:rsidR="00DD1832" w:rsidRPr="00200B15" w:rsidRDefault="00DD1832" w:rsidP="00453DF5">
            <w:pPr>
              <w:pStyle w:val="af6"/>
              <w:spacing w:after="0"/>
              <w:ind w:leftChars="0" w:left="0"/>
              <w:jc w:val="both"/>
            </w:pPr>
          </w:p>
        </w:tc>
        <w:tc>
          <w:tcPr>
            <w:tcW w:w="4677" w:type="dxa"/>
            <w:vAlign w:val="center"/>
          </w:tcPr>
          <w:p w14:paraId="21F2E948" w14:textId="738D7382" w:rsidR="00DD1832" w:rsidRDefault="00DD1832" w:rsidP="00453DF5">
            <w:pPr>
              <w:pStyle w:val="af6"/>
              <w:spacing w:after="0"/>
              <w:ind w:leftChars="0" w:left="0"/>
            </w:pPr>
            <w:r>
              <w:t>结算结果为赢</w:t>
            </w:r>
          </w:p>
        </w:tc>
        <w:tc>
          <w:tcPr>
            <w:tcW w:w="993" w:type="dxa"/>
            <w:vAlign w:val="center"/>
          </w:tcPr>
          <w:p w14:paraId="7EEC2C98" w14:textId="77777777" w:rsidR="00DD1832" w:rsidRDefault="00DD1832" w:rsidP="00453DF5">
            <w:pPr>
              <w:pStyle w:val="af6"/>
              <w:spacing w:after="0"/>
              <w:ind w:leftChars="0" w:left="0"/>
              <w:jc w:val="both"/>
            </w:pPr>
          </w:p>
        </w:tc>
      </w:tr>
    </w:tbl>
    <w:p w14:paraId="4114D5E1" w14:textId="722BA114" w:rsidR="00611BB0" w:rsidRDefault="00611BB0">
      <w:pPr>
        <w:spacing w:after="200" w:line="288" w:lineRule="auto"/>
        <w:rPr>
          <w:rFonts w:ascii="Verdana" w:eastAsia="Microsoft YaHei UI" w:hAnsi="Verdana" w:cstheme="minorBidi"/>
          <w:color w:val="262626" w:themeColor="text1" w:themeTint="D9"/>
          <w:sz w:val="21"/>
          <w:szCs w:val="20"/>
        </w:rPr>
      </w:pPr>
    </w:p>
    <w:p w14:paraId="4210A185" w14:textId="77777777" w:rsidR="00DD1832" w:rsidRDefault="00DD1832">
      <w:pPr>
        <w:spacing w:after="200" w:line="288" w:lineRule="auto"/>
        <w:rPr>
          <w:rFonts w:ascii="Verdana" w:eastAsia="Microsoft YaHei UI" w:hAnsi="Verdana" w:cstheme="minorBidi"/>
          <w:color w:val="262626" w:themeColor="text1" w:themeTint="D9"/>
          <w:sz w:val="21"/>
          <w:szCs w:val="20"/>
        </w:rPr>
      </w:pPr>
      <w:r>
        <w:br w:type="page"/>
      </w:r>
    </w:p>
    <w:p w14:paraId="575DF0DA" w14:textId="20218C50" w:rsidR="00984793" w:rsidRPr="00A64914" w:rsidRDefault="00984793" w:rsidP="00984793">
      <w:pPr>
        <w:pStyle w:val="af7"/>
        <w:ind w:left="504" w:right="240"/>
      </w:pPr>
      <w:bookmarkStart w:id="95" w:name="BG电游游戏列表"/>
      <w:r>
        <w:rPr>
          <w:rFonts w:hint="eastAsia"/>
        </w:rPr>
        <w:lastRenderedPageBreak/>
        <w:t>B</w:t>
      </w:r>
      <w:r>
        <w:t>G</w:t>
      </w:r>
      <w:r>
        <w:t>电游游戏列表</w:t>
      </w:r>
      <w:bookmarkEnd w:id="95"/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070"/>
        <w:gridCol w:w="3118"/>
        <w:gridCol w:w="3119"/>
        <w:gridCol w:w="1701"/>
      </w:tblGrid>
      <w:tr w:rsidR="001028E9" w:rsidRPr="0042667E" w14:paraId="30E2352C" w14:textId="77777777" w:rsidTr="00700FC6">
        <w:trPr>
          <w:trHeight w:val="493"/>
        </w:trPr>
        <w:tc>
          <w:tcPr>
            <w:tcW w:w="1070" w:type="dxa"/>
            <w:shd w:val="clear" w:color="auto" w:fill="DEE7EC"/>
            <w:vAlign w:val="center"/>
          </w:tcPr>
          <w:p w14:paraId="49EDCC69" w14:textId="77777777" w:rsidR="001028E9" w:rsidRPr="0042667E" w:rsidRDefault="001028E9" w:rsidP="001028E9">
            <w:pPr>
              <w:pStyle w:val="af6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42667E">
              <w:rPr>
                <w:sz w:val="21"/>
                <w:szCs w:val="21"/>
              </w:rPr>
              <w:t>ID</w:t>
            </w:r>
          </w:p>
        </w:tc>
        <w:tc>
          <w:tcPr>
            <w:tcW w:w="3118" w:type="dxa"/>
            <w:shd w:val="clear" w:color="auto" w:fill="DEE7EC"/>
            <w:vAlign w:val="center"/>
          </w:tcPr>
          <w:p w14:paraId="42C7C398" w14:textId="77777777" w:rsidR="001028E9" w:rsidRPr="0042667E" w:rsidRDefault="001028E9" w:rsidP="00AA26F4">
            <w:pPr>
              <w:pStyle w:val="af6"/>
              <w:spacing w:after="0"/>
              <w:ind w:leftChars="0" w:left="0"/>
              <w:rPr>
                <w:sz w:val="21"/>
                <w:szCs w:val="21"/>
              </w:rPr>
            </w:pPr>
            <w:r w:rsidRPr="0042667E">
              <w:rPr>
                <w:sz w:val="21"/>
                <w:szCs w:val="21"/>
              </w:rPr>
              <w:t>游戏中文名称</w:t>
            </w:r>
          </w:p>
        </w:tc>
        <w:tc>
          <w:tcPr>
            <w:tcW w:w="3119" w:type="dxa"/>
            <w:shd w:val="clear" w:color="auto" w:fill="DEE7EC"/>
            <w:vAlign w:val="center"/>
          </w:tcPr>
          <w:p w14:paraId="04A763D5" w14:textId="77777777" w:rsidR="001028E9" w:rsidRPr="0042667E" w:rsidRDefault="001028E9" w:rsidP="00AA26F4">
            <w:pPr>
              <w:pStyle w:val="af6"/>
              <w:spacing w:after="0"/>
              <w:ind w:leftChars="0" w:left="0"/>
              <w:rPr>
                <w:sz w:val="21"/>
                <w:szCs w:val="21"/>
              </w:rPr>
            </w:pPr>
            <w:r w:rsidRPr="0042667E">
              <w:rPr>
                <w:sz w:val="21"/>
                <w:szCs w:val="21"/>
              </w:rPr>
              <w:t>游戏英文名称</w:t>
            </w:r>
          </w:p>
        </w:tc>
        <w:tc>
          <w:tcPr>
            <w:tcW w:w="1701" w:type="dxa"/>
            <w:shd w:val="clear" w:color="auto" w:fill="DEE7EC"/>
            <w:vAlign w:val="center"/>
          </w:tcPr>
          <w:p w14:paraId="24AD8C0B" w14:textId="77777777" w:rsidR="001028E9" w:rsidRPr="0042667E" w:rsidRDefault="001028E9" w:rsidP="00AA26F4">
            <w:pPr>
              <w:pStyle w:val="af6"/>
              <w:spacing w:after="0"/>
              <w:ind w:leftChars="0" w:left="0"/>
              <w:rPr>
                <w:sz w:val="21"/>
                <w:szCs w:val="21"/>
              </w:rPr>
            </w:pPr>
            <w:r w:rsidRPr="0042667E">
              <w:rPr>
                <w:sz w:val="21"/>
                <w:szCs w:val="21"/>
              </w:rPr>
              <w:t>赔付线数</w:t>
            </w:r>
          </w:p>
        </w:tc>
      </w:tr>
      <w:tr w:rsidR="001028E9" w14:paraId="1BF7B04B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711EB525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17</w:t>
            </w:r>
          </w:p>
        </w:tc>
        <w:tc>
          <w:tcPr>
            <w:tcW w:w="3118" w:type="dxa"/>
            <w:vAlign w:val="center"/>
          </w:tcPr>
          <w:p w14:paraId="42183651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基蒂的双胞胎</w:t>
            </w:r>
          </w:p>
        </w:tc>
        <w:tc>
          <w:tcPr>
            <w:tcW w:w="3119" w:type="dxa"/>
            <w:vAlign w:val="center"/>
          </w:tcPr>
          <w:p w14:paraId="35E88E3A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Kitty Twins</w:t>
            </w:r>
          </w:p>
        </w:tc>
        <w:tc>
          <w:tcPr>
            <w:tcW w:w="1701" w:type="dxa"/>
            <w:vAlign w:val="center"/>
          </w:tcPr>
          <w:p w14:paraId="35A527E1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11-30线</w:t>
            </w:r>
          </w:p>
        </w:tc>
      </w:tr>
      <w:tr w:rsidR="001028E9" w14:paraId="0F475D5E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0832E0A7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18</w:t>
            </w:r>
          </w:p>
        </w:tc>
        <w:tc>
          <w:tcPr>
            <w:tcW w:w="3118" w:type="dxa"/>
            <w:vAlign w:val="center"/>
          </w:tcPr>
          <w:p w14:paraId="22E10B03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特斯拉</w:t>
            </w:r>
          </w:p>
        </w:tc>
        <w:tc>
          <w:tcPr>
            <w:tcW w:w="3119" w:type="dxa"/>
            <w:vAlign w:val="center"/>
          </w:tcPr>
          <w:p w14:paraId="2E70293D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Tesla</w:t>
            </w:r>
          </w:p>
        </w:tc>
        <w:tc>
          <w:tcPr>
            <w:tcW w:w="1701" w:type="dxa"/>
            <w:vAlign w:val="center"/>
          </w:tcPr>
          <w:p w14:paraId="1FEAD703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101线以上</w:t>
            </w:r>
          </w:p>
        </w:tc>
      </w:tr>
      <w:tr w:rsidR="001028E9" w14:paraId="243B28EC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3FD5995E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19</w:t>
            </w:r>
          </w:p>
        </w:tc>
        <w:tc>
          <w:tcPr>
            <w:tcW w:w="3118" w:type="dxa"/>
            <w:vAlign w:val="center"/>
          </w:tcPr>
          <w:p w14:paraId="00698A29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达芬奇法典</w:t>
            </w:r>
          </w:p>
        </w:tc>
        <w:tc>
          <w:tcPr>
            <w:tcW w:w="3119" w:type="dxa"/>
            <w:vAlign w:val="center"/>
          </w:tcPr>
          <w:p w14:paraId="6BE606A8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DaVinci Codex</w:t>
            </w:r>
          </w:p>
        </w:tc>
        <w:tc>
          <w:tcPr>
            <w:tcW w:w="1701" w:type="dxa"/>
            <w:vAlign w:val="center"/>
          </w:tcPr>
          <w:p w14:paraId="729A4AF9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51-100线</w:t>
            </w:r>
          </w:p>
        </w:tc>
      </w:tr>
      <w:tr w:rsidR="001028E9" w14:paraId="7BEED4FD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0C9D9FF5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20</w:t>
            </w:r>
          </w:p>
        </w:tc>
        <w:tc>
          <w:tcPr>
            <w:tcW w:w="3118" w:type="dxa"/>
            <w:vAlign w:val="center"/>
          </w:tcPr>
          <w:p w14:paraId="160E32A7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克利奥帕特拉珠宝</w:t>
            </w:r>
          </w:p>
        </w:tc>
        <w:tc>
          <w:tcPr>
            <w:tcW w:w="3119" w:type="dxa"/>
            <w:vAlign w:val="center"/>
          </w:tcPr>
          <w:p w14:paraId="39B9F06F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Cleopatra Jewels</w:t>
            </w:r>
          </w:p>
        </w:tc>
        <w:tc>
          <w:tcPr>
            <w:tcW w:w="1701" w:type="dxa"/>
            <w:vAlign w:val="center"/>
          </w:tcPr>
          <w:p w14:paraId="2D499BE8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11-30线</w:t>
            </w:r>
          </w:p>
        </w:tc>
      </w:tr>
      <w:tr w:rsidR="001028E9" w14:paraId="092216D5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146DF994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21</w:t>
            </w:r>
          </w:p>
        </w:tc>
        <w:tc>
          <w:tcPr>
            <w:tcW w:w="3118" w:type="dxa"/>
            <w:vAlign w:val="center"/>
          </w:tcPr>
          <w:p w14:paraId="5A0C6C6B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亚特兰提斯的世界</w:t>
            </w:r>
          </w:p>
        </w:tc>
        <w:tc>
          <w:tcPr>
            <w:tcW w:w="3119" w:type="dxa"/>
            <w:vAlign w:val="center"/>
          </w:tcPr>
          <w:p w14:paraId="29A833EB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Atlantis World</w:t>
            </w:r>
          </w:p>
        </w:tc>
        <w:tc>
          <w:tcPr>
            <w:tcW w:w="1701" w:type="dxa"/>
            <w:vAlign w:val="center"/>
          </w:tcPr>
          <w:p w14:paraId="34DC7931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31-50线</w:t>
            </w:r>
          </w:p>
        </w:tc>
      </w:tr>
      <w:tr w:rsidR="001028E9" w14:paraId="7E15D95B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7BD2AE89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22</w:t>
            </w:r>
          </w:p>
        </w:tc>
        <w:tc>
          <w:tcPr>
            <w:tcW w:w="3118" w:type="dxa"/>
            <w:vAlign w:val="center"/>
          </w:tcPr>
          <w:p w14:paraId="5C7EB0B5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水晶神秘</w:t>
            </w:r>
          </w:p>
        </w:tc>
        <w:tc>
          <w:tcPr>
            <w:tcW w:w="3119" w:type="dxa"/>
            <w:vAlign w:val="center"/>
          </w:tcPr>
          <w:p w14:paraId="034E022C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Crystal Mystery</w:t>
            </w:r>
          </w:p>
        </w:tc>
        <w:tc>
          <w:tcPr>
            <w:tcW w:w="1701" w:type="dxa"/>
            <w:vAlign w:val="center"/>
          </w:tcPr>
          <w:p w14:paraId="62B61378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1-10线</w:t>
            </w:r>
          </w:p>
        </w:tc>
      </w:tr>
      <w:tr w:rsidR="001028E9" w14:paraId="70B423E1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27406515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23</w:t>
            </w:r>
          </w:p>
        </w:tc>
        <w:tc>
          <w:tcPr>
            <w:tcW w:w="3118" w:type="dxa"/>
            <w:vAlign w:val="center"/>
          </w:tcPr>
          <w:p w14:paraId="6C729531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五星级豪华场</w:t>
            </w:r>
          </w:p>
        </w:tc>
        <w:tc>
          <w:tcPr>
            <w:tcW w:w="3119" w:type="dxa"/>
            <w:vAlign w:val="center"/>
          </w:tcPr>
          <w:p w14:paraId="02D26C58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Five Star Luxury</w:t>
            </w:r>
          </w:p>
        </w:tc>
        <w:tc>
          <w:tcPr>
            <w:tcW w:w="1701" w:type="dxa"/>
            <w:vAlign w:val="center"/>
          </w:tcPr>
          <w:p w14:paraId="5D93230A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101线以上</w:t>
            </w:r>
          </w:p>
        </w:tc>
      </w:tr>
      <w:tr w:rsidR="001028E9" w14:paraId="0DC3C7D2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49D15923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24</w:t>
            </w:r>
          </w:p>
        </w:tc>
        <w:tc>
          <w:tcPr>
            <w:tcW w:w="3118" w:type="dxa"/>
            <w:vAlign w:val="center"/>
          </w:tcPr>
          <w:p w14:paraId="7F556ADA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财源滚滚</w:t>
            </w:r>
          </w:p>
        </w:tc>
        <w:tc>
          <w:tcPr>
            <w:tcW w:w="3119" w:type="dxa"/>
            <w:vAlign w:val="center"/>
          </w:tcPr>
          <w:p w14:paraId="0AF136EB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More Cash</w:t>
            </w:r>
          </w:p>
        </w:tc>
        <w:tc>
          <w:tcPr>
            <w:tcW w:w="1701" w:type="dxa"/>
            <w:vAlign w:val="center"/>
          </w:tcPr>
          <w:p w14:paraId="62D48373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11-30线</w:t>
            </w:r>
          </w:p>
        </w:tc>
      </w:tr>
      <w:tr w:rsidR="001028E9" w14:paraId="68ABAA50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2AD56C20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25</w:t>
            </w:r>
          </w:p>
        </w:tc>
        <w:tc>
          <w:tcPr>
            <w:tcW w:w="3118" w:type="dxa"/>
            <w:vAlign w:val="center"/>
          </w:tcPr>
          <w:p w14:paraId="58A1E13D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种钱得钱</w:t>
            </w:r>
          </w:p>
        </w:tc>
        <w:tc>
          <w:tcPr>
            <w:tcW w:w="3119" w:type="dxa"/>
            <w:vAlign w:val="center"/>
          </w:tcPr>
          <w:p w14:paraId="554AC44A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Money Farm</w:t>
            </w:r>
          </w:p>
        </w:tc>
        <w:tc>
          <w:tcPr>
            <w:tcW w:w="1701" w:type="dxa"/>
            <w:vAlign w:val="center"/>
          </w:tcPr>
          <w:p w14:paraId="305930A3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1-10线</w:t>
            </w:r>
          </w:p>
        </w:tc>
      </w:tr>
      <w:tr w:rsidR="001028E9" w14:paraId="445E46DF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1CB1BBBF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26</w:t>
            </w:r>
          </w:p>
        </w:tc>
        <w:tc>
          <w:tcPr>
            <w:tcW w:w="3118" w:type="dxa"/>
            <w:vAlign w:val="center"/>
          </w:tcPr>
          <w:p w14:paraId="697C4B73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龙女</w:t>
            </w:r>
          </w:p>
        </w:tc>
        <w:tc>
          <w:tcPr>
            <w:tcW w:w="3119" w:type="dxa"/>
            <w:vAlign w:val="center"/>
          </w:tcPr>
          <w:p w14:paraId="60677C67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Dragon Lady</w:t>
            </w:r>
          </w:p>
        </w:tc>
        <w:tc>
          <w:tcPr>
            <w:tcW w:w="1701" w:type="dxa"/>
            <w:vAlign w:val="center"/>
          </w:tcPr>
          <w:p w14:paraId="7D1C5E65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1-10线</w:t>
            </w:r>
          </w:p>
        </w:tc>
      </w:tr>
      <w:tr w:rsidR="001028E9" w14:paraId="50976251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6FD1AE5A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27</w:t>
            </w:r>
          </w:p>
        </w:tc>
        <w:tc>
          <w:tcPr>
            <w:tcW w:w="3118" w:type="dxa"/>
            <w:vAlign w:val="center"/>
          </w:tcPr>
          <w:p w14:paraId="5A1AAEA0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燃烧的火焰</w:t>
            </w:r>
          </w:p>
        </w:tc>
        <w:tc>
          <w:tcPr>
            <w:tcW w:w="3119" w:type="dxa"/>
            <w:vAlign w:val="center"/>
          </w:tcPr>
          <w:p w14:paraId="4CAA1ABF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Burning Flame</w:t>
            </w:r>
          </w:p>
        </w:tc>
        <w:tc>
          <w:tcPr>
            <w:tcW w:w="1701" w:type="dxa"/>
            <w:vAlign w:val="center"/>
          </w:tcPr>
          <w:p w14:paraId="34D0FD6F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1-10线</w:t>
            </w:r>
          </w:p>
        </w:tc>
      </w:tr>
      <w:tr w:rsidR="001028E9" w14:paraId="552D8671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5AA392D8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28</w:t>
            </w:r>
          </w:p>
        </w:tc>
        <w:tc>
          <w:tcPr>
            <w:tcW w:w="3118" w:type="dxa"/>
            <w:vAlign w:val="center"/>
          </w:tcPr>
          <w:p w14:paraId="50454501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皇家宝石</w:t>
            </w:r>
          </w:p>
        </w:tc>
        <w:tc>
          <w:tcPr>
            <w:tcW w:w="3119" w:type="dxa"/>
            <w:vAlign w:val="center"/>
          </w:tcPr>
          <w:p w14:paraId="0C751DB8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Royal Gems</w:t>
            </w:r>
          </w:p>
        </w:tc>
        <w:tc>
          <w:tcPr>
            <w:tcW w:w="1701" w:type="dxa"/>
            <w:vAlign w:val="center"/>
          </w:tcPr>
          <w:p w14:paraId="0401D3F8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1-10线</w:t>
            </w:r>
          </w:p>
        </w:tc>
      </w:tr>
      <w:tr w:rsidR="001028E9" w14:paraId="651370D4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4E8B837A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29</w:t>
            </w:r>
          </w:p>
        </w:tc>
        <w:tc>
          <w:tcPr>
            <w:tcW w:w="3118" w:type="dxa"/>
            <w:vAlign w:val="center"/>
          </w:tcPr>
          <w:p w14:paraId="593FC4C6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火焰风暴</w:t>
            </w:r>
          </w:p>
        </w:tc>
        <w:tc>
          <w:tcPr>
            <w:tcW w:w="3119" w:type="dxa"/>
            <w:vAlign w:val="center"/>
          </w:tcPr>
          <w:p w14:paraId="7E6CB784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Storming Flame</w:t>
            </w:r>
          </w:p>
        </w:tc>
        <w:tc>
          <w:tcPr>
            <w:tcW w:w="1701" w:type="dxa"/>
            <w:vAlign w:val="center"/>
          </w:tcPr>
          <w:p w14:paraId="2BC9501F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1-10线</w:t>
            </w:r>
          </w:p>
        </w:tc>
      </w:tr>
      <w:tr w:rsidR="001028E9" w14:paraId="69D8F1DF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35DC5E5E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30</w:t>
            </w:r>
          </w:p>
        </w:tc>
        <w:tc>
          <w:tcPr>
            <w:tcW w:w="3118" w:type="dxa"/>
            <w:vAlign w:val="center"/>
          </w:tcPr>
          <w:p w14:paraId="621CFE75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明星奖金</w:t>
            </w:r>
          </w:p>
        </w:tc>
        <w:tc>
          <w:tcPr>
            <w:tcW w:w="3119" w:type="dxa"/>
            <w:vAlign w:val="center"/>
          </w:tcPr>
          <w:p w14:paraId="0D5AC532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Star Cash</w:t>
            </w:r>
          </w:p>
        </w:tc>
        <w:tc>
          <w:tcPr>
            <w:tcW w:w="1701" w:type="dxa"/>
            <w:vAlign w:val="center"/>
          </w:tcPr>
          <w:p w14:paraId="6E4BB7D9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1-10线</w:t>
            </w:r>
          </w:p>
        </w:tc>
      </w:tr>
      <w:tr w:rsidR="001028E9" w14:paraId="202AC2A1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42C3E389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37</w:t>
            </w:r>
          </w:p>
        </w:tc>
        <w:tc>
          <w:tcPr>
            <w:tcW w:w="3118" w:type="dxa"/>
            <w:vAlign w:val="center"/>
          </w:tcPr>
          <w:p w14:paraId="6FFCCB58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宝玉</w:t>
            </w:r>
          </w:p>
        </w:tc>
        <w:tc>
          <w:tcPr>
            <w:tcW w:w="3119" w:type="dxa"/>
            <w:vAlign w:val="center"/>
          </w:tcPr>
          <w:p w14:paraId="5011E13C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Jade Treasure</w:t>
            </w:r>
          </w:p>
        </w:tc>
        <w:tc>
          <w:tcPr>
            <w:tcW w:w="1701" w:type="dxa"/>
            <w:vAlign w:val="center"/>
          </w:tcPr>
          <w:p w14:paraId="58FA94C9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11-30线</w:t>
            </w:r>
          </w:p>
        </w:tc>
      </w:tr>
      <w:tr w:rsidR="001028E9" w14:paraId="07E87C7A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23796BA3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38</w:t>
            </w:r>
          </w:p>
        </w:tc>
        <w:tc>
          <w:tcPr>
            <w:tcW w:w="3118" w:type="dxa"/>
            <w:vAlign w:val="center"/>
          </w:tcPr>
          <w:p w14:paraId="04231B31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88年财富</w:t>
            </w:r>
          </w:p>
        </w:tc>
        <w:tc>
          <w:tcPr>
            <w:tcW w:w="3119" w:type="dxa"/>
            <w:vAlign w:val="center"/>
          </w:tcPr>
          <w:p w14:paraId="51D6EB82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88 Riches</w:t>
            </w:r>
          </w:p>
        </w:tc>
        <w:tc>
          <w:tcPr>
            <w:tcW w:w="1701" w:type="dxa"/>
            <w:vAlign w:val="center"/>
          </w:tcPr>
          <w:p w14:paraId="3D15C9B8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31-50线</w:t>
            </w:r>
          </w:p>
        </w:tc>
      </w:tr>
      <w:tr w:rsidR="001028E9" w14:paraId="3ECAA44E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7CFC059F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39</w:t>
            </w:r>
          </w:p>
        </w:tc>
        <w:tc>
          <w:tcPr>
            <w:tcW w:w="3118" w:type="dxa"/>
            <w:vAlign w:val="center"/>
          </w:tcPr>
          <w:p w14:paraId="6B709288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国王的财富</w:t>
            </w:r>
          </w:p>
        </w:tc>
        <w:tc>
          <w:tcPr>
            <w:tcW w:w="3119" w:type="dxa"/>
            <w:vAlign w:val="center"/>
          </w:tcPr>
          <w:p w14:paraId="58B2494A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King Of Wealth</w:t>
            </w:r>
          </w:p>
        </w:tc>
        <w:tc>
          <w:tcPr>
            <w:tcW w:w="1701" w:type="dxa"/>
            <w:vAlign w:val="center"/>
          </w:tcPr>
          <w:p w14:paraId="4AB28CA6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101线以上</w:t>
            </w:r>
          </w:p>
        </w:tc>
      </w:tr>
      <w:tr w:rsidR="001028E9" w14:paraId="075E5A5C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7F0E22AB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40</w:t>
            </w:r>
          </w:p>
        </w:tc>
        <w:tc>
          <w:tcPr>
            <w:tcW w:w="3118" w:type="dxa"/>
            <w:vAlign w:val="center"/>
          </w:tcPr>
          <w:p w14:paraId="5C54EE42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幸运的狮子</w:t>
            </w:r>
          </w:p>
        </w:tc>
        <w:tc>
          <w:tcPr>
            <w:tcW w:w="3119" w:type="dxa"/>
            <w:vAlign w:val="center"/>
          </w:tcPr>
          <w:p w14:paraId="414548CC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Fortune Lions</w:t>
            </w:r>
          </w:p>
        </w:tc>
        <w:tc>
          <w:tcPr>
            <w:tcW w:w="1701" w:type="dxa"/>
            <w:vAlign w:val="center"/>
          </w:tcPr>
          <w:p w14:paraId="1A068664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31-50线</w:t>
            </w:r>
          </w:p>
        </w:tc>
      </w:tr>
      <w:tr w:rsidR="001028E9" w14:paraId="0A45CEC4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49BD3F75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41</w:t>
            </w:r>
          </w:p>
        </w:tc>
        <w:tc>
          <w:tcPr>
            <w:tcW w:w="3118" w:type="dxa"/>
            <w:vAlign w:val="center"/>
          </w:tcPr>
          <w:p w14:paraId="7C3842A4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拉美西斯的宝藏</w:t>
            </w:r>
          </w:p>
        </w:tc>
        <w:tc>
          <w:tcPr>
            <w:tcW w:w="3119" w:type="dxa"/>
            <w:vAlign w:val="center"/>
          </w:tcPr>
          <w:p w14:paraId="1561974D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Ramses Treasure</w:t>
            </w:r>
          </w:p>
        </w:tc>
        <w:tc>
          <w:tcPr>
            <w:tcW w:w="1701" w:type="dxa"/>
            <w:vAlign w:val="center"/>
          </w:tcPr>
          <w:p w14:paraId="5BF6130D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1-10线</w:t>
            </w:r>
          </w:p>
        </w:tc>
      </w:tr>
      <w:tr w:rsidR="001028E9" w14:paraId="54A1E75B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3319DE0A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42</w:t>
            </w:r>
          </w:p>
        </w:tc>
        <w:tc>
          <w:tcPr>
            <w:tcW w:w="3118" w:type="dxa"/>
            <w:vAlign w:val="center"/>
          </w:tcPr>
          <w:p w14:paraId="0267FF40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卡里古拉</w:t>
            </w:r>
          </w:p>
        </w:tc>
        <w:tc>
          <w:tcPr>
            <w:tcW w:w="3119" w:type="dxa"/>
            <w:vAlign w:val="center"/>
          </w:tcPr>
          <w:p w14:paraId="6AB7F704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Caligula</w:t>
            </w:r>
          </w:p>
        </w:tc>
        <w:tc>
          <w:tcPr>
            <w:tcW w:w="1701" w:type="dxa"/>
            <w:vAlign w:val="center"/>
          </w:tcPr>
          <w:p w14:paraId="2E8C3A36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1-10线</w:t>
            </w:r>
          </w:p>
        </w:tc>
      </w:tr>
      <w:tr w:rsidR="001028E9" w14:paraId="329D1268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623581AC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43</w:t>
            </w:r>
          </w:p>
        </w:tc>
        <w:tc>
          <w:tcPr>
            <w:tcW w:w="3118" w:type="dxa"/>
            <w:vAlign w:val="center"/>
          </w:tcPr>
          <w:p w14:paraId="39BC87BD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寻金之旅</w:t>
            </w:r>
          </w:p>
        </w:tc>
        <w:tc>
          <w:tcPr>
            <w:tcW w:w="3119" w:type="dxa"/>
            <w:vAlign w:val="center"/>
          </w:tcPr>
          <w:p w14:paraId="10B038DA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Golden Dragon</w:t>
            </w:r>
          </w:p>
        </w:tc>
        <w:tc>
          <w:tcPr>
            <w:tcW w:w="1701" w:type="dxa"/>
            <w:vAlign w:val="center"/>
          </w:tcPr>
          <w:p w14:paraId="5381B8D8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31-50线</w:t>
            </w:r>
          </w:p>
        </w:tc>
      </w:tr>
      <w:tr w:rsidR="001028E9" w14:paraId="209F6386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4ED7F4C0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44</w:t>
            </w:r>
          </w:p>
        </w:tc>
        <w:tc>
          <w:tcPr>
            <w:tcW w:w="3118" w:type="dxa"/>
            <w:vAlign w:val="center"/>
          </w:tcPr>
          <w:p w14:paraId="4DD542D7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幸运的婴儿</w:t>
            </w:r>
          </w:p>
        </w:tc>
        <w:tc>
          <w:tcPr>
            <w:tcW w:w="3119" w:type="dxa"/>
            <w:vAlign w:val="center"/>
          </w:tcPr>
          <w:p w14:paraId="09720AD3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Lucky Babies</w:t>
            </w:r>
          </w:p>
        </w:tc>
        <w:tc>
          <w:tcPr>
            <w:tcW w:w="1701" w:type="dxa"/>
            <w:vAlign w:val="center"/>
          </w:tcPr>
          <w:p w14:paraId="7715F686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11-30线</w:t>
            </w:r>
          </w:p>
        </w:tc>
      </w:tr>
      <w:tr w:rsidR="001028E9" w14:paraId="34544305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1DB9D470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45</w:t>
            </w:r>
          </w:p>
        </w:tc>
        <w:tc>
          <w:tcPr>
            <w:tcW w:w="3118" w:type="dxa"/>
            <w:vAlign w:val="center"/>
          </w:tcPr>
          <w:p w14:paraId="7D178E79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三王</w:t>
            </w:r>
          </w:p>
        </w:tc>
        <w:tc>
          <w:tcPr>
            <w:tcW w:w="3119" w:type="dxa"/>
            <w:vAlign w:val="center"/>
          </w:tcPr>
          <w:p w14:paraId="0BC1A43B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Three Kings</w:t>
            </w:r>
          </w:p>
        </w:tc>
        <w:tc>
          <w:tcPr>
            <w:tcW w:w="1701" w:type="dxa"/>
            <w:vAlign w:val="center"/>
          </w:tcPr>
          <w:p w14:paraId="1EC6310B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11-30线</w:t>
            </w:r>
          </w:p>
        </w:tc>
      </w:tr>
      <w:tr w:rsidR="001028E9" w14:paraId="3AF40261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1F9BF05C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46</w:t>
            </w:r>
          </w:p>
        </w:tc>
        <w:tc>
          <w:tcPr>
            <w:tcW w:w="3118" w:type="dxa"/>
            <w:vAlign w:val="center"/>
          </w:tcPr>
          <w:p w14:paraId="3C60AF39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雷声鸟</w:t>
            </w:r>
          </w:p>
        </w:tc>
        <w:tc>
          <w:tcPr>
            <w:tcW w:w="3119" w:type="dxa"/>
            <w:vAlign w:val="center"/>
          </w:tcPr>
          <w:p w14:paraId="642EE137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Thunder Bird</w:t>
            </w:r>
          </w:p>
        </w:tc>
        <w:tc>
          <w:tcPr>
            <w:tcW w:w="1701" w:type="dxa"/>
            <w:vAlign w:val="center"/>
          </w:tcPr>
          <w:p w14:paraId="7582EE11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11-30线</w:t>
            </w:r>
          </w:p>
        </w:tc>
      </w:tr>
      <w:tr w:rsidR="001028E9" w14:paraId="68931C0B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3E0C14FC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47</w:t>
            </w:r>
          </w:p>
        </w:tc>
        <w:tc>
          <w:tcPr>
            <w:tcW w:w="3118" w:type="dxa"/>
            <w:vAlign w:val="center"/>
          </w:tcPr>
          <w:p w14:paraId="708DE7E7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魔龙</w:t>
            </w:r>
          </w:p>
        </w:tc>
        <w:tc>
          <w:tcPr>
            <w:tcW w:w="3119" w:type="dxa"/>
            <w:vAlign w:val="center"/>
          </w:tcPr>
          <w:p w14:paraId="0F067963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Magic Dragon</w:t>
            </w:r>
          </w:p>
        </w:tc>
        <w:tc>
          <w:tcPr>
            <w:tcW w:w="1701" w:type="dxa"/>
            <w:vAlign w:val="center"/>
          </w:tcPr>
          <w:p w14:paraId="066B972C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101线以上</w:t>
            </w:r>
          </w:p>
        </w:tc>
      </w:tr>
      <w:tr w:rsidR="001028E9" w14:paraId="650FB808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6EA7C083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48</w:t>
            </w:r>
          </w:p>
        </w:tc>
        <w:tc>
          <w:tcPr>
            <w:tcW w:w="3118" w:type="dxa"/>
            <w:vAlign w:val="center"/>
          </w:tcPr>
          <w:p w14:paraId="34915EB9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德州骑警的奖励</w:t>
            </w:r>
          </w:p>
        </w:tc>
        <w:tc>
          <w:tcPr>
            <w:tcW w:w="3119" w:type="dxa"/>
            <w:vAlign w:val="center"/>
          </w:tcPr>
          <w:p w14:paraId="47EB9FDF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Texas Rangers Reward</w:t>
            </w:r>
          </w:p>
        </w:tc>
        <w:tc>
          <w:tcPr>
            <w:tcW w:w="1701" w:type="dxa"/>
            <w:vAlign w:val="center"/>
          </w:tcPr>
          <w:p w14:paraId="3560FE7C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11-30线</w:t>
            </w:r>
          </w:p>
        </w:tc>
      </w:tr>
      <w:tr w:rsidR="001028E9" w14:paraId="6BCE193A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2713F4B5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49</w:t>
            </w:r>
          </w:p>
        </w:tc>
        <w:tc>
          <w:tcPr>
            <w:tcW w:w="3118" w:type="dxa"/>
            <w:vAlign w:val="center"/>
          </w:tcPr>
          <w:p w14:paraId="439F8983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种钱得钱2</w:t>
            </w:r>
          </w:p>
        </w:tc>
        <w:tc>
          <w:tcPr>
            <w:tcW w:w="3119" w:type="dxa"/>
            <w:vAlign w:val="center"/>
          </w:tcPr>
          <w:p w14:paraId="5A6B448C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Money Farm 2</w:t>
            </w:r>
          </w:p>
        </w:tc>
        <w:tc>
          <w:tcPr>
            <w:tcW w:w="1701" w:type="dxa"/>
            <w:vAlign w:val="center"/>
          </w:tcPr>
          <w:p w14:paraId="6031A685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11-30线</w:t>
            </w:r>
          </w:p>
        </w:tc>
      </w:tr>
      <w:tr w:rsidR="001028E9" w14:paraId="5648DF67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5CAAA8E6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50</w:t>
            </w:r>
          </w:p>
        </w:tc>
        <w:tc>
          <w:tcPr>
            <w:tcW w:w="3118" w:type="dxa"/>
            <w:vAlign w:val="center"/>
          </w:tcPr>
          <w:p w14:paraId="1A1E6FE0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老虎的心</w:t>
            </w:r>
          </w:p>
        </w:tc>
        <w:tc>
          <w:tcPr>
            <w:tcW w:w="3119" w:type="dxa"/>
            <w:vAlign w:val="center"/>
          </w:tcPr>
          <w:p w14:paraId="1CB6A291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Tiger Heart</w:t>
            </w:r>
          </w:p>
        </w:tc>
        <w:tc>
          <w:tcPr>
            <w:tcW w:w="1701" w:type="dxa"/>
            <w:vAlign w:val="center"/>
          </w:tcPr>
          <w:p w14:paraId="25876560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1-10线</w:t>
            </w:r>
          </w:p>
        </w:tc>
      </w:tr>
      <w:tr w:rsidR="001028E9" w14:paraId="5288804B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44AF4FDB" w14:textId="77777777" w:rsidR="001028E9" w:rsidRPr="009B4428" w:rsidRDefault="001028E9" w:rsidP="001028E9">
            <w:pPr>
              <w:pStyle w:val="af6"/>
              <w:spacing w:after="0"/>
              <w:ind w:leftChars="0" w:left="0"/>
              <w:jc w:val="center"/>
            </w:pPr>
            <w:r w:rsidRPr="009B4428">
              <w:t>51</w:t>
            </w:r>
          </w:p>
        </w:tc>
        <w:tc>
          <w:tcPr>
            <w:tcW w:w="3118" w:type="dxa"/>
            <w:vAlign w:val="center"/>
          </w:tcPr>
          <w:p w14:paraId="14974B72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城堡血</w:t>
            </w:r>
          </w:p>
        </w:tc>
        <w:tc>
          <w:tcPr>
            <w:tcW w:w="3119" w:type="dxa"/>
            <w:vAlign w:val="center"/>
          </w:tcPr>
          <w:p w14:paraId="0B360173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Castle Blood</w:t>
            </w:r>
          </w:p>
        </w:tc>
        <w:tc>
          <w:tcPr>
            <w:tcW w:w="1701" w:type="dxa"/>
            <w:vAlign w:val="center"/>
          </w:tcPr>
          <w:p w14:paraId="31E252A0" w14:textId="77777777" w:rsidR="001028E9" w:rsidRPr="009B4428" w:rsidRDefault="001028E9" w:rsidP="0042667E">
            <w:pPr>
              <w:pStyle w:val="af6"/>
              <w:spacing w:after="0"/>
              <w:ind w:leftChars="0" w:left="0"/>
            </w:pPr>
            <w:r w:rsidRPr="009B4428">
              <w:t>11-30线</w:t>
            </w:r>
          </w:p>
        </w:tc>
      </w:tr>
      <w:tr w:rsidR="00700FC6" w14:paraId="308A17B9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59AE919D" w14:textId="77777777" w:rsidR="00700FC6" w:rsidRPr="009B4428" w:rsidRDefault="00700FC6" w:rsidP="001028E9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3118" w:type="dxa"/>
            <w:vAlign w:val="center"/>
          </w:tcPr>
          <w:p w14:paraId="1915221C" w14:textId="77777777" w:rsidR="00700FC6" w:rsidRPr="009B4428" w:rsidRDefault="00700FC6" w:rsidP="0042667E">
            <w:pPr>
              <w:pStyle w:val="af6"/>
              <w:spacing w:after="0"/>
              <w:ind w:leftChars="0" w:left="0"/>
            </w:pPr>
            <w:r w:rsidRPr="00700FC6">
              <w:rPr>
                <w:rFonts w:hint="eastAsia"/>
              </w:rPr>
              <w:t>海之女皇</w:t>
            </w:r>
          </w:p>
        </w:tc>
        <w:tc>
          <w:tcPr>
            <w:tcW w:w="3119" w:type="dxa"/>
            <w:vAlign w:val="center"/>
          </w:tcPr>
          <w:p w14:paraId="5ACA3921" w14:textId="77777777" w:rsidR="00700FC6" w:rsidRPr="009B4428" w:rsidRDefault="00700FC6" w:rsidP="0042667E">
            <w:pPr>
              <w:pStyle w:val="af6"/>
              <w:spacing w:after="0"/>
              <w:ind w:leftChars="0" w:left="0"/>
            </w:pPr>
            <w:r w:rsidRPr="00700FC6">
              <w:t>Queen Of The Seas</w:t>
            </w:r>
          </w:p>
        </w:tc>
        <w:tc>
          <w:tcPr>
            <w:tcW w:w="1701" w:type="dxa"/>
            <w:vAlign w:val="center"/>
          </w:tcPr>
          <w:p w14:paraId="1AFE803B" w14:textId="77777777" w:rsidR="00700FC6" w:rsidRPr="009B4428" w:rsidRDefault="00700FC6" w:rsidP="0042667E">
            <w:pPr>
              <w:pStyle w:val="af6"/>
              <w:spacing w:after="0"/>
              <w:ind w:leftChars="0" w:left="0"/>
            </w:pPr>
            <w:r w:rsidRPr="00700FC6">
              <w:t>11-30线</w:t>
            </w:r>
          </w:p>
        </w:tc>
      </w:tr>
      <w:tr w:rsidR="00700FC6" w14:paraId="1CD7DBB7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3CBCE834" w14:textId="77777777" w:rsidR="00700FC6" w:rsidRPr="009B4428" w:rsidRDefault="00700FC6" w:rsidP="0009241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 w:rsidR="00092414">
              <w:t>3</w:t>
            </w:r>
          </w:p>
        </w:tc>
        <w:tc>
          <w:tcPr>
            <w:tcW w:w="3118" w:type="dxa"/>
            <w:vAlign w:val="center"/>
          </w:tcPr>
          <w:p w14:paraId="3624DE1F" w14:textId="77777777" w:rsidR="00700FC6" w:rsidRPr="009B4428" w:rsidRDefault="00700FC6" w:rsidP="0042667E">
            <w:pPr>
              <w:pStyle w:val="af6"/>
              <w:spacing w:after="0"/>
              <w:ind w:leftChars="0" w:left="0"/>
            </w:pPr>
            <w:r w:rsidRPr="00700FC6">
              <w:rPr>
                <w:rFonts w:hint="eastAsia"/>
              </w:rPr>
              <w:t>皇帝的财富</w:t>
            </w:r>
          </w:p>
        </w:tc>
        <w:tc>
          <w:tcPr>
            <w:tcW w:w="3119" w:type="dxa"/>
            <w:vAlign w:val="center"/>
          </w:tcPr>
          <w:p w14:paraId="3F6A0CD3" w14:textId="77777777" w:rsidR="00700FC6" w:rsidRPr="009B4428" w:rsidRDefault="00700FC6" w:rsidP="0042667E">
            <w:pPr>
              <w:pStyle w:val="af6"/>
              <w:spacing w:after="0"/>
              <w:ind w:leftChars="0" w:left="0"/>
            </w:pPr>
            <w:r w:rsidRPr="00700FC6">
              <w:t>Emperors Wealth</w:t>
            </w:r>
          </w:p>
        </w:tc>
        <w:tc>
          <w:tcPr>
            <w:tcW w:w="1701" w:type="dxa"/>
            <w:vAlign w:val="center"/>
          </w:tcPr>
          <w:p w14:paraId="627AD204" w14:textId="77777777" w:rsidR="00700FC6" w:rsidRPr="009B4428" w:rsidRDefault="00700FC6" w:rsidP="0042667E">
            <w:pPr>
              <w:pStyle w:val="af6"/>
              <w:spacing w:after="0"/>
              <w:ind w:leftChars="0" w:left="0"/>
            </w:pPr>
            <w:r w:rsidRPr="00700FC6">
              <w:t>1-10线</w:t>
            </w:r>
          </w:p>
        </w:tc>
      </w:tr>
      <w:tr w:rsidR="00700FC6" w14:paraId="06416375" w14:textId="77777777" w:rsidTr="00700FC6">
        <w:trPr>
          <w:trHeight w:hRule="exact" w:val="369"/>
        </w:trPr>
        <w:tc>
          <w:tcPr>
            <w:tcW w:w="1070" w:type="dxa"/>
            <w:vAlign w:val="center"/>
          </w:tcPr>
          <w:p w14:paraId="2014C36A" w14:textId="77777777" w:rsidR="00700FC6" w:rsidRPr="009B4428" w:rsidRDefault="00700FC6" w:rsidP="00092414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 w:rsidR="00092414">
              <w:t>4</w:t>
            </w:r>
          </w:p>
        </w:tc>
        <w:tc>
          <w:tcPr>
            <w:tcW w:w="3118" w:type="dxa"/>
            <w:vAlign w:val="center"/>
          </w:tcPr>
          <w:p w14:paraId="57997B5E" w14:textId="77777777" w:rsidR="00700FC6" w:rsidRPr="009B4428" w:rsidRDefault="00700FC6" w:rsidP="0042667E">
            <w:pPr>
              <w:pStyle w:val="af6"/>
              <w:spacing w:after="0"/>
              <w:ind w:leftChars="0" w:left="0"/>
            </w:pPr>
            <w:r w:rsidRPr="00700FC6">
              <w:rPr>
                <w:rFonts w:hint="eastAsia"/>
              </w:rPr>
              <w:t>斗牛士</w:t>
            </w:r>
          </w:p>
        </w:tc>
        <w:tc>
          <w:tcPr>
            <w:tcW w:w="3119" w:type="dxa"/>
            <w:vAlign w:val="center"/>
          </w:tcPr>
          <w:p w14:paraId="361EB864" w14:textId="77777777" w:rsidR="00700FC6" w:rsidRPr="009B4428" w:rsidRDefault="00700FC6" w:rsidP="0042667E">
            <w:pPr>
              <w:pStyle w:val="af6"/>
              <w:spacing w:after="0"/>
              <w:ind w:leftChars="0" w:left="0"/>
            </w:pPr>
            <w:r w:rsidRPr="00700FC6">
              <w:t>El Toreo</w:t>
            </w:r>
          </w:p>
        </w:tc>
        <w:tc>
          <w:tcPr>
            <w:tcW w:w="1701" w:type="dxa"/>
            <w:vAlign w:val="center"/>
          </w:tcPr>
          <w:p w14:paraId="539495BD" w14:textId="77777777" w:rsidR="00700FC6" w:rsidRPr="009B4428" w:rsidRDefault="00700FC6" w:rsidP="0042667E">
            <w:pPr>
              <w:pStyle w:val="af6"/>
              <w:spacing w:after="0"/>
              <w:ind w:leftChars="0" w:left="0"/>
            </w:pPr>
            <w:r w:rsidRPr="00700FC6">
              <w:t>1-10线</w:t>
            </w:r>
          </w:p>
        </w:tc>
      </w:tr>
    </w:tbl>
    <w:p w14:paraId="15913348" w14:textId="77777777" w:rsidR="00984793" w:rsidRDefault="00984793">
      <w:pPr>
        <w:spacing w:after="200" w:line="288" w:lineRule="auto"/>
        <w:rPr>
          <w:rFonts w:ascii="Verdana" w:eastAsia="Microsoft YaHei UI" w:hAnsi="Verdana" w:cstheme="minorBidi"/>
          <w:color w:val="262626" w:themeColor="text1" w:themeTint="D9"/>
          <w:sz w:val="21"/>
          <w:szCs w:val="20"/>
        </w:rPr>
      </w:pPr>
      <w:r>
        <w:br w:type="page"/>
      </w:r>
    </w:p>
    <w:p w14:paraId="7E691856" w14:textId="77777777" w:rsidR="001905E2" w:rsidRPr="00A64914" w:rsidRDefault="001905E2" w:rsidP="001905E2">
      <w:pPr>
        <w:pStyle w:val="af7"/>
        <w:ind w:left="504" w:right="240"/>
      </w:pPr>
      <w:bookmarkStart w:id="96" w:name="视讯界面控制之高级功能"/>
      <w:bookmarkEnd w:id="96"/>
      <w:r>
        <w:lastRenderedPageBreak/>
        <w:t>视讯界面控制之高级功能</w:t>
      </w:r>
    </w:p>
    <w:tbl>
      <w:tblPr>
        <w:tblStyle w:val="a7"/>
        <w:tblW w:w="9008" w:type="dxa"/>
        <w:tblInd w:w="485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258"/>
        <w:gridCol w:w="1796"/>
        <w:gridCol w:w="5001"/>
        <w:gridCol w:w="953"/>
      </w:tblGrid>
      <w:tr w:rsidR="001905E2" w14:paraId="30734394" w14:textId="77777777" w:rsidTr="00BB7ADA">
        <w:trPr>
          <w:trHeight w:val="454"/>
        </w:trPr>
        <w:tc>
          <w:tcPr>
            <w:tcW w:w="1258" w:type="dxa"/>
            <w:shd w:val="clear" w:color="auto" w:fill="DEE7EC"/>
            <w:vAlign w:val="center"/>
          </w:tcPr>
          <w:p w14:paraId="20D78A83" w14:textId="77777777" w:rsidR="001905E2" w:rsidRPr="008C3DC7" w:rsidRDefault="005C105B" w:rsidP="001905E2">
            <w:pPr>
              <w:pStyle w:val="af6"/>
              <w:spacing w:after="0"/>
              <w:ind w:leftChars="0" w:left="0"/>
              <w:jc w:val="center"/>
            </w:pPr>
            <w:r>
              <w:t>BIT</w:t>
            </w:r>
          </w:p>
        </w:tc>
        <w:tc>
          <w:tcPr>
            <w:tcW w:w="1796" w:type="dxa"/>
            <w:shd w:val="clear" w:color="auto" w:fill="DEE7EC"/>
            <w:vAlign w:val="center"/>
          </w:tcPr>
          <w:p w14:paraId="07E99364" w14:textId="77777777" w:rsidR="001905E2" w:rsidRPr="008C3DC7" w:rsidRDefault="005C105B" w:rsidP="001905E2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功能</w:t>
            </w:r>
          </w:p>
        </w:tc>
        <w:tc>
          <w:tcPr>
            <w:tcW w:w="5001" w:type="dxa"/>
            <w:shd w:val="clear" w:color="auto" w:fill="DEE7EC"/>
            <w:vAlign w:val="center"/>
          </w:tcPr>
          <w:p w14:paraId="26C827F7" w14:textId="77777777" w:rsidR="001905E2" w:rsidRPr="008C3DC7" w:rsidRDefault="001905E2" w:rsidP="001905E2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953" w:type="dxa"/>
            <w:shd w:val="clear" w:color="auto" w:fill="DEE7EC"/>
            <w:vAlign w:val="center"/>
          </w:tcPr>
          <w:p w14:paraId="67B1F0E4" w14:textId="77777777" w:rsidR="001905E2" w:rsidRDefault="00CC0D07" w:rsidP="001905E2">
            <w:pPr>
              <w:pStyle w:val="af6"/>
              <w:spacing w:after="0"/>
              <w:ind w:leftChars="0" w:left="0"/>
              <w:jc w:val="center"/>
            </w:pPr>
            <w:r>
              <w:t>适用终端</w:t>
            </w:r>
          </w:p>
        </w:tc>
      </w:tr>
      <w:tr w:rsidR="001905E2" w14:paraId="51694DB2" w14:textId="77777777" w:rsidTr="00BB7ADA">
        <w:trPr>
          <w:trHeight w:val="454"/>
        </w:trPr>
        <w:tc>
          <w:tcPr>
            <w:tcW w:w="1258" w:type="dxa"/>
            <w:vAlign w:val="center"/>
          </w:tcPr>
          <w:p w14:paraId="50F45C0E" w14:textId="77777777" w:rsidR="001905E2" w:rsidRPr="008C3DC7" w:rsidRDefault="005C105B" w:rsidP="001905E2">
            <w:pPr>
              <w:pStyle w:val="af6"/>
              <w:spacing w:after="0"/>
              <w:ind w:leftChars="0" w:left="0"/>
              <w:jc w:val="center"/>
            </w:pPr>
            <w:r>
              <w:t>0x00000001</w:t>
            </w:r>
          </w:p>
        </w:tc>
        <w:tc>
          <w:tcPr>
            <w:tcW w:w="1796" w:type="dxa"/>
            <w:vAlign w:val="center"/>
          </w:tcPr>
          <w:p w14:paraId="497C7661" w14:textId="77777777" w:rsidR="001905E2" w:rsidRPr="008C3DC7" w:rsidRDefault="005C105B" w:rsidP="005C105B">
            <w:pPr>
              <w:pStyle w:val="af6"/>
              <w:spacing w:after="0"/>
              <w:ind w:leftChars="0" w:left="0"/>
              <w:jc w:val="both"/>
            </w:pPr>
            <w:r>
              <w:rPr>
                <w:rFonts w:hint="eastAsia"/>
              </w:rPr>
              <w:t>第三方</w:t>
            </w:r>
            <w:r w:rsidRPr="005C105B">
              <w:t>API</w:t>
            </w:r>
            <w:r>
              <w:t>调用</w:t>
            </w:r>
            <w:r w:rsidRPr="008C3DC7">
              <w:t xml:space="preserve"> </w:t>
            </w:r>
          </w:p>
        </w:tc>
        <w:tc>
          <w:tcPr>
            <w:tcW w:w="5001" w:type="dxa"/>
            <w:vAlign w:val="center"/>
          </w:tcPr>
          <w:p w14:paraId="46D6334A" w14:textId="77777777" w:rsidR="001905E2" w:rsidRDefault="005C105B" w:rsidP="005C105B">
            <w:pPr>
              <w:pStyle w:val="af6"/>
              <w:spacing w:after="0"/>
              <w:ind w:leftChars="0" w:left="0"/>
            </w:pPr>
            <w:r>
              <w:t>指定为API调用时</w:t>
            </w:r>
            <w:r w:rsidRPr="005C105B">
              <w:t>有额度转换记录</w:t>
            </w:r>
          </w:p>
        </w:tc>
        <w:tc>
          <w:tcPr>
            <w:tcW w:w="953" w:type="dxa"/>
            <w:vAlign w:val="center"/>
          </w:tcPr>
          <w:p w14:paraId="227A85BC" w14:textId="77777777" w:rsidR="001905E2" w:rsidRDefault="00BB7ADA" w:rsidP="00BB7AD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ALL</w:t>
            </w:r>
          </w:p>
        </w:tc>
      </w:tr>
      <w:tr w:rsidR="001905E2" w14:paraId="125A25F1" w14:textId="77777777" w:rsidTr="00BB7ADA">
        <w:trPr>
          <w:trHeight w:val="454"/>
        </w:trPr>
        <w:tc>
          <w:tcPr>
            <w:tcW w:w="1258" w:type="dxa"/>
            <w:vAlign w:val="center"/>
          </w:tcPr>
          <w:p w14:paraId="4FD67BAE" w14:textId="77777777" w:rsidR="001905E2" w:rsidRPr="008C3DC7" w:rsidRDefault="005C105B" w:rsidP="001905E2">
            <w:pPr>
              <w:pStyle w:val="af6"/>
              <w:spacing w:after="0"/>
              <w:ind w:leftChars="0" w:left="0"/>
              <w:jc w:val="center"/>
            </w:pPr>
            <w:r>
              <w:t>0x00000002</w:t>
            </w:r>
          </w:p>
        </w:tc>
        <w:tc>
          <w:tcPr>
            <w:tcW w:w="1796" w:type="dxa"/>
            <w:vAlign w:val="center"/>
          </w:tcPr>
          <w:p w14:paraId="7253B021" w14:textId="77777777" w:rsidR="001905E2" w:rsidRPr="008C3DC7" w:rsidRDefault="005C105B" w:rsidP="001905E2">
            <w:pPr>
              <w:pStyle w:val="af6"/>
              <w:spacing w:after="0"/>
              <w:ind w:leftChars="0" w:left="0"/>
              <w:jc w:val="both"/>
            </w:pPr>
            <w:r w:rsidRPr="005C105B">
              <w:rPr>
                <w:rFonts w:hint="eastAsia"/>
                <w:lang w:eastAsia="zh-Hans"/>
              </w:rPr>
              <w:t>禁用留言反馈功能</w:t>
            </w:r>
          </w:p>
        </w:tc>
        <w:tc>
          <w:tcPr>
            <w:tcW w:w="5001" w:type="dxa"/>
            <w:vAlign w:val="center"/>
          </w:tcPr>
          <w:p w14:paraId="0F98CDBD" w14:textId="77777777" w:rsidR="001905E2" w:rsidRDefault="001905E2" w:rsidP="001905E2">
            <w:pPr>
              <w:pStyle w:val="af6"/>
              <w:spacing w:after="0"/>
              <w:ind w:leftChars="0" w:left="0"/>
            </w:pPr>
          </w:p>
        </w:tc>
        <w:tc>
          <w:tcPr>
            <w:tcW w:w="953" w:type="dxa"/>
            <w:vAlign w:val="center"/>
          </w:tcPr>
          <w:p w14:paraId="741986ED" w14:textId="77777777" w:rsidR="001905E2" w:rsidRDefault="00BB7ADA" w:rsidP="00BB7AD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ALL</w:t>
            </w:r>
          </w:p>
        </w:tc>
      </w:tr>
      <w:tr w:rsidR="001905E2" w14:paraId="387BA177" w14:textId="77777777" w:rsidTr="00BB7ADA">
        <w:trPr>
          <w:trHeight w:val="454"/>
        </w:trPr>
        <w:tc>
          <w:tcPr>
            <w:tcW w:w="1258" w:type="dxa"/>
            <w:vAlign w:val="center"/>
          </w:tcPr>
          <w:p w14:paraId="276E3B23" w14:textId="77777777" w:rsidR="001905E2" w:rsidRPr="008C3DC7" w:rsidRDefault="005C105B" w:rsidP="001905E2">
            <w:pPr>
              <w:pStyle w:val="af6"/>
              <w:spacing w:after="0"/>
              <w:ind w:leftChars="0" w:left="0"/>
              <w:jc w:val="center"/>
            </w:pPr>
            <w:r>
              <w:t>0x00000004</w:t>
            </w:r>
          </w:p>
        </w:tc>
        <w:tc>
          <w:tcPr>
            <w:tcW w:w="1796" w:type="dxa"/>
            <w:vAlign w:val="center"/>
          </w:tcPr>
          <w:p w14:paraId="4ADF641D" w14:textId="77777777" w:rsidR="001905E2" w:rsidRPr="008C3DC7" w:rsidRDefault="005C105B" w:rsidP="001905E2">
            <w:pPr>
              <w:pStyle w:val="af6"/>
              <w:spacing w:after="0"/>
              <w:ind w:leftChars="0" w:left="0"/>
              <w:jc w:val="both"/>
            </w:pPr>
            <w:r w:rsidRPr="005C105B">
              <w:rPr>
                <w:rFonts w:hint="eastAsia"/>
              </w:rPr>
              <w:t>禁用聊天功能</w:t>
            </w:r>
          </w:p>
        </w:tc>
        <w:tc>
          <w:tcPr>
            <w:tcW w:w="5001" w:type="dxa"/>
            <w:vAlign w:val="center"/>
          </w:tcPr>
          <w:p w14:paraId="7710816D" w14:textId="77777777" w:rsidR="001905E2" w:rsidRDefault="001905E2" w:rsidP="001905E2">
            <w:pPr>
              <w:pStyle w:val="af6"/>
              <w:spacing w:after="0"/>
              <w:ind w:leftChars="0" w:left="0"/>
            </w:pPr>
          </w:p>
        </w:tc>
        <w:tc>
          <w:tcPr>
            <w:tcW w:w="953" w:type="dxa"/>
            <w:vAlign w:val="center"/>
          </w:tcPr>
          <w:p w14:paraId="4F422B15" w14:textId="77777777" w:rsidR="001905E2" w:rsidRDefault="00BB7ADA" w:rsidP="00BB7AD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ALL</w:t>
            </w:r>
          </w:p>
        </w:tc>
      </w:tr>
      <w:tr w:rsidR="001905E2" w14:paraId="5BFEA83F" w14:textId="77777777" w:rsidTr="00BB7ADA">
        <w:trPr>
          <w:trHeight w:val="454"/>
        </w:trPr>
        <w:tc>
          <w:tcPr>
            <w:tcW w:w="1258" w:type="dxa"/>
            <w:vAlign w:val="center"/>
          </w:tcPr>
          <w:p w14:paraId="79EE2E17" w14:textId="77777777" w:rsidR="001905E2" w:rsidRPr="008C3DC7" w:rsidRDefault="005C105B" w:rsidP="001905E2">
            <w:pPr>
              <w:pStyle w:val="af6"/>
              <w:spacing w:after="0"/>
              <w:ind w:leftChars="0" w:left="0"/>
              <w:jc w:val="center"/>
            </w:pPr>
            <w:r>
              <w:t>0x00000008</w:t>
            </w:r>
          </w:p>
        </w:tc>
        <w:tc>
          <w:tcPr>
            <w:tcW w:w="1796" w:type="dxa"/>
            <w:vAlign w:val="center"/>
          </w:tcPr>
          <w:p w14:paraId="416B1CB8" w14:textId="77777777" w:rsidR="001905E2" w:rsidRPr="008C3DC7" w:rsidRDefault="005C105B" w:rsidP="001905E2">
            <w:pPr>
              <w:pStyle w:val="af6"/>
              <w:spacing w:after="0"/>
              <w:ind w:leftChars="0" w:left="0"/>
              <w:jc w:val="both"/>
            </w:pPr>
            <w:r w:rsidRPr="005C105B">
              <w:rPr>
                <w:rFonts w:hint="eastAsia"/>
              </w:rPr>
              <w:t>开启</w:t>
            </w:r>
            <w:r w:rsidRPr="005C105B">
              <w:t>BG</w:t>
            </w:r>
            <w:r>
              <w:t>捕鱼</w:t>
            </w:r>
          </w:p>
        </w:tc>
        <w:tc>
          <w:tcPr>
            <w:tcW w:w="5001" w:type="dxa"/>
            <w:vAlign w:val="center"/>
          </w:tcPr>
          <w:p w14:paraId="45399C21" w14:textId="77777777" w:rsidR="001905E2" w:rsidRDefault="00BB7ADA" w:rsidP="001905E2">
            <w:pPr>
              <w:pStyle w:val="af6"/>
              <w:spacing w:after="0"/>
              <w:ind w:leftChars="0" w:left="0"/>
            </w:pPr>
            <w:r>
              <w:t>开启后界面上将出现BG捕鱼的入口地址</w:t>
            </w:r>
          </w:p>
        </w:tc>
        <w:tc>
          <w:tcPr>
            <w:tcW w:w="953" w:type="dxa"/>
            <w:vAlign w:val="center"/>
          </w:tcPr>
          <w:p w14:paraId="4E277D4C" w14:textId="77777777" w:rsidR="001905E2" w:rsidRDefault="00BB7ADA" w:rsidP="00BB7AD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ALL</w:t>
            </w:r>
          </w:p>
        </w:tc>
      </w:tr>
      <w:tr w:rsidR="001905E2" w14:paraId="2918C74D" w14:textId="77777777" w:rsidTr="00BB7ADA">
        <w:trPr>
          <w:trHeight w:val="454"/>
        </w:trPr>
        <w:tc>
          <w:tcPr>
            <w:tcW w:w="1258" w:type="dxa"/>
            <w:vAlign w:val="center"/>
          </w:tcPr>
          <w:p w14:paraId="53895858" w14:textId="77777777" w:rsidR="001905E2" w:rsidRPr="008C3DC7" w:rsidRDefault="005C105B" w:rsidP="001905E2">
            <w:pPr>
              <w:pStyle w:val="af6"/>
              <w:spacing w:after="0"/>
              <w:ind w:leftChars="0" w:left="0"/>
              <w:jc w:val="center"/>
            </w:pPr>
            <w:r>
              <w:t>0x00000010</w:t>
            </w:r>
          </w:p>
        </w:tc>
        <w:tc>
          <w:tcPr>
            <w:tcW w:w="1796" w:type="dxa"/>
            <w:vAlign w:val="center"/>
          </w:tcPr>
          <w:p w14:paraId="570F118B" w14:textId="77777777" w:rsidR="001905E2" w:rsidRPr="00200B15" w:rsidRDefault="005C105B" w:rsidP="001905E2">
            <w:pPr>
              <w:pStyle w:val="af6"/>
              <w:spacing w:after="0"/>
              <w:ind w:leftChars="0" w:left="0"/>
              <w:jc w:val="both"/>
            </w:pPr>
            <w:r w:rsidRPr="005C105B">
              <w:rPr>
                <w:rFonts w:hint="eastAsia"/>
              </w:rPr>
              <w:t>开启</w:t>
            </w:r>
            <w:r w:rsidRPr="005C105B">
              <w:t>BG</w:t>
            </w:r>
            <w:r>
              <w:t>电游</w:t>
            </w:r>
          </w:p>
        </w:tc>
        <w:tc>
          <w:tcPr>
            <w:tcW w:w="5001" w:type="dxa"/>
            <w:vAlign w:val="center"/>
          </w:tcPr>
          <w:p w14:paraId="7820D8B6" w14:textId="77777777" w:rsidR="001905E2" w:rsidRDefault="00BB7ADA" w:rsidP="001905E2">
            <w:pPr>
              <w:pStyle w:val="af6"/>
              <w:spacing w:after="0"/>
              <w:ind w:leftChars="0" w:left="0"/>
            </w:pPr>
            <w:r>
              <w:t>开启后界面上将出现BG电游的入口地址</w:t>
            </w:r>
          </w:p>
        </w:tc>
        <w:tc>
          <w:tcPr>
            <w:tcW w:w="953" w:type="dxa"/>
            <w:vAlign w:val="center"/>
          </w:tcPr>
          <w:p w14:paraId="1F26A871" w14:textId="77777777" w:rsidR="001905E2" w:rsidRDefault="00BB7ADA" w:rsidP="00BB7AD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ALL</w:t>
            </w:r>
          </w:p>
        </w:tc>
      </w:tr>
      <w:tr w:rsidR="001905E2" w14:paraId="4E93540F" w14:textId="77777777" w:rsidTr="00BB7ADA">
        <w:trPr>
          <w:trHeight w:val="454"/>
        </w:trPr>
        <w:tc>
          <w:tcPr>
            <w:tcW w:w="1258" w:type="dxa"/>
            <w:vAlign w:val="center"/>
          </w:tcPr>
          <w:p w14:paraId="36A29D0E" w14:textId="77777777" w:rsidR="001905E2" w:rsidRPr="008C3DC7" w:rsidRDefault="005C105B" w:rsidP="001905E2">
            <w:pPr>
              <w:pStyle w:val="af6"/>
              <w:spacing w:after="0"/>
              <w:ind w:leftChars="0" w:left="0"/>
              <w:jc w:val="center"/>
            </w:pPr>
            <w:r>
              <w:t>0x00000100</w:t>
            </w:r>
          </w:p>
        </w:tc>
        <w:tc>
          <w:tcPr>
            <w:tcW w:w="1796" w:type="dxa"/>
            <w:vAlign w:val="center"/>
          </w:tcPr>
          <w:p w14:paraId="176FF1E3" w14:textId="77777777" w:rsidR="001905E2" w:rsidRPr="00200B15" w:rsidRDefault="00CC0D07" w:rsidP="00CC0D07">
            <w:pPr>
              <w:pStyle w:val="af6"/>
              <w:spacing w:after="0"/>
              <w:ind w:leftChars="0" w:left="0"/>
              <w:jc w:val="both"/>
            </w:pPr>
            <w:r>
              <w:t>禁用引导页</w:t>
            </w:r>
          </w:p>
        </w:tc>
        <w:tc>
          <w:tcPr>
            <w:tcW w:w="5001" w:type="dxa"/>
            <w:vAlign w:val="center"/>
          </w:tcPr>
          <w:p w14:paraId="3C9F561A" w14:textId="77777777" w:rsidR="001905E2" w:rsidRDefault="005C105B" w:rsidP="00CC0D07">
            <w:pPr>
              <w:pStyle w:val="af6"/>
              <w:spacing w:after="0"/>
              <w:ind w:leftChars="0" w:left="0"/>
            </w:pPr>
            <w:r w:rsidRPr="005C105B">
              <w:rPr>
                <w:rFonts w:hint="eastAsia"/>
              </w:rPr>
              <w:t>游戏中</w:t>
            </w:r>
            <w:r w:rsidR="00CC0D07">
              <w:rPr>
                <w:rFonts w:hint="eastAsia"/>
              </w:rPr>
              <w:t>“</w:t>
            </w:r>
            <w:r w:rsidRPr="005C105B">
              <w:rPr>
                <w:rFonts w:hint="eastAsia"/>
              </w:rPr>
              <w:t>退出</w:t>
            </w:r>
            <w:r w:rsidR="00CC0D07">
              <w:t>”</w:t>
            </w:r>
            <w:r w:rsidRPr="005C105B">
              <w:rPr>
                <w:rFonts w:hint="eastAsia"/>
              </w:rPr>
              <w:t>按钮</w:t>
            </w:r>
            <w:r w:rsidR="00CC0D07">
              <w:rPr>
                <w:rFonts w:hint="eastAsia"/>
              </w:rPr>
              <w:t>的文字提示</w:t>
            </w:r>
            <w:r w:rsidRPr="005C105B">
              <w:rPr>
                <w:rFonts w:hint="eastAsia"/>
              </w:rPr>
              <w:t>变</w:t>
            </w:r>
            <w:r w:rsidR="00CC0D07">
              <w:rPr>
                <w:rFonts w:hint="eastAsia"/>
              </w:rPr>
              <w:t>成“</w:t>
            </w:r>
            <w:r w:rsidRPr="005C105B">
              <w:rPr>
                <w:rFonts w:hint="eastAsia"/>
              </w:rPr>
              <w:t>返回大厅</w:t>
            </w:r>
            <w:r w:rsidR="00CC0D07">
              <w:rPr>
                <w:rFonts w:hint="eastAsia"/>
              </w:rPr>
              <w:t>”</w:t>
            </w:r>
            <w:r w:rsidRPr="005C105B">
              <w:rPr>
                <w:rFonts w:hint="eastAsia"/>
              </w:rPr>
              <w:t>，</w:t>
            </w:r>
            <w:r w:rsidR="00CC0D07">
              <w:rPr>
                <w:rFonts w:hint="eastAsia"/>
              </w:rPr>
              <w:t>点击直接返回</w:t>
            </w:r>
            <w:r w:rsidRPr="005C105B">
              <w:t>return</w:t>
            </w:r>
            <w:r w:rsidR="00CC0D07">
              <w:t>Url参数指定的地址</w:t>
            </w:r>
          </w:p>
        </w:tc>
        <w:tc>
          <w:tcPr>
            <w:tcW w:w="953" w:type="dxa"/>
            <w:vAlign w:val="center"/>
          </w:tcPr>
          <w:p w14:paraId="47B6E59B" w14:textId="77777777" w:rsidR="001905E2" w:rsidRDefault="00CC0D07" w:rsidP="00BB7AD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H5</w:t>
            </w:r>
          </w:p>
        </w:tc>
      </w:tr>
      <w:tr w:rsidR="005C105B" w14:paraId="2FCCE391" w14:textId="77777777" w:rsidTr="00BB7ADA">
        <w:trPr>
          <w:trHeight w:val="454"/>
        </w:trPr>
        <w:tc>
          <w:tcPr>
            <w:tcW w:w="1258" w:type="dxa"/>
            <w:vAlign w:val="center"/>
          </w:tcPr>
          <w:p w14:paraId="050C9ABF" w14:textId="77777777" w:rsidR="005C105B" w:rsidRDefault="005C105B" w:rsidP="001905E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0x00000200</w:t>
            </w:r>
          </w:p>
        </w:tc>
        <w:tc>
          <w:tcPr>
            <w:tcW w:w="1796" w:type="dxa"/>
            <w:vAlign w:val="center"/>
          </w:tcPr>
          <w:p w14:paraId="4F9935F3" w14:textId="77777777" w:rsidR="005C105B" w:rsidRPr="00A64914" w:rsidRDefault="00CC0D07" w:rsidP="00CC0D07">
            <w:pPr>
              <w:pStyle w:val="af6"/>
              <w:spacing w:after="0"/>
              <w:ind w:leftChars="0" w:left="0"/>
              <w:jc w:val="both"/>
            </w:pPr>
            <w:r>
              <w:t>固定为竖版</w:t>
            </w:r>
          </w:p>
        </w:tc>
        <w:tc>
          <w:tcPr>
            <w:tcW w:w="5001" w:type="dxa"/>
            <w:vAlign w:val="center"/>
          </w:tcPr>
          <w:p w14:paraId="43B79DB1" w14:textId="77777777" w:rsidR="005C105B" w:rsidRDefault="00CC0D07" w:rsidP="001905E2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不可同时指定0x400和0x800</w:t>
            </w:r>
          </w:p>
        </w:tc>
        <w:tc>
          <w:tcPr>
            <w:tcW w:w="953" w:type="dxa"/>
            <w:vAlign w:val="center"/>
          </w:tcPr>
          <w:p w14:paraId="76297726" w14:textId="77777777" w:rsidR="005C105B" w:rsidRDefault="00CC0D07" w:rsidP="00BB7AD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H5</w:t>
            </w:r>
          </w:p>
        </w:tc>
      </w:tr>
      <w:tr w:rsidR="005C105B" w14:paraId="19C8C104" w14:textId="77777777" w:rsidTr="00BB7ADA">
        <w:trPr>
          <w:trHeight w:val="454"/>
        </w:trPr>
        <w:tc>
          <w:tcPr>
            <w:tcW w:w="1258" w:type="dxa"/>
            <w:vAlign w:val="center"/>
          </w:tcPr>
          <w:p w14:paraId="624307C4" w14:textId="77777777" w:rsidR="005C105B" w:rsidRDefault="005C105B" w:rsidP="001905E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x00000400</w:t>
            </w:r>
          </w:p>
        </w:tc>
        <w:tc>
          <w:tcPr>
            <w:tcW w:w="1796" w:type="dxa"/>
            <w:vAlign w:val="center"/>
          </w:tcPr>
          <w:p w14:paraId="408DDF17" w14:textId="77777777" w:rsidR="005C105B" w:rsidRPr="00A64914" w:rsidRDefault="00CC0D07" w:rsidP="00CC0D07">
            <w:pPr>
              <w:pStyle w:val="af6"/>
              <w:spacing w:after="0"/>
              <w:ind w:leftChars="0" w:left="0"/>
              <w:jc w:val="both"/>
            </w:pPr>
            <w:r>
              <w:t>固定为横版</w:t>
            </w:r>
          </w:p>
        </w:tc>
        <w:tc>
          <w:tcPr>
            <w:tcW w:w="5001" w:type="dxa"/>
            <w:vAlign w:val="center"/>
          </w:tcPr>
          <w:p w14:paraId="1DB45CFC" w14:textId="77777777" w:rsidR="005C105B" w:rsidRDefault="00CC0D07" w:rsidP="001905E2">
            <w:pPr>
              <w:pStyle w:val="af6"/>
              <w:spacing w:after="0"/>
              <w:ind w:leftChars="0" w:left="0"/>
            </w:pPr>
            <w:r>
              <w:rPr>
                <w:rFonts w:hint="eastAsia"/>
              </w:rPr>
              <w:t>不可同时指定0x200和0x800</w:t>
            </w:r>
          </w:p>
        </w:tc>
        <w:tc>
          <w:tcPr>
            <w:tcW w:w="953" w:type="dxa"/>
            <w:vAlign w:val="center"/>
          </w:tcPr>
          <w:p w14:paraId="2B5FEB0B" w14:textId="77777777" w:rsidR="005C105B" w:rsidRDefault="00CC0D07" w:rsidP="00BB7AD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H5</w:t>
            </w:r>
          </w:p>
        </w:tc>
      </w:tr>
      <w:tr w:rsidR="005C105B" w14:paraId="7C6F645B" w14:textId="77777777" w:rsidTr="00BB7ADA">
        <w:trPr>
          <w:trHeight w:val="454"/>
        </w:trPr>
        <w:tc>
          <w:tcPr>
            <w:tcW w:w="1258" w:type="dxa"/>
            <w:vAlign w:val="center"/>
          </w:tcPr>
          <w:p w14:paraId="45A17CE3" w14:textId="77777777" w:rsidR="005C105B" w:rsidRDefault="005C105B" w:rsidP="001905E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0x00000600</w:t>
            </w:r>
          </w:p>
        </w:tc>
        <w:tc>
          <w:tcPr>
            <w:tcW w:w="1796" w:type="dxa"/>
            <w:vAlign w:val="center"/>
          </w:tcPr>
          <w:p w14:paraId="5F40E069" w14:textId="77777777" w:rsidR="005C105B" w:rsidRPr="00A64914" w:rsidRDefault="00CC0D07" w:rsidP="00CC0D07">
            <w:pPr>
              <w:pStyle w:val="af6"/>
              <w:spacing w:after="0"/>
              <w:ind w:leftChars="0" w:left="0"/>
              <w:jc w:val="both"/>
            </w:pPr>
            <w:r>
              <w:t>默认为竖版</w:t>
            </w:r>
          </w:p>
        </w:tc>
        <w:tc>
          <w:tcPr>
            <w:tcW w:w="5001" w:type="dxa"/>
            <w:vAlign w:val="center"/>
          </w:tcPr>
          <w:p w14:paraId="56EE1514" w14:textId="77777777" w:rsidR="005C105B" w:rsidRDefault="00CC0D07" w:rsidP="001905E2">
            <w:pPr>
              <w:pStyle w:val="af6"/>
              <w:spacing w:after="0"/>
              <w:ind w:leftChars="0" w:left="0"/>
            </w:pPr>
            <w:r>
              <w:t>不可同时指定</w:t>
            </w:r>
            <w:r>
              <w:rPr>
                <w:rFonts w:hint="eastAsia"/>
              </w:rPr>
              <w:t>0x800</w:t>
            </w:r>
          </w:p>
        </w:tc>
        <w:tc>
          <w:tcPr>
            <w:tcW w:w="953" w:type="dxa"/>
            <w:vAlign w:val="center"/>
          </w:tcPr>
          <w:p w14:paraId="06AB808D" w14:textId="77777777" w:rsidR="005C105B" w:rsidRDefault="00CC0D07" w:rsidP="00BB7AD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H5</w:t>
            </w:r>
          </w:p>
        </w:tc>
      </w:tr>
      <w:tr w:rsidR="005C105B" w14:paraId="7619821B" w14:textId="77777777" w:rsidTr="00BB7ADA">
        <w:trPr>
          <w:trHeight w:val="454"/>
        </w:trPr>
        <w:tc>
          <w:tcPr>
            <w:tcW w:w="1258" w:type="dxa"/>
            <w:vAlign w:val="center"/>
          </w:tcPr>
          <w:p w14:paraId="5869EDAB" w14:textId="77777777" w:rsidR="005C105B" w:rsidRDefault="005C105B" w:rsidP="001905E2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0x0000</w:t>
            </w:r>
            <w:r>
              <w:t>0800</w:t>
            </w:r>
          </w:p>
        </w:tc>
        <w:tc>
          <w:tcPr>
            <w:tcW w:w="1796" w:type="dxa"/>
            <w:vAlign w:val="center"/>
          </w:tcPr>
          <w:p w14:paraId="72CFA7A3" w14:textId="77777777" w:rsidR="005C105B" w:rsidRPr="00A64914" w:rsidRDefault="00CC0D07" w:rsidP="00CC0D07">
            <w:pPr>
              <w:pStyle w:val="af6"/>
              <w:spacing w:after="0"/>
              <w:ind w:leftChars="0" w:left="0"/>
              <w:jc w:val="both"/>
            </w:pPr>
            <w:r>
              <w:t>默认为横版</w:t>
            </w:r>
          </w:p>
        </w:tc>
        <w:tc>
          <w:tcPr>
            <w:tcW w:w="5001" w:type="dxa"/>
            <w:vAlign w:val="center"/>
          </w:tcPr>
          <w:p w14:paraId="235F1559" w14:textId="77777777" w:rsidR="005C105B" w:rsidRDefault="00CC0D07" w:rsidP="001905E2">
            <w:pPr>
              <w:pStyle w:val="af6"/>
              <w:spacing w:after="0"/>
              <w:ind w:leftChars="0" w:left="0"/>
            </w:pPr>
            <w:r>
              <w:t>不可同时指定</w:t>
            </w:r>
            <w:r>
              <w:rPr>
                <w:rFonts w:hint="eastAsia"/>
              </w:rPr>
              <w:t>0x200和0x400</w:t>
            </w:r>
          </w:p>
        </w:tc>
        <w:tc>
          <w:tcPr>
            <w:tcW w:w="953" w:type="dxa"/>
            <w:vAlign w:val="center"/>
          </w:tcPr>
          <w:p w14:paraId="11C2B800" w14:textId="77777777" w:rsidR="005C105B" w:rsidRDefault="00CC0D07" w:rsidP="00BB7ADA">
            <w:pPr>
              <w:pStyle w:val="af6"/>
              <w:spacing w:after="0"/>
              <w:ind w:leftChars="0" w:left="0"/>
              <w:jc w:val="center"/>
            </w:pPr>
            <w:r>
              <w:rPr>
                <w:rFonts w:hint="eastAsia"/>
              </w:rPr>
              <w:t>H5</w:t>
            </w:r>
          </w:p>
        </w:tc>
      </w:tr>
    </w:tbl>
    <w:p w14:paraId="4BA14928" w14:textId="77777777" w:rsidR="00977197" w:rsidRDefault="00BB7ADA" w:rsidP="00BB7ADA">
      <w:pPr>
        <w:pStyle w:val="af6"/>
        <w:ind w:leftChars="0" w:left="0" w:firstLine="480"/>
        <w:rPr>
          <w:color w:val="9E3D22"/>
          <w:sz w:val="28"/>
          <w:szCs w:val="32"/>
        </w:rPr>
      </w:pPr>
      <w:r>
        <w:t>示例</w:t>
      </w:r>
      <w:r>
        <w:rPr>
          <w:rFonts w:hint="eastAsia"/>
        </w:rPr>
        <w:t xml:space="preserve">: </w:t>
      </w:r>
      <w:r>
        <w:t>0x1+0x8+0x10+0x200=0x219 表示第三方API开启BG捕鱼、BG电游且固定为竖版模式</w:t>
      </w:r>
    </w:p>
    <w:p w14:paraId="05806D69" w14:textId="77777777" w:rsidR="00BB7ADA" w:rsidRDefault="00BB7ADA">
      <w:pPr>
        <w:spacing w:after="200" w:line="288" w:lineRule="auto"/>
        <w:rPr>
          <w:rFonts w:asciiTheme="minorHAnsi" w:eastAsia="Microsoft YaHei UI" w:hAnsiTheme="minorHAnsi" w:cstheme="minorBidi"/>
          <w:bCs/>
          <w:color w:val="9E3D22"/>
          <w:sz w:val="28"/>
          <w:szCs w:val="32"/>
        </w:rPr>
      </w:pPr>
      <w:r>
        <w:br w:type="page"/>
      </w:r>
    </w:p>
    <w:p w14:paraId="2AF1FB82" w14:textId="77777777" w:rsidR="00F40152" w:rsidRDefault="00F40152" w:rsidP="00F40152">
      <w:pPr>
        <w:pStyle w:val="af2"/>
        <w:ind w:left="480" w:right="240"/>
      </w:pPr>
      <w:bookmarkStart w:id="97" w:name="_Toc29317729"/>
      <w:r>
        <w:rPr>
          <w:rFonts w:hint="eastAsia"/>
        </w:rPr>
        <w:lastRenderedPageBreak/>
        <w:t>错误代码</w:t>
      </w:r>
      <w:bookmarkEnd w:id="97"/>
    </w:p>
    <w:p w14:paraId="204A8411" w14:textId="77777777" w:rsidR="00F40152" w:rsidRDefault="00640396" w:rsidP="00944A0B">
      <w:pPr>
        <w:pStyle w:val="af7"/>
        <w:ind w:left="504" w:right="240"/>
      </w:pPr>
      <w:r>
        <w:t>错误代码分段说明</w:t>
      </w:r>
    </w:p>
    <w:tbl>
      <w:tblPr>
        <w:tblStyle w:val="a7"/>
        <w:tblW w:w="7796" w:type="dxa"/>
        <w:tblInd w:w="98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984"/>
        <w:gridCol w:w="4820"/>
        <w:gridCol w:w="992"/>
      </w:tblGrid>
      <w:tr w:rsidR="00640396" w14:paraId="1AECF794" w14:textId="77777777" w:rsidTr="0039411E">
        <w:trPr>
          <w:trHeight w:val="454"/>
        </w:trPr>
        <w:tc>
          <w:tcPr>
            <w:tcW w:w="1984" w:type="dxa"/>
            <w:shd w:val="clear" w:color="auto" w:fill="DEE7EC"/>
            <w:vAlign w:val="center"/>
          </w:tcPr>
          <w:p w14:paraId="65B951D8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 xml:space="preserve">起止编码 </w:t>
            </w:r>
          </w:p>
        </w:tc>
        <w:tc>
          <w:tcPr>
            <w:tcW w:w="4820" w:type="dxa"/>
            <w:shd w:val="clear" w:color="auto" w:fill="DEE7EC"/>
            <w:vAlign w:val="center"/>
          </w:tcPr>
          <w:p w14:paraId="1185CB3A" w14:textId="77777777" w:rsidR="00640396" w:rsidRPr="00640396" w:rsidRDefault="00640396" w:rsidP="00944A0B">
            <w:pPr>
              <w:pStyle w:val="af6"/>
              <w:spacing w:after="0"/>
              <w:ind w:leftChars="0" w:left="0"/>
            </w:pPr>
            <w:r w:rsidRPr="00640396">
              <w:t xml:space="preserve">错误分区 </w:t>
            </w:r>
          </w:p>
        </w:tc>
        <w:tc>
          <w:tcPr>
            <w:tcW w:w="992" w:type="dxa"/>
            <w:shd w:val="clear" w:color="auto" w:fill="DEE7EC"/>
            <w:vAlign w:val="center"/>
          </w:tcPr>
          <w:p w14:paraId="54D217EE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>备注</w:t>
            </w:r>
          </w:p>
        </w:tc>
      </w:tr>
      <w:tr w:rsidR="00640396" w14:paraId="153F2B1E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0FE2B4BF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 xml:space="preserve">[000, 099] </w:t>
            </w:r>
          </w:p>
        </w:tc>
        <w:tc>
          <w:tcPr>
            <w:tcW w:w="4820" w:type="dxa"/>
            <w:vAlign w:val="center"/>
          </w:tcPr>
          <w:p w14:paraId="073CBDE9" w14:textId="77777777" w:rsidR="00640396" w:rsidRDefault="00640396" w:rsidP="00944A0B">
            <w:pPr>
              <w:pStyle w:val="af6"/>
              <w:spacing w:after="0"/>
              <w:ind w:leftChars="0" w:left="0"/>
            </w:pPr>
            <w:r>
              <w:t xml:space="preserve">系统错误 </w:t>
            </w:r>
          </w:p>
        </w:tc>
        <w:tc>
          <w:tcPr>
            <w:tcW w:w="992" w:type="dxa"/>
            <w:vAlign w:val="center"/>
          </w:tcPr>
          <w:p w14:paraId="404E41CD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640396" w14:paraId="03C4025A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3365E8FA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 xml:space="preserve">[100, 199] </w:t>
            </w:r>
          </w:p>
        </w:tc>
        <w:tc>
          <w:tcPr>
            <w:tcW w:w="4820" w:type="dxa"/>
            <w:vAlign w:val="center"/>
          </w:tcPr>
          <w:p w14:paraId="67A798CF" w14:textId="77777777" w:rsidR="00640396" w:rsidRDefault="00640396" w:rsidP="00944A0B">
            <w:pPr>
              <w:pStyle w:val="af6"/>
              <w:spacing w:after="0"/>
              <w:ind w:leftChars="0" w:left="0"/>
            </w:pPr>
            <w:r>
              <w:t xml:space="preserve">输入输出错误 </w:t>
            </w:r>
          </w:p>
        </w:tc>
        <w:tc>
          <w:tcPr>
            <w:tcW w:w="992" w:type="dxa"/>
            <w:vAlign w:val="center"/>
          </w:tcPr>
          <w:p w14:paraId="239E1CCF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640396" w14:paraId="6930C10E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119ADF4F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 xml:space="preserve">[300, 399] </w:t>
            </w:r>
          </w:p>
        </w:tc>
        <w:tc>
          <w:tcPr>
            <w:tcW w:w="4820" w:type="dxa"/>
            <w:vAlign w:val="center"/>
          </w:tcPr>
          <w:p w14:paraId="7D759E68" w14:textId="77777777" w:rsidR="00640396" w:rsidRDefault="00640396" w:rsidP="00944A0B">
            <w:pPr>
              <w:pStyle w:val="af6"/>
              <w:spacing w:after="0"/>
              <w:ind w:leftChars="0" w:left="0"/>
            </w:pPr>
            <w:r>
              <w:t xml:space="preserve">数据库错误 </w:t>
            </w:r>
          </w:p>
        </w:tc>
        <w:tc>
          <w:tcPr>
            <w:tcW w:w="992" w:type="dxa"/>
            <w:vAlign w:val="center"/>
          </w:tcPr>
          <w:p w14:paraId="244AEB47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640396" w14:paraId="3808052B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0E6B341E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 xml:space="preserve">[400, 499] </w:t>
            </w:r>
          </w:p>
        </w:tc>
        <w:tc>
          <w:tcPr>
            <w:tcW w:w="4820" w:type="dxa"/>
            <w:vAlign w:val="center"/>
          </w:tcPr>
          <w:p w14:paraId="41BB2A4E" w14:textId="77777777" w:rsidR="00640396" w:rsidRDefault="00640396" w:rsidP="00944A0B">
            <w:pPr>
              <w:pStyle w:val="af6"/>
              <w:spacing w:after="0"/>
              <w:ind w:leftChars="0" w:left="0"/>
            </w:pPr>
            <w:r>
              <w:t xml:space="preserve">缓存错误 </w:t>
            </w:r>
          </w:p>
        </w:tc>
        <w:tc>
          <w:tcPr>
            <w:tcW w:w="992" w:type="dxa"/>
            <w:vAlign w:val="center"/>
          </w:tcPr>
          <w:p w14:paraId="4452D025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640396" w14:paraId="1CB5E0B5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26BB016A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 xml:space="preserve">[500, 599] </w:t>
            </w:r>
          </w:p>
        </w:tc>
        <w:tc>
          <w:tcPr>
            <w:tcW w:w="4820" w:type="dxa"/>
            <w:vAlign w:val="center"/>
          </w:tcPr>
          <w:p w14:paraId="6F31FB39" w14:textId="77777777" w:rsidR="00640396" w:rsidRDefault="00640396" w:rsidP="00944A0B">
            <w:pPr>
              <w:pStyle w:val="af6"/>
              <w:spacing w:after="0"/>
              <w:ind w:leftChars="0" w:left="0"/>
            </w:pPr>
            <w:r>
              <w:t xml:space="preserve">RPC错误 </w:t>
            </w:r>
          </w:p>
        </w:tc>
        <w:tc>
          <w:tcPr>
            <w:tcW w:w="992" w:type="dxa"/>
            <w:vAlign w:val="center"/>
          </w:tcPr>
          <w:p w14:paraId="6B7FB0FE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640396" w14:paraId="1043640D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087A50E8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 xml:space="preserve">[600, 699] </w:t>
            </w:r>
          </w:p>
        </w:tc>
        <w:tc>
          <w:tcPr>
            <w:tcW w:w="4820" w:type="dxa"/>
            <w:vAlign w:val="center"/>
          </w:tcPr>
          <w:p w14:paraId="577E7CE4" w14:textId="77777777" w:rsidR="00640396" w:rsidRDefault="00640396" w:rsidP="00944A0B">
            <w:pPr>
              <w:pStyle w:val="af6"/>
              <w:spacing w:after="0"/>
              <w:ind w:leftChars="0" w:left="0"/>
            </w:pPr>
            <w:r>
              <w:t xml:space="preserve">{保留段} </w:t>
            </w:r>
          </w:p>
        </w:tc>
        <w:tc>
          <w:tcPr>
            <w:tcW w:w="992" w:type="dxa"/>
            <w:vAlign w:val="center"/>
          </w:tcPr>
          <w:p w14:paraId="2A8A21E7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640396" w14:paraId="6E8513CB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046204FE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 xml:space="preserve">[700, 799] </w:t>
            </w:r>
          </w:p>
        </w:tc>
        <w:tc>
          <w:tcPr>
            <w:tcW w:w="4820" w:type="dxa"/>
            <w:vAlign w:val="center"/>
          </w:tcPr>
          <w:p w14:paraId="3F663594" w14:textId="77777777" w:rsidR="00640396" w:rsidRDefault="00640396" w:rsidP="00944A0B">
            <w:pPr>
              <w:pStyle w:val="af6"/>
              <w:spacing w:after="0"/>
              <w:ind w:leftChars="0" w:left="0"/>
            </w:pPr>
            <w:r>
              <w:t xml:space="preserve">参数验证错误 </w:t>
            </w:r>
          </w:p>
        </w:tc>
        <w:tc>
          <w:tcPr>
            <w:tcW w:w="992" w:type="dxa"/>
            <w:vAlign w:val="center"/>
          </w:tcPr>
          <w:p w14:paraId="4F22362C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640396" w14:paraId="5DC73669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02553C79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>[2100, 3400]</w:t>
            </w:r>
          </w:p>
        </w:tc>
        <w:tc>
          <w:tcPr>
            <w:tcW w:w="4820" w:type="dxa"/>
            <w:vAlign w:val="center"/>
          </w:tcPr>
          <w:p w14:paraId="1AFDACD3" w14:textId="77777777" w:rsidR="00640396" w:rsidRDefault="00640396" w:rsidP="00944A0B">
            <w:pPr>
              <w:pStyle w:val="af6"/>
              <w:spacing w:after="0"/>
              <w:ind w:leftChars="0" w:left="0"/>
            </w:pPr>
            <w:r w:rsidRPr="00640396">
              <w:t>业务错误定义大全</w:t>
            </w:r>
          </w:p>
        </w:tc>
        <w:tc>
          <w:tcPr>
            <w:tcW w:w="992" w:type="dxa"/>
            <w:vAlign w:val="center"/>
          </w:tcPr>
          <w:p w14:paraId="10DBDD58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640396" w14:paraId="3BA159D8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3E7F31E3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 xml:space="preserve">[2100, 2199] </w:t>
            </w:r>
          </w:p>
        </w:tc>
        <w:tc>
          <w:tcPr>
            <w:tcW w:w="4820" w:type="dxa"/>
            <w:vAlign w:val="center"/>
          </w:tcPr>
          <w:p w14:paraId="30A99FD7" w14:textId="77777777" w:rsidR="00640396" w:rsidRDefault="00640396" w:rsidP="00944A0B">
            <w:pPr>
              <w:pStyle w:val="af6"/>
              <w:spacing w:after="0"/>
              <w:ind w:leftChars="0" w:left="0"/>
            </w:pPr>
            <w:r>
              <w:t>[公共基础功能]相关</w:t>
            </w:r>
          </w:p>
        </w:tc>
        <w:tc>
          <w:tcPr>
            <w:tcW w:w="992" w:type="dxa"/>
            <w:vAlign w:val="center"/>
          </w:tcPr>
          <w:p w14:paraId="7665D4CB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640396" w14:paraId="5FB34B3B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3800951A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 xml:space="preserve">[2200, 2399] </w:t>
            </w:r>
          </w:p>
        </w:tc>
        <w:tc>
          <w:tcPr>
            <w:tcW w:w="4820" w:type="dxa"/>
            <w:vAlign w:val="center"/>
          </w:tcPr>
          <w:p w14:paraId="0964D3ED" w14:textId="77777777" w:rsidR="00640396" w:rsidRDefault="00640396" w:rsidP="00944A0B">
            <w:pPr>
              <w:pStyle w:val="af6"/>
              <w:spacing w:after="0"/>
              <w:ind w:leftChars="0" w:left="0"/>
            </w:pPr>
            <w:r>
              <w:t>[平台:用户服务]相关</w:t>
            </w:r>
          </w:p>
        </w:tc>
        <w:tc>
          <w:tcPr>
            <w:tcW w:w="992" w:type="dxa"/>
            <w:vAlign w:val="center"/>
          </w:tcPr>
          <w:p w14:paraId="7C22D787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640396" w14:paraId="6A7B25A1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7C59F391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 xml:space="preserve">[2400, 2499] </w:t>
            </w:r>
          </w:p>
        </w:tc>
        <w:tc>
          <w:tcPr>
            <w:tcW w:w="4820" w:type="dxa"/>
            <w:vAlign w:val="center"/>
          </w:tcPr>
          <w:p w14:paraId="21E1F96A" w14:textId="77777777" w:rsidR="00640396" w:rsidRDefault="00640396" w:rsidP="00944A0B">
            <w:pPr>
              <w:pStyle w:val="af6"/>
              <w:spacing w:after="0"/>
              <w:ind w:leftChars="0" w:left="0"/>
            </w:pPr>
            <w:r>
              <w:t>[平台:金流服务]相关</w:t>
            </w:r>
          </w:p>
        </w:tc>
        <w:tc>
          <w:tcPr>
            <w:tcW w:w="992" w:type="dxa"/>
            <w:vAlign w:val="center"/>
          </w:tcPr>
          <w:p w14:paraId="752A152C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640396" w14:paraId="258D5BFC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115F7A04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 xml:space="preserve">[2500, 2799] </w:t>
            </w:r>
          </w:p>
        </w:tc>
        <w:tc>
          <w:tcPr>
            <w:tcW w:w="4820" w:type="dxa"/>
            <w:vAlign w:val="center"/>
          </w:tcPr>
          <w:p w14:paraId="16D8ADD8" w14:textId="77777777" w:rsidR="00640396" w:rsidRDefault="00640396" w:rsidP="00944A0B">
            <w:pPr>
              <w:pStyle w:val="af6"/>
              <w:spacing w:after="0"/>
              <w:ind w:leftChars="0" w:left="0"/>
            </w:pPr>
            <w:r>
              <w:t>[平台:注单服务]相关</w:t>
            </w:r>
          </w:p>
        </w:tc>
        <w:tc>
          <w:tcPr>
            <w:tcW w:w="992" w:type="dxa"/>
            <w:vAlign w:val="center"/>
          </w:tcPr>
          <w:p w14:paraId="1191E866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640396" w14:paraId="4EE34C39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3B0E9E9A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 xml:space="preserve">[2800, 2999] </w:t>
            </w:r>
          </w:p>
        </w:tc>
        <w:tc>
          <w:tcPr>
            <w:tcW w:w="4820" w:type="dxa"/>
            <w:vAlign w:val="center"/>
          </w:tcPr>
          <w:p w14:paraId="3AE73B6F" w14:textId="77777777" w:rsidR="00640396" w:rsidRDefault="00640396" w:rsidP="00944A0B">
            <w:pPr>
              <w:pStyle w:val="af6"/>
              <w:spacing w:after="0"/>
              <w:ind w:leftChars="0" w:left="0"/>
            </w:pPr>
            <w:r>
              <w:t>[模块:彩票服务]相关</w:t>
            </w:r>
          </w:p>
        </w:tc>
        <w:tc>
          <w:tcPr>
            <w:tcW w:w="992" w:type="dxa"/>
            <w:vAlign w:val="center"/>
          </w:tcPr>
          <w:p w14:paraId="53DFE1B9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640396" w14:paraId="5292A02D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00F014A2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 xml:space="preserve">[3100, 3199] </w:t>
            </w:r>
          </w:p>
        </w:tc>
        <w:tc>
          <w:tcPr>
            <w:tcW w:w="4820" w:type="dxa"/>
            <w:vAlign w:val="center"/>
          </w:tcPr>
          <w:p w14:paraId="155429E0" w14:textId="77777777" w:rsidR="00640396" w:rsidRDefault="00640396" w:rsidP="00944A0B">
            <w:pPr>
              <w:pStyle w:val="af6"/>
              <w:spacing w:after="0"/>
              <w:ind w:leftChars="0" w:left="0"/>
            </w:pPr>
            <w:r>
              <w:t>[模块:视讯服务]相关</w:t>
            </w:r>
          </w:p>
        </w:tc>
        <w:tc>
          <w:tcPr>
            <w:tcW w:w="992" w:type="dxa"/>
            <w:vAlign w:val="center"/>
          </w:tcPr>
          <w:p w14:paraId="58D7317E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640396" w14:paraId="7BFF6F51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5E17C7FF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 xml:space="preserve">[3200, 3299] </w:t>
            </w:r>
          </w:p>
        </w:tc>
        <w:tc>
          <w:tcPr>
            <w:tcW w:w="4820" w:type="dxa"/>
            <w:vAlign w:val="center"/>
          </w:tcPr>
          <w:p w14:paraId="51605FD2" w14:textId="77777777" w:rsidR="00640396" w:rsidRDefault="00640396" w:rsidP="00944A0B">
            <w:pPr>
              <w:pStyle w:val="af6"/>
              <w:spacing w:after="0"/>
              <w:ind w:leftChars="0" w:left="0"/>
            </w:pPr>
            <w:r>
              <w:t>[模块:体育服务]相关</w:t>
            </w:r>
          </w:p>
        </w:tc>
        <w:tc>
          <w:tcPr>
            <w:tcW w:w="992" w:type="dxa"/>
            <w:vAlign w:val="center"/>
          </w:tcPr>
          <w:p w14:paraId="7948E17D" w14:textId="77777777" w:rsid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640396" w14:paraId="7B375A5C" w14:textId="77777777" w:rsidTr="0039411E">
        <w:trPr>
          <w:trHeight w:val="454"/>
        </w:trPr>
        <w:tc>
          <w:tcPr>
            <w:tcW w:w="1984" w:type="dxa"/>
            <w:vAlign w:val="center"/>
          </w:tcPr>
          <w:p w14:paraId="115E80D2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  <w:r>
              <w:t xml:space="preserve">[3300, 3399] </w:t>
            </w:r>
          </w:p>
        </w:tc>
        <w:tc>
          <w:tcPr>
            <w:tcW w:w="4820" w:type="dxa"/>
            <w:vAlign w:val="center"/>
          </w:tcPr>
          <w:p w14:paraId="7180BEA5" w14:textId="77777777" w:rsidR="00640396" w:rsidRDefault="00640396" w:rsidP="00944A0B">
            <w:pPr>
              <w:pStyle w:val="af6"/>
              <w:spacing w:after="0"/>
              <w:ind w:leftChars="0" w:left="0"/>
            </w:pPr>
            <w:r>
              <w:t>[模块:游戏服务]相关</w:t>
            </w:r>
          </w:p>
        </w:tc>
        <w:tc>
          <w:tcPr>
            <w:tcW w:w="992" w:type="dxa"/>
            <w:vAlign w:val="center"/>
          </w:tcPr>
          <w:p w14:paraId="731EAF48" w14:textId="77777777" w:rsidR="00640396" w:rsidRPr="00640396" w:rsidRDefault="00640396" w:rsidP="00944A0B">
            <w:pPr>
              <w:pStyle w:val="af6"/>
              <w:spacing w:after="0"/>
              <w:ind w:leftChars="0" w:left="0"/>
              <w:jc w:val="center"/>
            </w:pPr>
          </w:p>
        </w:tc>
      </w:tr>
    </w:tbl>
    <w:p w14:paraId="15926958" w14:textId="77777777" w:rsidR="00640396" w:rsidRDefault="00640396" w:rsidP="00640396"/>
    <w:p w14:paraId="2CE01A6E" w14:textId="77777777" w:rsidR="00640396" w:rsidRDefault="00640396" w:rsidP="00640396">
      <w:pPr>
        <w:pStyle w:val="af5"/>
        <w:ind w:left="960" w:right="240"/>
      </w:pPr>
      <w:r>
        <w:rPr>
          <w:rFonts w:hint="eastAsia"/>
          <w:lang w:eastAsia="zh-Hans"/>
        </w:rPr>
        <w:t>系统错误</w:t>
      </w:r>
    </w:p>
    <w:tbl>
      <w:tblPr>
        <w:tblStyle w:val="a7"/>
        <w:tblW w:w="7653" w:type="dxa"/>
        <w:tblInd w:w="989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133"/>
        <w:gridCol w:w="5670"/>
        <w:gridCol w:w="850"/>
      </w:tblGrid>
      <w:tr w:rsidR="004D2E1A" w14:paraId="14AAFA54" w14:textId="77777777" w:rsidTr="00BA22BD">
        <w:trPr>
          <w:trHeight w:val="454"/>
        </w:trPr>
        <w:tc>
          <w:tcPr>
            <w:tcW w:w="1133" w:type="dxa"/>
            <w:shd w:val="clear" w:color="auto" w:fill="DEE7EC"/>
            <w:vAlign w:val="center"/>
          </w:tcPr>
          <w:p w14:paraId="2C62B00D" w14:textId="77777777" w:rsidR="004D2E1A" w:rsidRPr="00640396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 xml:space="preserve">错误编码 </w:t>
            </w:r>
          </w:p>
        </w:tc>
        <w:tc>
          <w:tcPr>
            <w:tcW w:w="5670" w:type="dxa"/>
            <w:shd w:val="clear" w:color="auto" w:fill="DEE7EC"/>
            <w:vAlign w:val="center"/>
          </w:tcPr>
          <w:p w14:paraId="61089E24" w14:textId="77777777" w:rsidR="004D2E1A" w:rsidRPr="00640396" w:rsidRDefault="004D2E1A" w:rsidP="00944A0B">
            <w:pPr>
              <w:pStyle w:val="af6"/>
              <w:spacing w:after="0"/>
              <w:ind w:leftChars="0" w:left="0"/>
            </w:pPr>
            <w:r w:rsidRPr="00640396">
              <w:t>错误说明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22A7A67E" w14:textId="77777777" w:rsidR="004D2E1A" w:rsidRPr="00640396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>备注</w:t>
            </w:r>
          </w:p>
        </w:tc>
      </w:tr>
      <w:tr w:rsidR="004D2E1A" w14:paraId="42CC9378" w14:textId="77777777" w:rsidTr="00BA22BD">
        <w:trPr>
          <w:trHeight w:val="454"/>
        </w:trPr>
        <w:tc>
          <w:tcPr>
            <w:tcW w:w="1133" w:type="dxa"/>
            <w:vAlign w:val="center"/>
          </w:tcPr>
          <w:p w14:paraId="7E523816" w14:textId="77777777" w:rsidR="004D2E1A" w:rsidRPr="00640396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>000</w:t>
            </w:r>
          </w:p>
        </w:tc>
        <w:tc>
          <w:tcPr>
            <w:tcW w:w="5670" w:type="dxa"/>
            <w:vAlign w:val="center"/>
          </w:tcPr>
          <w:p w14:paraId="333EA073" w14:textId="77777777" w:rsidR="004D2E1A" w:rsidRPr="00640396" w:rsidRDefault="004D2E1A" w:rsidP="00944A0B">
            <w:pPr>
              <w:pStyle w:val="af6"/>
              <w:spacing w:after="0"/>
              <w:ind w:leftChars="0" w:left="0"/>
            </w:pPr>
            <w:r w:rsidRPr="00640396">
              <w:t>未知异常</w:t>
            </w:r>
          </w:p>
        </w:tc>
        <w:tc>
          <w:tcPr>
            <w:tcW w:w="850" w:type="dxa"/>
            <w:vAlign w:val="center"/>
          </w:tcPr>
          <w:p w14:paraId="049E2A62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14:paraId="76AC6C4F" w14:textId="77777777" w:rsidTr="00BA22BD">
        <w:trPr>
          <w:trHeight w:val="454"/>
        </w:trPr>
        <w:tc>
          <w:tcPr>
            <w:tcW w:w="1133" w:type="dxa"/>
            <w:vAlign w:val="center"/>
          </w:tcPr>
          <w:p w14:paraId="3D424054" w14:textId="77777777" w:rsidR="004D2E1A" w:rsidRPr="00640396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>001</w:t>
            </w:r>
          </w:p>
        </w:tc>
        <w:tc>
          <w:tcPr>
            <w:tcW w:w="5670" w:type="dxa"/>
            <w:vAlign w:val="center"/>
          </w:tcPr>
          <w:p w14:paraId="31AAB946" w14:textId="77777777" w:rsidR="004D2E1A" w:rsidRPr="00640396" w:rsidRDefault="004D2E1A" w:rsidP="00944A0B">
            <w:pPr>
              <w:pStyle w:val="af6"/>
              <w:spacing w:after="0"/>
              <w:ind w:leftChars="0" w:left="0"/>
            </w:pPr>
            <w:r w:rsidRPr="00640396">
              <w:t>网络错误</w:t>
            </w:r>
          </w:p>
        </w:tc>
        <w:tc>
          <w:tcPr>
            <w:tcW w:w="850" w:type="dxa"/>
            <w:vAlign w:val="center"/>
          </w:tcPr>
          <w:p w14:paraId="7D927556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14:paraId="7CFAED66" w14:textId="77777777" w:rsidTr="00BA22BD">
        <w:trPr>
          <w:trHeight w:val="454"/>
        </w:trPr>
        <w:tc>
          <w:tcPr>
            <w:tcW w:w="1133" w:type="dxa"/>
            <w:vAlign w:val="center"/>
          </w:tcPr>
          <w:p w14:paraId="4FC40D82" w14:textId="77777777" w:rsidR="004D2E1A" w:rsidRPr="00640396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>002</w:t>
            </w:r>
          </w:p>
        </w:tc>
        <w:tc>
          <w:tcPr>
            <w:tcW w:w="5670" w:type="dxa"/>
            <w:vAlign w:val="center"/>
          </w:tcPr>
          <w:p w14:paraId="2F4702FA" w14:textId="77777777" w:rsidR="004D2E1A" w:rsidRPr="00640396" w:rsidRDefault="004D2E1A" w:rsidP="00944A0B">
            <w:pPr>
              <w:pStyle w:val="af6"/>
              <w:spacing w:after="0"/>
              <w:ind w:leftChars="0" w:left="0"/>
            </w:pPr>
            <w:r w:rsidRPr="00640396">
              <w:t>应用层未知异常</w:t>
            </w:r>
          </w:p>
        </w:tc>
        <w:tc>
          <w:tcPr>
            <w:tcW w:w="850" w:type="dxa"/>
            <w:vAlign w:val="center"/>
          </w:tcPr>
          <w:p w14:paraId="524A06FD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14:paraId="3807210C" w14:textId="77777777" w:rsidTr="00BA22BD">
        <w:trPr>
          <w:trHeight w:val="454"/>
        </w:trPr>
        <w:tc>
          <w:tcPr>
            <w:tcW w:w="1133" w:type="dxa"/>
            <w:vAlign w:val="center"/>
          </w:tcPr>
          <w:p w14:paraId="41726BEC" w14:textId="77777777" w:rsidR="004D2E1A" w:rsidRPr="00640396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>003</w:t>
            </w:r>
          </w:p>
        </w:tc>
        <w:tc>
          <w:tcPr>
            <w:tcW w:w="5670" w:type="dxa"/>
            <w:vAlign w:val="center"/>
          </w:tcPr>
          <w:p w14:paraId="5DA31EF7" w14:textId="77777777" w:rsidR="004D2E1A" w:rsidRPr="00640396" w:rsidRDefault="004D2E1A" w:rsidP="00944A0B">
            <w:pPr>
              <w:pStyle w:val="af6"/>
              <w:spacing w:after="0"/>
              <w:ind w:leftChars="0" w:left="0"/>
            </w:pPr>
            <w:r w:rsidRPr="00640396">
              <w:t>数据访问未知异常</w:t>
            </w:r>
          </w:p>
        </w:tc>
        <w:tc>
          <w:tcPr>
            <w:tcW w:w="850" w:type="dxa"/>
            <w:vAlign w:val="center"/>
          </w:tcPr>
          <w:p w14:paraId="55E7C897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14:paraId="0A8ABE0E" w14:textId="77777777" w:rsidTr="00BA22BD">
        <w:trPr>
          <w:trHeight w:val="454"/>
        </w:trPr>
        <w:tc>
          <w:tcPr>
            <w:tcW w:w="1133" w:type="dxa"/>
            <w:vAlign w:val="center"/>
          </w:tcPr>
          <w:p w14:paraId="048B9B2F" w14:textId="77777777" w:rsidR="004D2E1A" w:rsidRPr="00640396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>004</w:t>
            </w:r>
          </w:p>
        </w:tc>
        <w:tc>
          <w:tcPr>
            <w:tcW w:w="5670" w:type="dxa"/>
            <w:vAlign w:val="center"/>
          </w:tcPr>
          <w:p w14:paraId="7ACD1B09" w14:textId="77777777" w:rsidR="004D2E1A" w:rsidRPr="00640396" w:rsidRDefault="004D2E1A" w:rsidP="00944A0B">
            <w:pPr>
              <w:pStyle w:val="af6"/>
              <w:spacing w:after="0"/>
              <w:ind w:leftChars="0" w:left="0"/>
            </w:pPr>
            <w:r w:rsidRPr="00640396">
              <w:t>缓存访问未知异常</w:t>
            </w:r>
          </w:p>
        </w:tc>
        <w:tc>
          <w:tcPr>
            <w:tcW w:w="850" w:type="dxa"/>
            <w:vAlign w:val="center"/>
          </w:tcPr>
          <w:p w14:paraId="2993149E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14:paraId="42F5B58E" w14:textId="77777777" w:rsidTr="00BA22BD">
        <w:trPr>
          <w:trHeight w:val="454"/>
        </w:trPr>
        <w:tc>
          <w:tcPr>
            <w:tcW w:w="1133" w:type="dxa"/>
            <w:vAlign w:val="center"/>
          </w:tcPr>
          <w:p w14:paraId="07A9CB99" w14:textId="77777777" w:rsidR="004D2E1A" w:rsidRPr="00640396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>005</w:t>
            </w:r>
          </w:p>
        </w:tc>
        <w:tc>
          <w:tcPr>
            <w:tcW w:w="5670" w:type="dxa"/>
            <w:vAlign w:val="center"/>
          </w:tcPr>
          <w:p w14:paraId="17F45C04" w14:textId="77777777" w:rsidR="004D2E1A" w:rsidRPr="00640396" w:rsidRDefault="004D2E1A" w:rsidP="00944A0B">
            <w:pPr>
              <w:pStyle w:val="af6"/>
              <w:spacing w:after="0"/>
              <w:ind w:leftChars="0" w:left="0"/>
            </w:pPr>
            <w:r w:rsidRPr="00640396">
              <w:t>RPC调用未知异常</w:t>
            </w:r>
          </w:p>
        </w:tc>
        <w:tc>
          <w:tcPr>
            <w:tcW w:w="850" w:type="dxa"/>
            <w:vAlign w:val="center"/>
          </w:tcPr>
          <w:p w14:paraId="147AB81C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</w:tbl>
    <w:p w14:paraId="6742E8F1" w14:textId="77777777" w:rsidR="00640396" w:rsidRDefault="004D2E1A" w:rsidP="00640396">
      <w:pPr>
        <w:pStyle w:val="af5"/>
        <w:ind w:left="960" w:right="240"/>
      </w:pPr>
      <w:r w:rsidRPr="004D2E1A">
        <w:rPr>
          <w:rFonts w:hint="eastAsia"/>
        </w:rPr>
        <w:lastRenderedPageBreak/>
        <w:t>输入输出错误</w:t>
      </w:r>
    </w:p>
    <w:tbl>
      <w:tblPr>
        <w:tblStyle w:val="a7"/>
        <w:tblW w:w="7654" w:type="dxa"/>
        <w:tblInd w:w="98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134"/>
        <w:gridCol w:w="5670"/>
        <w:gridCol w:w="850"/>
      </w:tblGrid>
      <w:tr w:rsidR="004D2E1A" w14:paraId="53D235CA" w14:textId="77777777" w:rsidTr="00BA22BD">
        <w:trPr>
          <w:trHeight w:val="454"/>
        </w:trPr>
        <w:tc>
          <w:tcPr>
            <w:tcW w:w="1134" w:type="dxa"/>
            <w:shd w:val="clear" w:color="auto" w:fill="DEE7EC"/>
            <w:vAlign w:val="center"/>
          </w:tcPr>
          <w:p w14:paraId="0CEF5606" w14:textId="77777777" w:rsidR="004D2E1A" w:rsidRPr="00640396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 xml:space="preserve">错误编码 </w:t>
            </w:r>
          </w:p>
        </w:tc>
        <w:tc>
          <w:tcPr>
            <w:tcW w:w="5670" w:type="dxa"/>
            <w:shd w:val="clear" w:color="auto" w:fill="DEE7EC"/>
            <w:vAlign w:val="center"/>
          </w:tcPr>
          <w:p w14:paraId="54C3C9F1" w14:textId="77777777" w:rsidR="004D2E1A" w:rsidRPr="00640396" w:rsidRDefault="004D2E1A" w:rsidP="00944A0B">
            <w:pPr>
              <w:pStyle w:val="af6"/>
              <w:spacing w:after="0"/>
              <w:ind w:leftChars="0" w:left="0"/>
            </w:pPr>
            <w:r w:rsidRPr="00640396">
              <w:t>错误说明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7627115E" w14:textId="77777777" w:rsidR="004D2E1A" w:rsidRPr="00640396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>备注</w:t>
            </w:r>
          </w:p>
        </w:tc>
      </w:tr>
      <w:tr w:rsidR="004D2E1A" w:rsidRPr="004D2E1A" w14:paraId="0736DBDF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2665CED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100</w:t>
            </w:r>
          </w:p>
        </w:tc>
        <w:tc>
          <w:tcPr>
            <w:tcW w:w="5670" w:type="dxa"/>
            <w:vAlign w:val="center"/>
          </w:tcPr>
          <w:p w14:paraId="6C07C211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传入的参数不对</w:t>
            </w:r>
          </w:p>
        </w:tc>
        <w:tc>
          <w:tcPr>
            <w:tcW w:w="850" w:type="dxa"/>
            <w:vAlign w:val="center"/>
          </w:tcPr>
          <w:p w14:paraId="00ACFB71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60B0B5FC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E9DA7DE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101</w:t>
            </w:r>
          </w:p>
        </w:tc>
        <w:tc>
          <w:tcPr>
            <w:tcW w:w="5670" w:type="dxa"/>
            <w:vAlign w:val="center"/>
          </w:tcPr>
          <w:p w14:paraId="613DDB48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JSON字符串语法不正确</w:t>
            </w:r>
          </w:p>
        </w:tc>
        <w:tc>
          <w:tcPr>
            <w:tcW w:w="850" w:type="dxa"/>
            <w:vAlign w:val="center"/>
          </w:tcPr>
          <w:p w14:paraId="1D124368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7C788B88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6427024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102</w:t>
            </w:r>
          </w:p>
        </w:tc>
        <w:tc>
          <w:tcPr>
            <w:tcW w:w="5670" w:type="dxa"/>
            <w:vAlign w:val="center"/>
          </w:tcPr>
          <w:p w14:paraId="6DD50EFC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请求的JSON串为空</w:t>
            </w:r>
          </w:p>
        </w:tc>
        <w:tc>
          <w:tcPr>
            <w:tcW w:w="850" w:type="dxa"/>
            <w:vAlign w:val="center"/>
          </w:tcPr>
          <w:p w14:paraId="21ACC7C5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3E197D5C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78DDEBC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106</w:t>
            </w:r>
          </w:p>
        </w:tc>
        <w:tc>
          <w:tcPr>
            <w:tcW w:w="5670" w:type="dxa"/>
            <w:vAlign w:val="center"/>
          </w:tcPr>
          <w:p w14:paraId="58A6B5BA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解析json-xml流为JSON对象出错</w:t>
            </w:r>
          </w:p>
        </w:tc>
        <w:tc>
          <w:tcPr>
            <w:tcW w:w="850" w:type="dxa"/>
            <w:vAlign w:val="center"/>
          </w:tcPr>
          <w:p w14:paraId="0E967BD6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1C883B4F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2EB0A3C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108</w:t>
            </w:r>
          </w:p>
        </w:tc>
        <w:tc>
          <w:tcPr>
            <w:tcW w:w="5670" w:type="dxa"/>
            <w:vAlign w:val="center"/>
          </w:tcPr>
          <w:p w14:paraId="3DF49B81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content-type MIME unsupported</w:t>
            </w:r>
          </w:p>
        </w:tc>
        <w:tc>
          <w:tcPr>
            <w:tcW w:w="850" w:type="dxa"/>
            <w:vAlign w:val="center"/>
          </w:tcPr>
          <w:p w14:paraId="6BFE7981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10D8824B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157F97A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109</w:t>
            </w:r>
          </w:p>
        </w:tc>
        <w:tc>
          <w:tcPr>
            <w:tcW w:w="5670" w:type="dxa"/>
            <w:vAlign w:val="center"/>
          </w:tcPr>
          <w:p w14:paraId="170A8481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XML解析成MAP对象出错</w:t>
            </w:r>
          </w:p>
        </w:tc>
        <w:tc>
          <w:tcPr>
            <w:tcW w:w="850" w:type="dxa"/>
            <w:vAlign w:val="center"/>
          </w:tcPr>
          <w:p w14:paraId="098A11C6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03CB34CB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D0B34E9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110</w:t>
            </w:r>
          </w:p>
        </w:tc>
        <w:tc>
          <w:tcPr>
            <w:tcW w:w="5670" w:type="dxa"/>
            <w:vAlign w:val="center"/>
          </w:tcPr>
          <w:p w14:paraId="11F9BB4B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HTTP 404 error, action not found!</w:t>
            </w:r>
          </w:p>
        </w:tc>
        <w:tc>
          <w:tcPr>
            <w:tcW w:w="850" w:type="dxa"/>
            <w:vAlign w:val="center"/>
          </w:tcPr>
          <w:p w14:paraId="3492EE42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4BDDA320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5B508EB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111</w:t>
            </w:r>
          </w:p>
        </w:tc>
        <w:tc>
          <w:tcPr>
            <w:tcW w:w="5670" w:type="dxa"/>
            <w:vAlign w:val="center"/>
          </w:tcPr>
          <w:p w14:paraId="2D23E98D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鉴权不通过(access authorization failure)</w:t>
            </w:r>
          </w:p>
        </w:tc>
        <w:tc>
          <w:tcPr>
            <w:tcW w:w="850" w:type="dxa"/>
            <w:vAlign w:val="center"/>
          </w:tcPr>
          <w:p w14:paraId="55C39951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53EF5E3D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0C7CF48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112</w:t>
            </w:r>
          </w:p>
        </w:tc>
        <w:tc>
          <w:tcPr>
            <w:tcW w:w="5670" w:type="dxa"/>
            <w:vAlign w:val="center"/>
          </w:tcPr>
          <w:p w14:paraId="5C67A9AA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HTTP 格式化输出异常(format exception)</w:t>
            </w:r>
          </w:p>
        </w:tc>
        <w:tc>
          <w:tcPr>
            <w:tcW w:w="850" w:type="dxa"/>
            <w:vAlign w:val="center"/>
          </w:tcPr>
          <w:p w14:paraId="0FE4B48E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171719C7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0FF1BE9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113</w:t>
            </w:r>
          </w:p>
        </w:tc>
        <w:tc>
          <w:tcPr>
            <w:tcW w:w="5670" w:type="dxa"/>
            <w:vAlign w:val="center"/>
          </w:tcPr>
          <w:p w14:paraId="75DE73A3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HTTP 执行Preprocessor失败(call preprocessor exception)</w:t>
            </w:r>
          </w:p>
        </w:tc>
        <w:tc>
          <w:tcPr>
            <w:tcW w:w="850" w:type="dxa"/>
            <w:vAlign w:val="center"/>
          </w:tcPr>
          <w:p w14:paraId="720724AE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2A4A5549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C44B6CA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114</w:t>
            </w:r>
          </w:p>
        </w:tc>
        <w:tc>
          <w:tcPr>
            <w:tcW w:w="5670" w:type="dxa"/>
            <w:vAlign w:val="center"/>
          </w:tcPr>
          <w:p w14:paraId="232558DF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操作超时(operation timeout)</w:t>
            </w:r>
          </w:p>
        </w:tc>
        <w:tc>
          <w:tcPr>
            <w:tcW w:w="850" w:type="dxa"/>
            <w:vAlign w:val="center"/>
          </w:tcPr>
          <w:p w14:paraId="6ACF35A8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0652F7D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0B690B0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115</w:t>
            </w:r>
          </w:p>
        </w:tc>
        <w:tc>
          <w:tcPr>
            <w:tcW w:w="5670" w:type="dxa"/>
            <w:vAlign w:val="center"/>
          </w:tcPr>
          <w:p w14:paraId="76D96821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数据加解密失败(encrypte failure)</w:t>
            </w:r>
          </w:p>
        </w:tc>
        <w:tc>
          <w:tcPr>
            <w:tcW w:w="850" w:type="dxa"/>
            <w:vAlign w:val="center"/>
          </w:tcPr>
          <w:p w14:paraId="0D7CC309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53638D85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7FA4566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116</w:t>
            </w:r>
          </w:p>
        </w:tc>
        <w:tc>
          <w:tcPr>
            <w:tcW w:w="5670" w:type="dxa"/>
            <w:vAlign w:val="center"/>
          </w:tcPr>
          <w:p w14:paraId="17453B8A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数据解压缩失败(compress failure)</w:t>
            </w:r>
          </w:p>
        </w:tc>
        <w:tc>
          <w:tcPr>
            <w:tcW w:w="850" w:type="dxa"/>
            <w:vAlign w:val="center"/>
          </w:tcPr>
          <w:p w14:paraId="5609DCAC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27FCB95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D391BC2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117</w:t>
            </w:r>
          </w:p>
        </w:tc>
        <w:tc>
          <w:tcPr>
            <w:tcW w:w="5670" w:type="dxa"/>
            <w:vAlign w:val="center"/>
          </w:tcPr>
          <w:p w14:paraId="02EA9F4C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HTTP GET方法执行异常</w:t>
            </w:r>
          </w:p>
        </w:tc>
        <w:tc>
          <w:tcPr>
            <w:tcW w:w="850" w:type="dxa"/>
            <w:vAlign w:val="center"/>
          </w:tcPr>
          <w:p w14:paraId="7DEDD476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2E3997B7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560175A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118</w:t>
            </w:r>
          </w:p>
        </w:tc>
        <w:tc>
          <w:tcPr>
            <w:tcW w:w="5670" w:type="dxa"/>
            <w:vAlign w:val="center"/>
          </w:tcPr>
          <w:p w14:paraId="726CA71E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HTTP POST方法执行异常</w:t>
            </w:r>
          </w:p>
        </w:tc>
        <w:tc>
          <w:tcPr>
            <w:tcW w:w="850" w:type="dxa"/>
            <w:vAlign w:val="center"/>
          </w:tcPr>
          <w:p w14:paraId="4D54186B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433C1065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27E0EF6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119</w:t>
            </w:r>
          </w:p>
        </w:tc>
        <w:tc>
          <w:tcPr>
            <w:tcW w:w="5670" w:type="dxa"/>
            <w:vAlign w:val="center"/>
          </w:tcPr>
          <w:p w14:paraId="6910D825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FTP 获取服务器上的文件列表异常</w:t>
            </w:r>
          </w:p>
        </w:tc>
        <w:tc>
          <w:tcPr>
            <w:tcW w:w="850" w:type="dxa"/>
            <w:vAlign w:val="center"/>
          </w:tcPr>
          <w:p w14:paraId="4640E91E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67FCBB9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24DCD21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120</w:t>
            </w:r>
          </w:p>
        </w:tc>
        <w:tc>
          <w:tcPr>
            <w:tcW w:w="5670" w:type="dxa"/>
            <w:vAlign w:val="center"/>
          </w:tcPr>
          <w:p w14:paraId="2DC34E0C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FTP 初始化连接服务器异常</w:t>
            </w:r>
          </w:p>
        </w:tc>
        <w:tc>
          <w:tcPr>
            <w:tcW w:w="850" w:type="dxa"/>
            <w:vAlign w:val="center"/>
          </w:tcPr>
          <w:p w14:paraId="3895DAEE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31B9D9C3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5B69076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121</w:t>
            </w:r>
          </w:p>
        </w:tc>
        <w:tc>
          <w:tcPr>
            <w:tcW w:w="5670" w:type="dxa"/>
            <w:vAlign w:val="center"/>
          </w:tcPr>
          <w:p w14:paraId="27D0E692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FTP 关闭连接异常</w:t>
            </w:r>
          </w:p>
        </w:tc>
        <w:tc>
          <w:tcPr>
            <w:tcW w:w="850" w:type="dxa"/>
            <w:vAlign w:val="center"/>
          </w:tcPr>
          <w:p w14:paraId="142A3181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03531E80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1E3D4A6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122</w:t>
            </w:r>
          </w:p>
        </w:tc>
        <w:tc>
          <w:tcPr>
            <w:tcW w:w="5670" w:type="dxa"/>
            <w:vAlign w:val="center"/>
          </w:tcPr>
          <w:p w14:paraId="5C61B0BB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FTP 获取服务器上的文件列表异常</w:t>
            </w:r>
          </w:p>
        </w:tc>
        <w:tc>
          <w:tcPr>
            <w:tcW w:w="850" w:type="dxa"/>
            <w:vAlign w:val="center"/>
          </w:tcPr>
          <w:p w14:paraId="2AC5DA44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5505C682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6C5C608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123</w:t>
            </w:r>
          </w:p>
        </w:tc>
        <w:tc>
          <w:tcPr>
            <w:tcW w:w="5670" w:type="dxa"/>
            <w:vAlign w:val="center"/>
          </w:tcPr>
          <w:p w14:paraId="0C4AD6DC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FTP 初始化连接服务器异常</w:t>
            </w:r>
          </w:p>
        </w:tc>
        <w:tc>
          <w:tcPr>
            <w:tcW w:w="850" w:type="dxa"/>
            <w:vAlign w:val="center"/>
          </w:tcPr>
          <w:p w14:paraId="2E217803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4AEA6731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99D44A3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124</w:t>
            </w:r>
          </w:p>
        </w:tc>
        <w:tc>
          <w:tcPr>
            <w:tcW w:w="5670" w:type="dxa"/>
            <w:vAlign w:val="center"/>
          </w:tcPr>
          <w:p w14:paraId="015F1223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FTP 关闭连接异常</w:t>
            </w:r>
          </w:p>
        </w:tc>
        <w:tc>
          <w:tcPr>
            <w:tcW w:w="850" w:type="dxa"/>
            <w:vAlign w:val="center"/>
          </w:tcPr>
          <w:p w14:paraId="374771ED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4D2E1A" w:rsidRPr="004D2E1A" w14:paraId="1DEE0B36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D859CCB" w14:textId="77777777" w:rsidR="004D2E1A" w:rsidRPr="004D2E1A" w:rsidRDefault="004D2E1A" w:rsidP="00944A0B">
            <w:pPr>
              <w:pStyle w:val="af6"/>
              <w:spacing w:after="0"/>
              <w:ind w:leftChars="0" w:left="0"/>
              <w:jc w:val="center"/>
            </w:pPr>
            <w:r w:rsidRPr="004D2E1A">
              <w:t>125</w:t>
            </w:r>
          </w:p>
        </w:tc>
        <w:tc>
          <w:tcPr>
            <w:tcW w:w="5670" w:type="dxa"/>
            <w:vAlign w:val="center"/>
          </w:tcPr>
          <w:p w14:paraId="29DCD0FE" w14:textId="77777777" w:rsidR="004D2E1A" w:rsidRPr="004D2E1A" w:rsidRDefault="004D2E1A" w:rsidP="00944A0B">
            <w:pPr>
              <w:pStyle w:val="af6"/>
              <w:spacing w:after="0"/>
              <w:ind w:leftChars="0" w:left="0"/>
            </w:pPr>
            <w:r w:rsidRPr="004D2E1A">
              <w:t>HTTP 请求处理异常</w:t>
            </w:r>
          </w:p>
        </w:tc>
        <w:tc>
          <w:tcPr>
            <w:tcW w:w="850" w:type="dxa"/>
            <w:vAlign w:val="center"/>
          </w:tcPr>
          <w:p w14:paraId="174A716C" w14:textId="77777777" w:rsidR="004D2E1A" w:rsidRDefault="004D2E1A" w:rsidP="00944A0B">
            <w:pPr>
              <w:pStyle w:val="af6"/>
              <w:spacing w:after="0"/>
              <w:ind w:leftChars="0" w:left="0"/>
              <w:jc w:val="center"/>
            </w:pPr>
          </w:p>
        </w:tc>
      </w:tr>
    </w:tbl>
    <w:p w14:paraId="5030DB53" w14:textId="77777777" w:rsidR="004D2E1A" w:rsidRDefault="004D2E1A" w:rsidP="004D2E1A">
      <w:pPr>
        <w:pStyle w:val="af6"/>
        <w:ind w:left="960"/>
      </w:pPr>
    </w:p>
    <w:p w14:paraId="7D5AEEA4" w14:textId="77777777" w:rsidR="004D2E1A" w:rsidRDefault="00BD03FD" w:rsidP="00640396">
      <w:pPr>
        <w:pStyle w:val="af5"/>
        <w:ind w:left="960" w:right="240"/>
      </w:pPr>
      <w:r w:rsidRPr="00BD03FD">
        <w:rPr>
          <w:rFonts w:hint="eastAsia"/>
        </w:rPr>
        <w:t>数据库错误</w:t>
      </w:r>
    </w:p>
    <w:tbl>
      <w:tblPr>
        <w:tblStyle w:val="a7"/>
        <w:tblW w:w="7654" w:type="dxa"/>
        <w:tblInd w:w="98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134"/>
        <w:gridCol w:w="5670"/>
        <w:gridCol w:w="850"/>
      </w:tblGrid>
      <w:tr w:rsidR="00244C85" w14:paraId="5D673398" w14:textId="77777777" w:rsidTr="00BA22BD">
        <w:trPr>
          <w:trHeight w:val="454"/>
        </w:trPr>
        <w:tc>
          <w:tcPr>
            <w:tcW w:w="1134" w:type="dxa"/>
            <w:shd w:val="clear" w:color="auto" w:fill="DEE7EC"/>
            <w:vAlign w:val="center"/>
          </w:tcPr>
          <w:p w14:paraId="24821492" w14:textId="77777777" w:rsidR="00244C85" w:rsidRPr="00640396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 xml:space="preserve">错误编码 </w:t>
            </w:r>
          </w:p>
        </w:tc>
        <w:tc>
          <w:tcPr>
            <w:tcW w:w="5670" w:type="dxa"/>
            <w:shd w:val="clear" w:color="auto" w:fill="DEE7EC"/>
            <w:vAlign w:val="center"/>
          </w:tcPr>
          <w:p w14:paraId="2D5BFCC8" w14:textId="77777777" w:rsidR="00244C85" w:rsidRPr="00640396" w:rsidRDefault="00244C85" w:rsidP="00944A0B">
            <w:pPr>
              <w:pStyle w:val="af6"/>
              <w:spacing w:after="0"/>
              <w:ind w:leftChars="0" w:left="0"/>
            </w:pPr>
            <w:r w:rsidRPr="00640396">
              <w:t>错误说明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3CFD5308" w14:textId="77777777" w:rsidR="00244C85" w:rsidRPr="00640396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>备注</w:t>
            </w:r>
          </w:p>
        </w:tc>
      </w:tr>
      <w:tr w:rsidR="00244C85" w:rsidRPr="00244C85" w14:paraId="1985B7E5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B333851" w14:textId="77777777" w:rsidR="00244C85" w:rsidRPr="00244C85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t>301</w:t>
            </w:r>
          </w:p>
        </w:tc>
        <w:tc>
          <w:tcPr>
            <w:tcW w:w="5670" w:type="dxa"/>
            <w:vAlign w:val="center"/>
          </w:tcPr>
          <w:p w14:paraId="57045D0E" w14:textId="77777777" w:rsidR="00244C85" w:rsidRPr="00244C85" w:rsidRDefault="00244C85" w:rsidP="00944A0B">
            <w:pPr>
              <w:pStyle w:val="af6"/>
              <w:spacing w:after="0"/>
              <w:ind w:leftChars="0" w:left="0"/>
            </w:pPr>
            <w:r w:rsidRPr="00244C85">
              <w:t>数据库执行超时</w:t>
            </w:r>
          </w:p>
        </w:tc>
        <w:tc>
          <w:tcPr>
            <w:tcW w:w="850" w:type="dxa"/>
            <w:vAlign w:val="center"/>
          </w:tcPr>
          <w:p w14:paraId="5D72D5EC" w14:textId="77777777" w:rsidR="00244C85" w:rsidRDefault="00244C8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44C85" w:rsidRPr="00244C85" w14:paraId="2D48ABF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9EC9B04" w14:textId="77777777" w:rsidR="00244C85" w:rsidRPr="00244C85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t>302</w:t>
            </w:r>
          </w:p>
        </w:tc>
        <w:tc>
          <w:tcPr>
            <w:tcW w:w="5670" w:type="dxa"/>
            <w:vAlign w:val="center"/>
          </w:tcPr>
          <w:p w14:paraId="4503C597" w14:textId="77777777" w:rsidR="00244C85" w:rsidRPr="00244C85" w:rsidRDefault="00244C85" w:rsidP="00944A0B">
            <w:pPr>
              <w:pStyle w:val="af6"/>
              <w:spacing w:after="0"/>
              <w:ind w:leftChars="0" w:left="0"/>
            </w:pPr>
            <w:r w:rsidRPr="00244C85">
              <w:t>数据库执行(DML update) SQL语句异常</w:t>
            </w:r>
          </w:p>
        </w:tc>
        <w:tc>
          <w:tcPr>
            <w:tcW w:w="850" w:type="dxa"/>
            <w:vAlign w:val="center"/>
          </w:tcPr>
          <w:p w14:paraId="3CC0033A" w14:textId="77777777" w:rsidR="00244C85" w:rsidRDefault="00244C8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44C85" w:rsidRPr="00244C85" w14:paraId="5395F85D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7F967FC" w14:textId="77777777" w:rsidR="00244C85" w:rsidRPr="00244C85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lastRenderedPageBreak/>
              <w:t>303</w:t>
            </w:r>
          </w:p>
        </w:tc>
        <w:tc>
          <w:tcPr>
            <w:tcW w:w="5670" w:type="dxa"/>
            <w:vAlign w:val="center"/>
          </w:tcPr>
          <w:p w14:paraId="16171F2B" w14:textId="77777777" w:rsidR="00244C85" w:rsidRPr="00244C85" w:rsidRDefault="00244C85" w:rsidP="00944A0B">
            <w:pPr>
              <w:pStyle w:val="af6"/>
              <w:spacing w:after="0"/>
              <w:ind w:leftChars="0" w:left="0"/>
            </w:pPr>
            <w:r w:rsidRPr="00244C85">
              <w:t>数据库执行(QUERYselect) SQL语句异常</w:t>
            </w:r>
          </w:p>
        </w:tc>
        <w:tc>
          <w:tcPr>
            <w:tcW w:w="850" w:type="dxa"/>
            <w:vAlign w:val="center"/>
          </w:tcPr>
          <w:p w14:paraId="10136853" w14:textId="77777777" w:rsidR="00244C85" w:rsidRDefault="00244C8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44C85" w:rsidRPr="00244C85" w14:paraId="72F678D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B65FB2D" w14:textId="77777777" w:rsidR="00244C85" w:rsidRPr="00244C85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t>304</w:t>
            </w:r>
          </w:p>
        </w:tc>
        <w:tc>
          <w:tcPr>
            <w:tcW w:w="5670" w:type="dxa"/>
            <w:vAlign w:val="center"/>
          </w:tcPr>
          <w:p w14:paraId="5261BCB2" w14:textId="77777777" w:rsidR="00244C85" w:rsidRPr="00244C85" w:rsidRDefault="00244C85" w:rsidP="00944A0B">
            <w:pPr>
              <w:pStyle w:val="af6"/>
              <w:spacing w:after="0"/>
              <w:ind w:leftChars="0" w:left="0"/>
            </w:pPr>
            <w:r w:rsidRPr="00244C85">
              <w:t>没有找到数据库</w:t>
            </w:r>
          </w:p>
        </w:tc>
        <w:tc>
          <w:tcPr>
            <w:tcW w:w="850" w:type="dxa"/>
            <w:vAlign w:val="center"/>
          </w:tcPr>
          <w:p w14:paraId="0A90E038" w14:textId="77777777" w:rsidR="00244C85" w:rsidRDefault="00244C8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44C85" w:rsidRPr="00244C85" w14:paraId="15D0462F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487C326" w14:textId="77777777" w:rsidR="00244C85" w:rsidRPr="00244C85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t>305</w:t>
            </w:r>
          </w:p>
        </w:tc>
        <w:tc>
          <w:tcPr>
            <w:tcW w:w="5670" w:type="dxa"/>
            <w:vAlign w:val="center"/>
          </w:tcPr>
          <w:p w14:paraId="1756753B" w14:textId="77777777" w:rsidR="00244C85" w:rsidRPr="00244C85" w:rsidRDefault="00244C85" w:rsidP="00944A0B">
            <w:pPr>
              <w:pStyle w:val="af6"/>
              <w:spacing w:after="0"/>
              <w:ind w:leftChars="0" w:left="0"/>
            </w:pPr>
            <w:r w:rsidRPr="00244C85">
              <w:t>数据库执行事务控制(transaction)的SQL语句异常</w:t>
            </w:r>
          </w:p>
        </w:tc>
        <w:tc>
          <w:tcPr>
            <w:tcW w:w="850" w:type="dxa"/>
            <w:vAlign w:val="center"/>
          </w:tcPr>
          <w:p w14:paraId="6ADC059D" w14:textId="77777777" w:rsidR="00244C85" w:rsidRDefault="00244C8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44C85" w:rsidRPr="00244C85" w14:paraId="6A4083CA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2212D26" w14:textId="77777777" w:rsidR="00244C85" w:rsidRPr="00244C85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t>306</w:t>
            </w:r>
          </w:p>
        </w:tc>
        <w:tc>
          <w:tcPr>
            <w:tcW w:w="5670" w:type="dxa"/>
            <w:vAlign w:val="center"/>
          </w:tcPr>
          <w:p w14:paraId="7DCDEDDB" w14:textId="77777777" w:rsidR="00244C85" w:rsidRPr="00244C85" w:rsidRDefault="00244C85" w:rsidP="00944A0B">
            <w:pPr>
              <w:pStyle w:val="af6"/>
              <w:spacing w:after="0"/>
              <w:ind w:leftChars="0" w:left="0"/>
            </w:pPr>
            <w:r w:rsidRPr="00244C85">
              <w:t>数据库执行SQL语句, 影响行数(affacted)异常</w:t>
            </w:r>
          </w:p>
        </w:tc>
        <w:tc>
          <w:tcPr>
            <w:tcW w:w="850" w:type="dxa"/>
            <w:vAlign w:val="center"/>
          </w:tcPr>
          <w:p w14:paraId="602AEFDB" w14:textId="77777777" w:rsidR="00244C85" w:rsidRDefault="00244C8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44C85" w:rsidRPr="00244C85" w14:paraId="3ED31C8A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80CD76A" w14:textId="77777777" w:rsidR="00244C85" w:rsidRPr="00244C85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t>307</w:t>
            </w:r>
          </w:p>
        </w:tc>
        <w:tc>
          <w:tcPr>
            <w:tcW w:w="5670" w:type="dxa"/>
            <w:vAlign w:val="center"/>
          </w:tcPr>
          <w:p w14:paraId="2FB0E117" w14:textId="77777777" w:rsidR="00244C85" w:rsidRPr="00244C85" w:rsidRDefault="00244C85" w:rsidP="00944A0B">
            <w:pPr>
              <w:pStyle w:val="af6"/>
              <w:spacing w:after="0"/>
              <w:ind w:leftChars="0" w:left="0"/>
            </w:pPr>
            <w:r w:rsidRPr="00244C85">
              <w:t>解析动态SQL异常</w:t>
            </w:r>
          </w:p>
        </w:tc>
        <w:tc>
          <w:tcPr>
            <w:tcW w:w="850" w:type="dxa"/>
            <w:vAlign w:val="center"/>
          </w:tcPr>
          <w:p w14:paraId="2FB7F231" w14:textId="77777777" w:rsidR="00244C85" w:rsidRDefault="00244C8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44C85" w:rsidRPr="00244C85" w14:paraId="50D6F40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3FAB2B3" w14:textId="77777777" w:rsidR="00244C85" w:rsidRPr="00244C85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t>330</w:t>
            </w:r>
          </w:p>
        </w:tc>
        <w:tc>
          <w:tcPr>
            <w:tcW w:w="5670" w:type="dxa"/>
            <w:vAlign w:val="center"/>
          </w:tcPr>
          <w:p w14:paraId="03A64B55" w14:textId="77777777" w:rsidR="00244C85" w:rsidRPr="00244C85" w:rsidRDefault="00244C85" w:rsidP="00944A0B">
            <w:pPr>
              <w:pStyle w:val="af6"/>
              <w:spacing w:after="0"/>
              <w:ind w:leftChars="0" w:left="0"/>
            </w:pPr>
            <w:r w:rsidRPr="00244C85">
              <w:t>目标数据源不可用</w:t>
            </w:r>
          </w:p>
        </w:tc>
        <w:tc>
          <w:tcPr>
            <w:tcW w:w="850" w:type="dxa"/>
            <w:vAlign w:val="center"/>
          </w:tcPr>
          <w:p w14:paraId="1DA4A83D" w14:textId="77777777" w:rsidR="00244C85" w:rsidRDefault="00244C8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44C85" w:rsidRPr="00244C85" w14:paraId="2C804C2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15C1EB5" w14:textId="77777777" w:rsidR="00244C85" w:rsidRPr="00244C85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t>331</w:t>
            </w:r>
          </w:p>
        </w:tc>
        <w:tc>
          <w:tcPr>
            <w:tcW w:w="5670" w:type="dxa"/>
            <w:vAlign w:val="center"/>
          </w:tcPr>
          <w:p w14:paraId="2612FD1E" w14:textId="77777777" w:rsidR="00244C85" w:rsidRPr="00244C85" w:rsidRDefault="00244C85" w:rsidP="00944A0B">
            <w:pPr>
              <w:pStyle w:val="af6"/>
              <w:spacing w:after="0"/>
              <w:ind w:leftChars="0" w:left="0"/>
            </w:pPr>
            <w:r w:rsidRPr="00244C85">
              <w:t>匹配数据库节点集群失败</w:t>
            </w:r>
          </w:p>
        </w:tc>
        <w:tc>
          <w:tcPr>
            <w:tcW w:w="850" w:type="dxa"/>
            <w:vAlign w:val="center"/>
          </w:tcPr>
          <w:p w14:paraId="418528F0" w14:textId="77777777" w:rsidR="00244C85" w:rsidRDefault="00244C8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44C85" w:rsidRPr="00244C85" w14:paraId="713E1AF2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0F5C975" w14:textId="77777777" w:rsidR="00244C85" w:rsidRPr="00244C85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t>333</w:t>
            </w:r>
          </w:p>
        </w:tc>
        <w:tc>
          <w:tcPr>
            <w:tcW w:w="5670" w:type="dxa"/>
            <w:vAlign w:val="center"/>
          </w:tcPr>
          <w:p w14:paraId="003E792E" w14:textId="77777777" w:rsidR="00244C85" w:rsidRPr="00244C85" w:rsidRDefault="00244C85" w:rsidP="00944A0B">
            <w:pPr>
              <w:pStyle w:val="af6"/>
              <w:spacing w:after="0"/>
              <w:ind w:leftChars="0" w:left="0"/>
            </w:pPr>
            <w:r w:rsidRPr="00244C85">
              <w:t>数据库操作失败</w:t>
            </w:r>
          </w:p>
        </w:tc>
        <w:tc>
          <w:tcPr>
            <w:tcW w:w="850" w:type="dxa"/>
            <w:vAlign w:val="center"/>
          </w:tcPr>
          <w:p w14:paraId="77BB8DDC" w14:textId="77777777" w:rsidR="00244C85" w:rsidRDefault="00244C85" w:rsidP="00944A0B">
            <w:pPr>
              <w:pStyle w:val="af6"/>
              <w:spacing w:after="0"/>
              <w:ind w:leftChars="0" w:left="0"/>
              <w:jc w:val="center"/>
            </w:pPr>
          </w:p>
        </w:tc>
      </w:tr>
    </w:tbl>
    <w:p w14:paraId="769C9F09" w14:textId="77777777" w:rsidR="00BD03FD" w:rsidRDefault="00BD03FD" w:rsidP="00244C85">
      <w:pPr>
        <w:pStyle w:val="af6"/>
        <w:ind w:left="960"/>
      </w:pPr>
    </w:p>
    <w:p w14:paraId="718E167A" w14:textId="77777777" w:rsidR="00244C85" w:rsidRDefault="00244C85" w:rsidP="00640396">
      <w:pPr>
        <w:pStyle w:val="af5"/>
        <w:ind w:left="960" w:right="240"/>
      </w:pPr>
      <w:r w:rsidRPr="00244C85">
        <w:rPr>
          <w:rFonts w:hint="eastAsia"/>
        </w:rPr>
        <w:t>缓存错误</w:t>
      </w:r>
    </w:p>
    <w:tbl>
      <w:tblPr>
        <w:tblStyle w:val="a7"/>
        <w:tblW w:w="7654" w:type="dxa"/>
        <w:tblInd w:w="98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134"/>
        <w:gridCol w:w="5670"/>
        <w:gridCol w:w="850"/>
      </w:tblGrid>
      <w:tr w:rsidR="00244C85" w14:paraId="05C088EE" w14:textId="77777777" w:rsidTr="00BA22BD">
        <w:trPr>
          <w:trHeight w:val="454"/>
        </w:trPr>
        <w:tc>
          <w:tcPr>
            <w:tcW w:w="1134" w:type="dxa"/>
            <w:shd w:val="clear" w:color="auto" w:fill="DEE7EC"/>
            <w:vAlign w:val="center"/>
          </w:tcPr>
          <w:p w14:paraId="73012A0C" w14:textId="77777777" w:rsidR="00244C85" w:rsidRPr="00640396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 xml:space="preserve">错误编码 </w:t>
            </w:r>
          </w:p>
        </w:tc>
        <w:tc>
          <w:tcPr>
            <w:tcW w:w="5670" w:type="dxa"/>
            <w:shd w:val="clear" w:color="auto" w:fill="DEE7EC"/>
            <w:vAlign w:val="center"/>
          </w:tcPr>
          <w:p w14:paraId="0EB70593" w14:textId="77777777" w:rsidR="00244C85" w:rsidRPr="00640396" w:rsidRDefault="00244C85" w:rsidP="00944A0B">
            <w:pPr>
              <w:pStyle w:val="af6"/>
              <w:spacing w:after="0"/>
              <w:ind w:leftChars="0" w:left="0"/>
            </w:pPr>
            <w:r w:rsidRPr="00640396">
              <w:t>错误说明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1E5D8B95" w14:textId="77777777" w:rsidR="00244C85" w:rsidRPr="00640396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>备注</w:t>
            </w:r>
          </w:p>
        </w:tc>
      </w:tr>
      <w:tr w:rsidR="00244C85" w:rsidRPr="00244C85" w14:paraId="3F04A4A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651D5F9" w14:textId="77777777" w:rsidR="00244C85" w:rsidRPr="00244C85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t>401</w:t>
            </w:r>
          </w:p>
        </w:tc>
        <w:tc>
          <w:tcPr>
            <w:tcW w:w="5670" w:type="dxa"/>
            <w:vAlign w:val="center"/>
          </w:tcPr>
          <w:p w14:paraId="4C8A7E2F" w14:textId="77777777" w:rsidR="00244C85" w:rsidRPr="00244C85" w:rsidRDefault="00244C85" w:rsidP="00944A0B">
            <w:pPr>
              <w:pStyle w:val="af6"/>
              <w:spacing w:after="0"/>
              <w:ind w:leftChars="0" w:left="0"/>
            </w:pPr>
            <w:r w:rsidRPr="00244C85">
              <w:t>进程内缓存操作异常</w:t>
            </w:r>
          </w:p>
        </w:tc>
        <w:tc>
          <w:tcPr>
            <w:tcW w:w="850" w:type="dxa"/>
            <w:vAlign w:val="center"/>
          </w:tcPr>
          <w:p w14:paraId="7817AAE9" w14:textId="77777777" w:rsidR="00244C85" w:rsidRDefault="00244C8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44C85" w:rsidRPr="00244C85" w14:paraId="086DA80D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02E80C0" w14:textId="77777777" w:rsidR="00244C85" w:rsidRPr="00244C85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t>402</w:t>
            </w:r>
          </w:p>
        </w:tc>
        <w:tc>
          <w:tcPr>
            <w:tcW w:w="5670" w:type="dxa"/>
            <w:vAlign w:val="center"/>
          </w:tcPr>
          <w:p w14:paraId="030E21EA" w14:textId="77777777" w:rsidR="00244C85" w:rsidRPr="00244C85" w:rsidRDefault="00244C85" w:rsidP="00944A0B">
            <w:pPr>
              <w:pStyle w:val="af6"/>
              <w:spacing w:after="0"/>
              <w:ind w:leftChars="0" w:left="0"/>
            </w:pPr>
            <w:r w:rsidRPr="00244C85">
              <w:t>分布式缓存操作异常</w:t>
            </w:r>
          </w:p>
        </w:tc>
        <w:tc>
          <w:tcPr>
            <w:tcW w:w="850" w:type="dxa"/>
            <w:vAlign w:val="center"/>
          </w:tcPr>
          <w:p w14:paraId="5037D184" w14:textId="77777777" w:rsidR="00244C85" w:rsidRDefault="00244C8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244C85" w:rsidRPr="00244C85" w14:paraId="0B5C20E7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1D49ED6" w14:textId="77777777" w:rsidR="00244C85" w:rsidRPr="00244C85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t>403</w:t>
            </w:r>
          </w:p>
        </w:tc>
        <w:tc>
          <w:tcPr>
            <w:tcW w:w="5670" w:type="dxa"/>
            <w:vAlign w:val="center"/>
          </w:tcPr>
          <w:p w14:paraId="04DE66B7" w14:textId="77777777" w:rsidR="00244C85" w:rsidRPr="00244C85" w:rsidRDefault="00244C85" w:rsidP="00944A0B">
            <w:pPr>
              <w:pStyle w:val="af6"/>
              <w:spacing w:after="0"/>
              <w:ind w:leftChars="0" w:left="0"/>
            </w:pPr>
            <w:r w:rsidRPr="00244C85">
              <w:t>初始化缓存异常</w:t>
            </w:r>
          </w:p>
        </w:tc>
        <w:tc>
          <w:tcPr>
            <w:tcW w:w="850" w:type="dxa"/>
            <w:vAlign w:val="center"/>
          </w:tcPr>
          <w:p w14:paraId="63172E67" w14:textId="77777777" w:rsidR="00244C85" w:rsidRDefault="00244C85" w:rsidP="00944A0B">
            <w:pPr>
              <w:pStyle w:val="af6"/>
              <w:spacing w:after="0"/>
              <w:ind w:leftChars="0" w:left="0"/>
              <w:jc w:val="center"/>
            </w:pPr>
          </w:p>
        </w:tc>
      </w:tr>
    </w:tbl>
    <w:p w14:paraId="6866FE94" w14:textId="77777777" w:rsidR="00244C85" w:rsidRDefault="00244C85" w:rsidP="00244C85">
      <w:pPr>
        <w:pStyle w:val="af6"/>
        <w:ind w:left="960"/>
      </w:pPr>
    </w:p>
    <w:p w14:paraId="52416A9A" w14:textId="77777777" w:rsidR="00244C85" w:rsidRDefault="00244C85" w:rsidP="00640396">
      <w:pPr>
        <w:pStyle w:val="af5"/>
        <w:ind w:left="960" w:right="240"/>
      </w:pPr>
      <w:r w:rsidRPr="00244C85">
        <w:rPr>
          <w:rFonts w:hint="eastAsia"/>
        </w:rPr>
        <w:t>RPC</w:t>
      </w:r>
      <w:r w:rsidRPr="00244C85">
        <w:rPr>
          <w:rFonts w:hint="eastAsia"/>
        </w:rPr>
        <w:t>错误</w:t>
      </w:r>
    </w:p>
    <w:tbl>
      <w:tblPr>
        <w:tblStyle w:val="a7"/>
        <w:tblW w:w="7654" w:type="dxa"/>
        <w:tblInd w:w="98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134"/>
        <w:gridCol w:w="5670"/>
        <w:gridCol w:w="850"/>
      </w:tblGrid>
      <w:tr w:rsidR="00244C85" w14:paraId="1BE39B0B" w14:textId="77777777" w:rsidTr="00BA22BD">
        <w:trPr>
          <w:trHeight w:val="454"/>
        </w:trPr>
        <w:tc>
          <w:tcPr>
            <w:tcW w:w="1134" w:type="dxa"/>
            <w:shd w:val="clear" w:color="auto" w:fill="DEE7EC"/>
            <w:vAlign w:val="center"/>
          </w:tcPr>
          <w:p w14:paraId="32A372EF" w14:textId="77777777" w:rsidR="00244C85" w:rsidRPr="00640396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 xml:space="preserve">错误编码 </w:t>
            </w:r>
          </w:p>
        </w:tc>
        <w:tc>
          <w:tcPr>
            <w:tcW w:w="5670" w:type="dxa"/>
            <w:shd w:val="clear" w:color="auto" w:fill="DEE7EC"/>
            <w:vAlign w:val="center"/>
          </w:tcPr>
          <w:p w14:paraId="437CFE43" w14:textId="77777777" w:rsidR="00244C85" w:rsidRPr="00640396" w:rsidRDefault="00244C85" w:rsidP="00944A0B">
            <w:pPr>
              <w:pStyle w:val="af6"/>
              <w:spacing w:after="0"/>
              <w:ind w:leftChars="0" w:left="0"/>
            </w:pPr>
            <w:r w:rsidRPr="00640396">
              <w:t>错误说明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2D331619" w14:textId="77777777" w:rsidR="00244C85" w:rsidRPr="00640396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>备注</w:t>
            </w:r>
          </w:p>
        </w:tc>
      </w:tr>
      <w:tr w:rsidR="001F0AF3" w:rsidRPr="00244C85" w14:paraId="56E9BEAA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5BFC64C" w14:textId="77777777" w:rsidR="001F0AF3" w:rsidRPr="00244C85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t>501</w:t>
            </w:r>
          </w:p>
        </w:tc>
        <w:tc>
          <w:tcPr>
            <w:tcW w:w="5670" w:type="dxa"/>
            <w:vAlign w:val="center"/>
          </w:tcPr>
          <w:p w14:paraId="29270829" w14:textId="77777777" w:rsidR="001F0AF3" w:rsidRPr="00244C85" w:rsidRDefault="001F0AF3" w:rsidP="00944A0B">
            <w:pPr>
              <w:pStyle w:val="af6"/>
              <w:spacing w:after="0"/>
              <w:ind w:leftChars="0" w:left="0"/>
            </w:pPr>
            <w:r w:rsidRPr="00244C85">
              <w:t xml:space="preserve">Server Interval Error! </w:t>
            </w:r>
          </w:p>
        </w:tc>
        <w:tc>
          <w:tcPr>
            <w:tcW w:w="850" w:type="dxa"/>
            <w:vAlign w:val="center"/>
          </w:tcPr>
          <w:p w14:paraId="5970C95C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244C85" w14:paraId="47852DBA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0445D57" w14:textId="77777777" w:rsidR="001F0AF3" w:rsidRPr="00244C85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t>502</w:t>
            </w:r>
          </w:p>
        </w:tc>
        <w:tc>
          <w:tcPr>
            <w:tcW w:w="5670" w:type="dxa"/>
            <w:vAlign w:val="center"/>
          </w:tcPr>
          <w:p w14:paraId="39BDCDCA" w14:textId="77777777" w:rsidR="001F0AF3" w:rsidRPr="00244C85" w:rsidRDefault="001F0AF3" w:rsidP="00944A0B">
            <w:pPr>
              <w:pStyle w:val="af6"/>
              <w:spacing w:after="0"/>
              <w:ind w:leftChars="0" w:left="0"/>
            </w:pPr>
            <w:r w:rsidRPr="00244C85">
              <w:t xml:space="preserve">Method not found! </w:t>
            </w:r>
          </w:p>
        </w:tc>
        <w:tc>
          <w:tcPr>
            <w:tcW w:w="850" w:type="dxa"/>
            <w:vAlign w:val="center"/>
          </w:tcPr>
          <w:p w14:paraId="418C8989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244C85" w14:paraId="4DC1841C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B38140E" w14:textId="77777777" w:rsidR="001F0AF3" w:rsidRPr="00244C85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244C85">
              <w:t>503</w:t>
            </w:r>
          </w:p>
        </w:tc>
        <w:tc>
          <w:tcPr>
            <w:tcW w:w="5670" w:type="dxa"/>
            <w:vAlign w:val="center"/>
          </w:tcPr>
          <w:p w14:paraId="116654F9" w14:textId="77777777" w:rsidR="001F0AF3" w:rsidRPr="00244C85" w:rsidRDefault="001F0AF3" w:rsidP="00944A0B">
            <w:pPr>
              <w:pStyle w:val="af6"/>
              <w:spacing w:after="0"/>
              <w:ind w:leftChars="0" w:left="0"/>
            </w:pPr>
            <w:r w:rsidRPr="00244C85">
              <w:t>json-rpc protocal Error!</w:t>
            </w:r>
          </w:p>
        </w:tc>
        <w:tc>
          <w:tcPr>
            <w:tcW w:w="850" w:type="dxa"/>
            <w:vAlign w:val="center"/>
          </w:tcPr>
          <w:p w14:paraId="1DD69FEA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</w:tbl>
    <w:p w14:paraId="13F6178B" w14:textId="77777777" w:rsidR="00244C85" w:rsidRDefault="00244C85" w:rsidP="00244C85">
      <w:pPr>
        <w:pStyle w:val="af6"/>
        <w:ind w:left="960"/>
      </w:pPr>
    </w:p>
    <w:p w14:paraId="62F1DC27" w14:textId="77777777" w:rsidR="00244C85" w:rsidRDefault="00244C85" w:rsidP="00640396">
      <w:pPr>
        <w:pStyle w:val="af5"/>
        <w:ind w:left="960" w:right="240"/>
      </w:pPr>
      <w:r w:rsidRPr="00244C85">
        <w:rPr>
          <w:rFonts w:hint="eastAsia"/>
        </w:rPr>
        <w:t>参数验证错误</w:t>
      </w:r>
    </w:p>
    <w:tbl>
      <w:tblPr>
        <w:tblStyle w:val="a7"/>
        <w:tblW w:w="7654" w:type="dxa"/>
        <w:tblInd w:w="98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134"/>
        <w:gridCol w:w="5670"/>
        <w:gridCol w:w="850"/>
      </w:tblGrid>
      <w:tr w:rsidR="00244C85" w14:paraId="1299FC26" w14:textId="77777777" w:rsidTr="00BA22BD">
        <w:trPr>
          <w:trHeight w:val="454"/>
        </w:trPr>
        <w:tc>
          <w:tcPr>
            <w:tcW w:w="1134" w:type="dxa"/>
            <w:shd w:val="clear" w:color="auto" w:fill="DEE7EC"/>
            <w:vAlign w:val="center"/>
          </w:tcPr>
          <w:p w14:paraId="7397A7E5" w14:textId="77777777" w:rsidR="00244C85" w:rsidRPr="00640396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 xml:space="preserve">错误编码 </w:t>
            </w:r>
          </w:p>
        </w:tc>
        <w:tc>
          <w:tcPr>
            <w:tcW w:w="5670" w:type="dxa"/>
            <w:shd w:val="clear" w:color="auto" w:fill="DEE7EC"/>
            <w:vAlign w:val="center"/>
          </w:tcPr>
          <w:p w14:paraId="1C10F354" w14:textId="77777777" w:rsidR="00244C85" w:rsidRPr="00640396" w:rsidRDefault="00244C85" w:rsidP="00944A0B">
            <w:pPr>
              <w:pStyle w:val="af6"/>
              <w:spacing w:after="0"/>
              <w:ind w:leftChars="0" w:left="0"/>
            </w:pPr>
            <w:r w:rsidRPr="00640396">
              <w:t>错误说明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5153B029" w14:textId="77777777" w:rsidR="00244C85" w:rsidRPr="00640396" w:rsidRDefault="00244C85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>备注</w:t>
            </w:r>
          </w:p>
        </w:tc>
      </w:tr>
      <w:tr w:rsidR="001F0AF3" w:rsidRPr="00244C85" w14:paraId="3704714F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86AFCD2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700</w:t>
            </w:r>
          </w:p>
        </w:tc>
        <w:tc>
          <w:tcPr>
            <w:tcW w:w="5670" w:type="dxa"/>
            <w:vAlign w:val="center"/>
          </w:tcPr>
          <w:p w14:paraId="7B71D4E9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缺少参数</w:t>
            </w:r>
          </w:p>
        </w:tc>
        <w:tc>
          <w:tcPr>
            <w:tcW w:w="850" w:type="dxa"/>
            <w:vAlign w:val="center"/>
          </w:tcPr>
          <w:p w14:paraId="5901D991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244C85" w14:paraId="553A0DD7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07BB12D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701</w:t>
            </w:r>
          </w:p>
        </w:tc>
        <w:tc>
          <w:tcPr>
            <w:tcW w:w="5670" w:type="dxa"/>
            <w:vAlign w:val="center"/>
          </w:tcPr>
          <w:p w14:paraId="6448DE24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required缺少参数</w:t>
            </w:r>
          </w:p>
        </w:tc>
        <w:tc>
          <w:tcPr>
            <w:tcW w:w="850" w:type="dxa"/>
            <w:vAlign w:val="center"/>
          </w:tcPr>
          <w:p w14:paraId="5A7F0044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244C85" w14:paraId="5179DB6A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F31C27B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702</w:t>
            </w:r>
          </w:p>
        </w:tc>
        <w:tc>
          <w:tcPr>
            <w:tcW w:w="5670" w:type="dxa"/>
            <w:vAlign w:val="center"/>
          </w:tcPr>
          <w:p w14:paraId="22FEA634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integer: 没有或者必须为整数 无参数</w:t>
            </w:r>
          </w:p>
        </w:tc>
        <w:tc>
          <w:tcPr>
            <w:tcW w:w="850" w:type="dxa"/>
            <w:vAlign w:val="center"/>
          </w:tcPr>
          <w:p w14:paraId="1E3AD13D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244C85" w14:paraId="2FBB2CF3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AE34B92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703</w:t>
            </w:r>
          </w:p>
        </w:tc>
        <w:tc>
          <w:tcPr>
            <w:tcW w:w="5670" w:type="dxa"/>
            <w:vAlign w:val="center"/>
          </w:tcPr>
          <w:p w14:paraId="0CD7069F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integerRange:整数范围必须在参数0和参数1之间; param0和param1必须能被转化成整数</w:t>
            </w:r>
          </w:p>
        </w:tc>
        <w:tc>
          <w:tcPr>
            <w:tcW w:w="850" w:type="dxa"/>
            <w:vAlign w:val="center"/>
          </w:tcPr>
          <w:p w14:paraId="3025A86D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7184D979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AB82777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704</w:t>
            </w:r>
          </w:p>
        </w:tc>
        <w:tc>
          <w:tcPr>
            <w:tcW w:w="5670" w:type="dxa"/>
            <w:vAlign w:val="center"/>
          </w:tcPr>
          <w:p w14:paraId="45CEDB1E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date: 必须为日期格式, param0必须为yyyy-mm-dd</w:t>
            </w:r>
          </w:p>
        </w:tc>
        <w:tc>
          <w:tcPr>
            <w:tcW w:w="850" w:type="dxa"/>
            <w:vAlign w:val="center"/>
          </w:tcPr>
          <w:p w14:paraId="2BB8F467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493E49F2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097F0CB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lastRenderedPageBreak/>
              <w:t>705</w:t>
            </w:r>
          </w:p>
        </w:tc>
        <w:tc>
          <w:tcPr>
            <w:tcW w:w="5670" w:type="dxa"/>
            <w:vAlign w:val="center"/>
          </w:tcPr>
          <w:p w14:paraId="2FFD5CB6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enum:</w:t>
            </w:r>
            <w:r>
              <w:t>必须是一系列枚举值中的一个(</w:t>
            </w:r>
            <w:r w:rsidRPr="001F0AF3">
              <w:t>param0</w:t>
            </w:r>
            <w:r>
              <w:t>中用逗号分割出来的集合)</w:t>
            </w:r>
          </w:p>
        </w:tc>
        <w:tc>
          <w:tcPr>
            <w:tcW w:w="850" w:type="dxa"/>
            <w:vAlign w:val="center"/>
          </w:tcPr>
          <w:p w14:paraId="25DA781A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4B25107C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5A7B435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706</w:t>
            </w:r>
          </w:p>
        </w:tc>
        <w:tc>
          <w:tcPr>
            <w:tcW w:w="5670" w:type="dxa"/>
            <w:vAlign w:val="center"/>
          </w:tcPr>
          <w:p w14:paraId="3DB959A7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minLength: 参数最小长度不正确</w:t>
            </w:r>
          </w:p>
        </w:tc>
        <w:tc>
          <w:tcPr>
            <w:tcW w:w="850" w:type="dxa"/>
            <w:vAlign w:val="center"/>
          </w:tcPr>
          <w:p w14:paraId="0AB13403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1F14BC4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7F64421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707</w:t>
            </w:r>
          </w:p>
        </w:tc>
        <w:tc>
          <w:tcPr>
            <w:tcW w:w="5670" w:type="dxa"/>
            <w:vAlign w:val="center"/>
          </w:tcPr>
          <w:p w14:paraId="6DA09315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maxLength: 参数最大长度不正确</w:t>
            </w:r>
          </w:p>
        </w:tc>
        <w:tc>
          <w:tcPr>
            <w:tcW w:w="850" w:type="dxa"/>
            <w:vAlign w:val="center"/>
          </w:tcPr>
          <w:p w14:paraId="44377873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37F862E2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988BEB8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708</w:t>
            </w:r>
          </w:p>
        </w:tc>
        <w:tc>
          <w:tcPr>
            <w:tcW w:w="5670" w:type="dxa"/>
            <w:vAlign w:val="center"/>
          </w:tcPr>
          <w:p w14:paraId="0E099680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mask: 允许自定义正则表达式来进行校验, param0为表达式字符串</w:t>
            </w:r>
          </w:p>
        </w:tc>
        <w:tc>
          <w:tcPr>
            <w:tcW w:w="850" w:type="dxa"/>
            <w:vAlign w:val="center"/>
          </w:tcPr>
          <w:p w14:paraId="20DF7781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59FD7812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EF65BD5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709</w:t>
            </w:r>
          </w:p>
        </w:tc>
        <w:tc>
          <w:tcPr>
            <w:tcW w:w="5670" w:type="dxa"/>
            <w:vAlign w:val="center"/>
          </w:tcPr>
          <w:p w14:paraId="5C2DCB26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double: 允许为空或者必须为double数 无参数</w:t>
            </w:r>
          </w:p>
        </w:tc>
        <w:tc>
          <w:tcPr>
            <w:tcW w:w="850" w:type="dxa"/>
            <w:vAlign w:val="center"/>
          </w:tcPr>
          <w:p w14:paraId="63D769AA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1D092EC5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BF43828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710</w:t>
            </w:r>
          </w:p>
        </w:tc>
        <w:tc>
          <w:tcPr>
            <w:tcW w:w="5670" w:type="dxa"/>
            <w:vAlign w:val="center"/>
          </w:tcPr>
          <w:p w14:paraId="131B4CC5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doubleRange:浮点范围必须在参数0和参数1之间; param0和param1必须能被转化成浮点数</w:t>
            </w:r>
          </w:p>
        </w:tc>
        <w:tc>
          <w:tcPr>
            <w:tcW w:w="850" w:type="dxa"/>
            <w:vAlign w:val="center"/>
          </w:tcPr>
          <w:p w14:paraId="195CED52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3EA7F1E0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453F617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711</w:t>
            </w:r>
          </w:p>
        </w:tc>
        <w:tc>
          <w:tcPr>
            <w:tcW w:w="5670" w:type="dxa"/>
            <w:vAlign w:val="center"/>
          </w:tcPr>
          <w:p w14:paraId="24147E83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参数类型不匹配</w:t>
            </w:r>
          </w:p>
        </w:tc>
        <w:tc>
          <w:tcPr>
            <w:tcW w:w="850" w:type="dxa"/>
            <w:vAlign w:val="center"/>
          </w:tcPr>
          <w:p w14:paraId="41463D3C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73D8AD1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BF6F85D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712</w:t>
            </w:r>
          </w:p>
        </w:tc>
        <w:tc>
          <w:tcPr>
            <w:tcW w:w="5670" w:type="dxa"/>
            <w:vAlign w:val="center"/>
          </w:tcPr>
          <w:p w14:paraId="5CA2E764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变量值不相等</w:t>
            </w:r>
          </w:p>
        </w:tc>
        <w:tc>
          <w:tcPr>
            <w:tcW w:w="850" w:type="dxa"/>
            <w:vAlign w:val="center"/>
          </w:tcPr>
          <w:p w14:paraId="7093DED6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4149E70F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A74C37D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713</w:t>
            </w:r>
          </w:p>
        </w:tc>
        <w:tc>
          <w:tcPr>
            <w:tcW w:w="5670" w:type="dxa"/>
            <w:vAlign w:val="center"/>
          </w:tcPr>
          <w:p w14:paraId="4C7C698D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格式化数据异常</w:t>
            </w:r>
          </w:p>
        </w:tc>
        <w:tc>
          <w:tcPr>
            <w:tcW w:w="850" w:type="dxa"/>
            <w:vAlign w:val="center"/>
          </w:tcPr>
          <w:p w14:paraId="5BEA2994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2A4294F0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B32118D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714</w:t>
            </w:r>
          </w:p>
        </w:tc>
        <w:tc>
          <w:tcPr>
            <w:tcW w:w="5670" w:type="dxa"/>
            <w:vAlign w:val="center"/>
          </w:tcPr>
          <w:p w14:paraId="5AD825AA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java bean赋值异常</w:t>
            </w:r>
          </w:p>
        </w:tc>
        <w:tc>
          <w:tcPr>
            <w:tcW w:w="850" w:type="dxa"/>
            <w:vAlign w:val="center"/>
          </w:tcPr>
          <w:p w14:paraId="3129C3A0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5933ED0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7587D6C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715</w:t>
            </w:r>
          </w:p>
        </w:tc>
        <w:tc>
          <w:tcPr>
            <w:tcW w:w="5670" w:type="dxa"/>
            <w:vAlign w:val="center"/>
          </w:tcPr>
          <w:p w14:paraId="78D087F3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访问java bean属性异常</w:t>
            </w:r>
          </w:p>
        </w:tc>
        <w:tc>
          <w:tcPr>
            <w:tcW w:w="850" w:type="dxa"/>
            <w:vAlign w:val="center"/>
          </w:tcPr>
          <w:p w14:paraId="72FC6ECF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30F5C825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81888FF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716</w:t>
            </w:r>
          </w:p>
        </w:tc>
        <w:tc>
          <w:tcPr>
            <w:tcW w:w="5670" w:type="dxa"/>
            <w:vAlign w:val="center"/>
          </w:tcPr>
          <w:p w14:paraId="204C709C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调用java bean方法异常</w:t>
            </w:r>
          </w:p>
        </w:tc>
        <w:tc>
          <w:tcPr>
            <w:tcW w:w="850" w:type="dxa"/>
            <w:vAlign w:val="center"/>
          </w:tcPr>
          <w:p w14:paraId="2F88DF93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490D1BF1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00C00B1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717</w:t>
            </w:r>
          </w:p>
        </w:tc>
        <w:tc>
          <w:tcPr>
            <w:tcW w:w="5670" w:type="dxa"/>
            <w:vAlign w:val="center"/>
          </w:tcPr>
          <w:p w14:paraId="47836A8E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对象序列化异常</w:t>
            </w:r>
          </w:p>
        </w:tc>
        <w:tc>
          <w:tcPr>
            <w:tcW w:w="850" w:type="dxa"/>
            <w:vAlign w:val="center"/>
          </w:tcPr>
          <w:p w14:paraId="179BA4C7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5CBD014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6F5C87E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718</w:t>
            </w:r>
          </w:p>
        </w:tc>
        <w:tc>
          <w:tcPr>
            <w:tcW w:w="5670" w:type="dxa"/>
            <w:vAlign w:val="center"/>
          </w:tcPr>
          <w:p w14:paraId="6E193860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对象反序列化异常</w:t>
            </w:r>
          </w:p>
        </w:tc>
        <w:tc>
          <w:tcPr>
            <w:tcW w:w="850" w:type="dxa"/>
            <w:vAlign w:val="center"/>
          </w:tcPr>
          <w:p w14:paraId="5894BA54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06AA10D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9E7F08A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719</w:t>
            </w:r>
          </w:p>
        </w:tc>
        <w:tc>
          <w:tcPr>
            <w:tcW w:w="5670" w:type="dxa"/>
            <w:vAlign w:val="center"/>
          </w:tcPr>
          <w:p w14:paraId="3203CADB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未找到目标对象</w:t>
            </w:r>
          </w:p>
        </w:tc>
        <w:tc>
          <w:tcPr>
            <w:tcW w:w="850" w:type="dxa"/>
            <w:vAlign w:val="center"/>
          </w:tcPr>
          <w:p w14:paraId="5689FC8A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3C74767C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5544E90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720</w:t>
            </w:r>
          </w:p>
        </w:tc>
        <w:tc>
          <w:tcPr>
            <w:tcW w:w="5670" w:type="dxa"/>
            <w:vAlign w:val="center"/>
          </w:tcPr>
          <w:p w14:paraId="4E56B0F8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编码解码数据异常</w:t>
            </w:r>
          </w:p>
        </w:tc>
        <w:tc>
          <w:tcPr>
            <w:tcW w:w="850" w:type="dxa"/>
            <w:vAlign w:val="center"/>
          </w:tcPr>
          <w:p w14:paraId="6ECFFEF2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1F0AF3" w:rsidRPr="001F0AF3" w14:paraId="3C7B08B7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AF25487" w14:textId="77777777" w:rsidR="001F0AF3" w:rsidRPr="001F0AF3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1F0AF3">
              <w:t>721</w:t>
            </w:r>
          </w:p>
        </w:tc>
        <w:tc>
          <w:tcPr>
            <w:tcW w:w="5670" w:type="dxa"/>
            <w:vAlign w:val="center"/>
          </w:tcPr>
          <w:p w14:paraId="1DA1A4F3" w14:textId="77777777" w:rsidR="001F0AF3" w:rsidRPr="001F0AF3" w:rsidRDefault="001F0AF3" w:rsidP="00944A0B">
            <w:pPr>
              <w:pStyle w:val="af6"/>
              <w:spacing w:after="0"/>
              <w:ind w:leftChars="0" w:left="0"/>
            </w:pPr>
            <w:r w:rsidRPr="001F0AF3">
              <w:t>加解密数据异常</w:t>
            </w:r>
          </w:p>
        </w:tc>
        <w:tc>
          <w:tcPr>
            <w:tcW w:w="850" w:type="dxa"/>
            <w:vAlign w:val="center"/>
          </w:tcPr>
          <w:p w14:paraId="5D41B2F3" w14:textId="77777777" w:rsidR="001F0AF3" w:rsidRDefault="001F0AF3" w:rsidP="00944A0B">
            <w:pPr>
              <w:pStyle w:val="af6"/>
              <w:spacing w:after="0"/>
              <w:ind w:leftChars="0" w:left="0"/>
              <w:jc w:val="center"/>
            </w:pPr>
          </w:p>
        </w:tc>
      </w:tr>
    </w:tbl>
    <w:p w14:paraId="570A38A9" w14:textId="77777777" w:rsidR="00244C85" w:rsidRDefault="00244C85" w:rsidP="00244C85">
      <w:pPr>
        <w:pStyle w:val="af6"/>
        <w:ind w:left="960"/>
      </w:pPr>
    </w:p>
    <w:p w14:paraId="3E2C7F9D" w14:textId="77777777" w:rsidR="00244C85" w:rsidRDefault="00244C85" w:rsidP="00640396">
      <w:pPr>
        <w:pStyle w:val="af5"/>
        <w:ind w:left="960" w:right="240"/>
        <w:rPr>
          <w:lang w:eastAsia="zh-Hans"/>
        </w:rPr>
      </w:pPr>
      <w:r>
        <w:rPr>
          <w:rFonts w:hint="eastAsia"/>
          <w:lang w:eastAsia="zh-Hans"/>
        </w:rPr>
        <w:t>业务错误</w:t>
      </w:r>
    </w:p>
    <w:tbl>
      <w:tblPr>
        <w:tblStyle w:val="a7"/>
        <w:tblW w:w="7654" w:type="dxa"/>
        <w:tblInd w:w="988" w:type="dxa"/>
        <w:tblBorders>
          <w:top w:val="single" w:sz="4" w:space="0" w:color="8CACBB"/>
          <w:left w:val="single" w:sz="4" w:space="0" w:color="8CACBB"/>
          <w:bottom w:val="single" w:sz="4" w:space="0" w:color="8CACBB"/>
          <w:right w:val="single" w:sz="4" w:space="0" w:color="8CACBB"/>
          <w:insideH w:val="single" w:sz="4" w:space="0" w:color="8CACBB"/>
          <w:insideV w:val="single" w:sz="4" w:space="0" w:color="8CACBB"/>
        </w:tblBorders>
        <w:tblLook w:val="04A0" w:firstRow="1" w:lastRow="0" w:firstColumn="1" w:lastColumn="0" w:noHBand="0" w:noVBand="1"/>
      </w:tblPr>
      <w:tblGrid>
        <w:gridCol w:w="1134"/>
        <w:gridCol w:w="5670"/>
        <w:gridCol w:w="850"/>
      </w:tblGrid>
      <w:tr w:rsidR="001F0AF3" w14:paraId="40A92002" w14:textId="77777777" w:rsidTr="00BA22BD">
        <w:trPr>
          <w:trHeight w:val="454"/>
        </w:trPr>
        <w:tc>
          <w:tcPr>
            <w:tcW w:w="1134" w:type="dxa"/>
            <w:shd w:val="clear" w:color="auto" w:fill="DEE7EC"/>
            <w:vAlign w:val="center"/>
          </w:tcPr>
          <w:p w14:paraId="4C288A2B" w14:textId="77777777" w:rsidR="001F0AF3" w:rsidRPr="00640396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 xml:space="preserve">错误编码 </w:t>
            </w:r>
          </w:p>
        </w:tc>
        <w:tc>
          <w:tcPr>
            <w:tcW w:w="5670" w:type="dxa"/>
            <w:shd w:val="clear" w:color="auto" w:fill="DEE7EC"/>
            <w:vAlign w:val="center"/>
          </w:tcPr>
          <w:p w14:paraId="4A496F2F" w14:textId="77777777" w:rsidR="001F0AF3" w:rsidRPr="00640396" w:rsidRDefault="001F0AF3" w:rsidP="00944A0B">
            <w:pPr>
              <w:pStyle w:val="af6"/>
              <w:spacing w:after="0"/>
              <w:ind w:leftChars="0" w:left="0"/>
            </w:pPr>
            <w:r w:rsidRPr="00640396">
              <w:t>错误说明</w:t>
            </w:r>
          </w:p>
        </w:tc>
        <w:tc>
          <w:tcPr>
            <w:tcW w:w="850" w:type="dxa"/>
            <w:shd w:val="clear" w:color="auto" w:fill="DEE7EC"/>
            <w:vAlign w:val="center"/>
          </w:tcPr>
          <w:p w14:paraId="7E3B3690" w14:textId="77777777" w:rsidR="001F0AF3" w:rsidRPr="00640396" w:rsidRDefault="001F0AF3" w:rsidP="00944A0B">
            <w:pPr>
              <w:pStyle w:val="af6"/>
              <w:spacing w:after="0"/>
              <w:ind w:leftChars="0" w:left="0"/>
              <w:jc w:val="center"/>
            </w:pPr>
            <w:r w:rsidRPr="00640396">
              <w:t>备注</w:t>
            </w:r>
          </w:p>
        </w:tc>
      </w:tr>
      <w:tr w:rsidR="00E15BE5" w:rsidRPr="00244C85" w14:paraId="0B19DC53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33DC392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2200</w:t>
            </w:r>
          </w:p>
        </w:tc>
        <w:tc>
          <w:tcPr>
            <w:tcW w:w="5670" w:type="dxa"/>
            <w:vAlign w:val="center"/>
          </w:tcPr>
          <w:p w14:paraId="63847F85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appId[platform]未知异常</w:t>
            </w:r>
          </w:p>
        </w:tc>
        <w:tc>
          <w:tcPr>
            <w:tcW w:w="850" w:type="dxa"/>
            <w:vAlign w:val="center"/>
          </w:tcPr>
          <w:p w14:paraId="6D1CF618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655AF11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A261B50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2202</w:t>
            </w:r>
          </w:p>
        </w:tc>
        <w:tc>
          <w:tcPr>
            <w:tcW w:w="5670" w:type="dxa"/>
            <w:vAlign w:val="center"/>
          </w:tcPr>
          <w:p w14:paraId="22F2D0FD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认证令牌(auth token)无效</w:t>
            </w:r>
          </w:p>
        </w:tc>
        <w:tc>
          <w:tcPr>
            <w:tcW w:w="850" w:type="dxa"/>
            <w:vAlign w:val="center"/>
          </w:tcPr>
          <w:p w14:paraId="58483660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05BC0A6F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CE0E97B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2203</w:t>
            </w:r>
          </w:p>
        </w:tc>
        <w:tc>
          <w:tcPr>
            <w:tcW w:w="5670" w:type="dxa"/>
            <w:vAlign w:val="center"/>
          </w:tcPr>
          <w:p w14:paraId="0B6A0EDF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认证令牌(auth token)的签名(sign)无效</w:t>
            </w:r>
          </w:p>
        </w:tc>
        <w:tc>
          <w:tcPr>
            <w:tcW w:w="850" w:type="dxa"/>
            <w:vAlign w:val="center"/>
          </w:tcPr>
          <w:p w14:paraId="7EC925CC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0270BF79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9E8F99A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2204</w:t>
            </w:r>
          </w:p>
        </w:tc>
        <w:tc>
          <w:tcPr>
            <w:tcW w:w="5670" w:type="dxa"/>
            <w:vAlign w:val="center"/>
          </w:tcPr>
          <w:p w14:paraId="19BC420B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认证令牌(auth token)的加密种子(seed)无效</w:t>
            </w:r>
          </w:p>
        </w:tc>
        <w:tc>
          <w:tcPr>
            <w:tcW w:w="850" w:type="dxa"/>
            <w:vAlign w:val="center"/>
          </w:tcPr>
          <w:p w14:paraId="663E6334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26EF72AD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A6E48EB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2205</w:t>
            </w:r>
          </w:p>
        </w:tc>
        <w:tc>
          <w:tcPr>
            <w:tcW w:w="5670" w:type="dxa"/>
            <w:vAlign w:val="center"/>
          </w:tcPr>
          <w:p w14:paraId="33F02F8C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无法注册用户</w:t>
            </w:r>
          </w:p>
        </w:tc>
        <w:tc>
          <w:tcPr>
            <w:tcW w:w="850" w:type="dxa"/>
            <w:vAlign w:val="center"/>
          </w:tcPr>
          <w:p w14:paraId="205CE5FA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AFFE6D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B0F1BEE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2206</w:t>
            </w:r>
          </w:p>
        </w:tc>
        <w:tc>
          <w:tcPr>
            <w:tcW w:w="5670" w:type="dxa"/>
            <w:vAlign w:val="center"/>
          </w:tcPr>
          <w:p w14:paraId="1DAF656F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登录名(loginId)已存在,注册用户失败</w:t>
            </w:r>
          </w:p>
        </w:tc>
        <w:tc>
          <w:tcPr>
            <w:tcW w:w="850" w:type="dxa"/>
            <w:vAlign w:val="center"/>
          </w:tcPr>
          <w:p w14:paraId="6CD32358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3D21A62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648D540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2207</w:t>
            </w:r>
          </w:p>
        </w:tc>
        <w:tc>
          <w:tcPr>
            <w:tcW w:w="5670" w:type="dxa"/>
            <w:vAlign w:val="center"/>
          </w:tcPr>
          <w:p w14:paraId="7329C2CD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注册来源IP无效</w:t>
            </w:r>
          </w:p>
        </w:tc>
        <w:tc>
          <w:tcPr>
            <w:tcW w:w="850" w:type="dxa"/>
            <w:vAlign w:val="center"/>
          </w:tcPr>
          <w:p w14:paraId="24232869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34D39F81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E4B246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2208</w:t>
            </w:r>
          </w:p>
        </w:tc>
        <w:tc>
          <w:tcPr>
            <w:tcW w:w="5670" w:type="dxa"/>
            <w:vAlign w:val="center"/>
          </w:tcPr>
          <w:p w14:paraId="03C14923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创建用户鉴权失败,注册用户失败</w:t>
            </w:r>
          </w:p>
        </w:tc>
        <w:tc>
          <w:tcPr>
            <w:tcW w:w="850" w:type="dxa"/>
            <w:vAlign w:val="center"/>
          </w:tcPr>
          <w:p w14:paraId="291F6788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63D6A9EC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59ADC33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2209</w:t>
            </w:r>
          </w:p>
        </w:tc>
        <w:tc>
          <w:tcPr>
            <w:tcW w:w="5670" w:type="dxa"/>
            <w:vAlign w:val="center"/>
          </w:tcPr>
          <w:p w14:paraId="10FE5D2F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创建用户信息失败,注册用户失败</w:t>
            </w:r>
          </w:p>
        </w:tc>
        <w:tc>
          <w:tcPr>
            <w:tcW w:w="850" w:type="dxa"/>
            <w:vAlign w:val="center"/>
          </w:tcPr>
          <w:p w14:paraId="09498096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17A9B03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D419BC0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lastRenderedPageBreak/>
              <w:t>2210</w:t>
            </w:r>
          </w:p>
        </w:tc>
        <w:tc>
          <w:tcPr>
            <w:tcW w:w="5670" w:type="dxa"/>
            <w:vAlign w:val="center"/>
          </w:tcPr>
          <w:p w14:paraId="1900E680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appId参数不存在,注册用户失败</w:t>
            </w:r>
          </w:p>
        </w:tc>
        <w:tc>
          <w:tcPr>
            <w:tcW w:w="850" w:type="dxa"/>
            <w:vAlign w:val="center"/>
          </w:tcPr>
          <w:p w14:paraId="5297767E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3A76F450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3DB06A6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2211</w:t>
            </w:r>
          </w:p>
        </w:tc>
        <w:tc>
          <w:tcPr>
            <w:tcW w:w="5670" w:type="dxa"/>
            <w:vAlign w:val="center"/>
          </w:tcPr>
          <w:p w14:paraId="649AFD1F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注册来源IP不正确,注册用户失败</w:t>
            </w:r>
          </w:p>
        </w:tc>
        <w:tc>
          <w:tcPr>
            <w:tcW w:w="850" w:type="dxa"/>
            <w:vAlign w:val="center"/>
          </w:tcPr>
          <w:p w14:paraId="28ED80E7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117CFA93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087651A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2212</w:t>
            </w:r>
          </w:p>
        </w:tc>
        <w:tc>
          <w:tcPr>
            <w:tcW w:w="5670" w:type="dxa"/>
            <w:vAlign w:val="center"/>
          </w:tcPr>
          <w:p w14:paraId="653E4739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您好,您的账号不存在,请重新确认,谢谢.</w:t>
            </w:r>
          </w:p>
        </w:tc>
        <w:tc>
          <w:tcPr>
            <w:tcW w:w="850" w:type="dxa"/>
            <w:vAlign w:val="center"/>
          </w:tcPr>
          <w:p w14:paraId="213F3911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49C9C931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2A59221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2213</w:t>
            </w:r>
          </w:p>
        </w:tc>
        <w:tc>
          <w:tcPr>
            <w:tcW w:w="5670" w:type="dxa"/>
            <w:vAlign w:val="center"/>
          </w:tcPr>
          <w:p w14:paraId="24E39C5C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当前用户ID不存在auth数据,登录失败</w:t>
            </w:r>
          </w:p>
        </w:tc>
        <w:tc>
          <w:tcPr>
            <w:tcW w:w="850" w:type="dxa"/>
            <w:vAlign w:val="center"/>
          </w:tcPr>
          <w:p w14:paraId="4AF23AE2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1AA9B9C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D383584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2214</w:t>
            </w:r>
          </w:p>
        </w:tc>
        <w:tc>
          <w:tcPr>
            <w:tcW w:w="5670" w:type="dxa"/>
            <w:vAlign w:val="center"/>
          </w:tcPr>
          <w:p w14:paraId="5069E530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当前用户已注销,登录失败</w:t>
            </w:r>
          </w:p>
        </w:tc>
        <w:tc>
          <w:tcPr>
            <w:tcW w:w="850" w:type="dxa"/>
            <w:vAlign w:val="center"/>
          </w:tcPr>
          <w:p w14:paraId="098A5348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088102F6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C48480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2215</w:t>
            </w:r>
          </w:p>
        </w:tc>
        <w:tc>
          <w:tcPr>
            <w:tcW w:w="5670" w:type="dxa"/>
            <w:vAlign w:val="center"/>
          </w:tcPr>
          <w:p w14:paraId="7C010F3C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当前用户已被封停,登录失败.请与客服联系.</w:t>
            </w:r>
          </w:p>
        </w:tc>
        <w:tc>
          <w:tcPr>
            <w:tcW w:w="850" w:type="dxa"/>
            <w:vAlign w:val="center"/>
          </w:tcPr>
          <w:p w14:paraId="4FB25C05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55523B92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85B545C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2216</w:t>
            </w:r>
          </w:p>
        </w:tc>
        <w:tc>
          <w:tcPr>
            <w:tcW w:w="5670" w:type="dxa"/>
            <w:vAlign w:val="center"/>
          </w:tcPr>
          <w:p w14:paraId="42C021B7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当前用户未激活,请您先激活后登录.</w:t>
            </w:r>
          </w:p>
        </w:tc>
        <w:tc>
          <w:tcPr>
            <w:tcW w:w="850" w:type="dxa"/>
            <w:vAlign w:val="center"/>
          </w:tcPr>
          <w:p w14:paraId="5FDA5095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064CC25D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EC428E7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2217</w:t>
            </w:r>
          </w:p>
        </w:tc>
        <w:tc>
          <w:tcPr>
            <w:tcW w:w="5670" w:type="dxa"/>
            <w:vAlign w:val="center"/>
          </w:tcPr>
          <w:p w14:paraId="56621017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帐号已被禁用,请联系客服.</w:t>
            </w:r>
          </w:p>
        </w:tc>
        <w:tc>
          <w:tcPr>
            <w:tcW w:w="850" w:type="dxa"/>
            <w:vAlign w:val="center"/>
          </w:tcPr>
          <w:p w14:paraId="0B102AF5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02A843D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9C91698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2218</w:t>
            </w:r>
          </w:p>
        </w:tc>
        <w:tc>
          <w:tcPr>
            <w:tcW w:w="5670" w:type="dxa"/>
            <w:vAlign w:val="center"/>
          </w:tcPr>
          <w:p w14:paraId="42749086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密码错误,登录失败.</w:t>
            </w:r>
          </w:p>
        </w:tc>
        <w:tc>
          <w:tcPr>
            <w:tcW w:w="850" w:type="dxa"/>
            <w:vAlign w:val="center"/>
          </w:tcPr>
          <w:p w14:paraId="0CD92D37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3EF63F12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C40478F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2219</w:t>
            </w:r>
          </w:p>
        </w:tc>
        <w:tc>
          <w:tcPr>
            <w:tcW w:w="5670" w:type="dxa"/>
            <w:vAlign w:val="center"/>
          </w:tcPr>
          <w:p w14:paraId="1905FD5D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登录来源IP无效</w:t>
            </w:r>
          </w:p>
        </w:tc>
        <w:tc>
          <w:tcPr>
            <w:tcW w:w="850" w:type="dxa"/>
            <w:vAlign w:val="center"/>
          </w:tcPr>
          <w:p w14:paraId="15D59D0A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19B8ABC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7DE5AB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2220</w:t>
            </w:r>
          </w:p>
        </w:tc>
        <w:tc>
          <w:tcPr>
            <w:tcW w:w="5670" w:type="dxa"/>
            <w:vAlign w:val="center"/>
          </w:tcPr>
          <w:p w14:paraId="784BC180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登录会话不存在</w:t>
            </w:r>
          </w:p>
        </w:tc>
        <w:tc>
          <w:tcPr>
            <w:tcW w:w="850" w:type="dxa"/>
            <w:vAlign w:val="center"/>
          </w:tcPr>
          <w:p w14:paraId="0D4B3839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1EC61E58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CA23580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2221</w:t>
            </w:r>
          </w:p>
        </w:tc>
        <w:tc>
          <w:tcPr>
            <w:tcW w:w="5670" w:type="dxa"/>
            <w:vAlign w:val="center"/>
          </w:tcPr>
          <w:p w14:paraId="55EB4B49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登录会话已过期,请重新登录.</w:t>
            </w:r>
          </w:p>
        </w:tc>
        <w:tc>
          <w:tcPr>
            <w:tcW w:w="850" w:type="dxa"/>
            <w:vAlign w:val="center"/>
          </w:tcPr>
          <w:p w14:paraId="3EB41CEA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29B265C2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186C793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2222</w:t>
            </w:r>
          </w:p>
        </w:tc>
        <w:tc>
          <w:tcPr>
            <w:tcW w:w="5670" w:type="dxa"/>
            <w:vAlign w:val="center"/>
          </w:tcPr>
          <w:p w14:paraId="1AA30F52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登录会话子已失效,请重新登录.</w:t>
            </w:r>
          </w:p>
        </w:tc>
        <w:tc>
          <w:tcPr>
            <w:tcW w:w="850" w:type="dxa"/>
            <w:vAlign w:val="center"/>
          </w:tcPr>
          <w:p w14:paraId="7C8F8A1D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2BED4EF6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BF69A9E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2223</w:t>
            </w:r>
          </w:p>
        </w:tc>
        <w:tc>
          <w:tcPr>
            <w:tcW w:w="5670" w:type="dxa"/>
            <w:vAlign w:val="center"/>
          </w:tcPr>
          <w:p w14:paraId="7E9682C0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昵称(nickname)已存在,修改昵称失败</w:t>
            </w:r>
          </w:p>
        </w:tc>
        <w:tc>
          <w:tcPr>
            <w:tcW w:w="850" w:type="dxa"/>
            <w:vAlign w:val="center"/>
          </w:tcPr>
          <w:p w14:paraId="6F22FA68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CEFEA63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9FAEB7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2224</w:t>
            </w:r>
          </w:p>
        </w:tc>
        <w:tc>
          <w:tcPr>
            <w:tcW w:w="5670" w:type="dxa"/>
            <w:vAlign w:val="center"/>
          </w:tcPr>
          <w:p w14:paraId="3A28F620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无法修改昵称</w:t>
            </w:r>
          </w:p>
        </w:tc>
        <w:tc>
          <w:tcPr>
            <w:tcW w:w="850" w:type="dxa"/>
            <w:vAlign w:val="center"/>
          </w:tcPr>
          <w:p w14:paraId="5076E9B0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8D4103F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AFFD5EC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2225</w:t>
            </w:r>
          </w:p>
        </w:tc>
        <w:tc>
          <w:tcPr>
            <w:tcW w:w="5670" w:type="dxa"/>
            <w:vAlign w:val="center"/>
          </w:tcPr>
          <w:p w14:paraId="63BE7F3F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原昵称(nickname)不存在,修改昵称失败</w:t>
            </w:r>
          </w:p>
        </w:tc>
        <w:tc>
          <w:tcPr>
            <w:tcW w:w="850" w:type="dxa"/>
            <w:vAlign w:val="center"/>
          </w:tcPr>
          <w:p w14:paraId="1E247CCA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08F05E0D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A8029EF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2226</w:t>
            </w:r>
          </w:p>
        </w:tc>
        <w:tc>
          <w:tcPr>
            <w:tcW w:w="5670" w:type="dxa"/>
            <w:vAlign w:val="center"/>
          </w:tcPr>
          <w:p w14:paraId="21D5A924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无法创建{nickname}作为新的登录名，修改昵称失败</w:t>
            </w:r>
          </w:p>
        </w:tc>
        <w:tc>
          <w:tcPr>
            <w:tcW w:w="850" w:type="dxa"/>
            <w:vAlign w:val="center"/>
          </w:tcPr>
          <w:p w14:paraId="1CC69289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59AFA745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854C8C1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2227</w:t>
            </w:r>
          </w:p>
        </w:tc>
        <w:tc>
          <w:tcPr>
            <w:tcW w:w="5670" w:type="dxa"/>
            <w:vAlign w:val="center"/>
          </w:tcPr>
          <w:p w14:paraId="37A65826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无法更新昵称{nickname}，修改昵称失败</w:t>
            </w:r>
          </w:p>
        </w:tc>
        <w:tc>
          <w:tcPr>
            <w:tcW w:w="850" w:type="dxa"/>
            <w:vAlign w:val="center"/>
          </w:tcPr>
          <w:p w14:paraId="039080F3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B979820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2B0D65C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2228</w:t>
            </w:r>
          </w:p>
        </w:tc>
        <w:tc>
          <w:tcPr>
            <w:tcW w:w="5670" w:type="dxa"/>
            <w:vAlign w:val="center"/>
          </w:tcPr>
          <w:p w14:paraId="151C6E87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无法更新用户登录ID集合{nickname}，修改昵称失败</w:t>
            </w:r>
          </w:p>
        </w:tc>
        <w:tc>
          <w:tcPr>
            <w:tcW w:w="850" w:type="dxa"/>
            <w:vAlign w:val="center"/>
          </w:tcPr>
          <w:p w14:paraId="7EC8E21E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44A5F480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1B3EDF4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2229</w:t>
            </w:r>
          </w:p>
        </w:tc>
        <w:tc>
          <w:tcPr>
            <w:tcW w:w="5670" w:type="dxa"/>
            <w:vAlign w:val="center"/>
          </w:tcPr>
          <w:p w14:paraId="6EBC5386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当前用户ID不存在profile数据</w:t>
            </w:r>
          </w:p>
        </w:tc>
        <w:tc>
          <w:tcPr>
            <w:tcW w:w="850" w:type="dxa"/>
            <w:vAlign w:val="center"/>
          </w:tcPr>
          <w:p w14:paraId="49DD2A20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3F998A0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DA1BB67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2230</w:t>
            </w:r>
          </w:p>
        </w:tc>
        <w:tc>
          <w:tcPr>
            <w:tcW w:w="5670" w:type="dxa"/>
            <w:vAlign w:val="center"/>
          </w:tcPr>
          <w:p w14:paraId="309F1D49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登录来源IP无效</w:t>
            </w:r>
          </w:p>
        </w:tc>
        <w:tc>
          <w:tcPr>
            <w:tcW w:w="850" w:type="dxa"/>
            <w:vAlign w:val="center"/>
          </w:tcPr>
          <w:p w14:paraId="63333C34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0630FD7A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0521BE6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2231</w:t>
            </w:r>
          </w:p>
        </w:tc>
        <w:tc>
          <w:tcPr>
            <w:tcW w:w="5670" w:type="dxa"/>
            <w:vAlign w:val="center"/>
          </w:tcPr>
          <w:p w14:paraId="6904EDBD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当前用户ID不存在auth数据</w:t>
            </w:r>
          </w:p>
        </w:tc>
        <w:tc>
          <w:tcPr>
            <w:tcW w:w="850" w:type="dxa"/>
            <w:vAlign w:val="center"/>
          </w:tcPr>
          <w:p w14:paraId="7D216BC9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6140B0B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078E3C0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2232</w:t>
            </w:r>
          </w:p>
        </w:tc>
        <w:tc>
          <w:tcPr>
            <w:tcW w:w="5670" w:type="dxa"/>
            <w:vAlign w:val="center"/>
          </w:tcPr>
          <w:p w14:paraId="58C5F997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旧密码不正确，修改密码失败</w:t>
            </w:r>
          </w:p>
        </w:tc>
        <w:tc>
          <w:tcPr>
            <w:tcW w:w="850" w:type="dxa"/>
            <w:vAlign w:val="center"/>
          </w:tcPr>
          <w:p w14:paraId="3E050294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499A7137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9C96615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2233</w:t>
            </w:r>
          </w:p>
        </w:tc>
        <w:tc>
          <w:tcPr>
            <w:tcW w:w="5670" w:type="dxa"/>
            <w:vAlign w:val="center"/>
          </w:tcPr>
          <w:p w14:paraId="0E5DED2D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更新密码失败</w:t>
            </w:r>
          </w:p>
        </w:tc>
        <w:tc>
          <w:tcPr>
            <w:tcW w:w="850" w:type="dxa"/>
            <w:vAlign w:val="center"/>
          </w:tcPr>
          <w:p w14:paraId="44609E01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655C566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4F6378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2261</w:t>
            </w:r>
          </w:p>
        </w:tc>
        <w:tc>
          <w:tcPr>
            <w:tcW w:w="5670" w:type="dxa"/>
            <w:vAlign w:val="center"/>
          </w:tcPr>
          <w:p w14:paraId="34BDFDA1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密码不正确，修改邮箱失败</w:t>
            </w:r>
          </w:p>
        </w:tc>
        <w:tc>
          <w:tcPr>
            <w:tcW w:w="850" w:type="dxa"/>
            <w:vAlign w:val="center"/>
          </w:tcPr>
          <w:p w14:paraId="77B7E86B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56657FD0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26B2E8B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2262</w:t>
            </w:r>
          </w:p>
        </w:tc>
        <w:tc>
          <w:tcPr>
            <w:tcW w:w="5670" w:type="dxa"/>
            <w:vAlign w:val="center"/>
          </w:tcPr>
          <w:p w14:paraId="04E559C6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密码不正确，修改手机失败</w:t>
            </w:r>
          </w:p>
        </w:tc>
        <w:tc>
          <w:tcPr>
            <w:tcW w:w="850" w:type="dxa"/>
            <w:vAlign w:val="center"/>
          </w:tcPr>
          <w:p w14:paraId="6DB1BB26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65FFDEDD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EE534B1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2263</w:t>
            </w:r>
          </w:p>
        </w:tc>
        <w:tc>
          <w:tcPr>
            <w:tcW w:w="5670" w:type="dxa"/>
            <w:vAlign w:val="center"/>
          </w:tcPr>
          <w:p w14:paraId="0A2333E2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创建用户会话异常</w:t>
            </w:r>
          </w:p>
        </w:tc>
        <w:tc>
          <w:tcPr>
            <w:tcW w:w="850" w:type="dxa"/>
            <w:vAlign w:val="center"/>
          </w:tcPr>
          <w:p w14:paraId="038A26D1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12BF0E52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415B44E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2264</w:t>
            </w:r>
          </w:p>
        </w:tc>
        <w:tc>
          <w:tcPr>
            <w:tcW w:w="5670" w:type="dxa"/>
            <w:vAlign w:val="center"/>
          </w:tcPr>
          <w:p w14:paraId="6FB2DD04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会话已经被强制登出</w:t>
            </w:r>
          </w:p>
        </w:tc>
        <w:tc>
          <w:tcPr>
            <w:tcW w:w="850" w:type="dxa"/>
            <w:vAlign w:val="center"/>
          </w:tcPr>
          <w:p w14:paraId="3BD5C3A3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C42CEA3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6952BEB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2265</w:t>
            </w:r>
          </w:p>
        </w:tc>
        <w:tc>
          <w:tcPr>
            <w:tcW w:w="5670" w:type="dxa"/>
            <w:vAlign w:val="center"/>
          </w:tcPr>
          <w:p w14:paraId="63C29ED3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取款密码验证前后不一致</w:t>
            </w:r>
          </w:p>
        </w:tc>
        <w:tc>
          <w:tcPr>
            <w:tcW w:w="850" w:type="dxa"/>
            <w:vAlign w:val="center"/>
          </w:tcPr>
          <w:p w14:paraId="3C53F74B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2241F9B0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9FE2D9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2266</w:t>
            </w:r>
          </w:p>
        </w:tc>
        <w:tc>
          <w:tcPr>
            <w:tcW w:w="5670" w:type="dxa"/>
            <w:vAlign w:val="center"/>
          </w:tcPr>
          <w:p w14:paraId="1728B72E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您最近用过此密码，请选用其他密码</w:t>
            </w:r>
          </w:p>
        </w:tc>
        <w:tc>
          <w:tcPr>
            <w:tcW w:w="850" w:type="dxa"/>
            <w:vAlign w:val="center"/>
          </w:tcPr>
          <w:p w14:paraId="10081CB5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4848298F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81495A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lastRenderedPageBreak/>
              <w:t>2267</w:t>
            </w:r>
          </w:p>
        </w:tc>
        <w:tc>
          <w:tcPr>
            <w:tcW w:w="5670" w:type="dxa"/>
            <w:vAlign w:val="center"/>
          </w:tcPr>
          <w:p w14:paraId="28BEE54A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您最近用过此取款密码，请选用其他密码</w:t>
            </w:r>
          </w:p>
        </w:tc>
        <w:tc>
          <w:tcPr>
            <w:tcW w:w="850" w:type="dxa"/>
            <w:vAlign w:val="center"/>
          </w:tcPr>
          <w:p w14:paraId="3E6F20C0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E8EA37D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36F3B8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2268</w:t>
            </w:r>
          </w:p>
        </w:tc>
        <w:tc>
          <w:tcPr>
            <w:tcW w:w="5670" w:type="dxa"/>
            <w:vAlign w:val="center"/>
          </w:tcPr>
          <w:p w14:paraId="2D4C5994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子账号(sub-account)记录不存在</w:t>
            </w:r>
          </w:p>
        </w:tc>
        <w:tc>
          <w:tcPr>
            <w:tcW w:w="850" w:type="dxa"/>
            <w:vAlign w:val="center"/>
          </w:tcPr>
          <w:p w14:paraId="651555EF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42F141FA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122E14E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2269</w:t>
            </w:r>
          </w:p>
        </w:tc>
        <w:tc>
          <w:tcPr>
            <w:tcW w:w="5670" w:type="dxa"/>
            <w:vAlign w:val="center"/>
          </w:tcPr>
          <w:p w14:paraId="722A4094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子账号(sub-account)状态异常,不能登录</w:t>
            </w:r>
          </w:p>
        </w:tc>
        <w:tc>
          <w:tcPr>
            <w:tcW w:w="850" w:type="dxa"/>
            <w:vAlign w:val="center"/>
          </w:tcPr>
          <w:p w14:paraId="59FC6666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40492CC9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C7CF561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2270</w:t>
            </w:r>
          </w:p>
        </w:tc>
        <w:tc>
          <w:tcPr>
            <w:tcW w:w="5670" w:type="dxa"/>
            <w:vAlign w:val="center"/>
          </w:tcPr>
          <w:p w14:paraId="20DE50BF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厅主账号(sn)状态异常,不能登录</w:t>
            </w:r>
          </w:p>
        </w:tc>
        <w:tc>
          <w:tcPr>
            <w:tcW w:w="850" w:type="dxa"/>
            <w:vAlign w:val="center"/>
          </w:tcPr>
          <w:p w14:paraId="0BCC864F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6556659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247FBA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2271</w:t>
            </w:r>
          </w:p>
        </w:tc>
        <w:tc>
          <w:tcPr>
            <w:tcW w:w="5670" w:type="dxa"/>
            <w:vAlign w:val="center"/>
          </w:tcPr>
          <w:p w14:paraId="2E8F01D4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厅主账号(sn)记录不存在</w:t>
            </w:r>
          </w:p>
        </w:tc>
        <w:tc>
          <w:tcPr>
            <w:tcW w:w="850" w:type="dxa"/>
            <w:vAlign w:val="center"/>
          </w:tcPr>
          <w:p w14:paraId="3F45DDA9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0386733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54448E3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2272</w:t>
            </w:r>
          </w:p>
        </w:tc>
        <w:tc>
          <w:tcPr>
            <w:tcW w:w="5670" w:type="dxa"/>
            <w:vAlign w:val="center"/>
          </w:tcPr>
          <w:p w14:paraId="67ACFD4F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厅主账号(sn)内部唯一标记数据异常</w:t>
            </w:r>
          </w:p>
        </w:tc>
        <w:tc>
          <w:tcPr>
            <w:tcW w:w="850" w:type="dxa"/>
            <w:vAlign w:val="center"/>
          </w:tcPr>
          <w:p w14:paraId="727EBF86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20F04388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7FFB2DE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2273</w:t>
            </w:r>
          </w:p>
        </w:tc>
        <w:tc>
          <w:tcPr>
            <w:tcW w:w="5670" w:type="dxa"/>
            <w:vAlign w:val="center"/>
          </w:tcPr>
          <w:p w14:paraId="077DC1F9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取款密码错误</w:t>
            </w:r>
          </w:p>
        </w:tc>
        <w:tc>
          <w:tcPr>
            <w:tcW w:w="850" w:type="dxa"/>
            <w:vAlign w:val="center"/>
          </w:tcPr>
          <w:p w14:paraId="7E872054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117D7F6C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C5B8C8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2274</w:t>
            </w:r>
          </w:p>
        </w:tc>
        <w:tc>
          <w:tcPr>
            <w:tcW w:w="5670" w:type="dxa"/>
            <w:vAlign w:val="center"/>
          </w:tcPr>
          <w:p w14:paraId="1F2BD664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创建影子角色失败</w:t>
            </w:r>
          </w:p>
        </w:tc>
        <w:tc>
          <w:tcPr>
            <w:tcW w:w="850" w:type="dxa"/>
            <w:vAlign w:val="center"/>
          </w:tcPr>
          <w:p w14:paraId="6FCC73A5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D6D476A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68E1D17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2275</w:t>
            </w:r>
          </w:p>
        </w:tc>
        <w:tc>
          <w:tcPr>
            <w:tcW w:w="5670" w:type="dxa"/>
            <w:vAlign w:val="center"/>
          </w:tcPr>
          <w:p w14:paraId="64FEC070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给用户配置影子角色失败</w:t>
            </w:r>
          </w:p>
        </w:tc>
        <w:tc>
          <w:tcPr>
            <w:tcW w:w="850" w:type="dxa"/>
            <w:vAlign w:val="center"/>
          </w:tcPr>
          <w:p w14:paraId="1C2974A9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1BAF93B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459AD69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2276</w:t>
            </w:r>
          </w:p>
        </w:tc>
        <w:tc>
          <w:tcPr>
            <w:tcW w:w="5670" w:type="dxa"/>
            <w:vAlign w:val="center"/>
          </w:tcPr>
          <w:p w14:paraId="5F5E7161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新增代理失败</w:t>
            </w:r>
          </w:p>
        </w:tc>
        <w:tc>
          <w:tcPr>
            <w:tcW w:w="850" w:type="dxa"/>
            <w:vAlign w:val="center"/>
          </w:tcPr>
          <w:p w14:paraId="45308715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11BCA3CD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CF84D03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2277</w:t>
            </w:r>
          </w:p>
        </w:tc>
        <w:tc>
          <w:tcPr>
            <w:tcW w:w="5670" w:type="dxa"/>
            <w:vAlign w:val="center"/>
          </w:tcPr>
          <w:p w14:paraId="4CAF3A3D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此注册来源IP被限制注册，请使用其他电脑注册.</w:t>
            </w:r>
          </w:p>
        </w:tc>
        <w:tc>
          <w:tcPr>
            <w:tcW w:w="850" w:type="dxa"/>
            <w:vAlign w:val="center"/>
          </w:tcPr>
          <w:p w14:paraId="795A214E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110F7499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CE4A9B2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2278</w:t>
            </w:r>
          </w:p>
        </w:tc>
        <w:tc>
          <w:tcPr>
            <w:tcW w:w="5670" w:type="dxa"/>
            <w:vAlign w:val="center"/>
          </w:tcPr>
          <w:p w14:paraId="3B4ECA4F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此银行卡号被限制绑定，请使用其他卡号进行绑定.</w:t>
            </w:r>
          </w:p>
        </w:tc>
        <w:tc>
          <w:tcPr>
            <w:tcW w:w="850" w:type="dxa"/>
            <w:vAlign w:val="center"/>
          </w:tcPr>
          <w:p w14:paraId="58B41ED3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3EFD536B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8F8D34C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2400</w:t>
            </w:r>
          </w:p>
        </w:tc>
        <w:tc>
          <w:tcPr>
            <w:tcW w:w="5670" w:type="dxa"/>
            <w:vAlign w:val="center"/>
          </w:tcPr>
          <w:p w14:paraId="1CCEC98D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批量资金流水入库异常</w:t>
            </w:r>
          </w:p>
        </w:tc>
        <w:tc>
          <w:tcPr>
            <w:tcW w:w="850" w:type="dxa"/>
            <w:vAlign w:val="center"/>
          </w:tcPr>
          <w:p w14:paraId="4416EFE1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4F4A5006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776110E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2401</w:t>
            </w:r>
          </w:p>
        </w:tc>
        <w:tc>
          <w:tcPr>
            <w:tcW w:w="5670" w:type="dxa"/>
            <w:vAlign w:val="center"/>
          </w:tcPr>
          <w:p w14:paraId="2779101E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注册用户时,初始化账户异常</w:t>
            </w:r>
          </w:p>
        </w:tc>
        <w:tc>
          <w:tcPr>
            <w:tcW w:w="850" w:type="dxa"/>
            <w:vAlign w:val="center"/>
          </w:tcPr>
          <w:p w14:paraId="6A6C140E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09E55CC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0ECE871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2402</w:t>
            </w:r>
          </w:p>
        </w:tc>
        <w:tc>
          <w:tcPr>
            <w:tcW w:w="5670" w:type="dxa"/>
            <w:vAlign w:val="center"/>
          </w:tcPr>
          <w:p w14:paraId="4B9E3754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账户扣款不成功,更新余额失败</w:t>
            </w:r>
          </w:p>
        </w:tc>
        <w:tc>
          <w:tcPr>
            <w:tcW w:w="850" w:type="dxa"/>
            <w:vAlign w:val="center"/>
          </w:tcPr>
          <w:p w14:paraId="0FBD6A29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054B67A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54E6814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2403</w:t>
            </w:r>
          </w:p>
        </w:tc>
        <w:tc>
          <w:tcPr>
            <w:tcW w:w="5670" w:type="dxa"/>
            <w:vAlign w:val="center"/>
          </w:tcPr>
          <w:p w14:paraId="2BFB6936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账户充款不成功,更新余额失败</w:t>
            </w:r>
          </w:p>
        </w:tc>
        <w:tc>
          <w:tcPr>
            <w:tcW w:w="850" w:type="dxa"/>
            <w:vAlign w:val="center"/>
          </w:tcPr>
          <w:p w14:paraId="66FFFAF5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6DAC0A7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8D3C1D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2404</w:t>
            </w:r>
          </w:p>
        </w:tc>
        <w:tc>
          <w:tcPr>
            <w:tcW w:w="5670" w:type="dxa"/>
            <w:vAlign w:val="center"/>
          </w:tcPr>
          <w:p w14:paraId="2EC11979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批量账户入款列表为空</w:t>
            </w:r>
          </w:p>
        </w:tc>
        <w:tc>
          <w:tcPr>
            <w:tcW w:w="850" w:type="dxa"/>
            <w:vAlign w:val="center"/>
          </w:tcPr>
          <w:p w14:paraId="40FAF6CC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56B8751C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11DD0FC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2405</w:t>
            </w:r>
          </w:p>
        </w:tc>
        <w:tc>
          <w:tcPr>
            <w:tcW w:w="5670" w:type="dxa"/>
            <w:vAlign w:val="center"/>
          </w:tcPr>
          <w:p w14:paraId="2FE73960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不存在此用户账户</w:t>
            </w:r>
          </w:p>
        </w:tc>
        <w:tc>
          <w:tcPr>
            <w:tcW w:w="850" w:type="dxa"/>
            <w:vAlign w:val="center"/>
          </w:tcPr>
          <w:p w14:paraId="5490EBF2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13B0DF80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D7196F9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2406</w:t>
            </w:r>
          </w:p>
        </w:tc>
        <w:tc>
          <w:tcPr>
            <w:tcW w:w="5670" w:type="dxa"/>
            <w:vAlign w:val="center"/>
          </w:tcPr>
          <w:p w14:paraId="09B9CC91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批量资金流水入库操作超时</w:t>
            </w:r>
          </w:p>
        </w:tc>
        <w:tc>
          <w:tcPr>
            <w:tcW w:w="850" w:type="dxa"/>
            <w:vAlign w:val="center"/>
          </w:tcPr>
          <w:p w14:paraId="37E97EC3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2CFC55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37AF11E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2407</w:t>
            </w:r>
          </w:p>
        </w:tc>
        <w:tc>
          <w:tcPr>
            <w:tcW w:w="5670" w:type="dxa"/>
            <w:vAlign w:val="center"/>
          </w:tcPr>
          <w:p w14:paraId="1E80C78B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批量资金流水入库操作中,前后金额不一致</w:t>
            </w:r>
          </w:p>
        </w:tc>
        <w:tc>
          <w:tcPr>
            <w:tcW w:w="850" w:type="dxa"/>
            <w:vAlign w:val="center"/>
          </w:tcPr>
          <w:p w14:paraId="4D73E973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04DFF35A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7D21E94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2408</w:t>
            </w:r>
          </w:p>
        </w:tc>
        <w:tc>
          <w:tcPr>
            <w:tcW w:w="5670" w:type="dxa"/>
            <w:vAlign w:val="center"/>
          </w:tcPr>
          <w:p w14:paraId="42EBDF5E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批量资金流水入库操作中,提交记录数与操作成功记录数不一致</w:t>
            </w:r>
          </w:p>
        </w:tc>
        <w:tc>
          <w:tcPr>
            <w:tcW w:w="850" w:type="dxa"/>
            <w:vAlign w:val="center"/>
          </w:tcPr>
          <w:p w14:paraId="6DE4FD8D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0557DF3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E87712E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2409</w:t>
            </w:r>
          </w:p>
        </w:tc>
        <w:tc>
          <w:tcPr>
            <w:tcW w:w="5670" w:type="dxa"/>
            <w:vAlign w:val="center"/>
          </w:tcPr>
          <w:p w14:paraId="4D0DAF00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资金存款申请单状态异常</w:t>
            </w:r>
          </w:p>
        </w:tc>
        <w:tc>
          <w:tcPr>
            <w:tcW w:w="850" w:type="dxa"/>
            <w:vAlign w:val="center"/>
          </w:tcPr>
          <w:p w14:paraId="20FF832B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55ED7E2A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71C001A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2410</w:t>
            </w:r>
          </w:p>
        </w:tc>
        <w:tc>
          <w:tcPr>
            <w:tcW w:w="5670" w:type="dxa"/>
            <w:vAlign w:val="center"/>
          </w:tcPr>
          <w:p w14:paraId="283CB03A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资金存款审批更新记录异常</w:t>
            </w:r>
          </w:p>
        </w:tc>
        <w:tc>
          <w:tcPr>
            <w:tcW w:w="850" w:type="dxa"/>
            <w:vAlign w:val="center"/>
          </w:tcPr>
          <w:p w14:paraId="3B415F30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5ECF275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30E0746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2411</w:t>
            </w:r>
          </w:p>
        </w:tc>
        <w:tc>
          <w:tcPr>
            <w:tcW w:w="5670" w:type="dxa"/>
            <w:vAlign w:val="center"/>
          </w:tcPr>
          <w:p w14:paraId="1C39BF21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资金存款申请记录不存在</w:t>
            </w:r>
          </w:p>
        </w:tc>
        <w:tc>
          <w:tcPr>
            <w:tcW w:w="850" w:type="dxa"/>
            <w:vAlign w:val="center"/>
          </w:tcPr>
          <w:p w14:paraId="6E661F64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0227288C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C249FDA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2412</w:t>
            </w:r>
          </w:p>
        </w:tc>
        <w:tc>
          <w:tcPr>
            <w:tcW w:w="5670" w:type="dxa"/>
            <w:vAlign w:val="center"/>
          </w:tcPr>
          <w:p w14:paraId="34153BF9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同一用户发生多个业务同时操作账户余额异常</w:t>
            </w:r>
          </w:p>
        </w:tc>
        <w:tc>
          <w:tcPr>
            <w:tcW w:w="850" w:type="dxa"/>
            <w:vAlign w:val="center"/>
          </w:tcPr>
          <w:p w14:paraId="2DAA87C4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4081008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34B3B22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2413</w:t>
            </w:r>
          </w:p>
        </w:tc>
        <w:tc>
          <w:tcPr>
            <w:tcW w:w="5670" w:type="dxa"/>
            <w:vAlign w:val="center"/>
          </w:tcPr>
          <w:p w14:paraId="68284AA3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资金取款申请单状态异常</w:t>
            </w:r>
          </w:p>
        </w:tc>
        <w:tc>
          <w:tcPr>
            <w:tcW w:w="850" w:type="dxa"/>
            <w:vAlign w:val="center"/>
          </w:tcPr>
          <w:p w14:paraId="6CC44466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4FB9F405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FFF1909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2414</w:t>
            </w:r>
          </w:p>
        </w:tc>
        <w:tc>
          <w:tcPr>
            <w:tcW w:w="5670" w:type="dxa"/>
            <w:vAlign w:val="center"/>
          </w:tcPr>
          <w:p w14:paraId="687032C0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资金取款审批更新记录异常</w:t>
            </w:r>
          </w:p>
        </w:tc>
        <w:tc>
          <w:tcPr>
            <w:tcW w:w="850" w:type="dxa"/>
            <w:vAlign w:val="center"/>
          </w:tcPr>
          <w:p w14:paraId="3357F0B4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59D2E6F5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BD33A5C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2415</w:t>
            </w:r>
          </w:p>
        </w:tc>
        <w:tc>
          <w:tcPr>
            <w:tcW w:w="5670" w:type="dxa"/>
            <w:vAlign w:val="center"/>
          </w:tcPr>
          <w:p w14:paraId="6172AD64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资金取款申请记录不存在</w:t>
            </w:r>
          </w:p>
        </w:tc>
        <w:tc>
          <w:tcPr>
            <w:tcW w:w="850" w:type="dxa"/>
            <w:vAlign w:val="center"/>
          </w:tcPr>
          <w:p w14:paraId="0772CA98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7995B91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AF3389F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2416</w:t>
            </w:r>
          </w:p>
        </w:tc>
        <w:tc>
          <w:tcPr>
            <w:tcW w:w="5670" w:type="dxa"/>
            <w:vAlign w:val="center"/>
          </w:tcPr>
          <w:p w14:paraId="2FCFE9A7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资金取款申请,会员账户余额不足</w:t>
            </w:r>
          </w:p>
        </w:tc>
        <w:tc>
          <w:tcPr>
            <w:tcW w:w="850" w:type="dxa"/>
            <w:vAlign w:val="center"/>
          </w:tcPr>
          <w:p w14:paraId="564386DB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15BD2491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15ACBFA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2417</w:t>
            </w:r>
          </w:p>
        </w:tc>
        <w:tc>
          <w:tcPr>
            <w:tcW w:w="5670" w:type="dxa"/>
            <w:vAlign w:val="center"/>
          </w:tcPr>
          <w:p w14:paraId="23500ADE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资金存款申请金额需要为正数</w:t>
            </w:r>
          </w:p>
        </w:tc>
        <w:tc>
          <w:tcPr>
            <w:tcW w:w="850" w:type="dxa"/>
            <w:vAlign w:val="center"/>
          </w:tcPr>
          <w:p w14:paraId="50BDA058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34FAD5DD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43084E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lastRenderedPageBreak/>
              <w:t>2418</w:t>
            </w:r>
          </w:p>
        </w:tc>
        <w:tc>
          <w:tcPr>
            <w:tcW w:w="5670" w:type="dxa"/>
            <w:vAlign w:val="center"/>
          </w:tcPr>
          <w:p w14:paraId="24683F0F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资金存款接收账户不存在</w:t>
            </w:r>
          </w:p>
        </w:tc>
        <w:tc>
          <w:tcPr>
            <w:tcW w:w="850" w:type="dxa"/>
            <w:vAlign w:val="center"/>
          </w:tcPr>
          <w:p w14:paraId="4E47D673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25D8E1C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5EB6232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2419</w:t>
            </w:r>
          </w:p>
        </w:tc>
        <w:tc>
          <w:tcPr>
            <w:tcW w:w="5670" w:type="dxa"/>
            <w:vAlign w:val="center"/>
          </w:tcPr>
          <w:p w14:paraId="0222C2A7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资金存款入库异常</w:t>
            </w:r>
          </w:p>
        </w:tc>
        <w:tc>
          <w:tcPr>
            <w:tcW w:w="850" w:type="dxa"/>
            <w:vAlign w:val="center"/>
          </w:tcPr>
          <w:p w14:paraId="0A9233C6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230B8A3A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C59D478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2420</w:t>
            </w:r>
          </w:p>
        </w:tc>
        <w:tc>
          <w:tcPr>
            <w:tcW w:w="5670" w:type="dxa"/>
            <w:vAlign w:val="center"/>
          </w:tcPr>
          <w:p w14:paraId="6D38B3A1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申请出款,账户余额</w:t>
            </w:r>
          </w:p>
        </w:tc>
        <w:tc>
          <w:tcPr>
            <w:tcW w:w="850" w:type="dxa"/>
            <w:vAlign w:val="center"/>
          </w:tcPr>
          <w:p w14:paraId="33501A3E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66A131D8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CC29469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2421</w:t>
            </w:r>
          </w:p>
        </w:tc>
        <w:tc>
          <w:tcPr>
            <w:tcW w:w="5670" w:type="dxa"/>
            <w:vAlign w:val="center"/>
          </w:tcPr>
          <w:p w14:paraId="1FC4429C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当前用户被冻结,无法进行取款操作.</w:t>
            </w:r>
          </w:p>
        </w:tc>
        <w:tc>
          <w:tcPr>
            <w:tcW w:w="850" w:type="dxa"/>
            <w:vAlign w:val="center"/>
          </w:tcPr>
          <w:p w14:paraId="473C1291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5DBE61AA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1021E42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2422</w:t>
            </w:r>
          </w:p>
        </w:tc>
        <w:tc>
          <w:tcPr>
            <w:tcW w:w="5670" w:type="dxa"/>
            <w:vAlign w:val="center"/>
          </w:tcPr>
          <w:p w14:paraId="594FAE4E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注册用户时,初始化金流统计记录异常</w:t>
            </w:r>
          </w:p>
        </w:tc>
        <w:tc>
          <w:tcPr>
            <w:tcW w:w="850" w:type="dxa"/>
            <w:vAlign w:val="center"/>
          </w:tcPr>
          <w:p w14:paraId="60DEC87E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10A4CD27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BB59311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2423</w:t>
            </w:r>
          </w:p>
        </w:tc>
        <w:tc>
          <w:tcPr>
            <w:tcW w:w="5670" w:type="dxa"/>
            <w:vAlign w:val="center"/>
          </w:tcPr>
          <w:p w14:paraId="2FD7EAFD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注册用户时,初始化出款银行信息异常</w:t>
            </w:r>
          </w:p>
        </w:tc>
        <w:tc>
          <w:tcPr>
            <w:tcW w:w="850" w:type="dxa"/>
            <w:vAlign w:val="center"/>
          </w:tcPr>
          <w:p w14:paraId="095EB079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A5FCE52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D5F17AE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2424</w:t>
            </w:r>
          </w:p>
        </w:tc>
        <w:tc>
          <w:tcPr>
            <w:tcW w:w="5670" w:type="dxa"/>
            <w:vAlign w:val="center"/>
          </w:tcPr>
          <w:p w14:paraId="641C1EC3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第三方支付商家不存在</w:t>
            </w:r>
          </w:p>
        </w:tc>
        <w:tc>
          <w:tcPr>
            <w:tcW w:w="850" w:type="dxa"/>
            <w:vAlign w:val="center"/>
          </w:tcPr>
          <w:p w14:paraId="25D513A8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3C7E764D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87B2C21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2425</w:t>
            </w:r>
          </w:p>
        </w:tc>
        <w:tc>
          <w:tcPr>
            <w:tcW w:w="5670" w:type="dxa"/>
            <w:vAlign w:val="center"/>
          </w:tcPr>
          <w:p w14:paraId="3858D012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会员已领取过注册优惠</w:t>
            </w:r>
          </w:p>
        </w:tc>
        <w:tc>
          <w:tcPr>
            <w:tcW w:w="850" w:type="dxa"/>
            <w:vAlign w:val="center"/>
          </w:tcPr>
          <w:p w14:paraId="42331376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2E95CF0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A8D390B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2426</w:t>
            </w:r>
          </w:p>
        </w:tc>
        <w:tc>
          <w:tcPr>
            <w:tcW w:w="5670" w:type="dxa"/>
            <w:vAlign w:val="center"/>
          </w:tcPr>
          <w:p w14:paraId="76D2495D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超过出入款设置的最高存款金额</w:t>
            </w:r>
          </w:p>
        </w:tc>
        <w:tc>
          <w:tcPr>
            <w:tcW w:w="850" w:type="dxa"/>
            <w:vAlign w:val="center"/>
          </w:tcPr>
          <w:p w14:paraId="7C5563FA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3A41556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D9F4B69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2427</w:t>
            </w:r>
          </w:p>
        </w:tc>
        <w:tc>
          <w:tcPr>
            <w:tcW w:w="5670" w:type="dxa"/>
            <w:vAlign w:val="center"/>
          </w:tcPr>
          <w:p w14:paraId="631CEE75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小于出入款设置的最低存款金额</w:t>
            </w:r>
          </w:p>
        </w:tc>
        <w:tc>
          <w:tcPr>
            <w:tcW w:w="850" w:type="dxa"/>
            <w:vAlign w:val="center"/>
          </w:tcPr>
          <w:p w14:paraId="67F4ED52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D920C46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777335A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2428</w:t>
            </w:r>
          </w:p>
        </w:tc>
        <w:tc>
          <w:tcPr>
            <w:tcW w:w="5670" w:type="dxa"/>
            <w:vAlign w:val="center"/>
          </w:tcPr>
          <w:p w14:paraId="32F9EE18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平台手工入款失败</w:t>
            </w:r>
          </w:p>
        </w:tc>
        <w:tc>
          <w:tcPr>
            <w:tcW w:w="850" w:type="dxa"/>
            <w:vAlign w:val="center"/>
          </w:tcPr>
          <w:p w14:paraId="392FE5DC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1D9646A7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6EDD416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2429</w:t>
            </w:r>
          </w:p>
        </w:tc>
        <w:tc>
          <w:tcPr>
            <w:tcW w:w="5670" w:type="dxa"/>
            <w:vAlign w:val="center"/>
          </w:tcPr>
          <w:p w14:paraId="4CEE372B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资金出款入库异常</w:t>
            </w:r>
          </w:p>
        </w:tc>
        <w:tc>
          <w:tcPr>
            <w:tcW w:w="850" w:type="dxa"/>
            <w:vAlign w:val="center"/>
          </w:tcPr>
          <w:p w14:paraId="69C74B07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3D28C98A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92138DB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2430</w:t>
            </w:r>
          </w:p>
        </w:tc>
        <w:tc>
          <w:tcPr>
            <w:tcW w:w="5670" w:type="dxa"/>
            <w:vAlign w:val="center"/>
          </w:tcPr>
          <w:p w14:paraId="7A8EE845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出款银行记录不存在</w:t>
            </w:r>
          </w:p>
        </w:tc>
        <w:tc>
          <w:tcPr>
            <w:tcW w:w="850" w:type="dxa"/>
            <w:vAlign w:val="center"/>
          </w:tcPr>
          <w:p w14:paraId="5771A08B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5733854B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0C89330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2431</w:t>
            </w:r>
          </w:p>
        </w:tc>
        <w:tc>
          <w:tcPr>
            <w:tcW w:w="5670" w:type="dxa"/>
            <w:vAlign w:val="center"/>
          </w:tcPr>
          <w:p w14:paraId="09C39366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新增出款银行记录异常</w:t>
            </w:r>
          </w:p>
        </w:tc>
        <w:tc>
          <w:tcPr>
            <w:tcW w:w="850" w:type="dxa"/>
            <w:vAlign w:val="center"/>
          </w:tcPr>
          <w:p w14:paraId="2EFA664E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617C8551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E8D689B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2432</w:t>
            </w:r>
          </w:p>
        </w:tc>
        <w:tc>
          <w:tcPr>
            <w:tcW w:w="5670" w:type="dxa"/>
            <w:vAlign w:val="center"/>
          </w:tcPr>
          <w:p w14:paraId="41F304C2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第三方支付充值摘要过期或者不存在</w:t>
            </w:r>
          </w:p>
        </w:tc>
        <w:tc>
          <w:tcPr>
            <w:tcW w:w="850" w:type="dxa"/>
            <w:vAlign w:val="center"/>
          </w:tcPr>
          <w:p w14:paraId="230A6975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57C8A0A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1137023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2433</w:t>
            </w:r>
          </w:p>
        </w:tc>
        <w:tc>
          <w:tcPr>
            <w:tcW w:w="5670" w:type="dxa"/>
            <w:vAlign w:val="center"/>
          </w:tcPr>
          <w:p w14:paraId="61C19DEB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第三方支付充值摘要验证失败</w:t>
            </w:r>
          </w:p>
        </w:tc>
        <w:tc>
          <w:tcPr>
            <w:tcW w:w="850" w:type="dxa"/>
            <w:vAlign w:val="center"/>
          </w:tcPr>
          <w:p w14:paraId="5BD42AD8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697A9DAE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5C89F36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2434</w:t>
            </w:r>
          </w:p>
        </w:tc>
        <w:tc>
          <w:tcPr>
            <w:tcW w:w="5670" w:type="dxa"/>
            <w:vAlign w:val="center"/>
          </w:tcPr>
          <w:p w14:paraId="3C90C4F1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存款申请单流水号已使用</w:t>
            </w:r>
          </w:p>
        </w:tc>
        <w:tc>
          <w:tcPr>
            <w:tcW w:w="850" w:type="dxa"/>
            <w:vAlign w:val="center"/>
          </w:tcPr>
          <w:p w14:paraId="18E021BA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6B31D9A6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000167F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2435</w:t>
            </w:r>
          </w:p>
        </w:tc>
        <w:tc>
          <w:tcPr>
            <w:tcW w:w="5670" w:type="dxa"/>
            <w:vAlign w:val="center"/>
          </w:tcPr>
          <w:p w14:paraId="3E6BCA66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额度转换出现异常</w:t>
            </w:r>
          </w:p>
        </w:tc>
        <w:tc>
          <w:tcPr>
            <w:tcW w:w="850" w:type="dxa"/>
            <w:vAlign w:val="center"/>
          </w:tcPr>
          <w:p w14:paraId="484070BD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07E3BB20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277B115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2436</w:t>
            </w:r>
          </w:p>
        </w:tc>
        <w:tc>
          <w:tcPr>
            <w:tcW w:w="5670" w:type="dxa"/>
            <w:vAlign w:val="center"/>
          </w:tcPr>
          <w:p w14:paraId="74D17587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未知第三方平台异常</w:t>
            </w:r>
          </w:p>
        </w:tc>
        <w:tc>
          <w:tcPr>
            <w:tcW w:w="850" w:type="dxa"/>
            <w:vAlign w:val="center"/>
          </w:tcPr>
          <w:p w14:paraId="2296A279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442F6EE2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68E72D2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2437</w:t>
            </w:r>
          </w:p>
        </w:tc>
        <w:tc>
          <w:tcPr>
            <w:tcW w:w="5670" w:type="dxa"/>
            <w:vAlign w:val="center"/>
          </w:tcPr>
          <w:p w14:paraId="61D7C4F8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资金取款金额不能大于最大取款额</w:t>
            </w:r>
          </w:p>
        </w:tc>
        <w:tc>
          <w:tcPr>
            <w:tcW w:w="850" w:type="dxa"/>
            <w:vAlign w:val="center"/>
          </w:tcPr>
          <w:p w14:paraId="2DAC4067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4774C9B2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ABDA82B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2438</w:t>
            </w:r>
          </w:p>
        </w:tc>
        <w:tc>
          <w:tcPr>
            <w:tcW w:w="5670" w:type="dxa"/>
            <w:vAlign w:val="center"/>
          </w:tcPr>
          <w:p w14:paraId="08E9722F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资金取款时间间隔过短,时间间隔小于系统设置</w:t>
            </w:r>
          </w:p>
        </w:tc>
        <w:tc>
          <w:tcPr>
            <w:tcW w:w="850" w:type="dxa"/>
            <w:vAlign w:val="center"/>
          </w:tcPr>
          <w:p w14:paraId="7ECE3283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25421E4D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66A801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2439</w:t>
            </w:r>
          </w:p>
        </w:tc>
        <w:tc>
          <w:tcPr>
            <w:tcW w:w="5670" w:type="dxa"/>
            <w:vAlign w:val="center"/>
          </w:tcPr>
          <w:p w14:paraId="1EC1B932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用户资金接收账户不存在</w:t>
            </w:r>
          </w:p>
        </w:tc>
        <w:tc>
          <w:tcPr>
            <w:tcW w:w="850" w:type="dxa"/>
            <w:vAlign w:val="center"/>
          </w:tcPr>
          <w:p w14:paraId="08EA72C8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9F1816B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49139E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2440</w:t>
            </w:r>
          </w:p>
        </w:tc>
        <w:tc>
          <w:tcPr>
            <w:tcW w:w="5670" w:type="dxa"/>
            <w:vAlign w:val="center"/>
          </w:tcPr>
          <w:p w14:paraId="02681DA8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批量用户资金出库失败</w:t>
            </w:r>
          </w:p>
        </w:tc>
        <w:tc>
          <w:tcPr>
            <w:tcW w:w="850" w:type="dxa"/>
            <w:vAlign w:val="center"/>
          </w:tcPr>
          <w:p w14:paraId="6F466083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458AA5ED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40FED225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2441</w:t>
            </w:r>
          </w:p>
        </w:tc>
        <w:tc>
          <w:tcPr>
            <w:tcW w:w="5670" w:type="dxa"/>
            <w:vAlign w:val="center"/>
          </w:tcPr>
          <w:p w14:paraId="0AD09B0E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创建第三方平台用户异常</w:t>
            </w:r>
          </w:p>
        </w:tc>
        <w:tc>
          <w:tcPr>
            <w:tcW w:w="850" w:type="dxa"/>
            <w:vAlign w:val="center"/>
          </w:tcPr>
          <w:p w14:paraId="7FD911BE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6C760C8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30C5155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2442</w:t>
            </w:r>
          </w:p>
        </w:tc>
        <w:tc>
          <w:tcPr>
            <w:tcW w:w="5670" w:type="dxa"/>
            <w:vAlign w:val="center"/>
          </w:tcPr>
          <w:p w14:paraId="3A991AB9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资金取款金额不能小于最小取款额</w:t>
            </w:r>
          </w:p>
        </w:tc>
        <w:tc>
          <w:tcPr>
            <w:tcW w:w="850" w:type="dxa"/>
            <w:vAlign w:val="center"/>
          </w:tcPr>
          <w:p w14:paraId="1EA2F3F7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5F574456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7CB103A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2443</w:t>
            </w:r>
          </w:p>
        </w:tc>
        <w:tc>
          <w:tcPr>
            <w:tcW w:w="5670" w:type="dxa"/>
            <w:vAlign w:val="center"/>
          </w:tcPr>
          <w:p w14:paraId="143A46AF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资金取款保存稽核信息失败</w:t>
            </w:r>
          </w:p>
        </w:tc>
        <w:tc>
          <w:tcPr>
            <w:tcW w:w="850" w:type="dxa"/>
            <w:vAlign w:val="center"/>
          </w:tcPr>
          <w:p w14:paraId="1AB6513D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268D8F4C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1E57368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2444</w:t>
            </w:r>
          </w:p>
        </w:tc>
        <w:tc>
          <w:tcPr>
            <w:tcW w:w="5670" w:type="dxa"/>
            <w:vAlign w:val="center"/>
          </w:tcPr>
          <w:p w14:paraId="4A89204B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资金取款找不到对应稽核信息异常</w:t>
            </w:r>
          </w:p>
        </w:tc>
        <w:tc>
          <w:tcPr>
            <w:tcW w:w="850" w:type="dxa"/>
            <w:vAlign w:val="center"/>
          </w:tcPr>
          <w:p w14:paraId="09A8A9FA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3E0DDFBF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FBF2849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2445</w:t>
            </w:r>
          </w:p>
        </w:tc>
        <w:tc>
          <w:tcPr>
            <w:tcW w:w="5670" w:type="dxa"/>
            <w:vAlign w:val="center"/>
          </w:tcPr>
          <w:p w14:paraId="03792B8D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新增出入款设定记录异常</w:t>
            </w:r>
          </w:p>
        </w:tc>
        <w:tc>
          <w:tcPr>
            <w:tcW w:w="850" w:type="dxa"/>
            <w:vAlign w:val="center"/>
          </w:tcPr>
          <w:p w14:paraId="5A886815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23660339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54D6E5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2446</w:t>
            </w:r>
          </w:p>
        </w:tc>
        <w:tc>
          <w:tcPr>
            <w:tcW w:w="5670" w:type="dxa"/>
            <w:vAlign w:val="center"/>
          </w:tcPr>
          <w:p w14:paraId="768FC6AA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帐号已被禁用,请联系客服(验证余额加密摘要失败)</w:t>
            </w:r>
          </w:p>
        </w:tc>
        <w:tc>
          <w:tcPr>
            <w:tcW w:w="850" w:type="dxa"/>
            <w:vAlign w:val="center"/>
          </w:tcPr>
          <w:p w14:paraId="04C562A5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4B4D4D64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1B966CCA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2500</w:t>
            </w:r>
          </w:p>
        </w:tc>
        <w:tc>
          <w:tcPr>
            <w:tcW w:w="5670" w:type="dxa"/>
            <w:vAlign w:val="center"/>
          </w:tcPr>
          <w:p w14:paraId="74D83501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处理用户提交批量下注异常</w:t>
            </w:r>
          </w:p>
        </w:tc>
        <w:tc>
          <w:tcPr>
            <w:tcW w:w="850" w:type="dxa"/>
            <w:vAlign w:val="center"/>
          </w:tcPr>
          <w:p w14:paraId="25766D56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C5B51E8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F9EC44D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lastRenderedPageBreak/>
              <w:t>2501</w:t>
            </w:r>
          </w:p>
        </w:tc>
        <w:tc>
          <w:tcPr>
            <w:tcW w:w="5670" w:type="dxa"/>
            <w:vAlign w:val="center"/>
          </w:tcPr>
          <w:p w14:paraId="38DDA90C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批量下注单入库异常</w:t>
            </w:r>
          </w:p>
        </w:tc>
        <w:tc>
          <w:tcPr>
            <w:tcW w:w="850" w:type="dxa"/>
            <w:vAlign w:val="center"/>
          </w:tcPr>
          <w:p w14:paraId="2AAAFA91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2F312BE2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56622B30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2502</w:t>
            </w:r>
          </w:p>
        </w:tc>
        <w:tc>
          <w:tcPr>
            <w:tcW w:w="5670" w:type="dxa"/>
            <w:vAlign w:val="center"/>
          </w:tcPr>
          <w:p w14:paraId="0F1FBEA9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处理用户提交批量结算异常</w:t>
            </w:r>
          </w:p>
        </w:tc>
        <w:tc>
          <w:tcPr>
            <w:tcW w:w="850" w:type="dxa"/>
            <w:vAlign w:val="center"/>
          </w:tcPr>
          <w:p w14:paraId="4FE2144A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31338331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0C6D3E25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2503</w:t>
            </w:r>
          </w:p>
        </w:tc>
        <w:tc>
          <w:tcPr>
            <w:tcW w:w="5670" w:type="dxa"/>
            <w:vAlign w:val="center"/>
          </w:tcPr>
          <w:p w14:paraId="55F5B807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非法下注单结算状态</w:t>
            </w:r>
          </w:p>
        </w:tc>
        <w:tc>
          <w:tcPr>
            <w:tcW w:w="850" w:type="dxa"/>
            <w:vAlign w:val="center"/>
          </w:tcPr>
          <w:p w14:paraId="4EA1D349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20F818A1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03CC951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2504</w:t>
            </w:r>
          </w:p>
        </w:tc>
        <w:tc>
          <w:tcPr>
            <w:tcW w:w="5670" w:type="dxa"/>
            <w:vAlign w:val="center"/>
          </w:tcPr>
          <w:p w14:paraId="5703EC16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下注余额不足</w:t>
            </w:r>
          </w:p>
        </w:tc>
        <w:tc>
          <w:tcPr>
            <w:tcW w:w="850" w:type="dxa"/>
            <w:vAlign w:val="center"/>
          </w:tcPr>
          <w:p w14:paraId="4C84E2A8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7A64532A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8D5AAE8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2505</w:t>
            </w:r>
          </w:p>
        </w:tc>
        <w:tc>
          <w:tcPr>
            <w:tcW w:w="5670" w:type="dxa"/>
            <w:vAlign w:val="center"/>
          </w:tcPr>
          <w:p w14:paraId="680A7EFD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下注只能扣款,不能充款</w:t>
            </w:r>
          </w:p>
        </w:tc>
        <w:tc>
          <w:tcPr>
            <w:tcW w:w="850" w:type="dxa"/>
            <w:vAlign w:val="center"/>
          </w:tcPr>
          <w:p w14:paraId="75B6A1A6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6E0574DF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75D767D1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2506</w:t>
            </w:r>
          </w:p>
        </w:tc>
        <w:tc>
          <w:tcPr>
            <w:tcW w:w="5670" w:type="dxa"/>
            <w:vAlign w:val="center"/>
          </w:tcPr>
          <w:p w14:paraId="63B6BCFA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下注中的现金流入库单数量与下注单入库单数量不一致异常</w:t>
            </w:r>
          </w:p>
        </w:tc>
        <w:tc>
          <w:tcPr>
            <w:tcW w:w="850" w:type="dxa"/>
            <w:vAlign w:val="center"/>
          </w:tcPr>
          <w:p w14:paraId="747CACFE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30FE7CF5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2617EBA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2507</w:t>
            </w:r>
          </w:p>
        </w:tc>
        <w:tc>
          <w:tcPr>
            <w:tcW w:w="5670" w:type="dxa"/>
            <w:vAlign w:val="center"/>
          </w:tcPr>
          <w:p w14:paraId="51479F2E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结算只能充款,不能扣款</w:t>
            </w:r>
          </w:p>
        </w:tc>
        <w:tc>
          <w:tcPr>
            <w:tcW w:w="850" w:type="dxa"/>
            <w:vAlign w:val="center"/>
          </w:tcPr>
          <w:p w14:paraId="43B279FB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6B3F0AFD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E0C96A0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2508</w:t>
            </w:r>
          </w:p>
        </w:tc>
        <w:tc>
          <w:tcPr>
            <w:tcW w:w="5670" w:type="dxa"/>
            <w:vAlign w:val="center"/>
          </w:tcPr>
          <w:p w14:paraId="33FB46E0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结算中的现金流入库数量不一致异常</w:t>
            </w:r>
          </w:p>
        </w:tc>
        <w:tc>
          <w:tcPr>
            <w:tcW w:w="850" w:type="dxa"/>
            <w:vAlign w:val="center"/>
          </w:tcPr>
          <w:p w14:paraId="49DAD58B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334D8261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6C956F6A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2509</w:t>
            </w:r>
          </w:p>
        </w:tc>
        <w:tc>
          <w:tcPr>
            <w:tcW w:w="5670" w:type="dxa"/>
            <w:vAlign w:val="center"/>
          </w:tcPr>
          <w:p w14:paraId="3BE017BD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结算中的结算单数量与入库数量不一致异常</w:t>
            </w:r>
          </w:p>
        </w:tc>
        <w:tc>
          <w:tcPr>
            <w:tcW w:w="850" w:type="dxa"/>
            <w:vAlign w:val="center"/>
          </w:tcPr>
          <w:p w14:paraId="1EFB8C99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17E42C26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3F8F90F0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2510</w:t>
            </w:r>
          </w:p>
        </w:tc>
        <w:tc>
          <w:tcPr>
            <w:tcW w:w="5670" w:type="dxa"/>
            <w:vAlign w:val="center"/>
          </w:tcPr>
          <w:p w14:paraId="01B82EE4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重新结算中验证操作令牌失败</w:t>
            </w:r>
          </w:p>
        </w:tc>
        <w:tc>
          <w:tcPr>
            <w:tcW w:w="850" w:type="dxa"/>
            <w:vAlign w:val="center"/>
          </w:tcPr>
          <w:p w14:paraId="11EBA34B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  <w:tr w:rsidR="00E15BE5" w:rsidRPr="00244C85" w14:paraId="14C9FCC2" w14:textId="77777777" w:rsidTr="00BA22BD">
        <w:trPr>
          <w:trHeight w:val="454"/>
        </w:trPr>
        <w:tc>
          <w:tcPr>
            <w:tcW w:w="1134" w:type="dxa"/>
            <w:vAlign w:val="center"/>
          </w:tcPr>
          <w:p w14:paraId="277E6541" w14:textId="77777777" w:rsidR="00E15BE5" w:rsidRPr="00E15BE5" w:rsidRDefault="00E15BE5" w:rsidP="00944A0B">
            <w:pPr>
              <w:pStyle w:val="af6"/>
              <w:spacing w:after="0"/>
              <w:ind w:leftChars="0" w:left="0"/>
              <w:jc w:val="center"/>
            </w:pPr>
            <w:r w:rsidRPr="00E15BE5">
              <w:rPr>
                <w:rFonts w:hint="eastAsia"/>
              </w:rPr>
              <w:t>2511</w:t>
            </w:r>
          </w:p>
        </w:tc>
        <w:tc>
          <w:tcPr>
            <w:tcW w:w="5670" w:type="dxa"/>
            <w:vAlign w:val="center"/>
          </w:tcPr>
          <w:p w14:paraId="36FF31FA" w14:textId="77777777" w:rsidR="00E15BE5" w:rsidRPr="00E15BE5" w:rsidRDefault="00E15BE5" w:rsidP="00944A0B">
            <w:pPr>
              <w:pStyle w:val="af6"/>
              <w:spacing w:after="0"/>
              <w:ind w:leftChars="0" w:left="0"/>
            </w:pPr>
            <w:r w:rsidRPr="00E15BE5">
              <w:rPr>
                <w:rFonts w:hint="eastAsia"/>
              </w:rPr>
              <w:t>注单不存在(注单ID不存在)</w:t>
            </w:r>
          </w:p>
        </w:tc>
        <w:tc>
          <w:tcPr>
            <w:tcW w:w="850" w:type="dxa"/>
            <w:vAlign w:val="center"/>
          </w:tcPr>
          <w:p w14:paraId="772D029B" w14:textId="77777777" w:rsidR="00E15BE5" w:rsidRDefault="00E15BE5" w:rsidP="00944A0B">
            <w:pPr>
              <w:pStyle w:val="af6"/>
              <w:spacing w:after="0"/>
              <w:ind w:leftChars="0" w:left="0"/>
              <w:jc w:val="center"/>
            </w:pPr>
          </w:p>
        </w:tc>
      </w:tr>
    </w:tbl>
    <w:p w14:paraId="23F2491D" w14:textId="77777777" w:rsidR="001F0AF3" w:rsidRDefault="001F0AF3" w:rsidP="001F0AF3">
      <w:pPr>
        <w:pStyle w:val="af6"/>
        <w:ind w:left="960"/>
      </w:pPr>
    </w:p>
    <w:p w14:paraId="20EB9E93" w14:textId="77777777" w:rsidR="001F0AF3" w:rsidRPr="00E15BE5" w:rsidRDefault="001F0AF3" w:rsidP="001F0AF3">
      <w:pPr>
        <w:pStyle w:val="af6"/>
        <w:ind w:left="960"/>
      </w:pPr>
    </w:p>
    <w:sectPr w:rsidR="001F0AF3" w:rsidRPr="00E15BE5" w:rsidSect="008967E9">
      <w:headerReference w:type="default" r:id="rId13"/>
      <w:footerReference w:type="default" r:id="rId14"/>
      <w:footerReference w:type="first" r:id="rId15"/>
      <w:pgSz w:w="12240" w:h="15840"/>
      <w:pgMar w:top="1008" w:right="1296" w:bottom="864" w:left="1296" w:header="720" w:footer="551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0" w:author="Sky ZTS" w:date="2019-03-11T01:08:00Z" w:initials="SZ">
    <w:p w14:paraId="6D78AE83" w14:textId="77777777" w:rsidR="007A10E8" w:rsidRDefault="007A10E8">
      <w:pPr>
        <w:pStyle w:val="afe"/>
      </w:pPr>
      <w:r>
        <w:rPr>
          <w:rStyle w:val="afd"/>
        </w:rPr>
        <w:annotationRef/>
      </w:r>
      <w:r w:rsidRPr="00AC2D4E">
        <w:rPr>
          <w:color w:val="00B0F0"/>
        </w:rPr>
        <w:t>开盘时间：06:57:30-05:57:30</w:t>
      </w:r>
      <w:r>
        <w:rPr>
          <w:color w:val="00B0F0"/>
        </w:rPr>
        <w:t xml:space="preserve"> (+1天</w:t>
      </w:r>
      <w:r>
        <w:rPr>
          <w:rFonts w:hint="eastAsia"/>
          <w:color w:val="00B0F0"/>
        </w:rPr>
        <w:t>)</w:t>
      </w:r>
    </w:p>
  </w:comment>
  <w:comment w:id="91" w:author="Sky ZTS" w:date="2019-03-14T11:26:00Z" w:initials="SZ">
    <w:p w14:paraId="45875873" w14:textId="77777777" w:rsidR="007A10E8" w:rsidRDefault="007A10E8">
      <w:pPr>
        <w:pStyle w:val="afe"/>
      </w:pPr>
      <w:r>
        <w:rPr>
          <w:rStyle w:val="afd"/>
        </w:rPr>
        <w:annotationRef/>
      </w:r>
      <w:r w:rsidRPr="00250CB2">
        <w:rPr>
          <w:color w:val="00B0F0"/>
        </w:rPr>
        <w:t>开盘时间：23:59:00-23:59:00</w:t>
      </w:r>
      <w:r>
        <w:rPr>
          <w:color w:val="00B0F0"/>
        </w:rPr>
        <w:t xml:space="preserve"> (+1天</w:t>
      </w:r>
      <w:r>
        <w:rPr>
          <w:rFonts w:hint="eastAsia"/>
          <w:color w:val="00B0F0"/>
        </w:rPr>
        <w:t>)</w:t>
      </w:r>
    </w:p>
  </w:comment>
  <w:comment w:id="92" w:author="Sky ZTS" w:date="2019-03-11T01:10:00Z" w:initials="SZ">
    <w:p w14:paraId="75BCA0B4" w14:textId="77777777" w:rsidR="007A10E8" w:rsidRDefault="007A10E8">
      <w:pPr>
        <w:pStyle w:val="afe"/>
      </w:pPr>
      <w:r>
        <w:rPr>
          <w:rStyle w:val="afd"/>
        </w:rPr>
        <w:annotationRef/>
      </w:r>
      <w:r w:rsidRPr="00AC2D4E">
        <w:rPr>
          <w:color w:val="00B0F0"/>
        </w:rPr>
        <w:t>开盘时间：06:57:30-05:57:30</w:t>
      </w:r>
      <w:r>
        <w:rPr>
          <w:color w:val="00B0F0"/>
        </w:rPr>
        <w:t xml:space="preserve"> (+1天</w:t>
      </w:r>
      <w:r>
        <w:rPr>
          <w:rFonts w:hint="eastAsia"/>
          <w:color w:val="00B0F0"/>
        </w:rPr>
        <w:t>)</w:t>
      </w:r>
    </w:p>
  </w:comment>
  <w:comment w:id="93" w:author="Sky ZTS" w:date="2019-03-14T11:28:00Z" w:initials="SZ">
    <w:p w14:paraId="492277D0" w14:textId="77777777" w:rsidR="007A10E8" w:rsidRDefault="007A10E8">
      <w:pPr>
        <w:pStyle w:val="afe"/>
      </w:pPr>
      <w:r>
        <w:rPr>
          <w:rStyle w:val="afd"/>
        </w:rPr>
        <w:annotationRef/>
      </w:r>
      <w:r w:rsidRPr="00250CB2">
        <w:rPr>
          <w:rFonts w:hint="eastAsia"/>
        </w:rPr>
        <w:t>开奖频率更改为</w:t>
      </w:r>
      <w:r w:rsidRPr="00250CB2">
        <w:t>20</w:t>
      </w:r>
      <w:r>
        <w:t>分钟开奖一次</w:t>
      </w:r>
    </w:p>
    <w:p w14:paraId="7816D7B9" w14:textId="4A5B42CD" w:rsidR="007A10E8" w:rsidRDefault="007A10E8">
      <w:pPr>
        <w:pStyle w:val="afe"/>
      </w:pPr>
      <w:r w:rsidRPr="00250CB2">
        <w:t>第一期开盘时间为</w:t>
      </w:r>
      <w:r>
        <w:t xml:space="preserve"> 06:59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78AE83" w15:done="0"/>
  <w15:commentEx w15:paraId="45875873" w15:done="0"/>
  <w15:commentEx w15:paraId="75BCA0B4" w15:done="0"/>
  <w15:commentEx w15:paraId="7816D7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7C17C" w14:textId="77777777" w:rsidR="00552E2A" w:rsidRDefault="00552E2A">
      <w:r>
        <w:separator/>
      </w:r>
    </w:p>
  </w:endnote>
  <w:endnote w:type="continuationSeparator" w:id="0">
    <w:p w14:paraId="3EED9BCB" w14:textId="77777777" w:rsidR="00552E2A" w:rsidRDefault="0055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C9C89" w14:textId="77777777" w:rsidR="007A10E8" w:rsidRDefault="007A10E8" w:rsidP="008967E9">
    <w:pPr>
      <w:pStyle w:val="ac"/>
      <w:spacing w:before="0"/>
      <w:jc w:val="center"/>
    </w:pP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t>第</w:t>
    </w:r>
    <w:r w:rsidRPr="00B33227">
      <w:rPr>
        <w:rFonts w:ascii="Arial Unicode MS" w:eastAsia="Microsoft YaHei UI" w:hAnsi="Arial Unicode MS" w:cs="Arial" w:hint="eastAsia"/>
        <w:noProof/>
        <w:color w:val="7C7C7C" w:themeColor="background2" w:themeShade="80"/>
        <w:sz w:val="15"/>
        <w:szCs w:val="15"/>
      </w:rPr>
      <w:t xml:space="preserve">  </w:t>
    </w: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t xml:space="preserve"> </w:t>
    </w: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fldChar w:fldCharType="begin"/>
    </w: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instrText>PAGE   \* MERGEFORMAT</w:instrText>
    </w: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fldChar w:fldCharType="separate"/>
    </w:r>
    <w:r w:rsidR="009F1CDF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t>104</w:t>
    </w: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fldChar w:fldCharType="end"/>
    </w: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t xml:space="preserve">   </w:t>
    </w: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t>页</w:t>
    </w:r>
    <w:r w:rsidRPr="00B33227">
      <w:rPr>
        <w:rFonts w:ascii="Arial Unicode MS" w:eastAsia="Microsoft YaHei UI" w:hAnsi="Arial Unicode MS" w:cs="Arial" w:hint="eastAsia"/>
        <w:noProof/>
        <w:color w:val="7C7C7C" w:themeColor="background2" w:themeShade="80"/>
        <w:sz w:val="15"/>
        <w:szCs w:val="15"/>
      </w:rPr>
      <w:t xml:space="preserve">, </w:t>
    </w: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t xml:space="preserve"> </w:t>
    </w:r>
    <w:r w:rsidRPr="00B33227">
      <w:rPr>
        <w:rFonts w:ascii="Arial Unicode MS" w:eastAsia="Microsoft YaHei UI" w:hAnsi="Arial Unicode MS" w:cs="Arial" w:hint="eastAsia"/>
        <w:noProof/>
        <w:color w:val="7C7C7C" w:themeColor="background2" w:themeShade="80"/>
        <w:sz w:val="15"/>
        <w:szCs w:val="15"/>
      </w:rPr>
      <w:t>共</w:t>
    </w:r>
    <w:r w:rsidRPr="00B33227">
      <w:rPr>
        <w:rFonts w:ascii="Arial Unicode MS" w:eastAsia="Microsoft YaHei UI" w:hAnsi="Arial Unicode MS" w:cs="Arial" w:hint="eastAsia"/>
        <w:noProof/>
        <w:color w:val="7C7C7C" w:themeColor="background2" w:themeShade="80"/>
        <w:sz w:val="15"/>
        <w:szCs w:val="15"/>
      </w:rPr>
      <w:t xml:space="preserve">   </w:t>
    </w: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fldChar w:fldCharType="begin"/>
    </w: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instrText xml:space="preserve"> NUMPAGES   \* MERGEFORMAT </w:instrText>
    </w: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fldChar w:fldCharType="separate"/>
    </w:r>
    <w:r w:rsidR="009F1CDF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t>111</w:t>
    </w: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fldChar w:fldCharType="end"/>
    </w: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t xml:space="preserve">   </w:t>
    </w:r>
    <w:r w:rsidRPr="00B33227">
      <w:rPr>
        <w:rFonts w:ascii="Arial Unicode MS" w:eastAsia="Microsoft YaHei UI" w:hAnsi="Arial Unicode MS" w:cs="Arial" w:hint="eastAsia"/>
        <w:noProof/>
        <w:color w:val="7C7C7C" w:themeColor="background2" w:themeShade="80"/>
        <w:sz w:val="15"/>
        <w:szCs w:val="15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30C82" w14:textId="77777777" w:rsidR="007A10E8" w:rsidRPr="00B33227" w:rsidRDefault="007A10E8" w:rsidP="00C80719">
    <w:pPr>
      <w:pStyle w:val="ac"/>
      <w:jc w:val="center"/>
      <w:rPr>
        <w:rFonts w:ascii="Arial Unicode MS" w:eastAsia="Microsoft YaHei UI" w:hAnsi="Arial Unicode MS"/>
        <w:color w:val="7C7C7C" w:themeColor="background2" w:themeShade="80"/>
        <w:sz w:val="15"/>
        <w:szCs w:val="15"/>
      </w:rPr>
    </w:pPr>
    <w:r w:rsidRPr="00B33227">
      <w:rPr>
        <w:rFonts w:ascii="Arial Unicode MS" w:eastAsia="Microsoft YaHei UI" w:hAnsi="Arial Unicode MS"/>
        <w:color w:val="7C7C7C" w:themeColor="background2" w:themeShade="80"/>
        <w:sz w:val="15"/>
        <w:szCs w:val="15"/>
      </w:rPr>
      <w:t>第</w:t>
    </w:r>
    <w:r w:rsidRPr="00B33227">
      <w:rPr>
        <w:rFonts w:ascii="Arial Unicode MS" w:eastAsia="Microsoft YaHei UI" w:hAnsi="Arial Unicode MS" w:hint="eastAsia"/>
        <w:color w:val="7C7C7C" w:themeColor="background2" w:themeShade="80"/>
        <w:sz w:val="15"/>
        <w:szCs w:val="15"/>
      </w:rPr>
      <w:t xml:space="preserve">  </w:t>
    </w:r>
    <w:r w:rsidRPr="00B33227">
      <w:rPr>
        <w:rFonts w:ascii="Arial Unicode MS" w:eastAsia="Microsoft YaHei UI" w:hAnsi="Arial Unicode MS"/>
        <w:color w:val="7C7C7C" w:themeColor="background2" w:themeShade="80"/>
        <w:sz w:val="15"/>
        <w:szCs w:val="15"/>
      </w:rPr>
      <w:t xml:space="preserve"> </w:t>
    </w:r>
    <w:r w:rsidRPr="00B33227">
      <w:rPr>
        <w:rFonts w:ascii="Arial Unicode MS" w:eastAsia="Microsoft YaHei UI" w:hAnsi="Arial Unicode MS" w:cs="Arial"/>
        <w:color w:val="7C7C7C" w:themeColor="background2" w:themeShade="80"/>
        <w:sz w:val="15"/>
        <w:szCs w:val="15"/>
      </w:rPr>
      <w:fldChar w:fldCharType="begin"/>
    </w:r>
    <w:r w:rsidRPr="00B33227">
      <w:rPr>
        <w:rFonts w:ascii="Arial Unicode MS" w:eastAsia="Microsoft YaHei UI" w:hAnsi="Arial Unicode MS" w:cs="Arial"/>
        <w:color w:val="7C7C7C" w:themeColor="background2" w:themeShade="80"/>
        <w:sz w:val="15"/>
        <w:szCs w:val="15"/>
      </w:rPr>
      <w:instrText>PAGE   \* MERGEFORMAT</w:instrText>
    </w:r>
    <w:r w:rsidRPr="00B33227">
      <w:rPr>
        <w:rFonts w:ascii="Arial Unicode MS" w:eastAsia="Microsoft YaHei UI" w:hAnsi="Arial Unicode MS" w:cs="Arial"/>
        <w:color w:val="7C7C7C" w:themeColor="background2" w:themeShade="80"/>
        <w:sz w:val="15"/>
        <w:szCs w:val="15"/>
      </w:rPr>
      <w:fldChar w:fldCharType="separate"/>
    </w:r>
    <w:r w:rsidRPr="008967E9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  <w:lang w:val="zh-CN"/>
      </w:rPr>
      <w:t>1</w:t>
    </w: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fldChar w:fldCharType="end"/>
    </w:r>
    <w:r w:rsidRPr="00B33227"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t xml:space="preserve">   </w:t>
    </w:r>
    <w:r w:rsidRPr="00B33227">
      <w:rPr>
        <w:rFonts w:ascii="Arial Unicode MS" w:eastAsia="Microsoft YaHei UI" w:hAnsi="Arial Unicode MS"/>
        <w:noProof/>
        <w:color w:val="7C7C7C" w:themeColor="background2" w:themeShade="80"/>
        <w:sz w:val="15"/>
        <w:szCs w:val="15"/>
      </w:rPr>
      <w:t>页</w:t>
    </w:r>
    <w:r w:rsidRPr="00B33227">
      <w:rPr>
        <w:rFonts w:ascii="Arial Unicode MS" w:eastAsia="Microsoft YaHei UI" w:hAnsi="Arial Unicode MS" w:hint="eastAsia"/>
        <w:noProof/>
        <w:color w:val="7C7C7C" w:themeColor="background2" w:themeShade="80"/>
        <w:sz w:val="15"/>
        <w:szCs w:val="15"/>
      </w:rPr>
      <w:t xml:space="preserve">, </w:t>
    </w:r>
    <w:r w:rsidRPr="00B33227">
      <w:rPr>
        <w:rFonts w:ascii="Arial Unicode MS" w:eastAsia="Microsoft YaHei UI" w:hAnsi="Arial Unicode MS"/>
        <w:noProof/>
        <w:color w:val="7C7C7C" w:themeColor="background2" w:themeShade="80"/>
        <w:sz w:val="15"/>
        <w:szCs w:val="15"/>
      </w:rPr>
      <w:t xml:space="preserve"> </w:t>
    </w:r>
    <w:r w:rsidRPr="00B33227">
      <w:rPr>
        <w:rFonts w:ascii="Arial Unicode MS" w:eastAsia="Microsoft YaHei UI" w:hAnsi="Arial Unicode MS" w:hint="eastAsia"/>
        <w:noProof/>
        <w:color w:val="7C7C7C" w:themeColor="background2" w:themeShade="80"/>
        <w:sz w:val="15"/>
        <w:szCs w:val="15"/>
      </w:rPr>
      <w:t>共</w:t>
    </w:r>
    <w:r w:rsidRPr="00B33227">
      <w:rPr>
        <w:rFonts w:ascii="Arial Unicode MS" w:eastAsia="Microsoft YaHei UI" w:hAnsi="Arial Unicode MS" w:hint="eastAsia"/>
        <w:noProof/>
        <w:color w:val="7C7C7C" w:themeColor="background2" w:themeShade="80"/>
        <w:sz w:val="15"/>
        <w:szCs w:val="15"/>
      </w:rPr>
      <w:t xml:space="preserve">   </w:t>
    </w:r>
    <w:r w:rsidRPr="00B33227">
      <w:rPr>
        <w:rFonts w:ascii="Arial Unicode MS" w:eastAsia="Microsoft YaHei UI" w:hAnsi="Arial Unicode MS" w:cs="Arial"/>
        <w:color w:val="7C7C7C" w:themeColor="background2" w:themeShade="80"/>
        <w:sz w:val="15"/>
        <w:szCs w:val="15"/>
      </w:rPr>
      <w:fldChar w:fldCharType="begin"/>
    </w:r>
    <w:r w:rsidRPr="00B33227">
      <w:rPr>
        <w:rFonts w:ascii="Arial Unicode MS" w:eastAsia="Microsoft YaHei UI" w:hAnsi="Arial Unicode MS" w:cs="Arial"/>
        <w:color w:val="7C7C7C" w:themeColor="background2" w:themeShade="80"/>
        <w:sz w:val="15"/>
        <w:szCs w:val="15"/>
      </w:rPr>
      <w:instrText xml:space="preserve"> NUMPAGES   \* MERGEFORMAT </w:instrText>
    </w:r>
    <w:r w:rsidRPr="00B33227">
      <w:rPr>
        <w:rFonts w:ascii="Arial Unicode MS" w:eastAsia="Microsoft YaHei UI" w:hAnsi="Arial Unicode MS" w:cs="Arial"/>
        <w:color w:val="7C7C7C" w:themeColor="background2" w:themeShade="80"/>
        <w:sz w:val="15"/>
        <w:szCs w:val="15"/>
      </w:rPr>
      <w:fldChar w:fldCharType="separate"/>
    </w:r>
    <w:r>
      <w:rPr>
        <w:rFonts w:ascii="Arial Unicode MS" w:eastAsia="Microsoft YaHei UI" w:hAnsi="Arial Unicode MS" w:cs="Arial"/>
        <w:noProof/>
        <w:color w:val="7C7C7C" w:themeColor="background2" w:themeShade="80"/>
        <w:sz w:val="15"/>
        <w:szCs w:val="15"/>
      </w:rPr>
      <w:t>47</w:t>
    </w:r>
    <w:r w:rsidRPr="00B33227">
      <w:rPr>
        <w:rFonts w:ascii="Arial Unicode MS" w:eastAsia="Microsoft YaHei UI" w:hAnsi="Arial Unicode MS" w:cs="Arial"/>
        <w:color w:val="7C7C7C" w:themeColor="background2" w:themeShade="80"/>
        <w:sz w:val="15"/>
        <w:szCs w:val="15"/>
      </w:rPr>
      <w:fldChar w:fldCharType="end"/>
    </w:r>
    <w:r w:rsidRPr="00B33227">
      <w:rPr>
        <w:rFonts w:ascii="Arial Unicode MS" w:eastAsia="Microsoft YaHei UI" w:hAnsi="Arial Unicode MS"/>
        <w:noProof/>
        <w:color w:val="7C7C7C" w:themeColor="background2" w:themeShade="80"/>
        <w:sz w:val="15"/>
        <w:szCs w:val="15"/>
      </w:rPr>
      <w:t xml:space="preserve">   </w:t>
    </w:r>
    <w:r w:rsidRPr="00B33227">
      <w:rPr>
        <w:rFonts w:ascii="Arial Unicode MS" w:eastAsia="Microsoft YaHei UI" w:hAnsi="Arial Unicode MS" w:hint="eastAsia"/>
        <w:noProof/>
        <w:color w:val="7C7C7C" w:themeColor="background2" w:themeShade="80"/>
        <w:sz w:val="15"/>
        <w:szCs w:val="15"/>
      </w:rPr>
      <w:t>页</w:t>
    </w:r>
  </w:p>
  <w:p w14:paraId="1703AF58" w14:textId="77777777" w:rsidR="007A10E8" w:rsidRDefault="007A10E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C067A" w14:textId="77777777" w:rsidR="00552E2A" w:rsidRDefault="00552E2A">
      <w:r>
        <w:separator/>
      </w:r>
    </w:p>
  </w:footnote>
  <w:footnote w:type="continuationSeparator" w:id="0">
    <w:p w14:paraId="13249278" w14:textId="77777777" w:rsidR="00552E2A" w:rsidRDefault="00552E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5EF60" w14:textId="77777777" w:rsidR="007A10E8" w:rsidRDefault="007A10E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C2A76"/>
    <w:multiLevelType w:val="multilevel"/>
    <w:tmpl w:val="3CB680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8" w:hanging="2160"/>
      </w:pPr>
      <w:rPr>
        <w:rFonts w:hint="default"/>
      </w:rPr>
    </w:lvl>
  </w:abstractNum>
  <w:abstractNum w:abstractNumId="1" w15:restartNumberingAfterBreak="0">
    <w:nsid w:val="32A80B10"/>
    <w:multiLevelType w:val="multilevel"/>
    <w:tmpl w:val="385E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85227"/>
    <w:multiLevelType w:val="hybridMultilevel"/>
    <w:tmpl w:val="3D00BA82"/>
    <w:lvl w:ilvl="0" w:tplc="CCB6D9A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336E20"/>
    <w:multiLevelType w:val="hybridMultilevel"/>
    <w:tmpl w:val="6B481CD4"/>
    <w:lvl w:ilvl="0" w:tplc="A490A578">
      <w:start w:val="1"/>
      <w:numFmt w:val="decimal"/>
      <w:lvlText w:val="%1."/>
      <w:lvlJc w:val="left"/>
      <w:pPr>
        <w:ind w:left="620" w:hanging="420"/>
      </w:pPr>
      <w:rPr>
        <w:rFonts w:ascii="Microsoft JhengHei UI Light" w:hAnsi="Microsoft JhengHei UI Light" w:hint="eastAsia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4" w15:restartNumberingAfterBreak="0">
    <w:nsid w:val="7A8E7184"/>
    <w:multiLevelType w:val="hybridMultilevel"/>
    <w:tmpl w:val="01CAEA24"/>
    <w:lvl w:ilvl="0" w:tplc="8CE25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ky ZTS">
    <w15:presenceInfo w15:providerId="Windows Live" w15:userId="9c83f072c3f42d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22"/>
    <w:rsid w:val="00001412"/>
    <w:rsid w:val="00004EA1"/>
    <w:rsid w:val="00006616"/>
    <w:rsid w:val="00006B88"/>
    <w:rsid w:val="00025853"/>
    <w:rsid w:val="00026220"/>
    <w:rsid w:val="000322B5"/>
    <w:rsid w:val="00034888"/>
    <w:rsid w:val="00047666"/>
    <w:rsid w:val="000545B7"/>
    <w:rsid w:val="000560CB"/>
    <w:rsid w:val="000622A9"/>
    <w:rsid w:val="00062A4C"/>
    <w:rsid w:val="0006365A"/>
    <w:rsid w:val="00065353"/>
    <w:rsid w:val="0006598E"/>
    <w:rsid w:val="00065A32"/>
    <w:rsid w:val="00067863"/>
    <w:rsid w:val="000707DF"/>
    <w:rsid w:val="00071E02"/>
    <w:rsid w:val="000732C1"/>
    <w:rsid w:val="00073A18"/>
    <w:rsid w:val="000755DF"/>
    <w:rsid w:val="00076162"/>
    <w:rsid w:val="00085DC6"/>
    <w:rsid w:val="00092414"/>
    <w:rsid w:val="000A20E5"/>
    <w:rsid w:val="000A2DF7"/>
    <w:rsid w:val="000A2E5B"/>
    <w:rsid w:val="000B2898"/>
    <w:rsid w:val="000B338B"/>
    <w:rsid w:val="000B5FB5"/>
    <w:rsid w:val="000C0306"/>
    <w:rsid w:val="000C0EBE"/>
    <w:rsid w:val="000C1041"/>
    <w:rsid w:val="000C1E03"/>
    <w:rsid w:val="000D05FD"/>
    <w:rsid w:val="000D6414"/>
    <w:rsid w:val="000E0E6D"/>
    <w:rsid w:val="000E227E"/>
    <w:rsid w:val="000F7226"/>
    <w:rsid w:val="001000F7"/>
    <w:rsid w:val="001028E9"/>
    <w:rsid w:val="00105320"/>
    <w:rsid w:val="00111875"/>
    <w:rsid w:val="00114D94"/>
    <w:rsid w:val="00116182"/>
    <w:rsid w:val="00123A3A"/>
    <w:rsid w:val="0013170C"/>
    <w:rsid w:val="001342AD"/>
    <w:rsid w:val="00134772"/>
    <w:rsid w:val="001376EF"/>
    <w:rsid w:val="00154E8E"/>
    <w:rsid w:val="00160552"/>
    <w:rsid w:val="00162DC8"/>
    <w:rsid w:val="001632FD"/>
    <w:rsid w:val="001654B5"/>
    <w:rsid w:val="00166F51"/>
    <w:rsid w:val="001677A6"/>
    <w:rsid w:val="00171B5F"/>
    <w:rsid w:val="00173687"/>
    <w:rsid w:val="00177CB5"/>
    <w:rsid w:val="00182239"/>
    <w:rsid w:val="00183962"/>
    <w:rsid w:val="00185575"/>
    <w:rsid w:val="00186753"/>
    <w:rsid w:val="001872F7"/>
    <w:rsid w:val="001905E2"/>
    <w:rsid w:val="00190C3B"/>
    <w:rsid w:val="00190F08"/>
    <w:rsid w:val="001A5652"/>
    <w:rsid w:val="001A5D08"/>
    <w:rsid w:val="001B0511"/>
    <w:rsid w:val="001B0F09"/>
    <w:rsid w:val="001B27AC"/>
    <w:rsid w:val="001C130E"/>
    <w:rsid w:val="001C71E3"/>
    <w:rsid w:val="001C7970"/>
    <w:rsid w:val="001D0965"/>
    <w:rsid w:val="001D686A"/>
    <w:rsid w:val="001F0AF3"/>
    <w:rsid w:val="001F3C61"/>
    <w:rsid w:val="001F3C74"/>
    <w:rsid w:val="001F6A3C"/>
    <w:rsid w:val="00200B15"/>
    <w:rsid w:val="00202303"/>
    <w:rsid w:val="00205C4C"/>
    <w:rsid w:val="00205FBD"/>
    <w:rsid w:val="002116F4"/>
    <w:rsid w:val="0021501D"/>
    <w:rsid w:val="002162B1"/>
    <w:rsid w:val="0022500F"/>
    <w:rsid w:val="00226949"/>
    <w:rsid w:val="00236D3E"/>
    <w:rsid w:val="00241380"/>
    <w:rsid w:val="00244C85"/>
    <w:rsid w:val="00250CB2"/>
    <w:rsid w:val="00252E11"/>
    <w:rsid w:val="0025574E"/>
    <w:rsid w:val="002619F8"/>
    <w:rsid w:val="00264A96"/>
    <w:rsid w:val="00267630"/>
    <w:rsid w:val="00270DB5"/>
    <w:rsid w:val="002712BF"/>
    <w:rsid w:val="00274582"/>
    <w:rsid w:val="00284A85"/>
    <w:rsid w:val="002903C0"/>
    <w:rsid w:val="002A436F"/>
    <w:rsid w:val="002A4E43"/>
    <w:rsid w:val="002A5891"/>
    <w:rsid w:val="002B374D"/>
    <w:rsid w:val="002C0BDE"/>
    <w:rsid w:val="002C44B4"/>
    <w:rsid w:val="002C6399"/>
    <w:rsid w:val="002C7B41"/>
    <w:rsid w:val="002D4799"/>
    <w:rsid w:val="002E0390"/>
    <w:rsid w:val="002E522D"/>
    <w:rsid w:val="002F4DCF"/>
    <w:rsid w:val="002F5979"/>
    <w:rsid w:val="00300C4C"/>
    <w:rsid w:val="003052F6"/>
    <w:rsid w:val="003107F8"/>
    <w:rsid w:val="00310B5F"/>
    <w:rsid w:val="00312241"/>
    <w:rsid w:val="003123F0"/>
    <w:rsid w:val="00320D3E"/>
    <w:rsid w:val="00321B94"/>
    <w:rsid w:val="00322493"/>
    <w:rsid w:val="00327A51"/>
    <w:rsid w:val="00327C7A"/>
    <w:rsid w:val="00327E58"/>
    <w:rsid w:val="00330E90"/>
    <w:rsid w:val="00335AEA"/>
    <w:rsid w:val="003375E1"/>
    <w:rsid w:val="00340396"/>
    <w:rsid w:val="003648FA"/>
    <w:rsid w:val="00374315"/>
    <w:rsid w:val="00375392"/>
    <w:rsid w:val="003770CF"/>
    <w:rsid w:val="00384CF8"/>
    <w:rsid w:val="0038555D"/>
    <w:rsid w:val="00387816"/>
    <w:rsid w:val="003924BB"/>
    <w:rsid w:val="003928FA"/>
    <w:rsid w:val="0039411E"/>
    <w:rsid w:val="00395A2E"/>
    <w:rsid w:val="003A104C"/>
    <w:rsid w:val="003A286E"/>
    <w:rsid w:val="003B1BB3"/>
    <w:rsid w:val="003B2584"/>
    <w:rsid w:val="003B25FD"/>
    <w:rsid w:val="003C026C"/>
    <w:rsid w:val="003C2BE4"/>
    <w:rsid w:val="003C735F"/>
    <w:rsid w:val="003E249E"/>
    <w:rsid w:val="0040019F"/>
    <w:rsid w:val="00401179"/>
    <w:rsid w:val="0040357A"/>
    <w:rsid w:val="00405E78"/>
    <w:rsid w:val="004113D7"/>
    <w:rsid w:val="00412F8B"/>
    <w:rsid w:val="00416C7A"/>
    <w:rsid w:val="0041728B"/>
    <w:rsid w:val="00421F2A"/>
    <w:rsid w:val="00424423"/>
    <w:rsid w:val="0042550A"/>
    <w:rsid w:val="0042667E"/>
    <w:rsid w:val="0042764B"/>
    <w:rsid w:val="00430071"/>
    <w:rsid w:val="00436CB5"/>
    <w:rsid w:val="004375DE"/>
    <w:rsid w:val="00453DF5"/>
    <w:rsid w:val="00454174"/>
    <w:rsid w:val="004607B4"/>
    <w:rsid w:val="00462960"/>
    <w:rsid w:val="00465032"/>
    <w:rsid w:val="00466D80"/>
    <w:rsid w:val="00470086"/>
    <w:rsid w:val="004741DA"/>
    <w:rsid w:val="004767FB"/>
    <w:rsid w:val="004778F2"/>
    <w:rsid w:val="00480DAA"/>
    <w:rsid w:val="00486053"/>
    <w:rsid w:val="00490E95"/>
    <w:rsid w:val="0049497E"/>
    <w:rsid w:val="004A1F61"/>
    <w:rsid w:val="004A25F4"/>
    <w:rsid w:val="004B341E"/>
    <w:rsid w:val="004B6F4D"/>
    <w:rsid w:val="004C34FA"/>
    <w:rsid w:val="004D2E1A"/>
    <w:rsid w:val="004D3CD2"/>
    <w:rsid w:val="004D4688"/>
    <w:rsid w:val="004E12A7"/>
    <w:rsid w:val="004F35F1"/>
    <w:rsid w:val="004F625F"/>
    <w:rsid w:val="00506B27"/>
    <w:rsid w:val="00507FCD"/>
    <w:rsid w:val="005218AC"/>
    <w:rsid w:val="00523E41"/>
    <w:rsid w:val="00525466"/>
    <w:rsid w:val="00530AC9"/>
    <w:rsid w:val="00534830"/>
    <w:rsid w:val="005363B7"/>
    <w:rsid w:val="00540E68"/>
    <w:rsid w:val="0054106D"/>
    <w:rsid w:val="00545511"/>
    <w:rsid w:val="005455AF"/>
    <w:rsid w:val="00550906"/>
    <w:rsid w:val="00550A21"/>
    <w:rsid w:val="00551B76"/>
    <w:rsid w:val="00551D1C"/>
    <w:rsid w:val="00552E2A"/>
    <w:rsid w:val="00552EAF"/>
    <w:rsid w:val="005628A8"/>
    <w:rsid w:val="00567983"/>
    <w:rsid w:val="00574538"/>
    <w:rsid w:val="0058209F"/>
    <w:rsid w:val="00590633"/>
    <w:rsid w:val="00594C10"/>
    <w:rsid w:val="005B05C5"/>
    <w:rsid w:val="005B1E44"/>
    <w:rsid w:val="005B23C6"/>
    <w:rsid w:val="005B2A65"/>
    <w:rsid w:val="005C0AFB"/>
    <w:rsid w:val="005C105B"/>
    <w:rsid w:val="005C5FB1"/>
    <w:rsid w:val="005D3FE0"/>
    <w:rsid w:val="005D5C2F"/>
    <w:rsid w:val="005E1685"/>
    <w:rsid w:val="005E36D6"/>
    <w:rsid w:val="005E64DA"/>
    <w:rsid w:val="005F24C8"/>
    <w:rsid w:val="006051D4"/>
    <w:rsid w:val="00606F32"/>
    <w:rsid w:val="00610AD2"/>
    <w:rsid w:val="00611BB0"/>
    <w:rsid w:val="006153C3"/>
    <w:rsid w:val="00615D7D"/>
    <w:rsid w:val="006160DF"/>
    <w:rsid w:val="00616231"/>
    <w:rsid w:val="006168EE"/>
    <w:rsid w:val="006300E5"/>
    <w:rsid w:val="00630DDB"/>
    <w:rsid w:val="00640396"/>
    <w:rsid w:val="00641612"/>
    <w:rsid w:val="00645FA7"/>
    <w:rsid w:val="00655BF0"/>
    <w:rsid w:val="00661671"/>
    <w:rsid w:val="00662634"/>
    <w:rsid w:val="00664422"/>
    <w:rsid w:val="006671D1"/>
    <w:rsid w:val="0066791D"/>
    <w:rsid w:val="00674514"/>
    <w:rsid w:val="0067619A"/>
    <w:rsid w:val="006A56B2"/>
    <w:rsid w:val="006B15BE"/>
    <w:rsid w:val="006B304C"/>
    <w:rsid w:val="006C13C0"/>
    <w:rsid w:val="006C7279"/>
    <w:rsid w:val="006D743F"/>
    <w:rsid w:val="006D7818"/>
    <w:rsid w:val="006D7EBA"/>
    <w:rsid w:val="006E0918"/>
    <w:rsid w:val="006F0843"/>
    <w:rsid w:val="00700FC6"/>
    <w:rsid w:val="00704708"/>
    <w:rsid w:val="007240DD"/>
    <w:rsid w:val="00726F74"/>
    <w:rsid w:val="00727386"/>
    <w:rsid w:val="00732750"/>
    <w:rsid w:val="00735CDB"/>
    <w:rsid w:val="00737AD5"/>
    <w:rsid w:val="00740158"/>
    <w:rsid w:val="007434C5"/>
    <w:rsid w:val="007440DE"/>
    <w:rsid w:val="00745C25"/>
    <w:rsid w:val="0075042C"/>
    <w:rsid w:val="00752BA6"/>
    <w:rsid w:val="00754920"/>
    <w:rsid w:val="007549DD"/>
    <w:rsid w:val="0075575B"/>
    <w:rsid w:val="007574FD"/>
    <w:rsid w:val="00762BDB"/>
    <w:rsid w:val="00763C93"/>
    <w:rsid w:val="00766508"/>
    <w:rsid w:val="00770EED"/>
    <w:rsid w:val="00771AE1"/>
    <w:rsid w:val="00772FC1"/>
    <w:rsid w:val="00775AC1"/>
    <w:rsid w:val="00780339"/>
    <w:rsid w:val="00781ED8"/>
    <w:rsid w:val="00783BED"/>
    <w:rsid w:val="007854FB"/>
    <w:rsid w:val="007A10E8"/>
    <w:rsid w:val="007B1011"/>
    <w:rsid w:val="007B1BE9"/>
    <w:rsid w:val="007B29AA"/>
    <w:rsid w:val="007B322A"/>
    <w:rsid w:val="007B3F4D"/>
    <w:rsid w:val="007C28E3"/>
    <w:rsid w:val="007C35A5"/>
    <w:rsid w:val="007C6499"/>
    <w:rsid w:val="007D04B1"/>
    <w:rsid w:val="007D67B6"/>
    <w:rsid w:val="007E1B32"/>
    <w:rsid w:val="007E2983"/>
    <w:rsid w:val="007F416C"/>
    <w:rsid w:val="007F5AE7"/>
    <w:rsid w:val="007F731F"/>
    <w:rsid w:val="008073F9"/>
    <w:rsid w:val="00807E8D"/>
    <w:rsid w:val="00813A33"/>
    <w:rsid w:val="00816BC0"/>
    <w:rsid w:val="00821379"/>
    <w:rsid w:val="00821388"/>
    <w:rsid w:val="008265EC"/>
    <w:rsid w:val="00832E77"/>
    <w:rsid w:val="00835280"/>
    <w:rsid w:val="00840248"/>
    <w:rsid w:val="00842EBC"/>
    <w:rsid w:val="0084442C"/>
    <w:rsid w:val="00861A1C"/>
    <w:rsid w:val="008642FF"/>
    <w:rsid w:val="00864A02"/>
    <w:rsid w:val="0088432D"/>
    <w:rsid w:val="00884A47"/>
    <w:rsid w:val="00895701"/>
    <w:rsid w:val="008967E9"/>
    <w:rsid w:val="008A31F4"/>
    <w:rsid w:val="008A341E"/>
    <w:rsid w:val="008A3F22"/>
    <w:rsid w:val="008B4410"/>
    <w:rsid w:val="008B5CE1"/>
    <w:rsid w:val="008C3DC7"/>
    <w:rsid w:val="008C7F65"/>
    <w:rsid w:val="008D2DF8"/>
    <w:rsid w:val="008E29E2"/>
    <w:rsid w:val="008E56F5"/>
    <w:rsid w:val="008F1363"/>
    <w:rsid w:val="008F4884"/>
    <w:rsid w:val="008F66DB"/>
    <w:rsid w:val="008F67EB"/>
    <w:rsid w:val="00901036"/>
    <w:rsid w:val="00901D8F"/>
    <w:rsid w:val="009249CE"/>
    <w:rsid w:val="0092766E"/>
    <w:rsid w:val="009305CA"/>
    <w:rsid w:val="009365EF"/>
    <w:rsid w:val="00944666"/>
    <w:rsid w:val="00944A0B"/>
    <w:rsid w:val="00952CEF"/>
    <w:rsid w:val="00952DE4"/>
    <w:rsid w:val="0096455A"/>
    <w:rsid w:val="009658D3"/>
    <w:rsid w:val="00973B63"/>
    <w:rsid w:val="00977197"/>
    <w:rsid w:val="009842C2"/>
    <w:rsid w:val="00984793"/>
    <w:rsid w:val="009929EE"/>
    <w:rsid w:val="00992F26"/>
    <w:rsid w:val="0099491B"/>
    <w:rsid w:val="009B1BE8"/>
    <w:rsid w:val="009C0303"/>
    <w:rsid w:val="009C2D4E"/>
    <w:rsid w:val="009D1F01"/>
    <w:rsid w:val="009D73DB"/>
    <w:rsid w:val="009E22C3"/>
    <w:rsid w:val="009E247F"/>
    <w:rsid w:val="009E3653"/>
    <w:rsid w:val="009E6692"/>
    <w:rsid w:val="009E717D"/>
    <w:rsid w:val="009F1CDF"/>
    <w:rsid w:val="00A02C0E"/>
    <w:rsid w:val="00A36E44"/>
    <w:rsid w:val="00A508E3"/>
    <w:rsid w:val="00A51799"/>
    <w:rsid w:val="00A5285F"/>
    <w:rsid w:val="00A53F7F"/>
    <w:rsid w:val="00A64914"/>
    <w:rsid w:val="00A65196"/>
    <w:rsid w:val="00A7307B"/>
    <w:rsid w:val="00A752CF"/>
    <w:rsid w:val="00A769BB"/>
    <w:rsid w:val="00A7744C"/>
    <w:rsid w:val="00A835CB"/>
    <w:rsid w:val="00AA26F4"/>
    <w:rsid w:val="00AA47ED"/>
    <w:rsid w:val="00AB7E2B"/>
    <w:rsid w:val="00AC2D1F"/>
    <w:rsid w:val="00AC2D4E"/>
    <w:rsid w:val="00AC33A5"/>
    <w:rsid w:val="00AC6DAD"/>
    <w:rsid w:val="00AD2327"/>
    <w:rsid w:val="00AD2614"/>
    <w:rsid w:val="00AD2B26"/>
    <w:rsid w:val="00AD4E77"/>
    <w:rsid w:val="00AE17DE"/>
    <w:rsid w:val="00AF2823"/>
    <w:rsid w:val="00AF4CC8"/>
    <w:rsid w:val="00AF6E65"/>
    <w:rsid w:val="00B0195D"/>
    <w:rsid w:val="00B03047"/>
    <w:rsid w:val="00B06BFC"/>
    <w:rsid w:val="00B077C4"/>
    <w:rsid w:val="00B20F36"/>
    <w:rsid w:val="00B21E66"/>
    <w:rsid w:val="00B222D5"/>
    <w:rsid w:val="00B237CB"/>
    <w:rsid w:val="00B31C38"/>
    <w:rsid w:val="00B32EE5"/>
    <w:rsid w:val="00B33227"/>
    <w:rsid w:val="00B42FA3"/>
    <w:rsid w:val="00B50F96"/>
    <w:rsid w:val="00B53015"/>
    <w:rsid w:val="00B54D25"/>
    <w:rsid w:val="00B6063D"/>
    <w:rsid w:val="00B73E3E"/>
    <w:rsid w:val="00B77F81"/>
    <w:rsid w:val="00B802B3"/>
    <w:rsid w:val="00B86311"/>
    <w:rsid w:val="00B90A6B"/>
    <w:rsid w:val="00B910F2"/>
    <w:rsid w:val="00B96090"/>
    <w:rsid w:val="00BA1FD9"/>
    <w:rsid w:val="00BA22BD"/>
    <w:rsid w:val="00BA32D5"/>
    <w:rsid w:val="00BA60FF"/>
    <w:rsid w:val="00BB42F4"/>
    <w:rsid w:val="00BB7ADA"/>
    <w:rsid w:val="00BC3E94"/>
    <w:rsid w:val="00BC5807"/>
    <w:rsid w:val="00BD03FD"/>
    <w:rsid w:val="00BD2741"/>
    <w:rsid w:val="00BD6BD5"/>
    <w:rsid w:val="00BD7B40"/>
    <w:rsid w:val="00BE2692"/>
    <w:rsid w:val="00BE4E9E"/>
    <w:rsid w:val="00BE5EC0"/>
    <w:rsid w:val="00BF71B4"/>
    <w:rsid w:val="00C0158D"/>
    <w:rsid w:val="00C025A4"/>
    <w:rsid w:val="00C04B63"/>
    <w:rsid w:val="00C06FE0"/>
    <w:rsid w:val="00C11830"/>
    <w:rsid w:val="00C16A20"/>
    <w:rsid w:val="00C23303"/>
    <w:rsid w:val="00C2641E"/>
    <w:rsid w:val="00C41313"/>
    <w:rsid w:val="00C41AE4"/>
    <w:rsid w:val="00C5778D"/>
    <w:rsid w:val="00C6105F"/>
    <w:rsid w:val="00C63CE8"/>
    <w:rsid w:val="00C76EA8"/>
    <w:rsid w:val="00C80719"/>
    <w:rsid w:val="00C80D88"/>
    <w:rsid w:val="00C828F5"/>
    <w:rsid w:val="00C8426D"/>
    <w:rsid w:val="00C85405"/>
    <w:rsid w:val="00C85621"/>
    <w:rsid w:val="00C85F6F"/>
    <w:rsid w:val="00C86F80"/>
    <w:rsid w:val="00C961EE"/>
    <w:rsid w:val="00C968E8"/>
    <w:rsid w:val="00CB4242"/>
    <w:rsid w:val="00CC0D07"/>
    <w:rsid w:val="00CC50DF"/>
    <w:rsid w:val="00CD09F5"/>
    <w:rsid w:val="00CD58F2"/>
    <w:rsid w:val="00CE7A53"/>
    <w:rsid w:val="00CF1119"/>
    <w:rsid w:val="00D11C60"/>
    <w:rsid w:val="00D1410E"/>
    <w:rsid w:val="00D16144"/>
    <w:rsid w:val="00D21334"/>
    <w:rsid w:val="00D22A7A"/>
    <w:rsid w:val="00D27F4D"/>
    <w:rsid w:val="00D33299"/>
    <w:rsid w:val="00D36386"/>
    <w:rsid w:val="00D36F29"/>
    <w:rsid w:val="00D4470B"/>
    <w:rsid w:val="00D47822"/>
    <w:rsid w:val="00D50A77"/>
    <w:rsid w:val="00D60190"/>
    <w:rsid w:val="00D63C52"/>
    <w:rsid w:val="00D67521"/>
    <w:rsid w:val="00D71233"/>
    <w:rsid w:val="00D72420"/>
    <w:rsid w:val="00D73C56"/>
    <w:rsid w:val="00D75921"/>
    <w:rsid w:val="00D82F1A"/>
    <w:rsid w:val="00D8628B"/>
    <w:rsid w:val="00D923BA"/>
    <w:rsid w:val="00D9253B"/>
    <w:rsid w:val="00D972EA"/>
    <w:rsid w:val="00DB0818"/>
    <w:rsid w:val="00DD1832"/>
    <w:rsid w:val="00DD4971"/>
    <w:rsid w:val="00DD5131"/>
    <w:rsid w:val="00DD7DEE"/>
    <w:rsid w:val="00DE7E32"/>
    <w:rsid w:val="00DE7E8E"/>
    <w:rsid w:val="00DF572B"/>
    <w:rsid w:val="00E1157D"/>
    <w:rsid w:val="00E15BE5"/>
    <w:rsid w:val="00E17376"/>
    <w:rsid w:val="00E21C0A"/>
    <w:rsid w:val="00E22C56"/>
    <w:rsid w:val="00E303F7"/>
    <w:rsid w:val="00E32692"/>
    <w:rsid w:val="00E3325B"/>
    <w:rsid w:val="00E33B05"/>
    <w:rsid w:val="00E33B8A"/>
    <w:rsid w:val="00E43322"/>
    <w:rsid w:val="00E44F70"/>
    <w:rsid w:val="00E464E1"/>
    <w:rsid w:val="00E535CA"/>
    <w:rsid w:val="00E61B0E"/>
    <w:rsid w:val="00E65C82"/>
    <w:rsid w:val="00E76BFA"/>
    <w:rsid w:val="00E82A8F"/>
    <w:rsid w:val="00E83F05"/>
    <w:rsid w:val="00EA3209"/>
    <w:rsid w:val="00EA4D1C"/>
    <w:rsid w:val="00EA6579"/>
    <w:rsid w:val="00EA7C40"/>
    <w:rsid w:val="00EB7853"/>
    <w:rsid w:val="00EC0E19"/>
    <w:rsid w:val="00EC5EC8"/>
    <w:rsid w:val="00EC7297"/>
    <w:rsid w:val="00ED5CA4"/>
    <w:rsid w:val="00EE5985"/>
    <w:rsid w:val="00EE5D98"/>
    <w:rsid w:val="00EE622F"/>
    <w:rsid w:val="00EE6D64"/>
    <w:rsid w:val="00EF39D5"/>
    <w:rsid w:val="00EF7D6C"/>
    <w:rsid w:val="00F0056D"/>
    <w:rsid w:val="00F02D08"/>
    <w:rsid w:val="00F05EE8"/>
    <w:rsid w:val="00F10B13"/>
    <w:rsid w:val="00F17657"/>
    <w:rsid w:val="00F200AD"/>
    <w:rsid w:val="00F2062F"/>
    <w:rsid w:val="00F25242"/>
    <w:rsid w:val="00F27950"/>
    <w:rsid w:val="00F35CC5"/>
    <w:rsid w:val="00F40152"/>
    <w:rsid w:val="00F41762"/>
    <w:rsid w:val="00F4716C"/>
    <w:rsid w:val="00F606CB"/>
    <w:rsid w:val="00F66C61"/>
    <w:rsid w:val="00F70E84"/>
    <w:rsid w:val="00F80911"/>
    <w:rsid w:val="00F8477C"/>
    <w:rsid w:val="00F85357"/>
    <w:rsid w:val="00F9220C"/>
    <w:rsid w:val="00F93371"/>
    <w:rsid w:val="00FA2D01"/>
    <w:rsid w:val="00FA5D49"/>
    <w:rsid w:val="00FB1F4E"/>
    <w:rsid w:val="00FB65D2"/>
    <w:rsid w:val="00FB6A7F"/>
    <w:rsid w:val="00FC222D"/>
    <w:rsid w:val="00FC3C46"/>
    <w:rsid w:val="00FC4987"/>
    <w:rsid w:val="00FE0008"/>
    <w:rsid w:val="00FE1D69"/>
    <w:rsid w:val="00FE46E0"/>
    <w:rsid w:val="00FF03B3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3D2C3"/>
  <w15:chartTrackingRefBased/>
  <w15:docId w15:val="{087E81A0-C788-447C-AAB8-95719398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7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0E8"/>
    <w:pPr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paragraph" w:styleId="1">
    <w:name w:val="heading 1"/>
    <w:basedOn w:val="a"/>
    <w:next w:val="a"/>
    <w:link w:val="1Char"/>
    <w:uiPriority w:val="9"/>
    <w:unhideWhenUsed/>
    <w:qFormat/>
    <w:pPr>
      <w:keepNext/>
      <w:keepLines/>
      <w:spacing w:before="240" w:line="288" w:lineRule="auto"/>
      <w:outlineLvl w:val="0"/>
    </w:pPr>
    <w:rPr>
      <w:rFonts w:asciiTheme="majorHAnsi" w:eastAsiaTheme="majorEastAsia" w:hAnsiTheme="majorHAnsi" w:cstheme="majorBidi"/>
      <w:color w:val="141414" w:themeColor="accent1"/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line="288" w:lineRule="auto"/>
      <w:outlineLvl w:val="1"/>
    </w:pPr>
    <w:rPr>
      <w:rFonts w:asciiTheme="majorHAnsi" w:eastAsiaTheme="majorEastAsia" w:hAnsiTheme="majorHAnsi" w:cstheme="majorBidi"/>
      <w:color w:val="141414" w:themeColor="accent1"/>
      <w:sz w:val="26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822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color w:val="262626" w:themeColor="text1" w:themeTint="D9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4F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1"/>
    <w:unhideWhenUsed/>
    <w:qFormat/>
    <w:pPr>
      <w:spacing w:after="560"/>
      <w:contextualSpacing/>
    </w:pPr>
    <w:rPr>
      <w:rFonts w:asciiTheme="minorHAnsi" w:eastAsiaTheme="minorEastAsia" w:hAnsiTheme="minorHAnsi" w:cstheme="minorBidi"/>
      <w:caps/>
      <w:color w:val="000000" w:themeColor="text1"/>
      <w:sz w:val="20"/>
      <w:szCs w:val="20"/>
    </w:rPr>
  </w:style>
  <w:style w:type="character" w:customStyle="1" w:styleId="Char">
    <w:name w:val="日期 Char"/>
    <w:basedOn w:val="a0"/>
    <w:link w:val="a3"/>
    <w:uiPriority w:val="1"/>
    <w:rPr>
      <w:caps/>
      <w:color w:val="000000" w:themeColor="text1"/>
      <w:sz w:val="20"/>
    </w:r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0"/>
    <w:uiPriority w:val="1"/>
    <w:qFormat/>
    <w:pPr>
      <w:pBdr>
        <w:bottom w:val="thickThinLargeGap" w:sz="12" w:space="5" w:color="4E4E4E" w:themeColor="accent1" w:themeTint="BF"/>
      </w:pBdr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  <w:szCs w:val="20"/>
    </w:rPr>
  </w:style>
  <w:style w:type="character" w:customStyle="1" w:styleId="Char0">
    <w:name w:val="标题 Char"/>
    <w:basedOn w:val="a0"/>
    <w:link w:val="a5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styleId="a6">
    <w:name w:val="Subtitle"/>
    <w:basedOn w:val="a"/>
    <w:next w:val="a"/>
    <w:link w:val="Char1"/>
    <w:uiPriority w:val="1"/>
    <w:qFormat/>
    <w:pPr>
      <w:numPr>
        <w:ilvl w:val="1"/>
      </w:numPr>
      <w:spacing w:after="160" w:line="288" w:lineRule="auto"/>
    </w:pPr>
    <w:rPr>
      <w:rFonts w:asciiTheme="minorHAnsi" w:eastAsiaTheme="minorEastAsia" w:hAnsiTheme="minorHAnsi" w:cstheme="minorBidi"/>
      <w:caps/>
      <w:color w:val="000000" w:themeColor="text1"/>
      <w:sz w:val="20"/>
      <w:szCs w:val="20"/>
    </w:rPr>
  </w:style>
  <w:style w:type="character" w:customStyle="1" w:styleId="Char1">
    <w:name w:val="副标题 Char"/>
    <w:basedOn w:val="a0"/>
    <w:link w:val="a6"/>
    <w:uiPriority w:val="1"/>
    <w:rPr>
      <w:caps/>
      <w:color w:val="000000" w:themeColor="text1"/>
      <w:sz w:val="20"/>
    </w:rPr>
  </w:style>
  <w:style w:type="table" w:styleId="a7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无间距"/>
    <w:uiPriority w:val="36"/>
    <w:qFormat/>
    <w:pPr>
      <w:spacing w:after="0" w:line="240" w:lineRule="auto"/>
    </w:pPr>
  </w:style>
  <w:style w:type="paragraph" w:customStyle="1" w:styleId="a9">
    <w:name w:val="姓名"/>
    <w:basedOn w:val="a"/>
    <w:uiPriority w:val="1"/>
    <w:qFormat/>
    <w:pPr>
      <w:spacing w:before="300"/>
    </w:pPr>
    <w:rPr>
      <w:rFonts w:asciiTheme="minorHAnsi" w:eastAsiaTheme="minorEastAsia" w:hAnsiTheme="minorHAnsi" w:cstheme="minorBidi"/>
      <w:color w:val="000000" w:themeColor="text1"/>
      <w:sz w:val="20"/>
      <w:szCs w:val="20"/>
    </w:rPr>
  </w:style>
  <w:style w:type="table" w:customStyle="1" w:styleId="aa">
    <w:name w:val="任务列表表格"/>
    <w:basedOn w:val="a1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ab">
    <w:name w:val="header"/>
    <w:basedOn w:val="a"/>
    <w:link w:val="Char2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color w:val="262626" w:themeColor="text1" w:themeTint="D9"/>
      <w:sz w:val="17"/>
      <w:szCs w:val="20"/>
    </w:rPr>
  </w:style>
  <w:style w:type="character" w:customStyle="1" w:styleId="Char2">
    <w:name w:val="页眉 Char"/>
    <w:basedOn w:val="a0"/>
    <w:link w:val="ab"/>
    <w:uiPriority w:val="99"/>
  </w:style>
  <w:style w:type="paragraph" w:styleId="ac">
    <w:name w:val="footer"/>
    <w:basedOn w:val="a"/>
    <w:link w:val="Char3"/>
    <w:uiPriority w:val="99"/>
    <w:unhideWhenUsed/>
    <w:pPr>
      <w:spacing w:before="280"/>
      <w:jc w:val="right"/>
    </w:pPr>
    <w:rPr>
      <w:rFonts w:asciiTheme="minorHAnsi" w:eastAsiaTheme="minorEastAsia" w:hAnsiTheme="minorHAnsi" w:cstheme="minorBidi"/>
      <w:color w:val="262626" w:themeColor="text1" w:themeTint="D9"/>
      <w:sz w:val="20"/>
      <w:szCs w:val="20"/>
    </w:rPr>
  </w:style>
  <w:style w:type="character" w:customStyle="1" w:styleId="Char3">
    <w:name w:val="页脚 Char"/>
    <w:basedOn w:val="a0"/>
    <w:link w:val="ac"/>
    <w:uiPriority w:val="99"/>
    <w:rPr>
      <w:sz w:val="20"/>
    </w:rPr>
  </w:style>
  <w:style w:type="paragraph" w:styleId="ad">
    <w:name w:val="No Spacing"/>
    <w:link w:val="Char4"/>
    <w:uiPriority w:val="1"/>
    <w:qFormat/>
    <w:rsid w:val="006A56B2"/>
    <w:pPr>
      <w:spacing w:after="0" w:line="240" w:lineRule="auto"/>
    </w:pPr>
    <w:rPr>
      <w:color w:val="auto"/>
      <w:sz w:val="22"/>
      <w:szCs w:val="22"/>
    </w:rPr>
  </w:style>
  <w:style w:type="character" w:customStyle="1" w:styleId="Char4">
    <w:name w:val="无间隔 Char"/>
    <w:basedOn w:val="a0"/>
    <w:link w:val="ad"/>
    <w:uiPriority w:val="1"/>
    <w:rsid w:val="006A56B2"/>
    <w:rPr>
      <w:color w:val="auto"/>
      <w:sz w:val="22"/>
      <w:szCs w:val="22"/>
    </w:rPr>
  </w:style>
  <w:style w:type="paragraph" w:customStyle="1" w:styleId="ae">
    <w:name w:val="大标题"/>
    <w:basedOn w:val="1"/>
    <w:link w:val="Char5"/>
    <w:qFormat/>
    <w:rsid w:val="00B06BFC"/>
    <w:pPr>
      <w:pBdr>
        <w:bottom w:val="thickThinSmallGap" w:sz="24" w:space="1" w:color="969696" w:themeColor="accent3"/>
      </w:pBdr>
      <w:spacing w:beforeLines="100" w:before="100" w:afterLines="100" w:after="100" w:line="240" w:lineRule="auto"/>
    </w:pPr>
    <w:rPr>
      <w:rFonts w:ascii="Arial" w:eastAsia="微软雅黑 Light" w:hAnsi="Arial"/>
      <w:color w:val="404040" w:themeColor="accent4" w:themeShade="80"/>
      <w:sz w:val="52"/>
    </w:rPr>
  </w:style>
  <w:style w:type="paragraph" w:styleId="af">
    <w:name w:val="Balloon Text"/>
    <w:basedOn w:val="a"/>
    <w:link w:val="Char6"/>
    <w:uiPriority w:val="99"/>
    <w:semiHidden/>
    <w:unhideWhenUsed/>
    <w:rsid w:val="00B06BFC"/>
    <w:rPr>
      <w:sz w:val="18"/>
      <w:szCs w:val="18"/>
    </w:rPr>
  </w:style>
  <w:style w:type="character" w:customStyle="1" w:styleId="Char5">
    <w:name w:val="大标题 Char"/>
    <w:basedOn w:val="1Char"/>
    <w:link w:val="ae"/>
    <w:rsid w:val="00B06BFC"/>
    <w:rPr>
      <w:rFonts w:ascii="Arial" w:eastAsia="微软雅黑 Light" w:hAnsi="Arial" w:cstheme="majorBidi"/>
      <w:color w:val="404040" w:themeColor="accent4" w:themeShade="80"/>
      <w:sz w:val="52"/>
    </w:rPr>
  </w:style>
  <w:style w:type="character" w:customStyle="1" w:styleId="Char6">
    <w:name w:val="批注框文本 Char"/>
    <w:basedOn w:val="a0"/>
    <w:link w:val="af"/>
    <w:uiPriority w:val="99"/>
    <w:semiHidden/>
    <w:rsid w:val="00B06BFC"/>
    <w:rPr>
      <w:sz w:val="18"/>
      <w:szCs w:val="18"/>
    </w:rPr>
  </w:style>
  <w:style w:type="paragraph" w:customStyle="1" w:styleId="af0">
    <w:name w:val="摘要标题"/>
    <w:basedOn w:val="ae"/>
    <w:rsid w:val="00B06BFC"/>
  </w:style>
  <w:style w:type="paragraph" w:styleId="TOC">
    <w:name w:val="TOC Heading"/>
    <w:basedOn w:val="1"/>
    <w:next w:val="a"/>
    <w:uiPriority w:val="39"/>
    <w:unhideWhenUsed/>
    <w:qFormat/>
    <w:rsid w:val="00704708"/>
    <w:pPr>
      <w:spacing w:line="259" w:lineRule="auto"/>
      <w:outlineLvl w:val="9"/>
    </w:pPr>
    <w:rPr>
      <w:rFonts w:eastAsia="Microsoft YaHei UI"/>
      <w:color w:val="404040" w:themeColor="text1" w:themeTint="BF"/>
      <w:sz w:val="24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E33B05"/>
    <w:pPr>
      <w:spacing w:after="100" w:line="259" w:lineRule="auto"/>
      <w:ind w:left="220"/>
    </w:pPr>
    <w:rPr>
      <w:rFonts w:asciiTheme="minorHAnsi" w:eastAsia="Microsoft YaHei UI Light" w:hAnsiTheme="minorHAnsi"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E33B05"/>
    <w:pPr>
      <w:spacing w:after="100" w:line="259" w:lineRule="auto"/>
    </w:pPr>
    <w:rPr>
      <w:rFonts w:asciiTheme="minorHAnsi" w:eastAsia="Microsoft YaHei UI" w:hAnsiTheme="minorHAnsi" w:cs="Times New Roman"/>
      <w:color w:val="404040" w:themeColor="text1" w:themeTint="BF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E33B05"/>
    <w:pPr>
      <w:spacing w:after="100" w:line="259" w:lineRule="auto"/>
      <w:ind w:left="440"/>
    </w:pPr>
    <w:rPr>
      <w:rFonts w:asciiTheme="minorHAnsi" w:eastAsia="Microsoft YaHei UI Light" w:hAnsiTheme="minorHAnsi" w:cs="Times New Roman"/>
      <w:sz w:val="22"/>
      <w:szCs w:val="22"/>
    </w:rPr>
  </w:style>
  <w:style w:type="paragraph" w:customStyle="1" w:styleId="af1">
    <w:name w:val="大项标题"/>
    <w:basedOn w:val="1"/>
    <w:link w:val="Char7"/>
    <w:qFormat/>
    <w:rsid w:val="00704708"/>
    <w:pPr>
      <w:pBdr>
        <w:bottom w:val="single" w:sz="4" w:space="1" w:color="595959" w:themeColor="text1" w:themeTint="A6"/>
      </w:pBdr>
      <w:spacing w:afterLines="100" w:after="100" w:line="240" w:lineRule="auto"/>
    </w:pPr>
    <w:rPr>
      <w:rFonts w:eastAsia="Microsoft YaHei UI"/>
      <w:color w:val="262626" w:themeColor="text1" w:themeTint="D9"/>
    </w:rPr>
  </w:style>
  <w:style w:type="paragraph" w:customStyle="1" w:styleId="af2">
    <w:name w:val="小标题"/>
    <w:basedOn w:val="3"/>
    <w:link w:val="Char8"/>
    <w:qFormat/>
    <w:rsid w:val="00C16A20"/>
    <w:pPr>
      <w:spacing w:before="120" w:after="120" w:line="240" w:lineRule="auto"/>
      <w:ind w:leftChars="200" w:left="200" w:rightChars="100" w:right="100"/>
    </w:pPr>
    <w:rPr>
      <w:rFonts w:eastAsia="Microsoft YaHei UI"/>
      <w:b w:val="0"/>
      <w:color w:val="9E3D22"/>
      <w:sz w:val="28"/>
    </w:rPr>
  </w:style>
  <w:style w:type="character" w:customStyle="1" w:styleId="Char7">
    <w:name w:val="大项标题 Char"/>
    <w:basedOn w:val="1Char"/>
    <w:link w:val="af1"/>
    <w:rsid w:val="00704708"/>
    <w:rPr>
      <w:rFonts w:asciiTheme="majorHAnsi" w:eastAsia="Microsoft YaHei UI" w:hAnsiTheme="majorHAnsi" w:cstheme="majorBidi"/>
      <w:color w:val="141414" w:themeColor="accent1"/>
      <w:sz w:val="32"/>
    </w:rPr>
  </w:style>
  <w:style w:type="paragraph" w:customStyle="1" w:styleId="af3">
    <w:name w:val="普通正文"/>
    <w:basedOn w:val="a"/>
    <w:link w:val="Char9"/>
    <w:qFormat/>
    <w:rsid w:val="004B341E"/>
    <w:pPr>
      <w:spacing w:after="200" w:line="288" w:lineRule="auto"/>
      <w:ind w:leftChars="200" w:left="200" w:firstLineChars="200" w:firstLine="200"/>
    </w:pPr>
    <w:rPr>
      <w:rFonts w:ascii="Microsoft YaHei UI" w:eastAsia="Microsoft YaHei UI" w:hAnsi="Microsoft YaHei UI Light" w:cs="Arial Unicode MS"/>
      <w:color w:val="595959" w:themeColor="text1" w:themeTint="A6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47822"/>
    <w:rPr>
      <w:b/>
      <w:bCs/>
      <w:sz w:val="32"/>
      <w:szCs w:val="32"/>
    </w:rPr>
  </w:style>
  <w:style w:type="character" w:customStyle="1" w:styleId="Char8">
    <w:name w:val="小标题 Char"/>
    <w:basedOn w:val="3Char"/>
    <w:link w:val="af2"/>
    <w:rsid w:val="00C16A20"/>
    <w:rPr>
      <w:rFonts w:eastAsia="Microsoft YaHei UI"/>
      <w:b w:val="0"/>
      <w:bCs/>
      <w:color w:val="9E3D22"/>
      <w:sz w:val="28"/>
      <w:szCs w:val="32"/>
    </w:rPr>
  </w:style>
  <w:style w:type="character" w:styleId="af4">
    <w:name w:val="Hyperlink"/>
    <w:basedOn w:val="a0"/>
    <w:uiPriority w:val="99"/>
    <w:unhideWhenUsed/>
    <w:rsid w:val="00C23303"/>
    <w:rPr>
      <w:rFonts w:ascii="Arial" w:hAnsi="Arial"/>
      <w:color w:val="5F5F5F" w:themeColor="hyperlink"/>
      <w:u w:val="single"/>
    </w:rPr>
  </w:style>
  <w:style w:type="character" w:customStyle="1" w:styleId="Char9">
    <w:name w:val="普通正文 Char"/>
    <w:basedOn w:val="a0"/>
    <w:link w:val="af3"/>
    <w:rsid w:val="004B341E"/>
    <w:rPr>
      <w:rFonts w:ascii="Microsoft YaHei UI" w:eastAsia="Microsoft YaHei UI" w:hAnsi="Microsoft YaHei UI Light" w:cs="Arial Unicode MS"/>
      <w:color w:val="595959" w:themeColor="text1" w:themeTint="A6"/>
      <w:sz w:val="18"/>
      <w:szCs w:val="18"/>
    </w:rPr>
  </w:style>
  <w:style w:type="paragraph" w:customStyle="1" w:styleId="af5">
    <w:name w:val="小项标题"/>
    <w:basedOn w:val="4"/>
    <w:link w:val="Chara"/>
    <w:qFormat/>
    <w:rsid w:val="001F3C74"/>
    <w:pPr>
      <w:spacing w:after="120" w:line="288" w:lineRule="auto"/>
      <w:ind w:leftChars="400" w:left="400" w:rightChars="100" w:right="100"/>
    </w:pPr>
    <w:rPr>
      <w:rFonts w:eastAsia="Microsoft YaHei UI"/>
      <w:b w:val="0"/>
      <w:color w:val="577188"/>
      <w:sz w:val="24"/>
    </w:rPr>
  </w:style>
  <w:style w:type="paragraph" w:customStyle="1" w:styleId="af6">
    <w:name w:val="二级正文"/>
    <w:basedOn w:val="af3"/>
    <w:link w:val="Charb"/>
    <w:qFormat/>
    <w:rsid w:val="00737AD5"/>
    <w:pPr>
      <w:spacing w:line="240" w:lineRule="exact"/>
      <w:ind w:leftChars="400" w:left="400" w:firstLineChars="0" w:firstLine="0"/>
    </w:pPr>
  </w:style>
  <w:style w:type="character" w:customStyle="1" w:styleId="4Char">
    <w:name w:val="标题 4 Char"/>
    <w:basedOn w:val="a0"/>
    <w:link w:val="4"/>
    <w:uiPriority w:val="9"/>
    <w:semiHidden/>
    <w:rsid w:val="00E44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a">
    <w:name w:val="小项标题 Char"/>
    <w:basedOn w:val="4Char"/>
    <w:link w:val="af5"/>
    <w:rsid w:val="001F3C74"/>
    <w:rPr>
      <w:rFonts w:asciiTheme="majorHAnsi" w:eastAsia="Microsoft YaHei UI" w:hAnsiTheme="majorHAnsi" w:cstheme="majorBidi"/>
      <w:b w:val="0"/>
      <w:bCs/>
      <w:color w:val="577188"/>
      <w:sz w:val="24"/>
      <w:szCs w:val="28"/>
    </w:rPr>
  </w:style>
  <w:style w:type="paragraph" w:customStyle="1" w:styleId="af7">
    <w:name w:val="小项标签"/>
    <w:basedOn w:val="a"/>
    <w:link w:val="Charc"/>
    <w:autoRedefine/>
    <w:qFormat/>
    <w:rsid w:val="00162DC8"/>
    <w:pPr>
      <w:pBdr>
        <w:bottom w:val="dotDotDash" w:sz="4" w:space="1" w:color="858585" w:themeColor="accent2" w:themeShade="BF"/>
      </w:pBdr>
      <w:spacing w:after="60"/>
      <w:ind w:left="340" w:right="170"/>
    </w:pPr>
    <w:rPr>
      <w:rFonts w:ascii="Verdana" w:eastAsia="Microsoft YaHei UI" w:hAnsi="Verdana" w:cstheme="minorBidi"/>
      <w:color w:val="262626" w:themeColor="text1" w:themeTint="D9"/>
      <w:sz w:val="21"/>
      <w:szCs w:val="20"/>
    </w:rPr>
  </w:style>
  <w:style w:type="character" w:customStyle="1" w:styleId="Charb">
    <w:name w:val="二级正文 Char"/>
    <w:basedOn w:val="Char9"/>
    <w:link w:val="af6"/>
    <w:qFormat/>
    <w:rsid w:val="00737AD5"/>
    <w:rPr>
      <w:rFonts w:ascii="Microsoft YaHei UI" w:eastAsia="Microsoft YaHei UI" w:hAnsi="Microsoft YaHei UI Light" w:cs="Arial Unicode MS"/>
      <w:color w:val="595959" w:themeColor="text1" w:themeTint="A6"/>
      <w:sz w:val="18"/>
      <w:szCs w:val="18"/>
    </w:rPr>
  </w:style>
  <w:style w:type="character" w:customStyle="1" w:styleId="af8">
    <w:name w:val="接口地址"/>
    <w:uiPriority w:val="1"/>
    <w:qFormat/>
    <w:rsid w:val="00525466"/>
    <w:rPr>
      <w:rFonts w:ascii="Verdana" w:hAnsi="Verdana"/>
      <w:color w:val="262626" w:themeColor="text1" w:themeTint="D9"/>
      <w:spacing w:val="0"/>
      <w:kern w:val="0"/>
      <w:position w:val="6"/>
      <w:sz w:val="21"/>
      <w:bdr w:val="single" w:sz="4" w:space="0" w:color="8CACBB"/>
      <w:shd w:val="clear" w:color="auto" w:fill="DEE7EC"/>
    </w:rPr>
  </w:style>
  <w:style w:type="character" w:customStyle="1" w:styleId="Charc">
    <w:name w:val="小项标签 Char"/>
    <w:basedOn w:val="a0"/>
    <w:link w:val="af7"/>
    <w:rsid w:val="00162DC8"/>
    <w:rPr>
      <w:rFonts w:ascii="Verdana" w:eastAsia="Microsoft YaHei UI" w:hAnsi="Verdana"/>
      <w:sz w:val="21"/>
    </w:rPr>
  </w:style>
  <w:style w:type="paragraph" w:customStyle="1" w:styleId="af9">
    <w:name w:val="接口备注"/>
    <w:basedOn w:val="af6"/>
    <w:link w:val="Chard"/>
    <w:qFormat/>
    <w:rsid w:val="00134772"/>
    <w:pPr>
      <w:spacing w:beforeLines="50" w:before="50"/>
      <w:ind w:leftChars="220" w:left="220"/>
    </w:pPr>
    <w:rPr>
      <w:rFonts w:eastAsia="Microsoft YaHei UI Light"/>
      <w:color w:val="404040" w:themeColor="text1" w:themeTint="BF"/>
    </w:rPr>
  </w:style>
  <w:style w:type="character" w:styleId="afa">
    <w:name w:val="FollowedHyperlink"/>
    <w:basedOn w:val="a0"/>
    <w:uiPriority w:val="99"/>
    <w:semiHidden/>
    <w:unhideWhenUsed/>
    <w:rsid w:val="00190F08"/>
    <w:rPr>
      <w:color w:val="919191" w:themeColor="followedHyperlink"/>
      <w:u w:val="single"/>
    </w:rPr>
  </w:style>
  <w:style w:type="character" w:customStyle="1" w:styleId="Chard">
    <w:name w:val="接口备注 Char"/>
    <w:basedOn w:val="Charb"/>
    <w:link w:val="af9"/>
    <w:rsid w:val="00134772"/>
    <w:rPr>
      <w:rFonts w:ascii="Microsoft YaHei UI" w:eastAsia="Microsoft YaHei UI Light" w:hAnsi="Microsoft YaHei UI Light" w:cs="Arial Unicode MS"/>
      <w:color w:val="404040" w:themeColor="text1" w:themeTint="BF"/>
      <w:sz w:val="18"/>
      <w:szCs w:val="18"/>
    </w:rPr>
  </w:style>
  <w:style w:type="paragraph" w:styleId="afb">
    <w:name w:val="Normal (Web)"/>
    <w:basedOn w:val="a"/>
    <w:uiPriority w:val="99"/>
    <w:unhideWhenUsed/>
    <w:rsid w:val="00821388"/>
    <w:pPr>
      <w:spacing w:before="100" w:beforeAutospacing="1" w:after="100" w:afterAutospacing="1"/>
    </w:pPr>
  </w:style>
  <w:style w:type="character" w:customStyle="1" w:styleId="searchhit">
    <w:name w:val="search_hit"/>
    <w:basedOn w:val="a0"/>
    <w:rsid w:val="008C3DC7"/>
  </w:style>
  <w:style w:type="paragraph" w:styleId="HTML">
    <w:name w:val="HTML Preformatted"/>
    <w:basedOn w:val="a"/>
    <w:link w:val="HTMLChar"/>
    <w:uiPriority w:val="99"/>
    <w:semiHidden/>
    <w:unhideWhenUsed/>
    <w:rsid w:val="00200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200B15"/>
    <w:rPr>
      <w:rFonts w:ascii="宋体" w:eastAsia="宋体" w:hAnsi="宋体" w:cs="宋体"/>
      <w:color w:val="auto"/>
      <w:sz w:val="24"/>
      <w:szCs w:val="24"/>
    </w:rPr>
  </w:style>
  <w:style w:type="paragraph" w:styleId="afc">
    <w:name w:val="List Paragraph"/>
    <w:basedOn w:val="a"/>
    <w:uiPriority w:val="34"/>
    <w:qFormat/>
    <w:rsid w:val="008A31F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toggle">
    <w:name w:val="toggle"/>
    <w:basedOn w:val="a0"/>
    <w:rsid w:val="00762BDB"/>
  </w:style>
  <w:style w:type="character" w:customStyle="1" w:styleId="property">
    <w:name w:val="property"/>
    <w:basedOn w:val="a0"/>
    <w:rsid w:val="00762BDB"/>
  </w:style>
  <w:style w:type="character" w:customStyle="1" w:styleId="p">
    <w:name w:val="p"/>
    <w:basedOn w:val="a0"/>
    <w:rsid w:val="00762BDB"/>
  </w:style>
  <w:style w:type="character" w:customStyle="1" w:styleId="string">
    <w:name w:val="string"/>
    <w:basedOn w:val="a0"/>
    <w:rsid w:val="00762BDB"/>
  </w:style>
  <w:style w:type="character" w:customStyle="1" w:styleId="object">
    <w:name w:val="object"/>
    <w:basedOn w:val="a0"/>
    <w:rsid w:val="00762BDB"/>
  </w:style>
  <w:style w:type="character" w:customStyle="1" w:styleId="number">
    <w:name w:val="number"/>
    <w:basedOn w:val="a0"/>
    <w:rsid w:val="00762BDB"/>
  </w:style>
  <w:style w:type="character" w:customStyle="1" w:styleId="toggle-end">
    <w:name w:val="toggle-end"/>
    <w:basedOn w:val="a0"/>
    <w:rsid w:val="00762BDB"/>
  </w:style>
  <w:style w:type="character" w:styleId="afd">
    <w:name w:val="annotation reference"/>
    <w:basedOn w:val="a0"/>
    <w:uiPriority w:val="99"/>
    <w:semiHidden/>
    <w:unhideWhenUsed/>
    <w:rsid w:val="00AC2D4E"/>
    <w:rPr>
      <w:sz w:val="21"/>
      <w:szCs w:val="21"/>
    </w:rPr>
  </w:style>
  <w:style w:type="paragraph" w:styleId="afe">
    <w:name w:val="annotation text"/>
    <w:basedOn w:val="a"/>
    <w:link w:val="Chare"/>
    <w:uiPriority w:val="99"/>
    <w:semiHidden/>
    <w:unhideWhenUsed/>
    <w:rsid w:val="00AC2D4E"/>
  </w:style>
  <w:style w:type="character" w:customStyle="1" w:styleId="Chare">
    <w:name w:val="批注文字 Char"/>
    <w:basedOn w:val="a0"/>
    <w:link w:val="afe"/>
    <w:uiPriority w:val="99"/>
    <w:semiHidden/>
    <w:rsid w:val="00AC2D4E"/>
    <w:rPr>
      <w:rFonts w:ascii="宋体" w:eastAsia="宋体" w:hAnsi="宋体" w:cs="宋体"/>
      <w:color w:val="auto"/>
      <w:sz w:val="24"/>
      <w:szCs w:val="24"/>
    </w:rPr>
  </w:style>
  <w:style w:type="paragraph" w:styleId="aff">
    <w:name w:val="annotation subject"/>
    <w:basedOn w:val="afe"/>
    <w:next w:val="afe"/>
    <w:link w:val="Charf"/>
    <w:uiPriority w:val="99"/>
    <w:semiHidden/>
    <w:unhideWhenUsed/>
    <w:rsid w:val="00AC2D4E"/>
    <w:rPr>
      <w:b/>
      <w:bCs/>
    </w:rPr>
  </w:style>
  <w:style w:type="character" w:customStyle="1" w:styleId="Charf">
    <w:name w:val="批注主题 Char"/>
    <w:basedOn w:val="Chare"/>
    <w:link w:val="aff"/>
    <w:uiPriority w:val="99"/>
    <w:semiHidden/>
    <w:rsid w:val="00AC2D4E"/>
    <w:rPr>
      <w:rFonts w:ascii="宋体" w:eastAsia="宋体" w:hAnsi="宋体" w:cs="宋体"/>
      <w:b/>
      <w:bCs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2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7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0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6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8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3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1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6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6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5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0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0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9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1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5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3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2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0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6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0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7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727\AppData\Roaming\Microsoft\Templates\&#20219;&#21153;&#20998;&#37197;&#24037;&#20316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8E56A011147B8B4673E70DBAFE2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930A43-EFF8-4E0B-8EB4-7C5345200E7B}"/>
      </w:docPartPr>
      <w:docPartBody>
        <w:p w:rsidR="00343DE4" w:rsidRDefault="00343DE4" w:rsidP="00343DE4">
          <w:pPr>
            <w:pStyle w:val="EFA8E56A011147B8B4673E70DBAFE280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A86700EF52B46FC89E9957AACCCC2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9C5909-3C2D-421F-9963-2279E88F7E13}"/>
      </w:docPartPr>
      <w:docPartBody>
        <w:p w:rsidR="00343DE4" w:rsidRDefault="00343DE4" w:rsidP="00343DE4">
          <w:pPr>
            <w:pStyle w:val="2A86700EF52B46FC89E9957AACCCC26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71FB53D106884C91B86D9C70B462EA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D48B7-2C33-4359-872A-A918E9433B25}"/>
      </w:docPartPr>
      <w:docPartBody>
        <w:p w:rsidR="00343DE4" w:rsidRDefault="00343DE4" w:rsidP="00343DE4">
          <w:pPr>
            <w:pStyle w:val="71FB53D106884C91B86D9C70B462EA8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8227E84BBFB43288526D503177544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C5B3F2-6E50-41E0-ABB5-F997D6C4711C}"/>
      </w:docPartPr>
      <w:docPartBody>
        <w:p w:rsidR="00343DE4" w:rsidRDefault="00343DE4" w:rsidP="00343DE4">
          <w:pPr>
            <w:pStyle w:val="C8227E84BBFB43288526D5031775444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E4"/>
    <w:rsid w:val="00021A6F"/>
    <w:rsid w:val="00043424"/>
    <w:rsid w:val="00061A6B"/>
    <w:rsid w:val="00086806"/>
    <w:rsid w:val="000A2681"/>
    <w:rsid w:val="000C45E1"/>
    <w:rsid w:val="000D04E0"/>
    <w:rsid w:val="000E06FE"/>
    <w:rsid w:val="0010029C"/>
    <w:rsid w:val="001009A5"/>
    <w:rsid w:val="00115B63"/>
    <w:rsid w:val="00117357"/>
    <w:rsid w:val="001212F9"/>
    <w:rsid w:val="001304AE"/>
    <w:rsid w:val="00177D37"/>
    <w:rsid w:val="00181E49"/>
    <w:rsid w:val="0019195B"/>
    <w:rsid w:val="001B556D"/>
    <w:rsid w:val="001B6051"/>
    <w:rsid w:val="001C49D4"/>
    <w:rsid w:val="0023058A"/>
    <w:rsid w:val="002434F0"/>
    <w:rsid w:val="002A3120"/>
    <w:rsid w:val="002B0BB6"/>
    <w:rsid w:val="00300692"/>
    <w:rsid w:val="00311A8D"/>
    <w:rsid w:val="00313F4A"/>
    <w:rsid w:val="003140C2"/>
    <w:rsid w:val="0031643C"/>
    <w:rsid w:val="00342AD0"/>
    <w:rsid w:val="00343DE4"/>
    <w:rsid w:val="00346C59"/>
    <w:rsid w:val="003514C2"/>
    <w:rsid w:val="00355036"/>
    <w:rsid w:val="003740E9"/>
    <w:rsid w:val="003D0B15"/>
    <w:rsid w:val="003E0E26"/>
    <w:rsid w:val="003E37E6"/>
    <w:rsid w:val="003E41A9"/>
    <w:rsid w:val="00424830"/>
    <w:rsid w:val="004553B4"/>
    <w:rsid w:val="00492E12"/>
    <w:rsid w:val="004A14C9"/>
    <w:rsid w:val="004A5481"/>
    <w:rsid w:val="004C4D07"/>
    <w:rsid w:val="004D5D69"/>
    <w:rsid w:val="004F7B64"/>
    <w:rsid w:val="0052395A"/>
    <w:rsid w:val="005403DF"/>
    <w:rsid w:val="0054423F"/>
    <w:rsid w:val="005C5D12"/>
    <w:rsid w:val="005D3DC3"/>
    <w:rsid w:val="005D4CAE"/>
    <w:rsid w:val="006041E9"/>
    <w:rsid w:val="00685EE4"/>
    <w:rsid w:val="00695DC0"/>
    <w:rsid w:val="006D179F"/>
    <w:rsid w:val="006F2754"/>
    <w:rsid w:val="006F3018"/>
    <w:rsid w:val="0071657A"/>
    <w:rsid w:val="00717EB1"/>
    <w:rsid w:val="00747003"/>
    <w:rsid w:val="00752623"/>
    <w:rsid w:val="00765450"/>
    <w:rsid w:val="00770F4A"/>
    <w:rsid w:val="007B249D"/>
    <w:rsid w:val="007D4E53"/>
    <w:rsid w:val="00801FFA"/>
    <w:rsid w:val="00807C1C"/>
    <w:rsid w:val="00810918"/>
    <w:rsid w:val="008548DE"/>
    <w:rsid w:val="0086439B"/>
    <w:rsid w:val="008762D0"/>
    <w:rsid w:val="0089017D"/>
    <w:rsid w:val="008B0905"/>
    <w:rsid w:val="008B6B3F"/>
    <w:rsid w:val="008E3B91"/>
    <w:rsid w:val="00931488"/>
    <w:rsid w:val="009354A7"/>
    <w:rsid w:val="00942C14"/>
    <w:rsid w:val="0097250E"/>
    <w:rsid w:val="009725CE"/>
    <w:rsid w:val="00976CF2"/>
    <w:rsid w:val="009828EA"/>
    <w:rsid w:val="00991B8F"/>
    <w:rsid w:val="009D7191"/>
    <w:rsid w:val="00A16A63"/>
    <w:rsid w:val="00A1758F"/>
    <w:rsid w:val="00A301BF"/>
    <w:rsid w:val="00A523FF"/>
    <w:rsid w:val="00A5651F"/>
    <w:rsid w:val="00A750B2"/>
    <w:rsid w:val="00A757AF"/>
    <w:rsid w:val="00A863E6"/>
    <w:rsid w:val="00A921E8"/>
    <w:rsid w:val="00AA5502"/>
    <w:rsid w:val="00AB1634"/>
    <w:rsid w:val="00B22DE3"/>
    <w:rsid w:val="00B25F01"/>
    <w:rsid w:val="00B34329"/>
    <w:rsid w:val="00B35E79"/>
    <w:rsid w:val="00B425E5"/>
    <w:rsid w:val="00B652F1"/>
    <w:rsid w:val="00BE07BE"/>
    <w:rsid w:val="00BE6860"/>
    <w:rsid w:val="00C13329"/>
    <w:rsid w:val="00C31DE9"/>
    <w:rsid w:val="00C34783"/>
    <w:rsid w:val="00C36503"/>
    <w:rsid w:val="00C42686"/>
    <w:rsid w:val="00C55062"/>
    <w:rsid w:val="00CA64C8"/>
    <w:rsid w:val="00CD78CF"/>
    <w:rsid w:val="00CE7C25"/>
    <w:rsid w:val="00D10B5D"/>
    <w:rsid w:val="00D17121"/>
    <w:rsid w:val="00D45C70"/>
    <w:rsid w:val="00D51513"/>
    <w:rsid w:val="00D705C6"/>
    <w:rsid w:val="00D87A2A"/>
    <w:rsid w:val="00DA6C9C"/>
    <w:rsid w:val="00E149FD"/>
    <w:rsid w:val="00E64299"/>
    <w:rsid w:val="00E972A8"/>
    <w:rsid w:val="00EA326D"/>
    <w:rsid w:val="00EC12F0"/>
    <w:rsid w:val="00EE35EB"/>
    <w:rsid w:val="00EE5D1E"/>
    <w:rsid w:val="00EE7F9F"/>
    <w:rsid w:val="00F36B23"/>
    <w:rsid w:val="00F6096D"/>
    <w:rsid w:val="00FB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ED2F73D00644EBA0FC3999132D0CA7">
    <w:name w:val="1DED2F73D00644EBA0FC3999132D0CA7"/>
    <w:pPr>
      <w:widowControl w:val="0"/>
      <w:jc w:val="both"/>
    </w:pPr>
  </w:style>
  <w:style w:type="paragraph" w:customStyle="1" w:styleId="5173C2B9204648E0B286F44EEE4B08FF">
    <w:name w:val="5173C2B9204648E0B286F44EEE4B08FF"/>
    <w:pPr>
      <w:widowControl w:val="0"/>
      <w:jc w:val="both"/>
    </w:pPr>
  </w:style>
  <w:style w:type="paragraph" w:customStyle="1" w:styleId="C5C0ED66A09A42A6B5E69E83326133C6">
    <w:name w:val="C5C0ED66A09A42A6B5E69E83326133C6"/>
    <w:pPr>
      <w:widowControl w:val="0"/>
      <w:jc w:val="both"/>
    </w:pPr>
  </w:style>
  <w:style w:type="paragraph" w:customStyle="1" w:styleId="62C3555A5DE04DB69519CD128FFB08DF">
    <w:name w:val="62C3555A5DE04DB69519CD128FFB08DF"/>
    <w:pPr>
      <w:widowControl w:val="0"/>
      <w:jc w:val="both"/>
    </w:pPr>
  </w:style>
  <w:style w:type="paragraph" w:customStyle="1" w:styleId="DDA83B853D45403B89E4E9EF3BC20CF7">
    <w:name w:val="DDA83B853D45403B89E4E9EF3BC20CF7"/>
    <w:pPr>
      <w:widowControl w:val="0"/>
      <w:jc w:val="both"/>
    </w:pPr>
  </w:style>
  <w:style w:type="paragraph" w:customStyle="1" w:styleId="55B60E37688E429D88BCC3436BF0B941">
    <w:name w:val="55B60E37688E429D88BCC3436BF0B941"/>
    <w:pPr>
      <w:widowControl w:val="0"/>
      <w:jc w:val="both"/>
    </w:pPr>
  </w:style>
  <w:style w:type="paragraph" w:customStyle="1" w:styleId="98D14E7DD8E247A79FBD1C340094C70B">
    <w:name w:val="98D14E7DD8E247A79FBD1C340094C70B"/>
    <w:pPr>
      <w:widowControl w:val="0"/>
      <w:jc w:val="both"/>
    </w:pPr>
  </w:style>
  <w:style w:type="paragraph" w:customStyle="1" w:styleId="353E7569B0F2448091F6D27F52B13C86">
    <w:name w:val="353E7569B0F2448091F6D27F52B13C86"/>
    <w:pPr>
      <w:widowControl w:val="0"/>
      <w:jc w:val="both"/>
    </w:pPr>
  </w:style>
  <w:style w:type="paragraph" w:customStyle="1" w:styleId="46305CB4B9294330872F44333EB26AF2">
    <w:name w:val="46305CB4B9294330872F44333EB26AF2"/>
    <w:pPr>
      <w:widowControl w:val="0"/>
      <w:jc w:val="both"/>
    </w:pPr>
  </w:style>
  <w:style w:type="paragraph" w:customStyle="1" w:styleId="731932C7E4A74696A457439DBE1CA440">
    <w:name w:val="731932C7E4A74696A457439DBE1CA440"/>
    <w:pPr>
      <w:widowControl w:val="0"/>
      <w:jc w:val="both"/>
    </w:pPr>
  </w:style>
  <w:style w:type="paragraph" w:customStyle="1" w:styleId="C00985707E1E4D9BB743D8FE9AD1F615">
    <w:name w:val="C00985707E1E4D9BB743D8FE9AD1F615"/>
    <w:pPr>
      <w:widowControl w:val="0"/>
      <w:jc w:val="both"/>
    </w:pPr>
  </w:style>
  <w:style w:type="paragraph" w:customStyle="1" w:styleId="0065B7AC54AE4F32B7B5EB7BB2E06D6D">
    <w:name w:val="0065B7AC54AE4F32B7B5EB7BB2E06D6D"/>
    <w:pPr>
      <w:widowControl w:val="0"/>
      <w:jc w:val="both"/>
    </w:pPr>
  </w:style>
  <w:style w:type="paragraph" w:customStyle="1" w:styleId="AE02953EEDDC4476976489BAF1F6E600">
    <w:name w:val="AE02953EEDDC4476976489BAF1F6E600"/>
    <w:pPr>
      <w:widowControl w:val="0"/>
      <w:jc w:val="both"/>
    </w:pPr>
  </w:style>
  <w:style w:type="paragraph" w:customStyle="1" w:styleId="0650569999174540B7F949B0B74BA28A">
    <w:name w:val="0650569999174540B7F949B0B74BA28A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C554E2F5A104D4686AAC0C64ECA3956">
    <w:name w:val="0C554E2F5A104D4686AAC0C64ECA3956"/>
    <w:pPr>
      <w:widowControl w:val="0"/>
      <w:jc w:val="both"/>
    </w:pPr>
  </w:style>
  <w:style w:type="paragraph" w:customStyle="1" w:styleId="6F8CDF6D72C940068530CEE4366C99B0">
    <w:name w:val="6F8CDF6D72C940068530CEE4366C99B0"/>
    <w:rsid w:val="00343DE4"/>
    <w:pPr>
      <w:widowControl w:val="0"/>
      <w:jc w:val="both"/>
    </w:pPr>
  </w:style>
  <w:style w:type="paragraph" w:customStyle="1" w:styleId="9615D8AFFE4C4FB9B31BCD5FECF3C4EE">
    <w:name w:val="9615D8AFFE4C4FB9B31BCD5FECF3C4EE"/>
    <w:rsid w:val="00343DE4"/>
    <w:pPr>
      <w:widowControl w:val="0"/>
      <w:jc w:val="both"/>
    </w:pPr>
  </w:style>
  <w:style w:type="paragraph" w:customStyle="1" w:styleId="2B379F834C434DF086D601E5785947AF">
    <w:name w:val="2B379F834C434DF086D601E5785947AF"/>
    <w:rsid w:val="00343DE4"/>
    <w:pPr>
      <w:widowControl w:val="0"/>
      <w:jc w:val="both"/>
    </w:pPr>
  </w:style>
  <w:style w:type="paragraph" w:customStyle="1" w:styleId="8293A85BEE4E4141A9BAAD7443556B50">
    <w:name w:val="8293A85BEE4E4141A9BAAD7443556B50"/>
    <w:rsid w:val="00343DE4"/>
    <w:pPr>
      <w:widowControl w:val="0"/>
      <w:jc w:val="both"/>
    </w:pPr>
  </w:style>
  <w:style w:type="paragraph" w:customStyle="1" w:styleId="5A210E02308344C5BF55F028BD60AA56">
    <w:name w:val="5A210E02308344C5BF55F028BD60AA56"/>
    <w:rsid w:val="00343DE4"/>
    <w:pPr>
      <w:widowControl w:val="0"/>
      <w:jc w:val="both"/>
    </w:pPr>
  </w:style>
  <w:style w:type="paragraph" w:customStyle="1" w:styleId="DD99EBC25F5748D49623BB1ACA4980C3">
    <w:name w:val="DD99EBC25F5748D49623BB1ACA4980C3"/>
    <w:rsid w:val="00343DE4"/>
    <w:pPr>
      <w:widowControl w:val="0"/>
      <w:jc w:val="both"/>
    </w:pPr>
  </w:style>
  <w:style w:type="paragraph" w:customStyle="1" w:styleId="B151308DB86D4DC8B9A2E8EB02962E29">
    <w:name w:val="B151308DB86D4DC8B9A2E8EB02962E29"/>
    <w:rsid w:val="00343DE4"/>
    <w:pPr>
      <w:widowControl w:val="0"/>
      <w:jc w:val="both"/>
    </w:pPr>
  </w:style>
  <w:style w:type="paragraph" w:customStyle="1" w:styleId="EFA8E56A011147B8B4673E70DBAFE280">
    <w:name w:val="EFA8E56A011147B8B4673E70DBAFE280"/>
    <w:rsid w:val="00343DE4"/>
    <w:pPr>
      <w:widowControl w:val="0"/>
      <w:jc w:val="both"/>
    </w:pPr>
  </w:style>
  <w:style w:type="paragraph" w:customStyle="1" w:styleId="2A86700EF52B46FC89E9957AACCCC268">
    <w:name w:val="2A86700EF52B46FC89E9957AACCCC268"/>
    <w:rsid w:val="00343DE4"/>
    <w:pPr>
      <w:widowControl w:val="0"/>
      <w:jc w:val="both"/>
    </w:pPr>
  </w:style>
  <w:style w:type="paragraph" w:customStyle="1" w:styleId="71FB53D106884C91B86D9C70B462EA81">
    <w:name w:val="71FB53D106884C91B86D9C70B462EA81"/>
    <w:rsid w:val="00343DE4"/>
    <w:pPr>
      <w:widowControl w:val="0"/>
      <w:jc w:val="both"/>
    </w:pPr>
  </w:style>
  <w:style w:type="paragraph" w:customStyle="1" w:styleId="375BEDAA975A403ABE4092AFE8C1E40C">
    <w:name w:val="375BEDAA975A403ABE4092AFE8C1E40C"/>
    <w:rsid w:val="00343DE4"/>
    <w:pPr>
      <w:widowControl w:val="0"/>
      <w:jc w:val="both"/>
    </w:pPr>
  </w:style>
  <w:style w:type="paragraph" w:customStyle="1" w:styleId="6AEF42DF4C2E4171BFA15F3B09B1B851">
    <w:name w:val="6AEF42DF4C2E4171BFA15F3B09B1B851"/>
    <w:rsid w:val="00343DE4"/>
    <w:pPr>
      <w:widowControl w:val="0"/>
      <w:jc w:val="both"/>
    </w:pPr>
  </w:style>
  <w:style w:type="paragraph" w:customStyle="1" w:styleId="7E0EB4DC34FE4510A2409B0358992669">
    <w:name w:val="7E0EB4DC34FE4510A2409B0358992669"/>
    <w:rsid w:val="00343DE4"/>
    <w:pPr>
      <w:widowControl w:val="0"/>
      <w:jc w:val="both"/>
    </w:pPr>
  </w:style>
  <w:style w:type="paragraph" w:customStyle="1" w:styleId="ED6184D744B84952B4AA37EC1C80FE02">
    <w:name w:val="ED6184D744B84952B4AA37EC1C80FE02"/>
    <w:rsid w:val="00343DE4"/>
    <w:pPr>
      <w:widowControl w:val="0"/>
      <w:jc w:val="both"/>
    </w:pPr>
  </w:style>
  <w:style w:type="paragraph" w:customStyle="1" w:styleId="DCD753357BC545708B7D8CD122B638C8">
    <w:name w:val="DCD753357BC545708B7D8CD122B638C8"/>
    <w:rsid w:val="00343DE4"/>
    <w:pPr>
      <w:widowControl w:val="0"/>
      <w:jc w:val="both"/>
    </w:pPr>
  </w:style>
  <w:style w:type="paragraph" w:customStyle="1" w:styleId="712FA0002EAE45AE90F570EE07FCCFDB">
    <w:name w:val="712FA0002EAE45AE90F570EE07FCCFDB"/>
    <w:rsid w:val="00343DE4"/>
    <w:pPr>
      <w:widowControl w:val="0"/>
      <w:jc w:val="both"/>
    </w:pPr>
  </w:style>
  <w:style w:type="paragraph" w:customStyle="1" w:styleId="C8227E84BBFB43288526D5031775444C">
    <w:name w:val="C8227E84BBFB43288526D5031775444C"/>
    <w:rsid w:val="00343D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6A43B0-A391-4465-A267-FD07F814ED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26B7CE-EC22-4ECC-8D72-49D1224F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任务分配工作表.dotx</Template>
  <TotalTime>48</TotalTime>
  <Pages>109</Pages>
  <Words>11592</Words>
  <Characters>66079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 GAMING</Company>
  <LinksUpToDate>false</LinksUpToDate>
  <CharactersWithSpaces>77516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BG平台API文档</dc:title>
  <dc:subject>仅供BG开放平台客户内部使用</dc:subject>
  <dc:creator>Copyright © 2017 - 2019 BG Group. All rights reserved.</dc:creator>
  <cp:keywords/>
  <dc:description/>
  <cp:lastModifiedBy>Sky ZTS</cp:lastModifiedBy>
  <cp:revision>9</cp:revision>
  <cp:lastPrinted>2017-11-14T17:06:00Z</cp:lastPrinted>
  <dcterms:created xsi:type="dcterms:W3CDTF">2019-11-08T17:31:00Z</dcterms:created>
  <dcterms:modified xsi:type="dcterms:W3CDTF">2020-01-07T11:27:00Z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TC029195429991</vt:lpwstr>
  </property>
</Properties>
</file>